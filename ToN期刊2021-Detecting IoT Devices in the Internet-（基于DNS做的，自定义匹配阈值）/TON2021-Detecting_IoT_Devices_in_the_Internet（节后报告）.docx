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36"/>
        <w:ind w:left="0" w:right="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color w:val="231F20"/>
          <w:sz w:val="48"/>
        </w:rPr>
        <w:t>Detecting IoT </w:t>
      </w:r>
      <w:r>
        <w:rPr>
          <w:rFonts w:ascii="Times New Roman"/>
          <w:color w:val="231F20"/>
          <w:spacing w:val="-3"/>
          <w:sz w:val="48"/>
        </w:rPr>
        <w:t>Devices </w:t>
      </w:r>
      <w:r>
        <w:rPr>
          <w:rFonts w:ascii="Times New Roman"/>
          <w:color w:val="231F20"/>
          <w:sz w:val="48"/>
        </w:rPr>
        <w:t>in the </w:t>
      </w:r>
      <w:r>
        <w:rPr>
          <w:rFonts w:ascii="Times New Roman"/>
          <w:color w:val="231F20"/>
          <w:spacing w:val="81"/>
          <w:sz w:val="48"/>
        </w:rPr>
        <w:t> </w:t>
      </w:r>
      <w:r>
        <w:rPr>
          <w:rFonts w:ascii="Times New Roman"/>
          <w:color w:val="231F20"/>
          <w:sz w:val="48"/>
        </w:rPr>
        <w:t>Internet</w:t>
      </w:r>
      <w:r>
        <w:rPr>
          <w:rFonts w:ascii="Times New Roman"/>
          <w:sz w:val="48"/>
        </w:rPr>
      </w:r>
    </w:p>
    <w:p>
      <w:pPr>
        <w:tabs>
          <w:tab w:pos="1185" w:val="left" w:leader="none"/>
        </w:tabs>
        <w:spacing w:before="247"/>
        <w:ind w:left="0" w:right="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90.908981pt;margin-top:11.723423pt;width:8pt;height:7.9pt;mso-position-horizontal-relative:page;mso-position-vertical-relative:paragraph;z-index:-55480" coordorigin="3818,234" coordsize="160,158">
            <v:group style="position:absolute;left:3818;top:234;width:160;height:158" coordorigin="3818,234" coordsize="160,158">
              <v:shape style="position:absolute;left:3818;top:234;width:160;height:158" coordorigin="3818,234" coordsize="160,158" path="m3889,234l3827,282,3818,331,3826,352,3839,369,3856,382,3876,390,3897,392,3914,391,3965,355,3978,313,3975,293,3936,246,3889,234xe" filled="true" fillcolor="#a5cd39" stroked="false">
                <v:path arrowok="t"/>
                <v:fill type="solid"/>
              </v:shape>
            </v:group>
            <v:group style="position:absolute;left:3860;top:262;width:14;height:14" coordorigin="3860,262" coordsize="14,14">
              <v:shape style="position:absolute;left:3860;top:262;width:14;height:14" coordorigin="3860,262" coordsize="14,14" path="m3863,262l3860,265,3860,272,3862,275,3866,275,3869,275,3872,273,3873,269,3873,266,3870,262,3866,262,3863,262xe" filled="true" fillcolor="#f8f9f0" stroked="false">
                <v:path arrowok="t"/>
                <v:fill type="solid"/>
              </v:shape>
            </v:group>
            <v:group style="position:absolute;left:3861;top:315;width:11;height:2" coordorigin="3861,315" coordsize="11,2">
              <v:shape style="position:absolute;left:3861;top:315;width:11;height:2" coordorigin="3861,315" coordsize="11,0" path="m3861,315l3872,315e" filled="false" stroked="true" strokeweight="3.334pt" strokecolor="#ffffff">
                <v:path arrowok="t"/>
              </v:shape>
            </v:group>
            <v:group style="position:absolute;left:3885;top:281;width:63;height:68" coordorigin="3885,281" coordsize="63,68">
              <v:shape style="position:absolute;left:3885;top:281;width:63;height:68" coordorigin="3885,281" coordsize="63,68" path="m3912,281l3904,282,3895,282,3885,282,3885,348,3896,348,3911,349,3919,348,3936,340,3909,340,3901,339,3895,339,3895,291,3903,290,3934,290,3927,285,3920,283,3912,281xe" filled="true" fillcolor="#ffffff" stroked="false">
                <v:path arrowok="t"/>
                <v:fill type="solid"/>
              </v:shape>
              <v:shape style="position:absolute;left:3885;top:281;width:63;height:68" coordorigin="3885,281" coordsize="63,68" path="m3934,290l3903,290,3913,291,3919,292,3932,295,3938,305,3937,316,3936,330,3927,339,3914,339,3909,340,3936,340,3938,339,3948,320,3942,297,3934,29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color w:val="231F20"/>
          <w:sz w:val="22"/>
        </w:rPr>
        <w:t>Hang</w:t>
      </w:r>
      <w:r>
        <w:rPr>
          <w:rFonts w:ascii="Times New Roman"/>
          <w:color w:val="231F20"/>
          <w:spacing w:val="16"/>
          <w:sz w:val="22"/>
        </w:rPr>
        <w:t> </w:t>
      </w:r>
      <w:r>
        <w:rPr>
          <w:rFonts w:ascii="Times New Roman"/>
          <w:color w:val="231F20"/>
          <w:sz w:val="22"/>
        </w:rPr>
        <w:t>Guo</w:t>
        <w:tab/>
        <w:t>and John Heidemann, </w:t>
      </w:r>
      <w:r>
        <w:rPr>
          <w:rFonts w:ascii="Times New Roman"/>
          <w:i/>
          <w:color w:val="231F20"/>
          <w:spacing w:val="-6"/>
          <w:sz w:val="22"/>
        </w:rPr>
        <w:t>Fellow, </w:t>
      </w:r>
      <w:r>
        <w:rPr>
          <w:rFonts w:ascii="Times New Roman"/>
          <w:i/>
          <w:color w:val="231F20"/>
          <w:sz w:val="22"/>
        </w:rPr>
        <w:t>IEEE, Senior </w:t>
      </w:r>
      <w:r>
        <w:rPr>
          <w:rFonts w:ascii="Times New Roman"/>
          <w:i/>
          <w:color w:val="231F20"/>
          <w:spacing w:val="-4"/>
          <w:sz w:val="22"/>
        </w:rPr>
        <w:t>Member,  </w:t>
      </w:r>
      <w:r>
        <w:rPr>
          <w:rFonts w:ascii="Times New Roman"/>
          <w:i/>
          <w:color w:val="231F20"/>
          <w:spacing w:val="30"/>
          <w:sz w:val="22"/>
        </w:rPr>
        <w:t> </w:t>
      </w:r>
      <w:r>
        <w:rPr>
          <w:rFonts w:ascii="Times New Roman"/>
          <w:i/>
          <w:color w:val="231F20"/>
          <w:spacing w:val="-3"/>
          <w:sz w:val="22"/>
        </w:rPr>
        <w:t>ACM</w:t>
      </w:r>
      <w:r>
        <w:rPr>
          <w:rFonts w:ascii="Times New Roman"/>
          <w:spacing w:val="-3"/>
          <w:sz w:val="2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51" w:footer="88" w:top="740" w:bottom="280" w:left="860" w:right="860"/>
        </w:sectPr>
      </w:pPr>
    </w:p>
    <w:p>
      <w:pPr>
        <w:spacing w:line="200" w:lineRule="exact" w:before="100"/>
        <w:ind w:left="119" w:right="5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z w:val="18"/>
          <w:szCs w:val="18"/>
        </w:rPr>
        <w:t>Abstract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— Distributed Denial-of-Service (DDoS)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attacks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launched from compromised Internet-of-Things (IoT)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devices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8"/>
          <w:szCs w:val="18"/>
        </w:rPr>
        <w:t>have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shown how vulnerable the Internet is to large-scale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DDoS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attacks. 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understand the risks of these attacks</w:t>
      </w:r>
      <w:r>
        <w:rPr>
          <w:rFonts w:ascii="Times New Roman" w:hAnsi="Times New Roman" w:cs="Times New Roman" w:eastAsia="Times New Roman"/>
          <w:b/>
          <w:bCs/>
          <w:color w:val="231F20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requires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learning about these IoT devices: where are they? how many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there? how are they changing? This paper describes three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methods to find IoT devices on the Internet: server IP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addresses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in traffic, server names in DNS queries, and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manufacturer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information in TLS certificates. Our primary methods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(IP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addresses and DNS names) use  knowledge  of  servers  run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the manufacturers of these devices. Our third method uses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TLS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certificates obtained by active scanning. 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8"/>
          <w:szCs w:val="18"/>
        </w:rPr>
        <w:t>have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applied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algorithms to a number of observations. With our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IP-based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algorithm,  we report detections from a university campus  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Cambria" w:hAnsi="Cambria" w:cs="Cambria" w:eastAsia="Cambria"/>
          <w:b/>
          <w:bCs/>
          <w:color w:val="231F20"/>
          <w:sz w:val="18"/>
          <w:szCs w:val="18"/>
        </w:rPr>
        <w:t>4</w:t>
      </w:r>
      <w:r>
        <w:rPr>
          <w:rFonts w:ascii="Cambria" w:hAnsi="Cambria" w:cs="Cambria" w:eastAsia="Cambria"/>
          <w:b/>
          <w:bCs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months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traffic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transiting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IXP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8"/>
          <w:szCs w:val="18"/>
        </w:rPr>
        <w:t>over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days.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apply our DNS-based algorithm to traffic from 8 root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DNS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servers from 2013 to 2018  to  study  AS-level  IoT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deployment.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find substantial growth  (about  </w:t>
      </w:r>
      <w:r>
        <w:rPr>
          <w:rFonts w:ascii="Cambria" w:hAnsi="Cambria" w:cs="Cambria" w:eastAsia="Cambria"/>
          <w:b/>
          <w:bCs/>
          <w:color w:val="231F20"/>
          <w:sz w:val="18"/>
          <w:szCs w:val="18"/>
        </w:rPr>
        <w:t>3</w:t>
      </w:r>
      <w:r>
        <w:rPr>
          <w:rFonts w:ascii="Segoe UI Black" w:hAnsi="Segoe UI Black" w:cs="Segoe UI Black" w:eastAsia="Segoe UI Black"/>
          <w:b/>
          <w:bCs/>
          <w:i/>
          <w:color w:val="231F20"/>
          <w:sz w:val="18"/>
          <w:szCs w:val="18"/>
        </w:rPr>
        <w:t>.</w:t>
      </w:r>
      <w:r>
        <w:rPr>
          <w:rFonts w:ascii="Cambria" w:hAnsi="Cambria" w:cs="Cambria" w:eastAsia="Cambria"/>
          <w:b/>
          <w:bCs/>
          <w:color w:val="231F20"/>
          <w:sz w:val="18"/>
          <w:szCs w:val="18"/>
        </w:rPr>
        <w:t>5</w:t>
      </w:r>
      <w:r>
        <w:rPr>
          <w:rFonts w:ascii="Verdana" w:hAnsi="Verdana" w:cs="Verdana" w:eastAsia="Verdana"/>
          <w:b/>
          <w:bCs/>
          <w:i/>
          <w:color w:val="231F20"/>
          <w:sz w:val="18"/>
          <w:szCs w:val="18"/>
        </w:rPr>
        <w:t>×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)  in  AS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penetration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for 23 types of IoT devices and modest increase in device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density  for  ASes  detected  with  these  device  types  (at    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Cambria" w:hAnsi="Cambria" w:cs="Cambria" w:eastAsia="Cambria"/>
          <w:b/>
          <w:bCs/>
          <w:color w:val="231F20"/>
          <w:sz w:val="18"/>
          <w:szCs w:val="18"/>
        </w:rPr>
        <w:t>2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device types in 80% of these ASes in 2018). DNS also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shows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substantial growth in IoT deployment in residential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households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from 2013 to 2017. Our certificate-based  algorithm finds 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254k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IP cameras and network video recorders from 199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countries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around the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world.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00" w:lineRule="exact" w:before="30"/>
        <w:ind w:left="119" w:right="8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z w:val="18"/>
          <w:szCs w:val="18"/>
        </w:rPr>
        <w:t>Index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  <w:sz w:val="18"/>
          <w:szCs w:val="18"/>
        </w:rPr>
        <w:t>Terms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sz w:val="18"/>
          <w:szCs w:val="18"/>
        </w:rPr>
        <w:t>—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Internet-of-Things (IoT),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measurement</w:t>
      </w:r>
      <w:r>
        <w:rPr>
          <w:rFonts w:ascii="Times New Roman" w:hAnsi="Times New Roman" w:cs="Times New Roman" w:eastAsia="Times New Roman"/>
          <w:b/>
          <w:bCs/>
          <w:color w:val="231F2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techniques.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pos="2088" w:val="left" w:leader="none"/>
        </w:tabs>
        <w:spacing w:line="240" w:lineRule="auto" w:before="128" w:after="0"/>
        <w:ind w:left="2087" w:right="0" w:hanging="23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48.959999pt;margin-top:18.803341pt;width:18.8pt;height:28.2pt;mso-position-horizontal-relative:page;mso-position-vertical-relative:paragraph;z-index:-55456" type="#_x0000_t202" filled="false" stroked="false">
            <v:textbox inset="0,0,0,0">
              <w:txbxContent>
                <w:p>
                  <w:pPr>
                    <w:spacing w:line="56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r>
                    <w:rPr>
                      <w:rFonts w:ascii="Times New Roman"/>
                      <w:b/>
                      <w:color w:val="231F20"/>
                      <w:w w:val="100"/>
                      <w:sz w:val="56"/>
                    </w:rPr>
                    <w:t>T</w:t>
                  </w:r>
                  <w:r>
                    <w:rPr>
                      <w:rFonts w:ascii="Times New Roman"/>
                      <w:w w:val="100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pacing w:val="8"/>
          <w:sz w:val="20"/>
        </w:rPr>
        <w:t>I</w:t>
      </w:r>
      <w:r>
        <w:rPr>
          <w:rFonts w:ascii="Times New Roman"/>
          <w:color w:val="231F20"/>
          <w:spacing w:val="8"/>
          <w:sz w:val="16"/>
        </w:rPr>
        <w:t>NTRODUCTION</w:t>
      </w:r>
      <w:r>
        <w:rPr>
          <w:rFonts w:ascii="Times New Roman"/>
          <w:sz w:val="16"/>
        </w:rPr>
      </w:r>
    </w:p>
    <w:p>
      <w:pPr>
        <w:pStyle w:val="BodyText"/>
        <w:spacing w:line="237" w:lineRule="auto" w:before="40"/>
        <w:ind w:right="0" w:firstLine="398"/>
        <w:jc w:val="right"/>
      </w:pPr>
      <w:r>
        <w:rPr>
          <w:color w:val="231F20"/>
        </w:rPr>
        <w:t>HERE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huge</w:t>
      </w:r>
      <w:r>
        <w:rPr>
          <w:color w:val="231F20"/>
          <w:spacing w:val="20"/>
        </w:rPr>
        <w:t> </w:t>
      </w:r>
      <w:r>
        <w:rPr>
          <w:color w:val="231F20"/>
        </w:rPr>
        <w:t>growth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sales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installed</w:t>
      </w:r>
      <w:r>
        <w:rPr>
          <w:color w:val="231F20"/>
          <w:spacing w:val="22"/>
        </w:rPr>
        <w:t> </w:t>
      </w:r>
      <w:r>
        <w:rPr>
          <w:color w:val="231F20"/>
        </w:rPr>
        <w:t>base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Internet-of-Things (IoT) devices like</w:t>
      </w:r>
      <w:r>
        <w:rPr>
          <w:color w:val="231F20"/>
          <w:spacing w:val="45"/>
        </w:rPr>
        <w:t> </w:t>
      </w:r>
      <w:r>
        <w:rPr>
          <w:color w:val="231F20"/>
        </w:rPr>
        <w:t>Internet-connected</w:t>
      </w:r>
      <w:r>
        <w:rPr>
          <w:color w:val="231F20"/>
          <w:w w:val="99"/>
        </w:rPr>
        <w:t> </w:t>
      </w:r>
      <w:r>
        <w:rPr>
          <w:color w:val="231F20"/>
        </w:rPr>
        <w:t>cameras, light-bulbs, and TVs. Gartner forecasts the</w:t>
      </w:r>
      <w:r>
        <w:rPr>
          <w:color w:val="231F20"/>
          <w:spacing w:val="28"/>
        </w:rPr>
        <w:t> </w:t>
      </w:r>
      <w:r>
        <w:rPr>
          <w:color w:val="231F20"/>
        </w:rPr>
        <w:t>global</w:t>
      </w:r>
      <w:r>
        <w:rPr>
          <w:color w:val="231F20"/>
          <w:w w:val="99"/>
        </w:rPr>
        <w:t> </w:t>
      </w:r>
      <w:r>
        <w:rPr>
          <w:color w:val="231F20"/>
        </w:rPr>
        <w:t>IoT  installed  base  will  grow  from  3.81  billion  in  2014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/>
      </w:r>
    </w:p>
    <w:p>
      <w:pPr>
        <w:pStyle w:val="BodyText"/>
        <w:spacing w:line="226" w:lineRule="exact"/>
        <w:ind w:right="0" w:firstLine="0"/>
        <w:jc w:val="both"/>
      </w:pPr>
      <w:r>
        <w:rPr>
          <w:color w:val="231F20"/>
        </w:rPr>
        <w:t>20.41 billion in 2020 </w:t>
      </w:r>
      <w:r>
        <w:rPr>
          <w:color w:val="231F20"/>
          <w:spacing w:val="19"/>
        </w:rPr>
        <w:t> </w:t>
      </w:r>
      <w:r>
        <w:rPr>
          <w:color w:val="231F20"/>
        </w:rPr>
        <w:t>[12].</w:t>
      </w:r>
      <w:r>
        <w:rPr/>
      </w:r>
    </w:p>
    <w:p>
      <w:pPr>
        <w:pStyle w:val="BodyText"/>
        <w:spacing w:line="235" w:lineRule="auto" w:before="1"/>
        <w:ind w:right="3"/>
        <w:jc w:val="right"/>
      </w:pPr>
      <w:r>
        <w:rPr>
          <w:color w:val="231F20"/>
        </w:rPr>
        <w:t>This large and growing number of devices, coupled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multiple security vulnerabilities, brings an increasing</w:t>
      </w:r>
      <w:r>
        <w:rPr>
          <w:color w:val="231F20"/>
          <w:spacing w:val="30"/>
        </w:rPr>
        <w:t> </w:t>
      </w:r>
      <w:r>
        <w:rPr>
          <w:color w:val="231F20"/>
        </w:rPr>
        <w:t>con-</w:t>
      </w:r>
      <w:r>
        <w:rPr>
          <w:color w:val="231F20"/>
          <w:w w:val="99"/>
        </w:rPr>
        <w:t> </w:t>
      </w:r>
      <w:r>
        <w:rPr>
          <w:color w:val="231F20"/>
        </w:rPr>
        <w:t>cern about the security threats they raise for the</w:t>
      </w:r>
      <w:r>
        <w:rPr>
          <w:color w:val="231F20"/>
          <w:spacing w:val="21"/>
        </w:rPr>
        <w:t> </w:t>
      </w:r>
      <w:r>
        <w:rPr>
          <w:color w:val="231F20"/>
        </w:rPr>
        <w:t>Internet</w:t>
      </w:r>
      <w:r>
        <w:rPr>
          <w:color w:val="231F20"/>
          <w:w w:val="99"/>
        </w:rPr>
        <w:t> </w:t>
      </w:r>
      <w:r>
        <w:rPr>
          <w:color w:val="231F20"/>
        </w:rPr>
        <w:t>ecosystem. A significant risk is that compromised IoT</w:t>
      </w:r>
      <w:r>
        <w:rPr>
          <w:color w:val="231F20"/>
          <w:spacing w:val="12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can be used to mount large-scale Distributed</w:t>
      </w:r>
      <w:r>
        <w:rPr>
          <w:color w:val="231F20"/>
          <w:spacing w:val="-5"/>
        </w:rPr>
        <w:t> </w:t>
      </w:r>
      <w:r>
        <w:rPr>
          <w:color w:val="231F20"/>
        </w:rPr>
        <w:t>Denial-of-</w:t>
      </w:r>
      <w:r>
        <w:rPr>
          <w:color w:val="231F20"/>
          <w:w w:val="99"/>
        </w:rPr>
        <w:t> </w:t>
      </w:r>
      <w:r>
        <w:rPr>
          <w:color w:val="231F20"/>
        </w:rPr>
        <w:t>Service (DDoS) attacks. In 2016, the Mirai botnet, with</w:t>
      </w:r>
      <w:r>
        <w:rPr>
          <w:color w:val="231F20"/>
          <w:spacing w:val="36"/>
        </w:rPr>
        <w:t> </w:t>
      </w:r>
      <w:r>
        <w:rPr>
          <w:color w:val="231F20"/>
        </w:rPr>
        <w:t>over</w:t>
      </w:r>
      <w:r>
        <w:rPr>
          <w:color w:val="231F20"/>
          <w:w w:val="99"/>
        </w:rPr>
        <w:t> </w:t>
      </w:r>
      <w:r>
        <w:rPr>
          <w:color w:val="231F20"/>
        </w:rPr>
        <w:t>100k compromised IoT devices, launched a series of</w:t>
      </w:r>
      <w:r>
        <w:rPr>
          <w:color w:val="231F20"/>
          <w:spacing w:val="30"/>
        </w:rPr>
        <w:t> </w:t>
      </w:r>
      <w:r>
        <w:rPr>
          <w:color w:val="231F20"/>
        </w:rPr>
        <w:t>DDoS</w:t>
      </w:r>
      <w:r>
        <w:rPr>
          <w:color w:val="231F20"/>
          <w:w w:val="99"/>
        </w:rPr>
        <w:t> </w:t>
      </w:r>
      <w:r>
        <w:rPr>
          <w:color w:val="231F20"/>
        </w:rPr>
        <w:t>attacks that set records in attack bit-rates. Estimated</w:t>
      </w:r>
      <w:r>
        <w:rPr>
          <w:color w:val="231F20"/>
          <w:spacing w:val="18"/>
        </w:rPr>
        <w:t> </w:t>
      </w:r>
      <w:r>
        <w:rPr>
          <w:color w:val="231F20"/>
        </w:rPr>
        <w:t>attack</w:t>
      </w:r>
      <w:r>
        <w:rPr>
          <w:color w:val="231F20"/>
          <w:w w:val="99"/>
        </w:rPr>
        <w:t> </w:t>
      </w:r>
      <w:r>
        <w:rPr>
          <w:color w:val="231F20"/>
        </w:rPr>
        <w:t>sizes include a 620 Gb/s attack against cybersecurity</w:t>
      </w:r>
      <w:r>
        <w:rPr>
          <w:color w:val="231F20"/>
          <w:spacing w:val="28"/>
        </w:rPr>
        <w:t> </w:t>
      </w:r>
      <w:r>
        <w:rPr>
          <w:color w:val="231F20"/>
        </w:rPr>
        <w:t>blog</w:t>
      </w:r>
      <w:r>
        <w:rPr>
          <w:color w:val="231F20"/>
          <w:w w:val="99"/>
        </w:rPr>
        <w:t> </w:t>
      </w:r>
      <w:r>
        <w:rPr>
          <w:rFonts w:ascii="Courier New"/>
          <w:color w:val="231F20"/>
        </w:rPr>
        <w:t>KrebsOnSecurity.com</w:t>
      </w:r>
      <w:r>
        <w:rPr>
          <w:rFonts w:ascii="Courier New"/>
          <w:color w:val="231F20"/>
          <w:spacing w:val="-39"/>
        </w:rPr>
        <w:t> </w:t>
      </w:r>
      <w:r>
        <w:rPr>
          <w:color w:val="231F20"/>
        </w:rPr>
        <w:t>(2016-09-20)</w:t>
      </w:r>
      <w:r>
        <w:rPr>
          <w:color w:val="231F20"/>
          <w:spacing w:val="27"/>
        </w:rPr>
        <w:t> </w:t>
      </w:r>
      <w:r>
        <w:rPr>
          <w:color w:val="231F20"/>
        </w:rPr>
        <w:t>[21],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1</w:t>
      </w:r>
      <w:r>
        <w:rPr>
          <w:color w:val="231F20"/>
          <w:spacing w:val="-23"/>
        </w:rPr>
        <w:t> </w:t>
      </w:r>
      <w:r>
        <w:rPr>
          <w:color w:val="231F20"/>
        </w:rPr>
        <w:t>Tb/s</w:t>
      </w:r>
      <w:r>
        <w:rPr>
          <w:color w:val="231F20"/>
          <w:w w:val="99"/>
        </w:rPr>
        <w:t> </w:t>
      </w:r>
      <w:r>
        <w:rPr>
          <w:color w:val="231F20"/>
        </w:rPr>
        <w:t>attack against French cloud provider </w:t>
      </w:r>
      <w:r>
        <w:rPr>
          <w:color w:val="231F20"/>
          <w:spacing w:val="-4"/>
        </w:rPr>
        <w:t>OVH </w:t>
      </w:r>
      <w:r>
        <w:rPr>
          <w:color w:val="231F20"/>
        </w:rPr>
        <w:t>(2016-09-23)</w:t>
      </w:r>
      <w:r>
        <w:rPr>
          <w:color w:val="231F20"/>
          <w:spacing w:val="49"/>
        </w:rPr>
        <w:t> </w:t>
      </w:r>
      <w:r>
        <w:rPr>
          <w:color w:val="231F20"/>
        </w:rPr>
        <w:t>[33]</w:t>
      </w:r>
      <w:r>
        <w:rPr>
          <w:color w:val="231F20"/>
          <w:w w:val="99"/>
        </w:rPr>
        <w:t> </w:t>
      </w:r>
      <w:r>
        <w:rPr>
          <w:color w:val="231F20"/>
        </w:rPr>
        <w:t>and  DNS  provider  Dyn  (2016-10-21) [10].  The  size  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82" w:lineRule="exact" w:before="0"/>
        <w:ind w:left="0" w:right="1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Manuscript  received  March  26,  2019;  revised  November  8,  2019    and</w:t>
      </w:r>
      <w:r>
        <w:rPr>
          <w:rFonts w:ascii="Times New Roman"/>
          <w:sz w:val="16"/>
        </w:rPr>
      </w:r>
    </w:p>
    <w:p>
      <w:pPr>
        <w:spacing w:line="235" w:lineRule="auto" w:before="1"/>
        <w:ind w:left="119" w:right="2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June 23, 2020; accepted July 10, 2020; approved by IEEE/ACM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pacing w:val="6"/>
          <w:sz w:val="16"/>
        </w:rPr>
        <w:t>T</w:t>
      </w:r>
      <w:r>
        <w:rPr>
          <w:rFonts w:ascii="Times New Roman"/>
          <w:color w:val="231F20"/>
          <w:spacing w:val="6"/>
          <w:sz w:val="12"/>
        </w:rPr>
        <w:t>RANSAC</w:t>
      </w:r>
      <w:r>
        <w:rPr>
          <w:rFonts w:ascii="Times New Roman"/>
          <w:color w:val="231F20"/>
          <w:spacing w:val="6"/>
          <w:sz w:val="16"/>
        </w:rPr>
        <w:t>-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pacing w:val="6"/>
          <w:sz w:val="12"/>
        </w:rPr>
        <w:t>TIONS</w:t>
      </w:r>
      <w:r>
        <w:rPr>
          <w:rFonts w:ascii="Times New Roman"/>
          <w:color w:val="231F20"/>
          <w:spacing w:val="25"/>
          <w:sz w:val="12"/>
        </w:rPr>
        <w:t> </w:t>
      </w:r>
      <w:r>
        <w:rPr>
          <w:rFonts w:ascii="Times New Roman"/>
          <w:color w:val="231F20"/>
          <w:spacing w:val="3"/>
          <w:sz w:val="12"/>
        </w:rPr>
        <w:t>ON</w:t>
      </w:r>
      <w:r>
        <w:rPr>
          <w:rFonts w:ascii="Times New Roman"/>
          <w:color w:val="231F20"/>
          <w:spacing w:val="30"/>
          <w:sz w:val="12"/>
        </w:rPr>
        <w:t> </w:t>
      </w:r>
      <w:r>
        <w:rPr>
          <w:rFonts w:ascii="Times New Roman"/>
          <w:color w:val="231F20"/>
          <w:spacing w:val="6"/>
          <w:sz w:val="16"/>
        </w:rPr>
        <w:t>N</w:t>
      </w:r>
      <w:r>
        <w:rPr>
          <w:rFonts w:ascii="Times New Roman"/>
          <w:color w:val="231F20"/>
          <w:spacing w:val="6"/>
          <w:sz w:val="12"/>
        </w:rPr>
        <w:t>ETWORKING</w:t>
      </w:r>
      <w:r>
        <w:rPr>
          <w:rFonts w:ascii="Times New Roman"/>
          <w:color w:val="231F20"/>
          <w:spacing w:val="30"/>
          <w:sz w:val="12"/>
        </w:rPr>
        <w:t> </w:t>
      </w:r>
      <w:r>
        <w:rPr>
          <w:rFonts w:ascii="Times New Roman"/>
          <w:color w:val="231F20"/>
          <w:sz w:val="16"/>
        </w:rPr>
        <w:t>Editor</w:t>
      </w:r>
      <w:r>
        <w:rPr>
          <w:rFonts w:ascii="Times New Roman"/>
          <w:color w:val="231F20"/>
          <w:spacing w:val="31"/>
          <w:sz w:val="16"/>
        </w:rPr>
        <w:t> </w:t>
      </w:r>
      <w:r>
        <w:rPr>
          <w:rFonts w:ascii="Times New Roman"/>
          <w:color w:val="231F20"/>
          <w:sz w:val="16"/>
        </w:rPr>
        <w:t>H.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Seferoglu.</w:t>
      </w:r>
      <w:r>
        <w:rPr>
          <w:rFonts w:ascii="Times New Roman"/>
          <w:color w:val="231F20"/>
          <w:spacing w:val="33"/>
          <w:sz w:val="16"/>
        </w:rPr>
        <w:t> </w:t>
      </w:r>
      <w:r>
        <w:rPr>
          <w:rFonts w:ascii="Times New Roman"/>
          <w:color w:val="231F20"/>
          <w:sz w:val="16"/>
        </w:rPr>
        <w:t>Date</w:t>
      </w:r>
      <w:r>
        <w:rPr>
          <w:rFonts w:ascii="Times New Roman"/>
          <w:color w:val="231F20"/>
          <w:spacing w:val="3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publication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July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28,</w:t>
      </w:r>
      <w:r>
        <w:rPr>
          <w:rFonts w:ascii="Times New Roman"/>
          <w:color w:val="231F20"/>
          <w:spacing w:val="-37"/>
          <w:sz w:val="16"/>
        </w:rPr>
        <w:t> </w:t>
      </w:r>
      <w:r>
        <w:rPr>
          <w:rFonts w:ascii="Times New Roman"/>
          <w:color w:val="231F20"/>
          <w:spacing w:val="-37"/>
          <w:sz w:val="16"/>
        </w:rPr>
      </w:r>
      <w:r>
        <w:rPr>
          <w:rFonts w:ascii="Times New Roman"/>
          <w:color w:val="231F20"/>
          <w:sz w:val="16"/>
        </w:rPr>
        <w:t>2020; date of  current version  October  15, 2020. This work was 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supported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by the Air Force Research Laboratory under Agreement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FA8750-17-2-0280.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i/>
          <w:color w:val="231F20"/>
          <w:sz w:val="16"/>
        </w:rPr>
        <w:t>(Corresponding author: Hang</w:t>
      </w:r>
      <w:r>
        <w:rPr>
          <w:rFonts w:ascii="Times New Roman"/>
          <w:i/>
          <w:color w:val="231F20"/>
          <w:spacing w:val="17"/>
          <w:sz w:val="16"/>
        </w:rPr>
        <w:t> </w:t>
      </w:r>
      <w:r>
        <w:rPr>
          <w:rFonts w:ascii="Times New Roman"/>
          <w:i/>
          <w:color w:val="231F20"/>
          <w:sz w:val="16"/>
        </w:rPr>
        <w:t>Guo.)</w:t>
      </w:r>
      <w:r>
        <w:rPr>
          <w:rFonts w:ascii="Times New Roman"/>
          <w:sz w:val="16"/>
        </w:rPr>
      </w:r>
    </w:p>
    <w:p>
      <w:pPr>
        <w:spacing w:line="235" w:lineRule="auto" w:before="0"/>
        <w:ind w:left="119" w:right="10" w:firstLine="134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The authors are with the Department of Computer Science, University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Southern California (USC), Los Angeles, CA 90292-6695 USA, and 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also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with the Information Sciences Institute, University of Southern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California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(USC), Marina Del </w:t>
      </w:r>
      <w:r>
        <w:rPr>
          <w:rFonts w:ascii="Times New Roman"/>
          <w:color w:val="231F20"/>
          <w:spacing w:val="-5"/>
          <w:sz w:val="16"/>
        </w:rPr>
        <w:t>Rey, </w:t>
      </w:r>
      <w:r>
        <w:rPr>
          <w:rFonts w:ascii="Times New Roman"/>
          <w:color w:val="231F20"/>
          <w:sz w:val="16"/>
        </w:rPr>
        <w:t>CA 90292 USA (e-mail: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hangguo@ant.isi.edu;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johnh@isi.edu).</w:t>
      </w:r>
      <w:r>
        <w:rPr>
          <w:rFonts w:ascii="Times New Roman"/>
          <w:sz w:val="16"/>
        </w:rPr>
      </w:r>
    </w:p>
    <w:p>
      <w:pPr>
        <w:spacing w:line="181" w:lineRule="exact" w:before="0"/>
        <w:ind w:left="25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Digital Object Identifier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10.1109/TNET.2020.3009425</w:t>
      </w:r>
      <w:r>
        <w:rPr>
          <w:rFonts w:ascii="Times New Roman"/>
          <w:sz w:val="16"/>
        </w:rPr>
      </w:r>
    </w:p>
    <w:p>
      <w:pPr>
        <w:pStyle w:val="BodyText"/>
        <w:spacing w:line="237" w:lineRule="auto" w:before="75"/>
        <w:ind w:right="115" w:firstLine="0"/>
        <w:jc w:val="both"/>
      </w:pPr>
      <w:r>
        <w:rPr/>
        <w:br w:type="column"/>
      </w:r>
      <w:r>
        <w:rPr>
          <w:color w:val="231F20"/>
        </w:rPr>
        <w:t>Mirai botnet used in these attacks  has  been  estimated 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w w:val="99"/>
        </w:rPr>
        <w:t> </w:t>
      </w:r>
      <w:r>
        <w:rPr>
          <w:color w:val="231F20"/>
        </w:rPr>
        <w:t>145k [33] and 100k [10]. Source code to the botnet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w w:val="99"/>
        </w:rPr>
        <w:t> </w:t>
      </w:r>
      <w:r>
        <w:rPr>
          <w:color w:val="231F20"/>
        </w:rPr>
        <w:t>released [25], showing it targeted IoT devices with</w:t>
      </w:r>
      <w:r>
        <w:rPr>
          <w:color w:val="231F20"/>
          <w:spacing w:val="-23"/>
        </w:rPr>
        <w:t> </w:t>
      </w:r>
      <w:r>
        <w:rPr>
          <w:color w:val="231F20"/>
        </w:rPr>
        <w:t>multiple</w:t>
      </w:r>
      <w:r>
        <w:rPr>
          <w:color w:val="231F20"/>
          <w:w w:val="99"/>
        </w:rPr>
        <w:t> </w:t>
      </w:r>
      <w:r>
        <w:rPr>
          <w:color w:val="231F20"/>
        </w:rPr>
        <w:t>vulnerabilities.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</w:rPr>
        <w:t>If we are to defend against IoT security threats, we</w:t>
      </w:r>
      <w:r>
        <w:rPr>
          <w:color w:val="231F20"/>
          <w:spacing w:val="44"/>
        </w:rPr>
        <w:t> </w:t>
      </w:r>
      <w:r>
        <w:rPr>
          <w:color w:val="231F20"/>
        </w:rPr>
        <w:t>must</w:t>
      </w:r>
      <w:r>
        <w:rPr>
          <w:color w:val="231F20"/>
          <w:w w:val="99"/>
        </w:rPr>
        <w:t> </w:t>
      </w:r>
      <w:r>
        <w:rPr>
          <w:color w:val="231F20"/>
        </w:rPr>
        <w:t>understand how many and what kinds of IoT devices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deployed. Our paper proposes three algorithms to discover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location, distribution and growth of IoT devices. </w:t>
      </w:r>
      <w:r>
        <w:rPr>
          <w:color w:val="231F20"/>
          <w:spacing w:val="-1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believe</w:t>
      </w:r>
      <w:r>
        <w:rPr>
          <w:color w:val="231F20"/>
          <w:w w:val="99"/>
        </w:rPr>
        <w:t> </w:t>
      </w:r>
      <w:r>
        <w:rPr>
          <w:color w:val="231F20"/>
        </w:rPr>
        <w:t>our algorithms and results could help guide the design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deployment of future IoT security solutions by revealing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scale of IoT security problem (how wide-spread are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w w:val="99"/>
        </w:rPr>
        <w:t> </w:t>
      </w:r>
      <w:r>
        <w:rPr>
          <w:color w:val="231F20"/>
        </w:rPr>
        <w:t>IoT devices in the whole or certain part of Internet?),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problem’s</w:t>
      </w:r>
      <w:r>
        <w:rPr>
          <w:color w:val="231F20"/>
          <w:spacing w:val="29"/>
        </w:rPr>
        <w:t> </w:t>
      </w:r>
      <w:r>
        <w:rPr>
          <w:color w:val="231F20"/>
        </w:rPr>
        <w:t>growth</w:t>
      </w:r>
      <w:r>
        <w:rPr>
          <w:color w:val="231F20"/>
          <w:spacing w:val="33"/>
        </w:rPr>
        <w:t> </w:t>
      </w:r>
      <w:r>
        <w:rPr>
          <w:color w:val="231F20"/>
        </w:rPr>
        <w:t>(how</w:t>
      </w:r>
      <w:r>
        <w:rPr>
          <w:color w:val="231F20"/>
          <w:spacing w:val="32"/>
        </w:rPr>
        <w:t> </w:t>
      </w:r>
      <w:r>
        <w:rPr>
          <w:color w:val="231F20"/>
        </w:rPr>
        <w:t>quickly</w:t>
      </w:r>
      <w:r>
        <w:rPr>
          <w:color w:val="231F20"/>
          <w:spacing w:val="31"/>
        </w:rPr>
        <w:t> </w:t>
      </w:r>
      <w:r>
        <w:rPr>
          <w:color w:val="231F20"/>
        </w:rPr>
        <w:t>do</w:t>
      </w:r>
      <w:r>
        <w:rPr>
          <w:color w:val="231F20"/>
          <w:spacing w:val="33"/>
        </w:rPr>
        <w:t> </w:t>
      </w:r>
      <w:r>
        <w:rPr>
          <w:color w:val="231F20"/>
        </w:rPr>
        <w:t>new</w:t>
      </w:r>
      <w:r>
        <w:rPr>
          <w:color w:val="231F20"/>
          <w:spacing w:val="34"/>
        </w:rPr>
        <w:t> </w:t>
      </w:r>
      <w:r>
        <w:rPr>
          <w:color w:val="231F20"/>
        </w:rPr>
        <w:t>IoT</w:t>
      </w:r>
      <w:r>
        <w:rPr>
          <w:color w:val="231F20"/>
          <w:spacing w:val="32"/>
        </w:rPr>
        <w:t> </w:t>
      </w:r>
      <w:r>
        <w:rPr>
          <w:color w:val="231F20"/>
        </w:rPr>
        <w:t>devices</w:t>
      </w:r>
      <w:r>
        <w:rPr>
          <w:color w:val="231F20"/>
          <w:spacing w:val="32"/>
        </w:rPr>
        <w:t> </w:t>
      </w:r>
      <w:r>
        <w:rPr>
          <w:color w:val="231F20"/>
        </w:rPr>
        <w:t>spread</w:t>
      </w:r>
      <w:r>
        <w:rPr>
          <w:color w:val="231F20"/>
          <w:w w:val="99"/>
        </w:rPr>
        <w:t> </w:t>
      </w:r>
      <w:r>
        <w:rPr>
          <w:color w:val="231F20"/>
        </w:rPr>
        <w:t>over the Internet?) and the distribution of the problem</w:t>
      </w:r>
      <w:r>
        <w:rPr>
          <w:color w:val="231F20"/>
          <w:spacing w:val="21"/>
        </w:rPr>
        <w:t> </w:t>
      </w:r>
      <w:r>
        <w:rPr>
          <w:color w:val="231F20"/>
        </w:rPr>
        <w:t>(which</w:t>
      </w:r>
      <w:r>
        <w:rPr>
          <w:color w:val="231F20"/>
          <w:w w:val="99"/>
        </w:rPr>
        <w:t> </w:t>
      </w:r>
      <w:r>
        <w:rPr>
          <w:color w:val="231F20"/>
        </w:rPr>
        <w:t>countries or autonomous systems have certain IoT</w:t>
      </w:r>
      <w:r>
        <w:rPr>
          <w:color w:val="231F20"/>
          <w:spacing w:val="16"/>
        </w:rPr>
        <w:t> </w:t>
      </w:r>
      <w:r>
        <w:rPr>
          <w:color w:val="231F20"/>
        </w:rPr>
        <w:t>devices?).</w:t>
      </w:r>
      <w:r>
        <w:rPr>
          <w:color w:val="231F20"/>
          <w:w w:val="99"/>
        </w:rPr>
        <w:t> </w:t>
      </w:r>
      <w:r>
        <w:rPr>
          <w:color w:val="231F20"/>
        </w:rPr>
        <w:t>Our goal here is to assess the scope of the IoT</w:t>
      </w:r>
      <w:r>
        <w:rPr>
          <w:color w:val="231F20"/>
          <w:spacing w:val="49"/>
        </w:rPr>
        <w:t> </w:t>
      </w:r>
      <w:r>
        <w:rPr>
          <w:color w:val="231F20"/>
        </w:rPr>
        <w:t>problem;</w:t>
      </w:r>
      <w:r>
        <w:rPr>
          <w:color w:val="231F20"/>
          <w:w w:val="99"/>
        </w:rPr>
        <w:t> </w:t>
      </w:r>
      <w:r>
        <w:rPr>
          <w:color w:val="231F20"/>
        </w:rPr>
        <w:t>improving defenses is complementary future </w:t>
      </w:r>
      <w:r>
        <w:rPr>
          <w:color w:val="231F20"/>
          <w:spacing w:val="10"/>
        </w:rPr>
        <w:t> </w:t>
      </w:r>
      <w:r>
        <w:rPr>
          <w:color w:val="231F20"/>
        </w:rPr>
        <w:t>work.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Our IoT detection algorithms can also help</w:t>
      </w:r>
      <w:r>
        <w:rPr>
          <w:color w:val="231F20"/>
          <w:spacing w:val="9"/>
        </w:rPr>
        <w:t> </w:t>
      </w:r>
      <w:r>
        <w:rPr>
          <w:color w:val="231F20"/>
        </w:rPr>
        <w:t>network</w:t>
      </w:r>
      <w:r>
        <w:rPr>
          <w:color w:val="231F20"/>
          <w:w w:val="99"/>
        </w:rPr>
        <w:t> </w:t>
      </w:r>
      <w:r>
        <w:rPr>
          <w:color w:val="231F20"/>
        </w:rPr>
        <w:t>researchers study the distribution and growth of target</w:t>
      </w:r>
      <w:r>
        <w:rPr>
          <w:color w:val="231F20"/>
          <w:spacing w:val="28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and help IT administrators discover and monitor</w:t>
      </w:r>
      <w:r>
        <w:rPr>
          <w:color w:val="231F20"/>
          <w:spacing w:val="37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in their network. As more every-day objects</w:t>
      </w:r>
      <w:r>
        <w:rPr>
          <w:color w:val="231F20"/>
          <w:spacing w:val="27"/>
        </w:rPr>
        <w:t> </w:t>
      </w:r>
      <w:r>
        <w:rPr>
          <w:color w:val="231F20"/>
        </w:rPr>
        <w:t>get</w:t>
      </w:r>
      <w:r>
        <w:rPr>
          <w:color w:val="231F20"/>
          <w:w w:val="99"/>
        </w:rPr>
        <w:t> </w:t>
      </w:r>
      <w:r>
        <w:rPr>
          <w:color w:val="231F20"/>
        </w:rPr>
        <w:t>connected into the Internet, our algorithms may even</w:t>
      </w:r>
      <w:r>
        <w:rPr>
          <w:color w:val="231F20"/>
          <w:spacing w:val="13"/>
        </w:rPr>
        <w:t> </w:t>
      </w:r>
      <w:r>
        <w:rPr>
          <w:color w:val="231F20"/>
        </w:rPr>
        <w:t>help</w:t>
      </w:r>
      <w:r>
        <w:rPr>
          <w:color w:val="231F20"/>
          <w:w w:val="99"/>
        </w:rPr>
        <w:t> </w:t>
      </w:r>
      <w:r>
        <w:rPr>
          <w:color w:val="231F20"/>
        </w:rPr>
        <w:t>understand the physical world </w:t>
      </w:r>
      <w:r>
        <w:rPr>
          <w:color w:val="231F20"/>
          <w:spacing w:val="-4"/>
        </w:rPr>
        <w:t>by, </w:t>
      </w:r>
      <w:r>
        <w:rPr>
          <w:color w:val="231F20"/>
        </w:rPr>
        <w:t>for example, detecting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tracking network-enabled vehicles for crime</w:t>
      </w:r>
      <w:r>
        <w:rPr>
          <w:color w:val="231F20"/>
          <w:spacing w:val="41"/>
        </w:rPr>
        <w:t> </w:t>
      </w:r>
      <w:r>
        <w:rPr>
          <w:color w:val="231F20"/>
        </w:rPr>
        <w:t>investigation.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</w:rPr>
        <w:t>Our first contribution is to propose three IoT</w:t>
      </w:r>
      <w:r>
        <w:rPr>
          <w:color w:val="231F20"/>
          <w:spacing w:val="42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methods. Our two main methods detect IoT devices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observations of network traffic: IPs in Internet flows</w:t>
      </w:r>
      <w:r>
        <w:rPr>
          <w:color w:val="231F20"/>
          <w:spacing w:val="4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II-A.2)</w:t>
      </w:r>
      <w:r>
        <w:rPr>
          <w:color w:val="231F20"/>
          <w:w w:val="99"/>
        </w:rPr>
        <w:t> </w:t>
      </w:r>
      <w:r>
        <w:rPr>
          <w:color w:val="231F20"/>
        </w:rPr>
        <w:t>and stub-to-recursive DNS queries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II-A.3). They both</w:t>
      </w:r>
      <w:r>
        <w:rPr>
          <w:color w:val="231F20"/>
          <w:spacing w:val="49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knowledge of servers run by manufacturers of these</w:t>
      </w:r>
      <w:r>
        <w:rPr>
          <w:color w:val="231F20"/>
          <w:spacing w:val="-7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(called </w:t>
      </w:r>
      <w:r>
        <w:rPr>
          <w:rFonts w:ascii="Times New Roman" w:hAnsi="Times New Roman" w:cs="Times New Roman" w:eastAsia="Times New Roman"/>
          <w:i/>
          <w:color w:val="231F20"/>
        </w:rPr>
        <w:t>device servers</w:t>
      </w:r>
      <w:r>
        <w:rPr>
          <w:color w:val="231F20"/>
        </w:rPr>
        <w:t>). Our third method detects IoT</w:t>
      </w:r>
      <w:r>
        <w:rPr>
          <w:color w:val="231F20"/>
          <w:spacing w:val="13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supporting HTTPS remote access (called</w:t>
      </w:r>
      <w:r>
        <w:rPr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HTTPS-Accessible</w:t>
      </w:r>
      <w:r>
        <w:rPr>
          <w:rFonts w:ascii="Times New Roman" w:hAnsi="Times New Roman" w:cs="Times New Roman" w:eastAsia="Times New Roman"/>
          <w:i/>
          <w:color w:val="231F20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IoT devices</w:t>
      </w:r>
      <w:r>
        <w:rPr>
          <w:color w:val="231F20"/>
        </w:rPr>
        <w:t>) from the TLS (Transport Layer Security</w:t>
      </w:r>
      <w:r>
        <w:rPr>
          <w:color w:val="231F20"/>
          <w:spacing w:val="41"/>
        </w:rPr>
        <w:t> </w:t>
      </w:r>
      <w:r>
        <w:rPr>
          <w:color w:val="231F20"/>
        </w:rPr>
        <w:t>[8])</w:t>
      </w:r>
      <w:r>
        <w:rPr>
          <w:color w:val="231F20"/>
          <w:w w:val="99"/>
        </w:rPr>
        <w:t> </w:t>
      </w:r>
      <w:r>
        <w:rPr>
          <w:color w:val="231F20"/>
        </w:rPr>
        <w:t>certificates they use 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II-B).  </w:t>
      </w:r>
      <w:r>
        <w:rPr>
          <w:color w:val="231F20"/>
          <w:spacing w:val="-7"/>
        </w:rPr>
        <w:t>(We  </w:t>
      </w:r>
      <w:r>
        <w:rPr>
          <w:color w:val="231F20"/>
        </w:rPr>
        <w:t>reported  an  early</w:t>
      </w:r>
      <w:r>
        <w:rPr>
          <w:color w:val="231F20"/>
          <w:spacing w:val="-19"/>
        </w:rPr>
        <w:t> </w:t>
      </w:r>
      <w:r>
        <w:rPr>
          <w:color w:val="231F20"/>
        </w:rPr>
        <w:t>version</w:t>
      </w:r>
      <w:r>
        <w:rPr>
          <w:color w:val="231F20"/>
          <w:w w:val="99"/>
        </w:rPr>
        <w:t> </w:t>
      </w:r>
      <w:r>
        <w:rPr>
          <w:color w:val="231F20"/>
        </w:rPr>
        <w:t>of IP-based detection method [18]; here we add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w w:val="99"/>
        </w:rPr>
        <w:t> </w:t>
      </w:r>
      <w:r>
        <w:rPr>
          <w:color w:val="231F20"/>
        </w:rPr>
        <w:t>methods and better evaluate our prior method in </w:t>
      </w:r>
      <w:r>
        <w:rPr>
          <w:color w:val="231F20"/>
          <w:spacing w:val="32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III-A.2.)</w:t>
      </w:r>
      <w:r>
        <w:rPr/>
      </w:r>
    </w:p>
    <w:p>
      <w:pPr>
        <w:pStyle w:val="BodyText"/>
        <w:spacing w:line="235" w:lineRule="auto"/>
        <w:ind w:right="106"/>
        <w:jc w:val="both"/>
      </w:pPr>
      <w:r>
        <w:rPr>
          <w:color w:val="231F20"/>
        </w:rPr>
        <w:t>Our  second  contribution  is  to  apply  our  three </w:t>
      </w:r>
      <w:r>
        <w:rPr>
          <w:color w:val="231F20"/>
          <w:spacing w:val="15"/>
        </w:rPr>
        <w:t> </w:t>
      </w:r>
      <w:r>
        <w:rPr>
          <w:color w:val="231F20"/>
        </w:rPr>
        <w:t>detec-</w:t>
      </w:r>
      <w:r>
        <w:rPr>
          <w:color w:val="231F20"/>
          <w:w w:val="99"/>
        </w:rPr>
        <w:t> </w:t>
      </w:r>
      <w:r>
        <w:rPr>
          <w:color w:val="231F20"/>
        </w:rPr>
        <w:t>tion methods to multiple real-world network</w:t>
      </w:r>
      <w:r>
        <w:rPr>
          <w:color w:val="231F20"/>
          <w:spacing w:val="8"/>
        </w:rPr>
        <w:t> </w:t>
      </w:r>
      <w:r>
        <w:rPr>
          <w:color w:val="231F20"/>
        </w:rPr>
        <w:t>measurements</w:t>
      </w:r>
      <w:r>
        <w:rPr>
          <w:color w:val="231F20"/>
          <w:w w:val="99"/>
        </w:rPr>
        <w:t> </w:t>
      </w:r>
      <w:r>
        <w:rPr>
          <w:color w:val="231F20"/>
          <w:spacing w:val="-4"/>
        </w:rPr>
        <w:t>(Table </w:t>
      </w:r>
      <w:r>
        <w:rPr>
          <w:color w:val="231F20"/>
        </w:rPr>
        <w:t>II). </w:t>
      </w:r>
      <w:r>
        <w:rPr>
          <w:color w:val="231F20"/>
          <w:spacing w:val="-10"/>
        </w:rPr>
        <w:t>We </w:t>
      </w:r>
      <w:r>
        <w:rPr>
          <w:color w:val="231F20"/>
        </w:rPr>
        <w:t>apply our IP-based method to flow-level</w:t>
      </w:r>
      <w:r>
        <w:rPr>
          <w:color w:val="231F20"/>
          <w:spacing w:val="25"/>
        </w:rPr>
        <w:t> </w:t>
      </w:r>
      <w:r>
        <w:rPr>
          <w:color w:val="231F20"/>
        </w:rPr>
        <w:t>traffic</w:t>
      </w:r>
      <w:r>
        <w:rPr>
          <w:color w:val="231F20"/>
          <w:w w:val="99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college</w:t>
      </w:r>
      <w:r>
        <w:rPr>
          <w:color w:val="231F20"/>
          <w:spacing w:val="-6"/>
        </w:rPr>
        <w:t> </w:t>
      </w:r>
      <w:r>
        <w:rPr>
          <w:color w:val="231F20"/>
        </w:rPr>
        <w:t>campus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4</w:t>
      </w:r>
      <w:r>
        <w:rPr>
          <w:color w:val="231F20"/>
          <w:spacing w:val="-1"/>
        </w:rPr>
        <w:t> </w:t>
      </w:r>
      <w:r>
        <w:rPr>
          <w:color w:val="231F20"/>
        </w:rPr>
        <w:t>months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III-A.2)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regional</w:t>
      </w:r>
      <w:r>
        <w:rPr>
          <w:color w:val="231F20"/>
          <w:w w:val="99"/>
        </w:rPr>
        <w:t> </w:t>
      </w:r>
      <w:r>
        <w:rPr>
          <w:color w:val="231F20"/>
        </w:rPr>
        <w:t>IXP (Internet Exchange Point [6]) over 10 days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III-A.3).</w:t>
      </w:r>
      <w:r>
        <w:rPr>
          <w:color w:val="231F20"/>
          <w:spacing w:val="-17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apply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DNS-based</w:t>
      </w:r>
      <w:r>
        <w:rPr>
          <w:color w:val="231F20"/>
          <w:spacing w:val="20"/>
        </w:rPr>
        <w:t> </w:t>
      </w:r>
      <w:r>
        <w:rPr>
          <w:color w:val="231F20"/>
        </w:rPr>
        <w:t>method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DNS</w:t>
      </w:r>
      <w:r>
        <w:rPr>
          <w:color w:val="231F20"/>
          <w:spacing w:val="21"/>
        </w:rPr>
        <w:t> </w:t>
      </w:r>
      <w:r>
        <w:rPr>
          <w:color w:val="231F20"/>
        </w:rPr>
        <w:t>traffic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rFonts w:ascii="Tahoma" w:hAnsi="Tahoma" w:cs="Tahoma" w:eastAsia="Tahoma"/>
          <w:color w:val="231F20"/>
        </w:rPr>
        <w:t>8</w:t>
      </w:r>
      <w:r>
        <w:rPr>
          <w:rFonts w:ascii="Tahoma" w:hAnsi="Tahoma" w:cs="Tahoma" w:eastAsia="Tahoma"/>
          <w:color w:val="231F20"/>
          <w:spacing w:val="10"/>
        </w:rPr>
        <w:t> </w:t>
      </w:r>
      <w:r>
        <w:rPr>
          <w:color w:val="231F20"/>
        </w:rPr>
        <w:t>root</w:t>
      </w:r>
      <w:r>
        <w:rPr>
          <w:color w:val="231F20"/>
          <w:spacing w:val="19"/>
        </w:rPr>
        <w:t> </w:t>
      </w:r>
      <w:r>
        <w:rPr>
          <w:color w:val="231F20"/>
        </w:rPr>
        <w:t>name</w:t>
      </w:r>
      <w:r>
        <w:rPr>
          <w:color w:val="231F20"/>
          <w:w w:val="99"/>
        </w:rPr>
        <w:t> </w:t>
      </w:r>
      <w:r>
        <w:rPr>
          <w:color w:val="231F20"/>
        </w:rPr>
        <w:t>servers from 2013 to 2018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III-B.1) to study IoT</w:t>
      </w:r>
      <w:r>
        <w:rPr>
          <w:color w:val="231F20"/>
          <w:spacing w:val="26"/>
        </w:rPr>
        <w:t> </w:t>
      </w:r>
      <w:r>
        <w:rPr>
          <w:color w:val="231F20"/>
        </w:rPr>
        <w:t>deployment</w:t>
      </w:r>
      <w:r>
        <w:rPr>
          <w:color w:val="231F20"/>
          <w:w w:val="99"/>
        </w:rPr>
        <w:t> </w:t>
      </w:r>
      <w:r>
        <w:rPr>
          <w:color w:val="231F20"/>
        </w:rPr>
        <w:t>by Autonomous Systems (ASes [22]). </w:t>
      </w:r>
      <w:r>
        <w:rPr>
          <w:color w:val="231F20"/>
          <w:spacing w:val="-10"/>
        </w:rPr>
        <w:t>We </w:t>
      </w:r>
      <w:r>
        <w:rPr>
          <w:color w:val="231F20"/>
        </w:rPr>
        <w:t>find about</w:t>
      </w:r>
      <w:r>
        <w:rPr>
          <w:color w:val="231F20"/>
          <w:spacing w:val="28"/>
        </w:rPr>
        <w:t> </w:t>
      </w:r>
      <w:r>
        <w:rPr>
          <w:rFonts w:ascii="Tahoma" w:hAnsi="Tahoma" w:cs="Tahoma" w:eastAsia="Tahoma"/>
          <w:color w:val="231F20"/>
        </w:rPr>
        <w:t>3</w:t>
      </w:r>
      <w:r>
        <w:rPr>
          <w:rFonts w:ascii="Arial" w:hAnsi="Arial" w:cs="Arial" w:eastAsia="Arial"/>
          <w:i/>
          <w:color w:val="231F20"/>
        </w:rPr>
        <w:t>.</w:t>
      </w:r>
      <w:r>
        <w:rPr>
          <w:rFonts w:ascii="Tahoma" w:hAnsi="Tahoma" w:cs="Tahoma" w:eastAsia="Tahoma"/>
          <w:color w:val="231F20"/>
        </w:rPr>
        <w:t>5</w:t>
      </w:r>
      <w:r>
        <w:rPr>
          <w:rFonts w:ascii="Arial" w:hAnsi="Arial" w:cs="Arial" w:eastAsia="Arial"/>
          <w:i/>
          <w:color w:val="231F20"/>
        </w:rPr>
        <w:t>×</w:t>
      </w:r>
      <w:r>
        <w:rPr>
          <w:rFonts w:ascii="Arial" w:hAnsi="Arial" w:cs="Arial" w:eastAsia="Arial"/>
          <w:i/>
          <w:color w:val="231F20"/>
          <w:w w:val="132"/>
        </w:rPr>
        <w:t> </w:t>
      </w:r>
      <w:r>
        <w:rPr>
          <w:color w:val="231F20"/>
        </w:rPr>
        <w:t>growth in AS penetration for 23 types of IoT devices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modest increase in device type density for  ASes </w:t>
      </w:r>
      <w:r>
        <w:rPr>
          <w:color w:val="231F20"/>
          <w:spacing w:val="46"/>
        </w:rPr>
        <w:t> </w:t>
      </w:r>
      <w:r>
        <w:rPr>
          <w:color w:val="231F20"/>
        </w:rPr>
        <w:t>detected</w:t>
      </w:r>
      <w:r>
        <w:rPr>
          <w:color w:val="231F20"/>
          <w:w w:val="99"/>
        </w:rPr>
        <w:t> </w:t>
      </w:r>
      <w:r>
        <w:rPr>
          <w:color w:val="231F20"/>
        </w:rPr>
        <w:t>with these device types (we find at most  2  known</w:t>
      </w:r>
      <w:r>
        <w:rPr>
          <w:color w:val="231F20"/>
          <w:spacing w:val="16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 in 80% of these ASes in 2018). </w:t>
      </w:r>
      <w:r>
        <w:rPr>
          <w:color w:val="231F20"/>
          <w:spacing w:val="-10"/>
        </w:rPr>
        <w:t>We </w:t>
      </w:r>
      <w:r>
        <w:rPr>
          <w:color w:val="231F20"/>
        </w:rPr>
        <w:t>confirm</w:t>
      </w:r>
      <w:r>
        <w:rPr>
          <w:color w:val="231F20"/>
          <w:spacing w:val="17"/>
        </w:rPr>
        <w:t> </w:t>
      </w:r>
      <w:r>
        <w:rPr>
          <w:color w:val="231F20"/>
        </w:rPr>
        <w:t>substantial</w:t>
      </w:r>
      <w:r>
        <w:rPr>
          <w:color w:val="231F20"/>
          <w:w w:val="99"/>
        </w:rPr>
        <w:t> </w:t>
      </w:r>
      <w:r>
        <w:rPr>
          <w:color w:val="231F20"/>
        </w:rPr>
        <w:t>deployment growth at household-level by applying</w:t>
      </w:r>
      <w:r>
        <w:rPr>
          <w:color w:val="231F20"/>
          <w:spacing w:val="9"/>
        </w:rPr>
        <w:t> </w:t>
      </w:r>
      <w:r>
        <w:rPr>
          <w:color w:val="231F20"/>
        </w:rPr>
        <w:t>DNS-</w:t>
      </w:r>
      <w:r>
        <w:rPr>
          <w:color w:val="231F20"/>
          <w:w w:val="99"/>
        </w:rPr>
        <w:t> </w:t>
      </w:r>
      <w:r>
        <w:rPr>
          <w:color w:val="231F20"/>
        </w:rPr>
        <w:t>based method to DNS traffic from a residential</w:t>
      </w:r>
      <w:r>
        <w:rPr>
          <w:color w:val="231F20"/>
          <w:spacing w:val="28"/>
        </w:rPr>
        <w:t> </w:t>
      </w:r>
      <w:r>
        <w:rPr>
          <w:color w:val="231F20"/>
        </w:rPr>
        <w:t>neighborhood</w:t>
      </w:r>
      <w:r>
        <w:rPr>
          <w:color w:val="231F20"/>
          <w:w w:val="99"/>
        </w:rPr>
        <w:t> </w:t>
      </w:r>
      <w:r>
        <w:rPr>
          <w:color w:val="231F20"/>
        </w:rPr>
        <w:t>from 2013 to 2017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III-B.2). </w:t>
      </w:r>
      <w:r>
        <w:rPr>
          <w:color w:val="231F20"/>
          <w:spacing w:val="-10"/>
        </w:rPr>
        <w:t>We </w:t>
      </w:r>
      <w:r>
        <w:rPr>
          <w:color w:val="231F20"/>
        </w:rPr>
        <w:t>apply our</w:t>
      </w:r>
      <w:r>
        <w:rPr>
          <w:color w:val="231F20"/>
          <w:spacing w:val="40"/>
        </w:rPr>
        <w:t> </w:t>
      </w:r>
      <w:r>
        <w:rPr>
          <w:color w:val="231F20"/>
        </w:rPr>
        <w:t>certificate-based</w:t>
      </w:r>
      <w:r>
        <w:rPr>
          <w:color w:val="231F20"/>
          <w:w w:val="99"/>
        </w:rPr>
        <w:t> </w:t>
      </w:r>
      <w:r>
        <w:rPr>
          <w:color w:val="231F20"/>
        </w:rPr>
        <w:t>method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public</w:t>
      </w:r>
      <w:r>
        <w:rPr>
          <w:color w:val="231F20"/>
          <w:spacing w:val="27"/>
        </w:rPr>
        <w:t> </w:t>
      </w:r>
      <w:r>
        <w:rPr>
          <w:color w:val="231F20"/>
        </w:rPr>
        <w:t>TLS</w:t>
      </w:r>
      <w:r>
        <w:rPr>
          <w:color w:val="231F20"/>
          <w:spacing w:val="26"/>
        </w:rPr>
        <w:t> </w:t>
      </w:r>
      <w:r>
        <w:rPr>
          <w:color w:val="231F20"/>
        </w:rPr>
        <w:t>certificate</w:t>
      </w:r>
      <w:r>
        <w:rPr>
          <w:color w:val="231F20"/>
          <w:spacing w:val="27"/>
        </w:rPr>
        <w:t> </w:t>
      </w:r>
      <w:r>
        <w:rPr>
          <w:color w:val="231F20"/>
        </w:rPr>
        <w:t>dataset</w:t>
      </w:r>
      <w:r>
        <w:rPr>
          <w:color w:val="231F20"/>
          <w:spacing w:val="26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III-C)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find</w:t>
      </w:r>
      <w:r>
        <w:rPr>
          <w:color w:val="231F20"/>
          <w:w w:val="99"/>
        </w:rPr>
        <w:t> </w:t>
      </w:r>
      <w:r>
        <w:rPr>
          <w:color w:val="231F20"/>
        </w:rPr>
        <w:t>254K IP cameras and network video recorders (NVR)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199</w:t>
      </w:r>
      <w:r>
        <w:rPr>
          <w:color w:val="231F20"/>
          <w:spacing w:val="7"/>
        </w:rPr>
        <w:t> </w:t>
      </w:r>
      <w:r>
        <w:rPr>
          <w:color w:val="231F20"/>
        </w:rPr>
        <w:t>countries.</w:t>
      </w:r>
      <w:r>
        <w:rPr/>
      </w:r>
    </w:p>
    <w:p>
      <w:pPr>
        <w:spacing w:after="0" w:line="235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2" w:space="109"/>
            <w:col w:w="5259"/>
          </w:cols>
        </w:sectPr>
      </w:pPr>
    </w:p>
    <w:p>
      <w:pPr>
        <w:spacing w:line="182" w:lineRule="exact" w:before="84"/>
        <w:ind w:left="0" w:right="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color w:val="231F20"/>
          <w:sz w:val="16"/>
        </w:rPr>
        <w:t>1063-6692 © 2020 IEEE. Personal use is permitted, but republication/redistribution  requires IEEE </w:t>
      </w:r>
      <w:r>
        <w:rPr>
          <w:rFonts w:ascii="Times New Roman" w:hAnsi="Times New Roman"/>
          <w:color w:val="231F20"/>
          <w:spacing w:val="3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permission.</w:t>
      </w:r>
      <w:r>
        <w:rPr>
          <w:rFonts w:ascii="Times New Roman" w:hAnsi="Times New Roman"/>
          <w:sz w:val="16"/>
        </w:rPr>
      </w:r>
    </w:p>
    <w:p>
      <w:pPr>
        <w:spacing w:line="182" w:lineRule="exact" w:before="0"/>
        <w:ind w:left="0" w:right="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See https</w:t>
      </w:r>
      <w:hyperlink r:id="rId7">
        <w:r>
          <w:rPr>
            <w:rFonts w:ascii="Times New Roman"/>
            <w:color w:val="231F20"/>
            <w:sz w:val="16"/>
          </w:rPr>
          <w:t>://w</w:t>
        </w:r>
      </w:hyperlink>
      <w:r>
        <w:rPr>
          <w:rFonts w:ascii="Times New Roman"/>
          <w:color w:val="231F20"/>
          <w:sz w:val="16"/>
        </w:rPr>
        <w:t>ww.</w:t>
      </w:r>
      <w:hyperlink r:id="rId7">
        <w:r>
          <w:rPr>
            <w:rFonts w:ascii="Times New Roman"/>
            <w:color w:val="231F20"/>
            <w:sz w:val="16"/>
          </w:rPr>
          <w:t>ieee.org/publications/rights/index.html</w:t>
        </w:r>
      </w:hyperlink>
      <w:r>
        <w:rPr>
          <w:rFonts w:ascii="Times New Roman"/>
          <w:color w:val="231F20"/>
          <w:sz w:val="16"/>
        </w:rPr>
        <w:t> for more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information.</w:t>
      </w:r>
      <w:r>
        <w:rPr>
          <w:rFonts w:ascii="Times New Roman"/>
          <w:sz w:val="16"/>
        </w:rPr>
      </w:r>
    </w:p>
    <w:p>
      <w:pPr>
        <w:spacing w:after="0" w:line="182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40" w:bottom="280" w:left="860" w:right="8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8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7"/>
        <w:ind w:right="1"/>
        <w:jc w:val="both"/>
      </w:pP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paper</w:t>
      </w:r>
      <w:r>
        <w:rPr>
          <w:color w:val="231F20"/>
          <w:spacing w:val="27"/>
        </w:rPr>
        <w:t> </w:t>
      </w:r>
      <w:r>
        <w:rPr>
          <w:color w:val="231F20"/>
        </w:rPr>
        <w:t>builds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prior</w:t>
      </w:r>
      <w:r>
        <w:rPr>
          <w:color w:val="231F20"/>
          <w:spacing w:val="27"/>
        </w:rPr>
        <w:t> </w:t>
      </w:r>
      <w:r>
        <w:rPr>
          <w:color w:val="231F20"/>
        </w:rPr>
        <w:t>work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area.</w:t>
      </w:r>
      <w:r>
        <w:rPr>
          <w:color w:val="231F20"/>
          <w:spacing w:val="29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draw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data from University of New South </w:t>
      </w:r>
      <w:r>
        <w:rPr>
          <w:color w:val="231F20"/>
          <w:spacing w:val="-4"/>
        </w:rPr>
        <w:t>Wales </w:t>
      </w:r>
      <w:r>
        <w:rPr>
          <w:color w:val="231F20"/>
        </w:rPr>
        <w:t>(UNSW)</w:t>
      </w:r>
      <w:r>
        <w:rPr>
          <w:color w:val="231F20"/>
          <w:spacing w:val="44"/>
        </w:rPr>
        <w:t> </w:t>
      </w:r>
      <w:r>
        <w:rPr>
          <w:color w:val="231F20"/>
        </w:rPr>
        <w:t>[38].</w:t>
      </w:r>
      <w:r>
        <w:rPr>
          <w:color w:val="231F20"/>
          <w:w w:val="99"/>
        </w:rPr>
        <w:t> </w:t>
      </w:r>
      <w:r>
        <w:rPr>
          <w:color w:val="231F20"/>
        </w:rPr>
        <w:t>Others are currently studying the privacy and </w:t>
      </w:r>
      <w:r>
        <w:rPr>
          <w:color w:val="231F20"/>
          <w:spacing w:val="33"/>
        </w:rPr>
        <w:t> </w:t>
      </w:r>
      <w:r>
        <w:rPr>
          <w:color w:val="231F20"/>
        </w:rPr>
        <w:t>vulnerabilities</w:t>
      </w:r>
      <w:r>
        <w:rPr>
          <w:color w:val="231F20"/>
          <w:w w:val="99"/>
        </w:rPr>
        <w:t> </w:t>
      </w:r>
      <w:r>
        <w:rPr>
          <w:color w:val="231F20"/>
        </w:rPr>
        <w:t>of individual devices (for example [1]); we focus on</w:t>
      </w:r>
      <w:r>
        <w:rPr>
          <w:color w:val="231F20"/>
          <w:spacing w:val="-21"/>
        </w:rPr>
        <w:t> </w:t>
      </w:r>
      <w:r>
        <w:rPr>
          <w:color w:val="231F20"/>
        </w:rPr>
        <w:t>detection.</w:t>
      </w:r>
      <w:r>
        <w:rPr>
          <w:color w:val="231F20"/>
          <w:w w:val="99"/>
        </w:rPr>
        <w:t> </w:t>
      </w:r>
      <w:r>
        <w:rPr>
          <w:color w:val="231F20"/>
        </w:rPr>
        <w:t>Prior work has studied detection [3], [5], [9], [28], [36]–[38],</w:t>
      </w:r>
      <w:r>
        <w:rPr>
          <w:color w:val="231F20"/>
          <w:w w:val="99"/>
        </w:rPr>
        <w:t> </w:t>
      </w:r>
      <w:r>
        <w:rPr>
          <w:color w:val="231F20"/>
        </w:rPr>
        <w:t>but we use different detection signals to observe</w:t>
      </w:r>
      <w:r>
        <w:rPr>
          <w:color w:val="231F20"/>
          <w:spacing w:val="42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behind </w:t>
      </w:r>
      <w:r>
        <w:rPr>
          <w:color w:val="231F20"/>
          <w:spacing w:val="-8"/>
        </w:rPr>
        <w:t>NATs </w:t>
      </w:r>
      <w:r>
        <w:rPr>
          <w:color w:val="231F20"/>
        </w:rPr>
        <w:t>(Network Address Translations devices [11])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well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color w:val="231F20"/>
        </w:rPr>
        <w:t>those</w:t>
      </w:r>
      <w:r>
        <w:rPr>
          <w:color w:val="231F20"/>
          <w:spacing w:val="37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public</w:t>
      </w:r>
      <w:r>
        <w:rPr>
          <w:color w:val="231F20"/>
          <w:spacing w:val="37"/>
        </w:rPr>
        <w:t> </w:t>
      </w:r>
      <w:r>
        <w:rPr>
          <w:color w:val="231F20"/>
        </w:rPr>
        <w:t>IP</w:t>
      </w:r>
      <w:r>
        <w:rPr>
          <w:color w:val="231F20"/>
          <w:spacing w:val="39"/>
        </w:rPr>
        <w:t> </w:t>
      </w:r>
      <w:r>
        <w:rPr>
          <w:color w:val="231F20"/>
        </w:rPr>
        <w:t>addresses</w:t>
      </w:r>
      <w:r>
        <w:rPr>
          <w:color w:val="231F20"/>
          <w:spacing w:val="36"/>
        </w:rPr>
        <w:t> </w:t>
      </w:r>
      <w:r>
        <w:rPr>
          <w:color w:val="231F20"/>
        </w:rPr>
        <w:t>(detailed</w:t>
      </w:r>
      <w:r>
        <w:rPr>
          <w:color w:val="231F20"/>
          <w:spacing w:val="36"/>
        </w:rPr>
        <w:t> </w:t>
      </w:r>
      <w:r>
        <w:rPr>
          <w:color w:val="231F20"/>
        </w:rPr>
        <w:t>comparisons</w:t>
      </w:r>
      <w:r>
        <w:rPr>
          <w:color w:val="231F20"/>
          <w:w w:val="99"/>
        </w:rPr>
        <w:t> </w:t>
      </w:r>
      <w:r>
        <w:rPr>
          <w:color w:val="231F20"/>
        </w:rPr>
        <w:t>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V). </w:t>
      </w:r>
      <w:r>
        <w:rPr>
          <w:color w:val="231F20"/>
          <w:spacing w:val="-10"/>
        </w:rPr>
        <w:t>We </w:t>
      </w:r>
      <w:r>
        <w:rPr>
          <w:color w:val="231F20"/>
        </w:rPr>
        <w:t>published an early version of IP-based detection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a workshop [18]. This paper adds two new detection</w:t>
      </w:r>
      <w:r>
        <w:rPr>
          <w:color w:val="231F20"/>
          <w:spacing w:val="15"/>
        </w:rPr>
        <w:t> </w:t>
      </w:r>
      <w:r>
        <w:rPr>
          <w:color w:val="231F20"/>
        </w:rPr>
        <w:t>methods:</w:t>
      </w:r>
      <w:r>
        <w:rPr>
          <w:color w:val="231F20"/>
          <w:w w:val="99"/>
        </w:rPr>
        <w:t> </w:t>
      </w:r>
      <w:r>
        <w:rPr>
          <w:color w:val="231F20"/>
        </w:rPr>
        <w:t>DNS-based detection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 and certificate-based</w:t>
      </w:r>
      <w:r>
        <w:rPr>
          <w:color w:val="231F20"/>
          <w:spacing w:val="13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II-B) and adds a new 4-month study of IoT devices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college campus for IP-based detection</w:t>
      </w:r>
      <w:r>
        <w:rPr>
          <w:color w:val="231F20"/>
          <w:spacing w:val="42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III-A.2).</w:t>
      </w:r>
      <w:r>
        <w:rPr/>
      </w:r>
    </w:p>
    <w:p>
      <w:pPr>
        <w:pStyle w:val="BodyText"/>
        <w:spacing w:line="237" w:lineRule="auto"/>
        <w:ind w:right="3"/>
        <w:jc w:val="both"/>
      </w:pPr>
      <w:r>
        <w:rPr>
          <w:color w:val="231F20"/>
        </w:rPr>
        <w:t>Our studies of IP-based and DNS-based detections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approved by  USC  IRB  as  non-human  subject </w:t>
      </w:r>
      <w:r>
        <w:rPr>
          <w:color w:val="231F20"/>
          <w:spacing w:val="21"/>
        </w:rPr>
        <w:t> </w:t>
      </w:r>
      <w:r>
        <w:rPr>
          <w:color w:val="231F20"/>
        </w:rPr>
        <w:t>research</w:t>
      </w:r>
      <w:r>
        <w:rPr>
          <w:color w:val="231F20"/>
          <w:w w:val="99"/>
        </w:rPr>
        <w:t> </w:t>
      </w:r>
      <w:r>
        <w:rPr>
          <w:color w:val="231F20"/>
        </w:rPr>
        <w:t>(IRB  IIR00002433 on  2018-03-27 and  IRB  IIR00002456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/>
      </w:r>
    </w:p>
    <w:p>
      <w:pPr>
        <w:pStyle w:val="BodyText"/>
        <w:spacing w:line="226" w:lineRule="exact" w:before="4"/>
        <w:ind w:right="0" w:firstLine="0"/>
        <w:jc w:val="left"/>
      </w:pPr>
      <w:r>
        <w:rPr>
          <w:color w:val="231F20"/>
        </w:rPr>
        <w:t>2018-04-19). </w:t>
      </w:r>
      <w:r>
        <w:rPr>
          <w:color w:val="231F20"/>
          <w:spacing w:val="-10"/>
        </w:rPr>
        <w:t>We </w:t>
      </w:r>
      <w:r>
        <w:rPr>
          <w:color w:val="231F20"/>
        </w:rPr>
        <w:t>make data captured from our 10 IoT</w:t>
      </w:r>
      <w:r>
        <w:rPr>
          <w:color w:val="231F20"/>
          <w:spacing w:val="42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  <w:spacing w:val="-4"/>
        </w:rPr>
        <w:t>(Table </w:t>
      </w:r>
      <w:r>
        <w:rPr>
          <w:color w:val="231F20"/>
        </w:rPr>
        <w:t>I) public at </w:t>
      </w:r>
      <w:r>
        <w:rPr>
          <w:color w:val="231F20"/>
          <w:spacing w:val="22"/>
        </w:rPr>
        <w:t> </w:t>
      </w:r>
      <w:r>
        <w:rPr>
          <w:color w:val="231F20"/>
        </w:rPr>
        <w:t>[16].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0" w:after="0"/>
        <w:ind w:left="2099" w:right="0" w:hanging="31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9"/>
          <w:sz w:val="20"/>
        </w:rPr>
        <w:t>M</w:t>
      </w:r>
      <w:r>
        <w:rPr>
          <w:rFonts w:ascii="Times New Roman"/>
          <w:color w:val="231F20"/>
          <w:spacing w:val="9"/>
          <w:sz w:val="16"/>
        </w:rPr>
        <w:t>ETHODOLOGY</w:t>
      </w:r>
      <w:r>
        <w:rPr>
          <w:rFonts w:ascii="Times New Roman"/>
          <w:sz w:val="16"/>
        </w:rPr>
      </w:r>
    </w:p>
    <w:p>
      <w:pPr>
        <w:pStyle w:val="BodyText"/>
        <w:spacing w:line="237" w:lineRule="auto" w:before="62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next describe our three methods to find IoT </w:t>
      </w:r>
      <w:r>
        <w:rPr>
          <w:color w:val="231F20"/>
          <w:spacing w:val="35"/>
        </w:rPr>
        <w:t> </w:t>
      </w:r>
      <w:r>
        <w:rPr>
          <w:color w:val="231F20"/>
        </w:rPr>
        <w:t>devices.</w:t>
      </w:r>
      <w:r>
        <w:rPr>
          <w:color w:val="231F20"/>
          <w:w w:val="99"/>
        </w:rPr>
        <w:t> </w:t>
      </w:r>
      <w:r>
        <w:rPr>
          <w:color w:val="231F20"/>
        </w:rPr>
        <w:t>Our three detection methods use different types of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w w:val="99"/>
        </w:rPr>
        <w:t> </w:t>
      </w:r>
      <w:r>
        <w:rPr>
          <w:color w:val="231F20"/>
        </w:rPr>
        <w:t>measurements (IPs in Internet flows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II-A.2,</w:t>
      </w:r>
      <w:r>
        <w:rPr>
          <w:color w:val="231F20"/>
          <w:spacing w:val="3"/>
        </w:rPr>
        <w:t> </w:t>
      </w:r>
      <w:r>
        <w:rPr>
          <w:color w:val="231F20"/>
        </w:rPr>
        <w:t>stub-to-recursive</w:t>
      </w:r>
      <w:r>
        <w:rPr>
          <w:color w:val="231F20"/>
          <w:w w:val="99"/>
        </w:rPr>
        <w:t> </w:t>
      </w:r>
      <w:r>
        <w:rPr>
          <w:color w:val="231F20"/>
        </w:rPr>
        <w:t>DNS</w:t>
      </w:r>
      <w:r>
        <w:rPr>
          <w:color w:val="231F20"/>
          <w:spacing w:val="27"/>
        </w:rPr>
        <w:t> </w:t>
      </w:r>
      <w:r>
        <w:rPr>
          <w:color w:val="231F20"/>
        </w:rPr>
        <w:t>queries</w:t>
      </w:r>
      <w:r>
        <w:rPr>
          <w:color w:val="231F20"/>
          <w:spacing w:val="27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TLS</w:t>
      </w:r>
      <w:r>
        <w:rPr>
          <w:color w:val="231F20"/>
          <w:spacing w:val="29"/>
        </w:rPr>
        <w:t> </w:t>
      </w:r>
      <w:r>
        <w:rPr>
          <w:color w:val="231F20"/>
        </w:rPr>
        <w:t>certificates</w:t>
      </w:r>
      <w:r>
        <w:rPr>
          <w:color w:val="231F20"/>
          <w:spacing w:val="27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II-B)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achieve</w:t>
      </w:r>
      <w:r>
        <w:rPr>
          <w:color w:val="231F20"/>
          <w:w w:val="99"/>
        </w:rPr>
        <w:t> </w:t>
      </w:r>
      <w:r>
        <w:rPr>
          <w:color w:val="231F20"/>
        </w:rPr>
        <w:t>different coverage of IoT devices. Combining our three</w:t>
      </w:r>
      <w:r>
        <w:rPr>
          <w:color w:val="231F20"/>
          <w:spacing w:val="40"/>
        </w:rPr>
        <w:t> </w:t>
      </w:r>
      <w:r>
        <w:rPr>
          <w:color w:val="231F20"/>
        </w:rPr>
        <w:t>meth-</w:t>
      </w:r>
      <w:r>
        <w:rPr>
          <w:color w:val="231F20"/>
          <w:w w:val="99"/>
        </w:rPr>
        <w:t> </w:t>
      </w:r>
      <w:r>
        <w:rPr>
          <w:color w:val="231F20"/>
        </w:rPr>
        <w:t>ods reveals a more complete picture of IoT deployment 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Internet. (However, even with all three methods, we do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w w:val="99"/>
        </w:rPr>
        <w:t> </w:t>
      </w:r>
      <w:r>
        <w:rPr>
          <w:color w:val="231F20"/>
        </w:rPr>
        <w:t>claim complete coverage of global IoT </w:t>
      </w:r>
      <w:r>
        <w:rPr>
          <w:color w:val="231F20"/>
          <w:spacing w:val="22"/>
        </w:rPr>
        <w:t> </w:t>
      </w:r>
      <w:r>
        <w:rPr>
          <w:color w:val="231F20"/>
        </w:rPr>
        <w:t>deployment.)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IP and DNS-Based Detection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Methods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2"/>
        <w:ind w:right="4"/>
        <w:jc w:val="both"/>
      </w:pPr>
      <w:r>
        <w:rPr>
          <w:color w:val="231F20"/>
        </w:rPr>
        <w:t>Our two main methods detect general IoT devices from</w:t>
      </w:r>
      <w:r>
        <w:rPr>
          <w:color w:val="231F20"/>
          <w:spacing w:val="9"/>
        </w:rPr>
        <w:t> </w:t>
      </w:r>
      <w:r>
        <w:rPr>
          <w:color w:val="231F20"/>
        </w:rPr>
        <w:t>two</w:t>
      </w:r>
      <w:r>
        <w:rPr>
          <w:color w:val="231F20"/>
          <w:w w:val="99"/>
        </w:rPr>
        <w:t> </w:t>
      </w:r>
      <w:r>
        <w:rPr>
          <w:color w:val="231F20"/>
        </w:rPr>
        <w:t>types of passive measurements: Internet flows, measured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any vantage point in the Internet (IP-based method); and</w:t>
      </w:r>
      <w:r>
        <w:rPr>
          <w:color w:val="231F20"/>
          <w:spacing w:val="17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queries, measured between stub and recursive servers</w:t>
      </w:r>
      <w:r>
        <w:rPr>
          <w:color w:val="231F20"/>
          <w:spacing w:val="32"/>
        </w:rPr>
        <w:t> </w:t>
      </w:r>
      <w:r>
        <w:rPr>
          <w:color w:val="231F20"/>
        </w:rPr>
        <w:t>(DNS-</w:t>
      </w:r>
      <w:r>
        <w:rPr>
          <w:color w:val="231F20"/>
          <w:w w:val="99"/>
        </w:rPr>
        <w:t> </w:t>
      </w:r>
      <w:r>
        <w:rPr>
          <w:color w:val="231F20"/>
        </w:rPr>
        <w:t>based method). These two methods  cover  IoT  devices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color w:val="231F20"/>
        </w:rPr>
        <w:t>are visible to these two data sources, including those that</w:t>
      </w:r>
      <w:r>
        <w:rPr>
          <w:color w:val="231F20"/>
          <w:spacing w:val="19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public IP addresses or are behind </w:t>
      </w:r>
      <w:r>
        <w:rPr>
          <w:color w:val="231F20"/>
          <w:spacing w:val="-11"/>
        </w:rPr>
        <w:t>NAT  </w:t>
      </w:r>
      <w:r>
        <w:rPr>
          <w:color w:val="231F20"/>
          <w:spacing w:val="24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</w:rPr>
        <w:t>Our methods exploits the observation that most IoT</w:t>
      </w:r>
      <w:r>
        <w:rPr>
          <w:color w:val="231F20"/>
          <w:spacing w:val="13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exchange traffic regularly with device-specific servers.</w:t>
      </w:r>
      <w:r>
        <w:rPr>
          <w:color w:val="231F20"/>
          <w:spacing w:val="8"/>
        </w:rPr>
        <w:t> </w:t>
      </w:r>
      <w:r>
        <w:rPr>
          <w:color w:val="231F20"/>
        </w:rPr>
        <w:t>(For</w:t>
      </w:r>
      <w:r>
        <w:rPr>
          <w:color w:val="231F20"/>
          <w:w w:val="99"/>
        </w:rPr>
        <w:t> </w:t>
      </w:r>
      <w:r>
        <w:rPr>
          <w:color w:val="231F20"/>
        </w:rPr>
        <w:t>example, IoT inspector project observes 44,956 IoT</w:t>
      </w:r>
      <w:r>
        <w:rPr>
          <w:color w:val="231F20"/>
          <w:spacing w:val="46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from 53 manufactures talking to cloud servers during</w:t>
      </w:r>
      <w:r>
        <w:rPr>
          <w:color w:val="231F20"/>
          <w:spacing w:val="15"/>
        </w:rPr>
        <w:t> </w:t>
      </w:r>
      <w:r>
        <w:rPr>
          <w:color w:val="231F20"/>
        </w:rPr>
        <w:t>normal</w:t>
      </w:r>
      <w:r>
        <w:rPr>
          <w:color w:val="231F20"/>
          <w:w w:val="99"/>
        </w:rPr>
        <w:t> </w:t>
      </w:r>
      <w:r>
        <w:rPr>
          <w:color w:val="231F20"/>
        </w:rPr>
        <w:t>operation [20].) If we know these servers, we can identify</w:t>
      </w:r>
      <w:r>
        <w:rPr>
          <w:color w:val="231F20"/>
          <w:spacing w:val="24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by watching traffic for these packet exchanges.</w:t>
      </w:r>
      <w:r>
        <w:rPr>
          <w:color w:val="231F20"/>
          <w:spacing w:val="28"/>
        </w:rPr>
        <w:t> </w:t>
      </w:r>
      <w:r>
        <w:rPr>
          <w:color w:val="231F20"/>
        </w:rPr>
        <w:t>Since</w:t>
      </w:r>
      <w:r>
        <w:rPr>
          <w:color w:val="231F20"/>
          <w:w w:val="99"/>
        </w:rPr>
        <w:t> </w:t>
      </w:r>
      <w:r>
        <w:rPr>
          <w:color w:val="231F20"/>
        </w:rPr>
        <w:t>servers are usually unique for each class of IoT device, we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w w:val="99"/>
        </w:rPr>
        <w:t> </w:t>
      </w:r>
      <w:r>
        <w:rPr>
          <w:color w:val="231F20"/>
        </w:rPr>
        <w:t>also identify the types of devices. Our approaches</w:t>
      </w:r>
      <w:r>
        <w:rPr>
          <w:color w:val="231F20"/>
          <w:spacing w:val="-16"/>
        </w:rPr>
        <w:t> </w:t>
      </w:r>
      <w:r>
        <w:rPr>
          <w:color w:val="231F20"/>
        </w:rPr>
        <w:t>consider</w:t>
      </w:r>
      <w:r>
        <w:rPr>
          <w:color w:val="231F20"/>
          <w:w w:val="99"/>
        </w:rPr>
        <w:t> </w:t>
      </w:r>
      <w:r>
        <w:rPr>
          <w:color w:val="231F20"/>
        </w:rPr>
        <w:t>only with whom IoT devices exchange traffic, not </w:t>
      </w:r>
      <w:r>
        <w:rPr>
          <w:color w:val="231F20"/>
          <w:spacing w:val="11"/>
        </w:rPr>
        <w:t> </w:t>
      </w:r>
      <w:r>
        <w:rPr>
          <w:color w:val="231F20"/>
        </w:rPr>
        <w:t>patterns</w:t>
      </w:r>
      <w:r>
        <w:rPr>
          <w:color w:val="231F20"/>
          <w:w w:val="99"/>
        </w:rPr>
        <w:t> </w:t>
      </w:r>
      <w:r>
        <w:rPr>
          <w:color w:val="231F20"/>
        </w:rPr>
        <w:t>like timing or rates, because patterns are often obscured</w:t>
      </w:r>
      <w:r>
        <w:rPr>
          <w:color w:val="231F20"/>
          <w:spacing w:val="4"/>
        </w:rPr>
        <w:t> </w:t>
      </w:r>
      <w:r>
        <w:rPr>
          <w:color w:val="231F20"/>
        </w:rPr>
        <w:t>when</w:t>
      </w:r>
      <w:r>
        <w:rPr>
          <w:color w:val="231F20"/>
          <w:w w:val="99"/>
        </w:rPr>
        <w:t> </w:t>
      </w:r>
      <w:r>
        <w:rPr>
          <w:color w:val="231F20"/>
        </w:rPr>
        <w:t>traffic mixes (such as with multiple devices behind a  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NAT).</w:t>
      </w:r>
      <w:r>
        <w:rPr>
          <w:spacing w:val="-7"/>
        </w:rPr>
      </w:r>
    </w:p>
    <w:p>
      <w:pPr>
        <w:pStyle w:val="BodyText"/>
        <w:spacing w:line="235" w:lineRule="auto" w:before="2"/>
        <w:ind w:right="2"/>
        <w:jc w:val="both"/>
      </w:pPr>
      <w:r>
        <w:rPr>
          <w:color w:val="231F20"/>
        </w:rPr>
        <w:t>Our two methods depend on identifying servers that</w:t>
      </w:r>
      <w:r>
        <w:rPr>
          <w:color w:val="231F20"/>
          <w:spacing w:val="-16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talk to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II-A.1), and looking for these servers by IP</w:t>
      </w:r>
      <w:r>
        <w:rPr>
          <w:color w:val="231F20"/>
          <w:spacing w:val="10"/>
        </w:rPr>
        <w:t> </w:t>
      </w:r>
      <w:r>
        <w:rPr>
          <w:color w:val="231F20"/>
        </w:rPr>
        <w:t>address</w:t>
      </w:r>
      <w:r>
        <w:rPr>
          <w:color w:val="231F20"/>
          <w:w w:val="99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II-A.2) and DNS name</w:t>
      </w:r>
      <w:r>
        <w:rPr>
          <w:color w:val="231F20"/>
          <w:spacing w:val="12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II-A.3).</w:t>
      </w:r>
      <w:r>
        <w:rPr/>
      </w:r>
    </w:p>
    <w:p>
      <w:pPr>
        <w:pStyle w:val="BodyText"/>
        <w:spacing w:line="237" w:lineRule="auto"/>
        <w:ind w:right="2"/>
        <w:jc w:val="both"/>
      </w:pPr>
      <w:r>
        <w:rPr>
          <w:color w:val="231F20"/>
        </w:rPr>
        <w:t>Although our method is general, it requires knowledge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what servers devices talk to, and therefore it requires</w:t>
      </w:r>
      <w:r>
        <w:rPr>
          <w:color w:val="231F20"/>
          <w:spacing w:val="35"/>
        </w:rPr>
        <w:t> </w:t>
      </w:r>
      <w:r>
        <w:rPr>
          <w:color w:val="231F20"/>
        </w:rPr>
        <w:t>device-</w:t>
      </w:r>
      <w:r>
        <w:rPr>
          <w:color w:val="231F20"/>
          <w:w w:val="99"/>
        </w:rPr>
        <w:t> </w:t>
      </w:r>
      <w:r>
        <w:rPr>
          <w:color w:val="231F20"/>
        </w:rPr>
        <w:t>specific data obtained by us or others. </w:t>
      </w:r>
      <w:r>
        <w:rPr>
          <w:color w:val="231F20"/>
          <w:spacing w:val="-10"/>
        </w:rPr>
        <w:t>We </w:t>
      </w:r>
      <w:r>
        <w:rPr>
          <w:color w:val="231F20"/>
        </w:rPr>
        <w:t>still detect devices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that change the servers with which they interact provided</w:t>
      </w:r>
      <w:r>
        <w:rPr>
          <w:color w:val="231F20"/>
          <w:spacing w:val="24"/>
        </w:rPr>
        <w:t> </w:t>
      </w:r>
      <w:r>
        <w:rPr>
          <w:color w:val="231F20"/>
        </w:rPr>
        <w:t>they</w:t>
      </w:r>
      <w:r>
        <w:rPr>
          <w:color w:val="231F20"/>
          <w:w w:val="99"/>
        </w:rPr>
        <w:t> </w:t>
      </w:r>
      <w:r>
        <w:rPr>
          <w:color w:val="231F20"/>
        </w:rPr>
        <w:t>continue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talk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most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old</w:t>
      </w:r>
      <w:r>
        <w:rPr>
          <w:color w:val="231F20"/>
          <w:spacing w:val="16"/>
        </w:rPr>
        <w:t> </w:t>
      </w:r>
      <w:r>
        <w:rPr>
          <w:color w:val="231F20"/>
        </w:rPr>
        <w:t>servers.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IoT</w:t>
      </w:r>
      <w:r>
        <w:rPr>
          <w:color w:val="231F20"/>
          <w:spacing w:val="14"/>
        </w:rPr>
        <w:t> </w:t>
      </w:r>
      <w:r>
        <w:rPr>
          <w:color w:val="231F20"/>
        </w:rPr>
        <w:t>devices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behind </w:t>
      </w:r>
      <w:r>
        <w:rPr>
          <w:color w:val="231F20"/>
          <w:spacing w:val="-12"/>
        </w:rPr>
        <w:t>NAT, </w:t>
      </w:r>
      <w:r>
        <w:rPr>
          <w:color w:val="231F20"/>
        </w:rPr>
        <w:t>our methods only identify the existence of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w w:val="99"/>
        </w:rPr>
        <w:t> </w:t>
      </w:r>
      <w:r>
        <w:rPr>
          <w:color w:val="231F20"/>
        </w:rPr>
        <w:t>type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IoT</w:t>
      </w:r>
      <w:r>
        <w:rPr>
          <w:color w:val="231F20"/>
          <w:spacing w:val="34"/>
        </w:rPr>
        <w:t> </w:t>
      </w:r>
      <w:r>
        <w:rPr>
          <w:color w:val="231F20"/>
        </w:rPr>
        <w:t>devices</w:t>
      </w:r>
      <w:r>
        <w:rPr>
          <w:color w:val="231F20"/>
          <w:spacing w:val="32"/>
        </w:rPr>
        <w:t> </w:t>
      </w:r>
      <w:r>
        <w:rPr>
          <w:color w:val="231F20"/>
        </w:rPr>
        <w:t>but</w:t>
      </w:r>
      <w:r>
        <w:rPr>
          <w:color w:val="231F20"/>
          <w:spacing w:val="33"/>
        </w:rPr>
        <w:t> </w:t>
      </w:r>
      <w:r>
        <w:rPr>
          <w:color w:val="231F20"/>
        </w:rPr>
        <w:t>can</w:t>
      </w:r>
      <w:r>
        <w:rPr>
          <w:color w:val="231F20"/>
          <w:spacing w:val="37"/>
        </w:rPr>
        <w:t> </w:t>
      </w:r>
      <w:r>
        <w:rPr>
          <w:color w:val="231F20"/>
        </w:rPr>
        <w:t>not</w:t>
      </w:r>
      <w:r>
        <w:rPr>
          <w:color w:val="231F20"/>
          <w:spacing w:val="33"/>
        </w:rPr>
        <w:t> </w:t>
      </w:r>
      <w:r>
        <w:rPr>
          <w:color w:val="231F20"/>
        </w:rPr>
        <w:t>know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exact</w:t>
      </w:r>
      <w:r>
        <w:rPr>
          <w:color w:val="231F20"/>
          <w:spacing w:val="33"/>
        </w:rPr>
        <w:t> </w:t>
      </w:r>
      <w:r>
        <w:rPr>
          <w:color w:val="231F20"/>
        </w:rPr>
        <w:t>number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devices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type</w:t>
      </w:r>
      <w:r>
        <w:rPr>
          <w:color w:val="231F20"/>
          <w:spacing w:val="-8"/>
        </w:rPr>
        <w:t> </w:t>
      </w:r>
      <w:r>
        <w:rPr>
          <w:color w:val="231F20"/>
        </w:rPr>
        <w:t>because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cannot</w:t>
      </w:r>
      <w:r>
        <w:rPr>
          <w:color w:val="231F20"/>
          <w:spacing w:val="-8"/>
        </w:rPr>
        <w:t> </w:t>
      </w:r>
      <w:r>
        <w:rPr>
          <w:color w:val="231F20"/>
        </w:rPr>
        <w:t>count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NATted</w:t>
      </w:r>
      <w:r>
        <w:rPr>
          <w:color w:val="231F20"/>
          <w:spacing w:val="-7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outside the</w:t>
      </w:r>
      <w:r>
        <w:rPr>
          <w:color w:val="231F20"/>
          <w:spacing w:val="33"/>
        </w:rPr>
        <w:t> </w:t>
      </w:r>
      <w:r>
        <w:rPr>
          <w:color w:val="231F20"/>
          <w:spacing w:val="-12"/>
        </w:rPr>
        <w:t>NAT.</w:t>
      </w:r>
      <w:r>
        <w:rPr>
          <w:spacing w:val="-12"/>
        </w:rPr>
      </w:r>
    </w:p>
    <w:p>
      <w:pPr>
        <w:spacing w:before="79"/>
        <w:ind w:left="271" w:right="27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-3"/>
        </w:rPr>
        <w:br w:type="column"/>
      </w: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</w:t>
      </w:r>
      <w:r>
        <w:rPr>
          <w:rFonts w:ascii="Times New Roman"/>
          <w:sz w:val="16"/>
        </w:rPr>
      </w:r>
    </w:p>
    <w:p>
      <w:pPr>
        <w:spacing w:before="56"/>
        <w:ind w:left="271" w:right="29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5"/>
          <w:w w:val="105"/>
          <w:sz w:val="16"/>
        </w:rPr>
        <w:t>T</w:t>
      </w:r>
      <w:r>
        <w:rPr>
          <w:rFonts w:ascii="Times New Roman"/>
          <w:color w:val="231F20"/>
          <w:spacing w:val="5"/>
          <w:w w:val="105"/>
          <w:sz w:val="12"/>
        </w:rPr>
        <w:t>HE </w:t>
      </w:r>
      <w:r>
        <w:rPr>
          <w:rFonts w:ascii="Times New Roman"/>
          <w:color w:val="231F20"/>
          <w:spacing w:val="4"/>
          <w:w w:val="105"/>
          <w:sz w:val="16"/>
        </w:rPr>
        <w:t>10 </w: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EVICES </w:t>
      </w:r>
      <w:r>
        <w:rPr>
          <w:rFonts w:ascii="Times New Roman"/>
          <w:color w:val="231F20"/>
          <w:spacing w:val="2"/>
          <w:w w:val="105"/>
          <w:sz w:val="16"/>
        </w:rPr>
        <w:t>T</w:t>
      </w:r>
      <w:r>
        <w:rPr>
          <w:rFonts w:ascii="Times New Roman"/>
          <w:color w:val="231F20"/>
          <w:spacing w:val="2"/>
          <w:w w:val="105"/>
          <w:sz w:val="12"/>
        </w:rPr>
        <w:t>HAT </w:t>
      </w:r>
      <w:r>
        <w:rPr>
          <w:rFonts w:ascii="Times New Roman"/>
          <w:color w:val="231F20"/>
          <w:spacing w:val="5"/>
          <w:w w:val="105"/>
          <w:sz w:val="16"/>
        </w:rPr>
        <w:t>W</w:t>
      </w:r>
      <w:r>
        <w:rPr>
          <w:rFonts w:ascii="Times New Roman"/>
          <w:color w:val="231F20"/>
          <w:spacing w:val="5"/>
          <w:w w:val="105"/>
          <w:sz w:val="12"/>
        </w:rPr>
        <w:t>E</w:t>
      </w:r>
      <w:r>
        <w:rPr>
          <w:rFonts w:ascii="Times New Roman"/>
          <w:color w:val="231F20"/>
          <w:spacing w:val="38"/>
          <w:w w:val="105"/>
          <w:sz w:val="12"/>
        </w:rPr>
        <w:t> </w:t>
      </w:r>
      <w:r>
        <w:rPr>
          <w:rFonts w:ascii="Times New Roman"/>
          <w:color w:val="231F20"/>
          <w:spacing w:val="7"/>
          <w:w w:val="105"/>
          <w:sz w:val="16"/>
        </w:rPr>
        <w:t>P</w:t>
      </w:r>
      <w:r>
        <w:rPr>
          <w:rFonts w:ascii="Times New Roman"/>
          <w:color w:val="231F20"/>
          <w:spacing w:val="7"/>
          <w:w w:val="105"/>
          <w:sz w:val="12"/>
        </w:rPr>
        <w:t>URCHASED</w:t>
      </w:r>
      <w:r>
        <w:rPr>
          <w:rFonts w:asci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83" w:lineRule="exact"/>
        <w:ind w:left="4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1"/>
          <w:sz w:val="20"/>
          <w:szCs w:val="20"/>
        </w:rPr>
        <w:pict>
          <v:group style="width:213.85pt;height:104.2pt;mso-position-horizontal-relative:char;mso-position-vertical-relative:line" coordorigin="0,0" coordsize="4277,2084">
            <v:shape style="position:absolute;left:66;top:0;width:3155;height:127" type="#_x0000_t75" stroked="false">
              <v:imagedata r:id="rId9" o:title=""/>
            </v:shape>
            <v:group style="position:absolute;left:4;top:185;width:4269;height:2" coordorigin="4,185" coordsize="4269,2">
              <v:shape style="position:absolute;left:4;top:185;width:4269;height:2" coordorigin="4,185" coordsize="4269,0" path="m4,185l4273,185e" filled="false" stroked="true" strokeweight=".398pt" strokecolor="#000000">
                <v:path arrowok="t"/>
              </v:shape>
              <v:shape style="position:absolute;left:66;top:201;width:4141;height:1883" type="#_x0000_t75" stroked="false">
                <v:imagedata r:id="rId10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1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37" w:lineRule="auto" w:before="117" w:after="0"/>
        <w:ind w:left="119" w:right="110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Identifying Device Server Names: </w:t>
      </w:r>
      <w:r>
        <w:rPr>
          <w:rFonts w:ascii="Times New Roman"/>
          <w:color w:val="231F20"/>
          <w:sz w:val="20"/>
        </w:rPr>
        <w:t>Our approach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depends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knowing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what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servers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talk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to.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goal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find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domain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names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all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servers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IoT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regularly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uniquely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talk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to.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However,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need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remove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server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names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that are often shared across multiple types of devices,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since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they would otherwise produce false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detections.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</w:rPr>
        <w:t>Note that even with our filtering of common shared</w:t>
      </w:r>
      <w:r>
        <w:rPr>
          <w:color w:val="231F20"/>
          <w:spacing w:val="48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names, we sometimes find servers that are shared</w:t>
      </w:r>
      <w:r>
        <w:rPr>
          <w:color w:val="231F20"/>
          <w:spacing w:val="44"/>
        </w:rPr>
        <w:t> </w:t>
      </w:r>
      <w:r>
        <w:rPr>
          <w:color w:val="231F20"/>
        </w:rPr>
        <w:t>across</w:t>
      </w:r>
      <w:r>
        <w:rPr>
          <w:color w:val="231F20"/>
          <w:w w:val="99"/>
        </w:rPr>
        <w:t> </w:t>
      </w:r>
      <w:r>
        <w:rPr>
          <w:color w:val="231F20"/>
        </w:rPr>
        <w:t>multiple types of devices. </w:t>
      </w:r>
      <w:r>
        <w:rPr>
          <w:color w:val="231F20"/>
          <w:spacing w:val="-10"/>
        </w:rPr>
        <w:t>We </w:t>
      </w:r>
      <w:r>
        <w:rPr>
          <w:color w:val="231F20"/>
        </w:rPr>
        <w:t>handle this ambiguity</w:t>
      </w:r>
      <w:r>
        <w:rPr>
          <w:color w:val="231F20"/>
          <w:spacing w:val="43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shared servers by not trying to distinguish these devices</w:t>
      </w:r>
      <w:r>
        <w:rPr>
          <w:color w:val="231F20"/>
          <w:spacing w:val="4"/>
        </w:rPr>
        <w:t> </w:t>
      </w:r>
      <w:r>
        <w:rPr>
          <w:color w:val="231F20"/>
        </w:rPr>
        <w:t>types</w:t>
      </w:r>
      <w:r>
        <w:rPr>
          <w:color w:val="231F20"/>
          <w:w w:val="99"/>
        </w:rPr>
        <w:t> </w:t>
      </w:r>
      <w:r>
        <w:rPr>
          <w:color w:val="231F20"/>
        </w:rPr>
        <w:t>in detection, as we explain later in this  </w:t>
      </w:r>
      <w:r>
        <w:rPr>
          <w:color w:val="231F20"/>
          <w:spacing w:val="33"/>
        </w:rPr>
        <w:t> </w:t>
      </w:r>
      <w:r>
        <w:rPr>
          <w:color w:val="231F20"/>
        </w:rPr>
        <w:t>section.</w:t>
      </w:r>
      <w:r>
        <w:rPr/>
      </w:r>
    </w:p>
    <w:p>
      <w:pPr>
        <w:pStyle w:val="BodyText"/>
        <w:spacing w:line="237" w:lineRule="auto"/>
        <w:ind w:right="111" w:firstLine="398"/>
        <w:jc w:val="both"/>
      </w:pPr>
      <w:r>
        <w:rPr>
          <w:rFonts w:ascii="Times New Roman"/>
          <w:i/>
          <w:color w:val="231F20"/>
        </w:rPr>
        <w:t>Identifying Candidate Server Names: </w:t>
      </w:r>
      <w:r>
        <w:rPr>
          <w:color w:val="231F20"/>
          <w:spacing w:val="-10"/>
        </w:rPr>
        <w:t>We  </w:t>
      </w:r>
      <w:r>
        <w:rPr>
          <w:color w:val="231F20"/>
        </w:rPr>
        <w:t>bootstrap</w:t>
      </w:r>
      <w:r>
        <w:rPr>
          <w:color w:val="231F20"/>
          <w:spacing w:val="-23"/>
        </w:rPr>
        <w:t> </w:t>
      </w:r>
      <w:r>
        <w:rPr>
          <w:color w:val="231F20"/>
        </w:rPr>
        <w:t>our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list of candidate server names by purchasing samples of</w:t>
      </w:r>
      <w:r>
        <w:rPr>
          <w:color w:val="231F20"/>
          <w:spacing w:val="37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and recording who they talk to. </w:t>
      </w:r>
      <w:r>
        <w:rPr>
          <w:color w:val="231F20"/>
          <w:spacing w:val="-10"/>
        </w:rPr>
        <w:t>We </w:t>
      </w:r>
      <w:r>
        <w:rPr>
          <w:color w:val="231F20"/>
        </w:rPr>
        <w:t>describe the list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devices we purchased in </w:t>
      </w:r>
      <w:r>
        <w:rPr>
          <w:color w:val="231F20"/>
          <w:spacing w:val="-4"/>
        </w:rPr>
        <w:t>Table </w:t>
      </w:r>
      <w:r>
        <w:rPr>
          <w:color w:val="231F20"/>
        </w:rPr>
        <w:t>I and provide the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w w:val="99"/>
        </w:rPr>
        <w:t> </w:t>
      </w:r>
      <w:r>
        <w:rPr>
          <w:color w:val="231F20"/>
        </w:rPr>
        <w:t>we learned as a public dataset </w:t>
      </w:r>
      <w:r>
        <w:rPr>
          <w:color w:val="231F20"/>
          <w:spacing w:val="40"/>
        </w:rPr>
        <w:t> </w:t>
      </w:r>
      <w:r>
        <w:rPr>
          <w:color w:val="231F20"/>
        </w:rPr>
        <w:t>[16].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</w:rPr>
        <w:t>For each IoT device we purchase, we  boot it  and </w:t>
      </w:r>
      <w:r>
        <w:rPr>
          <w:color w:val="231F20"/>
          <w:spacing w:val="5"/>
        </w:rPr>
        <w:t> </w:t>
      </w:r>
      <w:r>
        <w:rPr>
          <w:color w:val="231F20"/>
        </w:rPr>
        <w:t>record</w:t>
      </w:r>
      <w:r>
        <w:rPr>
          <w:color w:val="231F20"/>
          <w:w w:val="99"/>
        </w:rPr>
        <w:t> </w:t>
      </w:r>
      <w:r>
        <w:rPr>
          <w:color w:val="231F20"/>
        </w:rPr>
        <w:t>the traffic it sends. </w:t>
      </w:r>
      <w:r>
        <w:rPr>
          <w:color w:val="231F20"/>
          <w:spacing w:val="-10"/>
        </w:rPr>
        <w:t>We </w:t>
      </w:r>
      <w:r>
        <w:rPr>
          <w:color w:val="231F20"/>
        </w:rPr>
        <w:t>extract the domain name of</w:t>
      </w:r>
      <w:r>
        <w:rPr>
          <w:color w:val="231F20"/>
          <w:spacing w:val="-5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candidates from type A DNS requests made by target</w:t>
      </w:r>
      <w:r>
        <w:rPr>
          <w:color w:val="231F20"/>
          <w:spacing w:val="-12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 in operation. </w:t>
      </w:r>
      <w:r>
        <w:rPr>
          <w:color w:val="231F20"/>
          <w:spacing w:val="-10"/>
        </w:rPr>
        <w:t>We </w:t>
      </w:r>
      <w:r>
        <w:rPr>
          <w:color w:val="231F20"/>
        </w:rPr>
        <w:t>capture DNS queries at the  ingress</w:t>
      </w:r>
      <w:r>
        <w:rPr>
          <w:color w:val="231F20"/>
          <w:w w:val="99"/>
        </w:rPr>
        <w:t> </w:t>
      </w:r>
      <w:r>
        <w:rPr>
          <w:color w:val="231F20"/>
        </w:rPr>
        <w:t>side of recursive DNS resolver to mitigate effects of</w:t>
      </w:r>
      <w:r>
        <w:rPr>
          <w:color w:val="231F20"/>
          <w:spacing w:val="-18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caching.</w:t>
      </w:r>
      <w:r>
        <w:rPr/>
      </w:r>
    </w:p>
    <w:p>
      <w:pPr>
        <w:spacing w:line="237" w:lineRule="auto" w:before="0"/>
        <w:ind w:left="119" w:right="113" w:firstLine="39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Filtering Candidate Server Names: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exclude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domain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names for two kinds of servers that would otherwise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cause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false positives in detection. One is </w:t>
      </w:r>
      <w:r>
        <w:rPr>
          <w:rFonts w:ascii="Times New Roman"/>
          <w:i/>
          <w:color w:val="231F20"/>
          <w:sz w:val="20"/>
        </w:rPr>
        <w:t>third-party servers</w:t>
      </w:r>
      <w:r>
        <w:rPr>
          <w:rFonts w:ascii="Times New Roman"/>
          <w:color w:val="231F20"/>
          <w:sz w:val="20"/>
        </w:rPr>
        <w:t>: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servers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run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by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IoT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manufacturers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often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shared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across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many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device types. The other is </w:t>
      </w:r>
      <w:r>
        <w:rPr>
          <w:rFonts w:ascii="Times New Roman"/>
          <w:i/>
          <w:color w:val="231F20"/>
          <w:sz w:val="20"/>
        </w:rPr>
        <w:t>human-facing servers</w:t>
      </w:r>
      <w:r>
        <w:rPr>
          <w:rFonts w:ascii="Times New Roman"/>
          <w:color w:val="231F20"/>
          <w:sz w:val="20"/>
        </w:rPr>
        <w:t>: servers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also serve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human.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</w:rPr>
        <w:t>Third-party servers usually offer public services like</w:t>
      </w:r>
      <w:r>
        <w:rPr>
          <w:color w:val="231F20"/>
          <w:spacing w:val="3"/>
        </w:rPr>
        <w:t> </w:t>
      </w:r>
      <w:r>
        <w:rPr>
          <w:color w:val="231F20"/>
        </w:rPr>
        <w:t>time,</w:t>
      </w:r>
      <w:r>
        <w:rPr>
          <w:color w:val="231F20"/>
          <w:w w:val="99"/>
        </w:rPr>
        <w:t> </w:t>
      </w:r>
      <w:r>
        <w:rPr>
          <w:color w:val="231F20"/>
        </w:rPr>
        <w:t>news and music streaming and video streaming. If we include</w:t>
      </w:r>
      <w:r>
        <w:rPr>
          <w:color w:val="231F20"/>
          <w:w w:val="99"/>
        </w:rPr>
        <w:t> </w:t>
      </w:r>
      <w:r>
        <w:rPr>
          <w:color w:val="231F20"/>
        </w:rPr>
        <w:t>them, they would cause false positives because they</w:t>
      </w:r>
      <w:r>
        <w:rPr>
          <w:color w:val="231F20"/>
          <w:spacing w:val="46"/>
        </w:rPr>
        <w:t> </w:t>
      </w:r>
      <w:r>
        <w:rPr>
          <w:color w:val="231F20"/>
        </w:rPr>
        <w:t>interact</w:t>
      </w:r>
      <w:r>
        <w:rPr>
          <w:color w:val="231F20"/>
          <w:w w:val="99"/>
        </w:rPr>
        <w:t> </w:t>
      </w:r>
      <w:r>
        <w:rPr>
          <w:color w:val="231F20"/>
        </w:rPr>
        <w:t>many different</w:t>
      </w:r>
      <w:r>
        <w:rPr>
          <w:color w:val="231F20"/>
          <w:spacing w:val="15"/>
        </w:rPr>
        <w:t> </w:t>
      </w:r>
      <w:r>
        <w:rPr>
          <w:color w:val="231F20"/>
        </w:rPr>
        <w:t>clients.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consider server name </w:t>
      </w:r>
      <w:r>
        <w:rPr>
          <w:rFonts w:ascii="Arial" w:hAnsi="Arial" w:cs="Arial" w:eastAsia="Arial"/>
          <w:i/>
          <w:color w:val="231F20"/>
        </w:rPr>
        <w:t>S </w:t>
      </w:r>
      <w:r>
        <w:rPr>
          <w:color w:val="231F20"/>
        </w:rPr>
        <w:t>as a third-party server for</w:t>
      </w:r>
      <w:r>
        <w:rPr>
          <w:color w:val="231F20"/>
          <w:spacing w:val="5"/>
        </w:rPr>
        <w:t> </w:t>
      </w:r>
      <w:r>
        <w:rPr>
          <w:color w:val="231F20"/>
        </w:rPr>
        <w:t>some</w:t>
      </w:r>
      <w:r>
        <w:rPr>
          <w:color w:val="231F20"/>
          <w:w w:val="99"/>
        </w:rPr>
        <w:t> </w:t>
      </w:r>
      <w:r>
        <w:rPr>
          <w:color w:val="231F20"/>
        </w:rPr>
        <w:t>IoT product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if neither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  <w:spacing w:val="-7"/>
        </w:rPr>
        <w:t>’s  </w:t>
      </w:r>
      <w:r>
        <w:rPr>
          <w:color w:val="231F20"/>
        </w:rPr>
        <w:t>manufacturer nor the</w:t>
      </w:r>
      <w:r>
        <w:rPr>
          <w:color w:val="231F20"/>
          <w:spacing w:val="37"/>
        </w:rPr>
        <w:t> </w:t>
      </w:r>
      <w:r>
        <w:rPr>
          <w:color w:val="231F20"/>
        </w:rPr>
        <w:t>sub-brand</w:t>
      </w:r>
      <w:r>
        <w:rPr>
          <w:color w:val="231F20"/>
          <w:w w:val="99"/>
        </w:rPr>
        <w:t>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belongs to (if any) is a substring of </w:t>
      </w:r>
      <w:r>
        <w:rPr>
          <w:rFonts w:ascii="Arial" w:hAnsi="Arial" w:cs="Arial" w:eastAsia="Arial"/>
          <w:i/>
          <w:color w:val="231F20"/>
        </w:rPr>
        <w:t>S</w:t>
      </w:r>
      <w:r>
        <w:rPr>
          <w:color w:val="231F20"/>
        </w:rPr>
        <w:t>’s domain</w:t>
      </w:r>
      <w:r>
        <w:rPr>
          <w:color w:val="231F20"/>
          <w:spacing w:val="7"/>
        </w:rPr>
        <w:t> </w:t>
      </w:r>
      <w:r>
        <w:rPr>
          <w:color w:val="231F20"/>
        </w:rPr>
        <w:t>(regardless</w:t>
      </w:r>
      <w:r>
        <w:rPr>
          <w:color w:val="231F20"/>
          <w:w w:val="99"/>
        </w:rPr>
        <w:t> </w:t>
      </w:r>
      <w:r>
        <w:rPr>
          <w:color w:val="231F20"/>
        </w:rPr>
        <w:t>of case). </w:t>
      </w:r>
      <w:r>
        <w:rPr>
          <w:color w:val="231F20"/>
          <w:spacing w:val="-10"/>
        </w:rPr>
        <w:t>We </w:t>
      </w:r>
      <w:r>
        <w:rPr>
          <w:color w:val="231F20"/>
        </w:rPr>
        <w:t>define domain of a URL as the immediate</w:t>
      </w:r>
      <w:r>
        <w:rPr>
          <w:color w:val="231F20"/>
          <w:spacing w:val="3"/>
        </w:rPr>
        <w:t> </w:t>
      </w:r>
      <w:r>
        <w:rPr>
          <w:color w:val="231F20"/>
        </w:rPr>
        <w:t>left</w:t>
      </w:r>
      <w:r>
        <w:rPr>
          <w:color w:val="231F20"/>
          <w:w w:val="99"/>
        </w:rPr>
        <w:t> </w:t>
      </w:r>
      <w:r>
        <w:rPr>
          <w:color w:val="231F20"/>
        </w:rPr>
        <w:t>neighbor of the </w:t>
      </w:r>
      <w:r>
        <w:rPr>
          <w:color w:val="231F20"/>
          <w:spacing w:val="-7"/>
        </w:rPr>
        <w:t>URL’s </w:t>
      </w:r>
      <w:r>
        <w:rPr>
          <w:color w:val="231F20"/>
        </w:rPr>
        <w:t>public suffix. </w:t>
      </w:r>
      <w:r>
        <w:rPr>
          <w:color w:val="231F20"/>
          <w:spacing w:val="-6"/>
        </w:rPr>
        <w:t>(We </w:t>
      </w:r>
      <w:r>
        <w:rPr>
          <w:color w:val="231F20"/>
        </w:rPr>
        <w:t>identify public</w:t>
      </w:r>
      <w:r>
        <w:rPr>
          <w:color w:val="231F20"/>
          <w:spacing w:val="4"/>
        </w:rPr>
        <w:t> </w:t>
      </w:r>
      <w:r>
        <w:rPr>
          <w:color w:val="231F20"/>
        </w:rPr>
        <w:t>suffix</w:t>
      </w:r>
      <w:r>
        <w:rPr>
          <w:color w:val="231F20"/>
          <w:w w:val="99"/>
        </w:rPr>
        <w:t> </w:t>
      </w:r>
      <w:r>
        <w:rPr>
          <w:color w:val="231F20"/>
        </w:rPr>
        <w:t>based on public suffix list from Mozilla Foundation [30]).</w:t>
      </w:r>
      <w:r>
        <w:rPr>
          <w:color w:val="231F20"/>
          <w:spacing w:val="48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use Python library tldextract to identify TLD suffixes </w:t>
      </w:r>
      <w:r>
        <w:rPr>
          <w:color w:val="231F20"/>
          <w:spacing w:val="41"/>
        </w:rPr>
        <w:t> </w:t>
      </w:r>
      <w:r>
        <w:rPr>
          <w:color w:val="231F20"/>
        </w:rPr>
        <w:t>[23].</w:t>
      </w:r>
      <w:r>
        <w:rPr/>
      </w:r>
    </w:p>
    <w:p>
      <w:pPr>
        <w:pStyle w:val="BodyText"/>
        <w:spacing w:line="237" w:lineRule="auto"/>
        <w:ind w:right="114"/>
        <w:jc w:val="both"/>
      </w:pPr>
      <w:r>
        <w:rPr>
          <w:color w:val="231F20"/>
        </w:rPr>
        <w:t>Human-facing servers serve both human and device</w:t>
      </w:r>
      <w:r>
        <w:rPr>
          <w:color w:val="231F20"/>
          <w:spacing w:val="28"/>
        </w:rPr>
        <w:t> </w:t>
      </w:r>
      <w:r>
        <w:rPr>
          <w:color w:val="231F20"/>
        </w:rPr>
        <w:t>(note</w:t>
      </w:r>
      <w:r>
        <w:rPr>
          <w:color w:val="231F20"/>
          <w:w w:val="99"/>
        </w:rPr>
        <w:t> </w:t>
      </w:r>
      <w:r>
        <w:rPr>
          <w:color w:val="231F20"/>
        </w:rPr>
        <w:t>that all server candidates serve device because they are</w:t>
      </w:r>
      <w:r>
        <w:rPr>
          <w:color w:val="231F20"/>
          <w:spacing w:val="47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queried by IoT devices in the first place). They may</w:t>
      </w:r>
      <w:r>
        <w:rPr>
          <w:color w:val="231F20"/>
          <w:spacing w:val="3"/>
        </w:rPr>
        <w:t> </w:t>
      </w:r>
      <w:r>
        <w:rPr>
          <w:color w:val="231F20"/>
        </w:rPr>
        <w:t>cause</w:t>
      </w:r>
      <w:r>
        <w:rPr>
          <w:color w:val="231F20"/>
          <w:w w:val="99"/>
        </w:rPr>
        <w:t> </w:t>
      </w:r>
      <w:r>
        <w:rPr>
          <w:color w:val="231F20"/>
        </w:rPr>
        <w:t>mis-classifying a laptop or cellphone (operated by human)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IoT</w:t>
      </w:r>
      <w:r>
        <w:rPr>
          <w:color w:val="231F20"/>
          <w:spacing w:val="9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identify human-facing servers by if they respond to</w:t>
      </w:r>
      <w:r>
        <w:rPr>
          <w:color w:val="231F20"/>
          <w:spacing w:val="5"/>
        </w:rPr>
        <w:t> </w:t>
      </w:r>
      <w:r>
        <w:rPr>
          <w:color w:val="231F20"/>
        </w:rPr>
        <w:t>web</w:t>
      </w:r>
      <w:r>
        <w:rPr>
          <w:color w:val="231F20"/>
          <w:w w:val="99"/>
        </w:rPr>
        <w:t> </w:t>
      </w:r>
      <w:r>
        <w:rPr>
          <w:color w:val="231F20"/>
        </w:rPr>
        <w:t>requests</w:t>
      </w:r>
      <w:r>
        <w:rPr>
          <w:color w:val="231F20"/>
          <w:spacing w:val="-7"/>
        </w:rPr>
        <w:t> </w:t>
      </w:r>
      <w:r>
        <w:rPr>
          <w:color w:val="231F20"/>
        </w:rPr>
        <w:t>(HTTP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HTTPS</w:t>
      </w:r>
      <w:r>
        <w:rPr>
          <w:color w:val="231F20"/>
          <w:spacing w:val="-4"/>
        </w:rPr>
        <w:t> </w:t>
      </w:r>
      <w:r>
        <w:rPr>
          <w:color w:val="231F20"/>
        </w:rPr>
        <w:t>GET)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human-focused</w:t>
      </w:r>
      <w:r>
        <w:rPr>
          <w:color w:val="231F20"/>
          <w:spacing w:val="-11"/>
        </w:rPr>
        <w:t> </w:t>
      </w:r>
      <w:r>
        <w:rPr>
          <w:color w:val="231F20"/>
        </w:rPr>
        <w:t>content.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define </w:t>
      </w:r>
      <w:r>
        <w:rPr>
          <w:rFonts w:ascii="Times New Roman"/>
          <w:i/>
          <w:color w:val="231F20"/>
        </w:rPr>
        <w:t>respond </w:t>
      </w:r>
      <w:r>
        <w:rPr>
          <w:color w:val="231F20"/>
        </w:rPr>
        <w:t>as returning an HTML page with</w:t>
      </w:r>
      <w:r>
        <w:rPr>
          <w:color w:val="231F20"/>
          <w:spacing w:val="-14"/>
        </w:rPr>
        <w:t> </w:t>
      </w:r>
      <w:r>
        <w:rPr>
          <w:color w:val="231F20"/>
        </w:rPr>
        <w:t>status</w:t>
      </w:r>
      <w:r>
        <w:rPr>
          <w:color w:val="231F20"/>
          <w:w w:val="99"/>
        </w:rPr>
        <w:t> </w:t>
      </w:r>
      <w:r>
        <w:rPr>
          <w:color w:val="231F20"/>
        </w:rPr>
        <w:t>code 200. </w:t>
      </w:r>
      <w:r>
        <w:rPr>
          <w:color w:val="231F20"/>
          <w:spacing w:val="-10"/>
        </w:rPr>
        <w:t>We  </w:t>
      </w:r>
      <w:r>
        <w:rPr>
          <w:color w:val="231F20"/>
        </w:rPr>
        <w:t>define </w:t>
      </w:r>
      <w:r>
        <w:rPr>
          <w:rFonts w:ascii="Times New Roman"/>
          <w:i/>
          <w:color w:val="231F20"/>
        </w:rPr>
        <w:t>human-focused content  </w:t>
      </w:r>
      <w:r>
        <w:rPr>
          <w:color w:val="231F20"/>
        </w:rPr>
        <w:t>as the </w:t>
      </w:r>
      <w:r>
        <w:rPr>
          <w:color w:val="231F20"/>
          <w:spacing w:val="27"/>
        </w:rPr>
        <w:t> </w:t>
      </w:r>
      <w:r>
        <w:rPr>
          <w:color w:val="231F20"/>
        </w:rPr>
        <w:t>existence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0" w:space="111"/>
            <w:col w:w="52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11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40" w:lineRule="auto" w:before="73"/>
        <w:ind w:right="2" w:firstLine="0"/>
        <w:jc w:val="both"/>
        <w:rPr>
          <w:rFonts w:ascii="Courier New" w:hAnsi="Courier New" w:cs="Courier New" w:eastAsia="Courier New"/>
        </w:rPr>
      </w:pPr>
      <w:r>
        <w:rPr>
          <w:color w:val="231F20"/>
        </w:rPr>
        <w:t>of any web content instead of place-holder content.</w:t>
      </w:r>
      <w:r>
        <w:rPr>
          <w:color w:val="231F20"/>
          <w:spacing w:val="32"/>
        </w:rPr>
        <w:t> </w:t>
      </w:r>
      <w:r>
        <w:rPr>
          <w:color w:val="231F20"/>
        </w:rPr>
        <w:t>Typically</w:t>
      </w:r>
      <w:r>
        <w:rPr>
          <w:color w:val="231F20"/>
          <w:w w:val="99"/>
        </w:rPr>
        <w:t> </w:t>
      </w:r>
      <w:r>
        <w:rPr>
          <w:color w:val="231F20"/>
        </w:rPr>
        <w:t>place-holder  content  is  quite  short.  (For  example,  </w:t>
      </w:r>
      <w:r>
        <w:rPr>
          <w:color w:val="231F20"/>
          <w:spacing w:val="2"/>
        </w:rPr>
        <w:t> </w:t>
      </w:r>
      <w:r>
        <w:rPr>
          <w:rFonts w:ascii="Courier New"/>
          <w:color w:val="231F20"/>
        </w:rPr>
        <w:t>http:</w:t>
      </w:r>
      <w:r>
        <w:rPr>
          <w:rFonts w:ascii="Courier New"/>
        </w:rPr>
      </w:r>
    </w:p>
    <w:p>
      <w:pPr>
        <w:pStyle w:val="BodyText"/>
        <w:spacing w:line="220" w:lineRule="auto"/>
        <w:ind w:right="1" w:firstLine="0"/>
        <w:jc w:val="both"/>
      </w:pPr>
      <w:r>
        <w:rPr>
          <w:rFonts w:ascii="Courier New" w:hAnsi="Courier New" w:cs="Courier New" w:eastAsia="Courier New"/>
          <w:color w:val="231F20"/>
        </w:rPr>
        <w:t>//appboot.netflix.com </w:t>
      </w:r>
      <w:r>
        <w:rPr>
          <w:color w:val="231F20"/>
        </w:rPr>
        <w:t>shows place holder</w:t>
      </w:r>
      <w:r>
        <w:rPr>
          <w:color w:val="231F20"/>
          <w:spacing w:val="24"/>
        </w:rPr>
        <w:t> </w:t>
      </w:r>
      <w:r>
        <w:rPr>
          <w:color w:val="231F20"/>
        </w:rPr>
        <w:t>“Netflix</w:t>
      </w:r>
      <w:r>
        <w:rPr>
          <w:color w:val="231F20"/>
          <w:w w:val="99"/>
        </w:rPr>
        <w:t> </w:t>
      </w:r>
      <w:r>
        <w:rPr>
          <w:color w:val="231F20"/>
        </w:rPr>
        <w:t>appboot” and is just 487 bytes.) So we treat HTML text</w:t>
      </w:r>
      <w:r>
        <w:rPr>
          <w:color w:val="231F20"/>
          <w:spacing w:val="-20"/>
        </w:rPr>
        <w:t> </w:t>
      </w:r>
      <w:r>
        <w:rPr>
          <w:color w:val="231F20"/>
        </w:rPr>
        <w:t>longer</w:t>
      </w:r>
      <w:r>
        <w:rPr/>
      </w:r>
    </w:p>
    <w:p>
      <w:pPr>
        <w:pStyle w:val="BodyText"/>
        <w:spacing w:line="237" w:lineRule="auto" w:before="3"/>
        <w:ind w:right="1" w:firstLine="0"/>
        <w:jc w:val="both"/>
      </w:pPr>
      <w:r>
        <w:rPr>
          <w:color w:val="231F20"/>
        </w:rPr>
        <w:t>than 630 bytes as human-focused  content.  </w:t>
      </w:r>
      <w:r>
        <w:rPr>
          <w:color w:val="231F20"/>
          <w:spacing w:val="-10"/>
        </w:rPr>
        <w:t>We </w:t>
      </w:r>
      <w:r>
        <w:rPr>
          <w:color w:val="231F20"/>
          <w:spacing w:val="2"/>
        </w:rPr>
        <w:t> </w:t>
      </w:r>
      <w:r>
        <w:rPr>
          <w:color w:val="231F20"/>
        </w:rPr>
        <w:t>determined</w:t>
      </w:r>
      <w:r>
        <w:rPr>
          <w:color w:val="231F20"/>
          <w:w w:val="99"/>
        </w:rPr>
        <w:t> </w:t>
      </w:r>
      <w:r>
        <w:rPr>
          <w:color w:val="231F20"/>
        </w:rPr>
        <w:t>this threshold empirically  from  HTTP  and  HTTPS</w:t>
      </w:r>
      <w:r>
        <w:rPr>
          <w:color w:val="231F20"/>
          <w:spacing w:val="40"/>
        </w:rPr>
        <w:t> </w:t>
      </w:r>
      <w:r>
        <w:rPr>
          <w:color w:val="231F20"/>
        </w:rPr>
        <w:t>content</w:t>
      </w:r>
      <w:r>
        <w:rPr>
          <w:color w:val="231F20"/>
          <w:w w:val="99"/>
        </w:rPr>
        <w:t> </w:t>
      </w:r>
      <w:r>
        <w:rPr>
          <w:color w:val="231F20"/>
        </w:rPr>
        <w:t>at 158 server domain names queried by  our  10 </w:t>
      </w:r>
      <w:r>
        <w:rPr>
          <w:color w:val="231F20"/>
          <w:spacing w:val="35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  <w:spacing w:val="-4"/>
        </w:rPr>
        <w:t>(Table</w:t>
      </w:r>
      <w:r>
        <w:rPr>
          <w:color w:val="231F20"/>
          <w:spacing w:val="20"/>
        </w:rPr>
        <w:t> </w:t>
      </w:r>
      <w:r>
        <w:rPr>
          <w:color w:val="231F20"/>
        </w:rPr>
        <w:t>I).</w:t>
      </w:r>
      <w:r>
        <w:rPr/>
      </w:r>
    </w:p>
    <w:p>
      <w:pPr>
        <w:spacing w:line="237" w:lineRule="auto" w:before="0"/>
        <w:ind w:left="119" w:right="0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call the remaining server names </w:t>
      </w:r>
      <w:r>
        <w:rPr>
          <w:rFonts w:ascii="Times New Roman"/>
          <w:i/>
          <w:color w:val="231F20"/>
          <w:sz w:val="20"/>
        </w:rPr>
        <w:t>device-facing</w:t>
      </w:r>
      <w:r>
        <w:rPr>
          <w:rFonts w:ascii="Times New Roman"/>
          <w:i/>
          <w:color w:val="231F20"/>
          <w:spacing w:val="-21"/>
          <w:sz w:val="20"/>
        </w:rPr>
        <w:t> </w:t>
      </w:r>
      <w:r>
        <w:rPr>
          <w:rFonts w:ascii="Times New Roman"/>
          <w:i/>
          <w:color w:val="231F20"/>
          <w:sz w:val="20"/>
        </w:rPr>
        <w:t>manu-</w:t>
      </w:r>
      <w:r>
        <w:rPr>
          <w:rFonts w:ascii="Times New Roman"/>
          <w:i/>
          <w:color w:val="231F20"/>
          <w:w w:val="99"/>
          <w:sz w:val="20"/>
        </w:rPr>
        <w:t> </w:t>
      </w:r>
      <w:r>
        <w:rPr>
          <w:rFonts w:ascii="Times New Roman"/>
          <w:i/>
          <w:color w:val="231F20"/>
          <w:sz w:val="20"/>
        </w:rPr>
        <w:t>facturer server</w:t>
      </w:r>
      <w:r>
        <w:rPr>
          <w:rFonts w:ascii="Times New Roman"/>
          <w:color w:val="231F20"/>
          <w:sz w:val="20"/>
        </w:rPr>
        <w:t>, or just </w:t>
      </w:r>
      <w:r>
        <w:rPr>
          <w:rFonts w:ascii="Times New Roman"/>
          <w:i/>
          <w:color w:val="231F20"/>
          <w:sz w:val="20"/>
        </w:rPr>
        <w:t>device servers</w:t>
      </w:r>
      <w:r>
        <w:rPr>
          <w:rFonts w:ascii="Times New Roman"/>
          <w:color w:val="231F20"/>
          <w:sz w:val="20"/>
        </w:rPr>
        <w:t>,  because they are 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run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by IoT manufacturers and serve devices </w:t>
      </w:r>
      <w:r>
        <w:rPr>
          <w:rFonts w:ascii="Times New Roman"/>
          <w:color w:val="231F20"/>
          <w:spacing w:val="-3"/>
          <w:sz w:val="20"/>
        </w:rPr>
        <w:t>only.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use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servers for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detection.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0" w:firstLine="398"/>
        <w:jc w:val="right"/>
      </w:pPr>
      <w:r>
        <w:rPr>
          <w:rFonts w:ascii="Times New Roman"/>
          <w:i/>
          <w:color w:val="231F20"/>
        </w:rPr>
        <w:t>Handling Shared Server Names: </w:t>
      </w:r>
      <w:r>
        <w:rPr>
          <w:color w:val="231F20"/>
        </w:rPr>
        <w:t>Some device</w:t>
      </w:r>
      <w:r>
        <w:rPr>
          <w:color w:val="231F20"/>
          <w:spacing w:val="31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shared</w:t>
      </w:r>
      <w:r>
        <w:rPr>
          <w:color w:val="231F20"/>
          <w:spacing w:val="23"/>
        </w:rPr>
        <w:t> </w:t>
      </w:r>
      <w:r>
        <w:rPr>
          <w:color w:val="231F20"/>
        </w:rPr>
        <w:t>among</w:t>
      </w:r>
      <w:r>
        <w:rPr>
          <w:color w:val="231F20"/>
          <w:spacing w:val="21"/>
        </w:rPr>
        <w:t> </w:t>
      </w:r>
      <w:r>
        <w:rPr>
          <w:color w:val="231F20"/>
        </w:rPr>
        <w:t>multiple</w:t>
      </w:r>
      <w:r>
        <w:rPr>
          <w:color w:val="231F20"/>
          <w:spacing w:val="20"/>
        </w:rPr>
        <w:t> </w:t>
      </w:r>
      <w:r>
        <w:rPr>
          <w:color w:val="231F20"/>
        </w:rPr>
        <w:t>types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IoT</w:t>
      </w:r>
      <w:r>
        <w:rPr>
          <w:color w:val="231F20"/>
          <w:spacing w:val="23"/>
        </w:rPr>
        <w:t> </w:t>
      </w:r>
      <w:r>
        <w:rPr>
          <w:color w:val="231F20"/>
        </w:rPr>
        <w:t>devices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the same manufacturer and can cause ambiguity in</w:t>
      </w:r>
      <w:r>
        <w:rPr>
          <w:color w:val="231F20"/>
          <w:spacing w:val="16"/>
        </w:rPr>
        <w:t> </w:t>
      </w:r>
      <w:r>
        <w:rPr>
          <w:color w:val="231F20"/>
        </w:rPr>
        <w:t>detection.</w:t>
      </w:r>
      <w:r>
        <w:rPr>
          <w:color w:val="231F20"/>
          <w:w w:val="99"/>
        </w:rPr>
        <w:t> </w:t>
      </w:r>
      <w:r>
        <w:rPr>
          <w:color w:val="231F20"/>
        </w:rPr>
        <w:t>If different device types share the exact set of server</w:t>
      </w:r>
      <w:r>
        <w:rPr>
          <w:color w:val="231F20"/>
          <w:spacing w:val="4"/>
        </w:rPr>
        <w:t> </w:t>
      </w:r>
      <w:r>
        <w:rPr>
          <w:color w:val="231F20"/>
        </w:rPr>
        <w:t>names,</w:t>
      </w:r>
      <w:r>
        <w:rPr>
          <w:color w:val="231F20"/>
          <w:w w:val="99"/>
        </w:rPr>
        <w:t> </w:t>
      </w:r>
      <w:r>
        <w:rPr>
          <w:color w:val="231F20"/>
        </w:rPr>
        <w:t>then we cannot distinguish them and simply treat them as  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/>
      </w:r>
    </w:p>
    <w:p>
      <w:pPr>
        <w:spacing w:line="225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same type—a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merge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7" w:lineRule="auto" w:before="1"/>
        <w:ind w:right="0"/>
        <w:jc w:val="both"/>
      </w:pPr>
      <w:r>
        <w:rPr>
          <w:color w:val="231F20"/>
        </w:rPr>
        <w:t>If different device types have partially overlapping sets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device server names, we can not guarantee they are</w:t>
      </w:r>
      <w:r>
        <w:rPr>
          <w:color w:val="231F20"/>
          <w:spacing w:val="-21"/>
        </w:rPr>
        <w:t> </w:t>
      </w:r>
      <w:r>
        <w:rPr>
          <w:color w:val="231F20"/>
        </w:rPr>
        <w:t>distin-</w:t>
      </w:r>
      <w:r>
        <w:rPr>
          <w:color w:val="231F20"/>
          <w:w w:val="99"/>
        </w:rPr>
        <w:t> </w:t>
      </w:r>
      <w:r>
        <w:rPr>
          <w:color w:val="231F20"/>
        </w:rPr>
        <w:t>guishable. If we treat them as separate types, we risk</w:t>
      </w:r>
      <w:r>
        <w:rPr>
          <w:color w:val="231F20"/>
          <w:spacing w:val="7"/>
        </w:rPr>
        <w:t> </w:t>
      </w:r>
      <w:r>
        <w:rPr>
          <w:color w:val="231F20"/>
        </w:rPr>
        <w:t>false</w:t>
      </w:r>
      <w:r>
        <w:rPr>
          <w:color w:val="231F20"/>
          <w:w w:val="99"/>
        </w:rPr>
        <w:t> </w:t>
      </w:r>
      <w:r>
        <w:rPr>
          <w:color w:val="231F20"/>
        </w:rPr>
        <w:t>positives and confusing the two types. </w:t>
      </w:r>
      <w:r>
        <w:rPr>
          <w:color w:val="231F20"/>
          <w:spacing w:val="-10"/>
        </w:rPr>
        <w:t>We </w:t>
      </w:r>
      <w:r>
        <w:rPr>
          <w:color w:val="231F20"/>
        </w:rPr>
        <w:t>avoid this</w:t>
      </w:r>
      <w:r>
        <w:rPr>
          <w:color w:val="231F20"/>
          <w:spacing w:val="17"/>
        </w:rPr>
        <w:t> </w:t>
      </w:r>
      <w:r>
        <w:rPr>
          <w:color w:val="231F20"/>
        </w:rPr>
        <w:t>problem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with </w:t>
      </w:r>
      <w:r>
        <w:rPr>
          <w:rFonts w:ascii="Times New Roman"/>
          <w:i/>
          <w:color w:val="231F20"/>
        </w:rPr>
        <w:t>detection merge</w:t>
      </w:r>
      <w:r>
        <w:rPr>
          <w:color w:val="231F20"/>
        </w:rPr>
        <w:t>: when we detect device types</w:t>
      </w:r>
      <w:r>
        <w:rPr>
          <w:color w:val="231F20"/>
          <w:spacing w:val="31"/>
        </w:rPr>
        <w:t> </w:t>
      </w:r>
      <w:r>
        <w:rPr>
          <w:color w:val="231F20"/>
        </w:rPr>
        <w:t>sharing</w:t>
      </w:r>
      <w:r>
        <w:rPr>
          <w:color w:val="231F20"/>
          <w:w w:val="99"/>
        </w:rPr>
        <w:t> </w:t>
      </w:r>
      <w:r>
        <w:rPr>
          <w:color w:val="231F20"/>
        </w:rPr>
        <w:t>common server names, we conservatively report we detect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w w:val="99"/>
        </w:rPr>
        <w:t> </w:t>
      </w:r>
      <w:r>
        <w:rPr>
          <w:color w:val="231F20"/>
        </w:rPr>
        <w:t>least</w:t>
      </w:r>
      <w:r>
        <w:rPr>
          <w:color w:val="231F20"/>
          <w:spacing w:val="39"/>
        </w:rPr>
        <w:t> </w:t>
      </w:r>
      <w:r>
        <w:rPr>
          <w:color w:val="231F20"/>
        </w:rPr>
        <w:t>one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>
          <w:color w:val="231F20"/>
          <w:spacing w:val="39"/>
        </w:rPr>
        <w:t> </w:t>
      </w:r>
      <w:r>
        <w:rPr>
          <w:color w:val="231F20"/>
        </w:rPr>
        <w:t>device</w:t>
      </w:r>
      <w:r>
        <w:rPr>
          <w:color w:val="231F20"/>
          <w:spacing w:val="37"/>
        </w:rPr>
        <w:t> </w:t>
      </w:r>
      <w:r>
        <w:rPr>
          <w:color w:val="231F20"/>
        </w:rPr>
        <w:t>types.</w:t>
      </w:r>
      <w:r>
        <w:rPr>
          <w:color w:val="231F20"/>
          <w:spacing w:val="37"/>
        </w:rPr>
        <w:t> </w:t>
      </w:r>
      <w:r>
        <w:rPr>
          <w:color w:val="231F20"/>
        </w:rPr>
        <w:t>(Potentially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could</w:t>
      </w:r>
      <w:r>
        <w:rPr>
          <w:color w:val="231F20"/>
          <w:spacing w:val="38"/>
        </w:rPr>
        <w:t> </w:t>
      </w:r>
      <w:r>
        <w:rPr>
          <w:color w:val="231F20"/>
        </w:rPr>
        <w:t>look</w:t>
      </w:r>
      <w:r>
        <w:rPr>
          <w:color w:val="231F20"/>
          <w:w w:val="99"/>
        </w:rPr>
        <w:t> </w:t>
      </w:r>
      <w:r>
        <w:rPr>
          <w:color w:val="231F20"/>
        </w:rPr>
        <w:t>for unique device servers in each type; we  do not </w:t>
      </w:r>
      <w:r>
        <w:rPr>
          <w:color w:val="231F20"/>
          <w:spacing w:val="46"/>
        </w:rPr>
        <w:t> </w:t>
      </w:r>
      <w:r>
        <w:rPr>
          <w:color w:val="231F20"/>
        </w:rPr>
        <w:t>currently</w:t>
      </w:r>
      <w:r>
        <w:rPr>
          <w:color w:val="231F20"/>
          <w:w w:val="99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that.)</w:t>
      </w:r>
      <w:r>
        <w:rPr/>
      </w:r>
    </w:p>
    <w:p>
      <w:pPr>
        <w:spacing w:line="226" w:lineRule="exact" w:before="4"/>
        <w:ind w:left="119" w:right="1" w:firstLine="39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Handling Future Server Name Change: </w:t>
      </w:r>
      <w:r>
        <w:rPr>
          <w:rFonts w:ascii="Times New Roman"/>
          <w:color w:val="231F20"/>
          <w:sz w:val="20"/>
        </w:rPr>
        <w:t>The server</w:t>
      </w:r>
      <w:r>
        <w:rPr>
          <w:rFonts w:ascii="Times New Roman"/>
          <w:color w:val="231F20"/>
          <w:spacing w:val="-36"/>
          <w:sz w:val="20"/>
        </w:rPr>
        <w:t> </w:t>
      </w:r>
      <w:r>
        <w:rPr>
          <w:rFonts w:ascii="Times New Roman"/>
          <w:color w:val="231F20"/>
          <w:sz w:val="20"/>
        </w:rPr>
        <w:t>names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that  our  devices  </w:t>
      </w:r>
      <w:r>
        <w:rPr>
          <w:rFonts w:ascii="Times New Roman"/>
          <w:color w:val="231F20"/>
          <w:spacing w:val="-4"/>
          <w:sz w:val="20"/>
        </w:rPr>
        <w:t>(Table  </w:t>
      </w:r>
      <w:r>
        <w:rPr>
          <w:rFonts w:ascii="Times New Roman"/>
          <w:color w:val="231F20"/>
          <w:sz w:val="20"/>
        </w:rPr>
        <w:t>I)  use  are  quite  stable  over  1   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1" w:firstLine="0"/>
        <w:jc w:val="both"/>
      </w:pPr>
      <w:r>
        <w:rPr>
          <w:color w:val="231F20"/>
        </w:rPr>
        <w:t>1.5</w:t>
      </w:r>
      <w:r>
        <w:rPr>
          <w:color w:val="231F20"/>
          <w:spacing w:val="-8"/>
        </w:rPr>
        <w:t> </w:t>
      </w:r>
      <w:r>
        <w:rPr>
          <w:color w:val="231F20"/>
        </w:rPr>
        <w:t>years</w:t>
      </w:r>
      <w:r>
        <w:rPr>
          <w:color w:val="231F20"/>
          <w:spacing w:val="-7"/>
        </w:rPr>
        <w:t> </w:t>
      </w:r>
      <w:r>
        <w:rPr>
          <w:color w:val="231F20"/>
        </w:rPr>
        <w:t>(as</w:t>
      </w:r>
      <w:r>
        <w:rPr>
          <w:color w:val="231F20"/>
          <w:spacing w:val="-7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rFonts w:ascii="Arial" w:hAnsi="Arial" w:cs="Arial" w:eastAsia="Arial"/>
          <w:i/>
          <w:color w:val="231F20"/>
          <w:spacing w:val="-4"/>
        </w:rPr>
        <w:t>§</w:t>
      </w:r>
      <w:r>
        <w:rPr>
          <w:color w:val="231F20"/>
          <w:spacing w:val="-4"/>
        </w:rPr>
        <w:t>IV-B).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IP-based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DNS-based detection risks missing devices that get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w w:val="99"/>
        </w:rPr>
        <w:t> </w:t>
      </w:r>
      <w:r>
        <w:rPr>
          <w:color w:val="231F20"/>
        </w:rPr>
        <w:t>updates that cause them to talking to new server names.</w:t>
      </w:r>
      <w:r>
        <w:rPr>
          <w:color w:val="231F20"/>
          <w:spacing w:val="32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mitigate these potential missed detections by reporting that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device exists when we see a  majority  of  server  names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color w:val="231F20"/>
        </w:rPr>
        <w:t>that device (both IP-based method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 and</w:t>
      </w:r>
      <w:r>
        <w:rPr>
          <w:color w:val="231F20"/>
          <w:spacing w:val="-16"/>
        </w:rPr>
        <w:t> </w:t>
      </w:r>
      <w:r>
        <w:rPr>
          <w:color w:val="231F20"/>
        </w:rPr>
        <w:t>DNS-based</w:t>
      </w:r>
      <w:r>
        <w:rPr>
          <w:color w:val="231F20"/>
          <w:w w:val="99"/>
        </w:rPr>
        <w:t> </w:t>
      </w:r>
      <w:r>
        <w:rPr>
          <w:color w:val="231F20"/>
        </w:rPr>
        <w:t>method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II-A.3).  For  DNS-based  method,  we  also</w:t>
      </w:r>
      <w:r>
        <w:rPr>
          <w:color w:val="231F20"/>
          <w:spacing w:val="-14"/>
        </w:rPr>
        <w:t> </w:t>
      </w:r>
      <w:r>
        <w:rPr>
          <w:color w:val="231F20"/>
        </w:rPr>
        <w:t>propose</w:t>
      </w:r>
      <w:r>
        <w:rPr>
          <w:color w:val="231F20"/>
          <w:w w:val="99"/>
        </w:rPr>
        <w:t> </w:t>
      </w:r>
      <w:r>
        <w:rPr>
          <w:color w:val="231F20"/>
        </w:rPr>
        <w:t>a technique to discover new device server names</w:t>
      </w:r>
      <w:r>
        <w:rPr>
          <w:color w:val="231F20"/>
          <w:spacing w:val="18"/>
        </w:rPr>
        <w:t> </w:t>
      </w:r>
      <w:r>
        <w:rPr>
          <w:color w:val="231F20"/>
        </w:rPr>
        <w:t>during</w:t>
      </w:r>
      <w:r>
        <w:rPr>
          <w:color w:val="231F20"/>
          <w:w w:val="99"/>
        </w:rPr>
        <w:t> </w:t>
      </w:r>
      <w:r>
        <w:rPr>
          <w:color w:val="231F20"/>
        </w:rPr>
        <w:t>detection</w:t>
      </w:r>
      <w:r>
        <w:rPr>
          <w:color w:val="231F20"/>
          <w:spacing w:val="-11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II-A.3).</w:t>
      </w:r>
      <w:r>
        <w:rPr/>
      </w: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37" w:lineRule="auto" w:before="0" w:after="0"/>
        <w:ind w:left="119" w:right="0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IP-Based</w:t>
      </w:r>
      <w:r>
        <w:rPr>
          <w:rFonts w:ascii="Times New Roman"/>
          <w:i/>
          <w:color w:val="231F20"/>
          <w:spacing w:val="-13"/>
          <w:sz w:val="20"/>
        </w:rPr>
        <w:t> </w:t>
      </w:r>
      <w:r>
        <w:rPr>
          <w:rFonts w:ascii="Times New Roman"/>
          <w:i/>
          <w:color w:val="231F20"/>
          <w:sz w:val="20"/>
        </w:rPr>
        <w:t>IoT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Detection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Method: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first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method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detects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IoT devices by identifying packet exchanges between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IoT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servers.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each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type,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track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i/>
          <w:color w:val="231F20"/>
          <w:sz w:val="20"/>
        </w:rPr>
        <w:t>device-type-to-server-name mapping</w:t>
      </w:r>
      <w:r>
        <w:rPr>
          <w:rFonts w:ascii="Times New Roman"/>
          <w:color w:val="231F20"/>
          <w:sz w:val="20"/>
        </w:rPr>
        <w:t>: a list of device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server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names that type of devices talks to.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then define a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threshold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number of server names; we  interpret the presence of 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traffic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to that number of server names (identified by server IP) 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given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IP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address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indicating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presence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type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IoT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device.</w:t>
      </w:r>
      <w:r>
        <w:rPr>
          <w:rFonts w:ascii="Times New Roman"/>
          <w:sz w:val="20"/>
        </w:rPr>
      </w:r>
    </w:p>
    <w:p>
      <w:pPr>
        <w:pStyle w:val="BodyText"/>
        <w:spacing w:line="235" w:lineRule="auto" w:before="2"/>
        <w:ind w:right="0" w:firstLine="398"/>
        <w:jc w:val="both"/>
      </w:pPr>
      <w:r>
        <w:rPr>
          <w:rFonts w:ascii="Times New Roman"/>
          <w:i/>
          <w:color w:val="231F20"/>
          <w:spacing w:val="-3"/>
        </w:rPr>
        <w:t>Tracking </w:t>
      </w:r>
      <w:r>
        <w:rPr>
          <w:rFonts w:ascii="Times New Roman"/>
          <w:i/>
          <w:color w:val="231F20"/>
        </w:rPr>
        <w:t>Server IP Changes: </w:t>
      </w:r>
      <w:r>
        <w:rPr>
          <w:color w:val="231F20"/>
          <w:spacing w:val="-10"/>
        </w:rPr>
        <w:t>We </w:t>
      </w:r>
      <w:r>
        <w:rPr>
          <w:color w:val="231F20"/>
        </w:rPr>
        <w:t>search for</w:t>
      </w:r>
      <w:r>
        <w:rPr>
          <w:color w:val="231F20"/>
          <w:spacing w:val="44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 by IP addresses in traffic, but we discover</w:t>
      </w:r>
      <w:r>
        <w:rPr>
          <w:color w:val="231F20"/>
          <w:spacing w:val="11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domain</w:t>
      </w:r>
      <w:r>
        <w:rPr>
          <w:color w:val="231F20"/>
          <w:spacing w:val="-7"/>
        </w:rPr>
        <w:t> </w:t>
      </w:r>
      <w:r>
        <w:rPr>
          <w:color w:val="231F20"/>
        </w:rPr>
        <w:t>names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8"/>
        </w:rPr>
        <w:t> </w:t>
      </w:r>
      <w:r>
        <w:rPr>
          <w:color w:val="231F20"/>
        </w:rPr>
        <w:t>devices.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therefore</w:t>
      </w:r>
      <w:r>
        <w:rPr>
          <w:color w:val="231F20"/>
          <w:spacing w:val="-12"/>
        </w:rPr>
        <w:t> </w:t>
      </w:r>
      <w:r>
        <w:rPr>
          <w:color w:val="231F20"/>
        </w:rPr>
        <w:t>need</w:t>
      </w:r>
      <w:r>
        <w:rPr>
          <w:color w:val="231F20"/>
          <w:w w:val="99"/>
        </w:rPr>
        <w:t> </w:t>
      </w:r>
      <w:r>
        <w:rPr>
          <w:color w:val="231F20"/>
        </w:rPr>
        <w:t>to track when DNS resolution for server name  </w:t>
      </w:r>
      <w:r>
        <w:rPr>
          <w:color w:val="231F20"/>
          <w:spacing w:val="20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40" w:lineRule="auto"/>
        <w:ind w:right="1"/>
        <w:jc w:val="both"/>
      </w:pPr>
      <w:r>
        <w:rPr>
          <w:color w:val="231F20"/>
          <w:spacing w:val="-1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assume</w:t>
      </w:r>
      <w:r>
        <w:rPr>
          <w:color w:val="231F20"/>
          <w:spacing w:val="-6"/>
        </w:rPr>
        <w:t> </w:t>
      </w:r>
      <w:r>
        <w:rPr>
          <w:color w:val="231F20"/>
        </w:rPr>
        <w:t>server</w:t>
      </w:r>
      <w:r>
        <w:rPr>
          <w:color w:val="231F20"/>
          <w:spacing w:val="-8"/>
        </w:rPr>
        <w:t> </w:t>
      </w:r>
      <w:r>
        <w:rPr>
          <w:color w:val="231F20"/>
        </w:rPr>
        <w:t>names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long-lived,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IP</w:t>
      </w:r>
      <w:r>
        <w:rPr>
          <w:color w:val="231F20"/>
          <w:spacing w:val="-7"/>
        </w:rPr>
        <w:t> </w:t>
      </w:r>
      <w:r>
        <w:rPr>
          <w:color w:val="231F20"/>
        </w:rPr>
        <w:t>addresses</w:t>
      </w:r>
      <w:r>
        <w:rPr>
          <w:color w:val="231F20"/>
          <w:w w:val="99"/>
        </w:rPr>
        <w:t> </w:t>
      </w:r>
      <w:r>
        <w:rPr>
          <w:color w:val="231F20"/>
        </w:rPr>
        <w:t>they use sometimes</w:t>
      </w:r>
      <w:r>
        <w:rPr>
          <w:color w:val="231F20"/>
          <w:spacing w:val="38"/>
        </w:rPr>
        <w:t> </w:t>
      </w:r>
      <w:r>
        <w:rPr>
          <w:color w:val="231F20"/>
        </w:rPr>
        <w:t>change.</w:t>
      </w:r>
      <w:r>
        <w:rPr/>
      </w:r>
    </w:p>
    <w:p>
      <w:pPr>
        <w:pStyle w:val="BodyText"/>
        <w:spacing w:line="228" w:lineRule="exact"/>
        <w:ind w:right="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also assume server-name-to-IP mappings could</w:t>
      </w:r>
      <w:r>
        <w:rPr>
          <w:color w:val="231F20"/>
          <w:spacing w:val="46"/>
        </w:rPr>
        <w:t> </w:t>
      </w:r>
      <w:r>
        <w:rPr>
          <w:color w:val="231F20"/>
        </w:rPr>
        <w:t>be</w:t>
      </w:r>
      <w:r>
        <w:rPr>
          <w:color w:val="231F20"/>
          <w:w w:val="99"/>
        </w:rPr>
        <w:t> </w:t>
      </w:r>
      <w:r>
        <w:rPr>
          <w:color w:val="231F20"/>
        </w:rPr>
        <w:t>location-dependent.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track changes of server-name-to-IP mapping by</w:t>
      </w:r>
      <w:r>
        <w:rPr>
          <w:color w:val="231F20"/>
          <w:spacing w:val="37"/>
        </w:rPr>
        <w:t> </w:t>
      </w:r>
      <w:r>
        <w:rPr>
          <w:color w:val="231F20"/>
        </w:rPr>
        <w:t>resolv-</w:t>
      </w:r>
      <w:r>
        <w:rPr>
          <w:color w:val="231F20"/>
          <w:w w:val="99"/>
        </w:rPr>
        <w:t> </w:t>
      </w:r>
      <w:r>
        <w:rPr>
          <w:color w:val="231F20"/>
        </w:rPr>
        <w:t>ing server names to IP addresses every hour (frequent</w:t>
      </w:r>
      <w:r>
        <w:rPr>
          <w:color w:val="231F20"/>
          <w:spacing w:val="7"/>
        </w:rPr>
        <w:t> </w:t>
      </w:r>
      <w:r>
        <w:rPr>
          <w:color w:val="231F20"/>
        </w:rPr>
        <w:t>enough</w:t>
      </w:r>
      <w:r>
        <w:rPr>
          <w:color w:val="231F20"/>
          <w:w w:val="99"/>
        </w:rPr>
        <w:t> </w:t>
      </w:r>
      <w:r>
        <w:rPr>
          <w:color w:val="231F20"/>
        </w:rPr>
        <w:t>to detect possible DNS-based load balancing). </w:t>
      </w:r>
      <w:r>
        <w:rPr>
          <w:color w:val="231F20"/>
          <w:spacing w:val="-9"/>
        </w:rPr>
        <w:t>To </w:t>
      </w:r>
      <w:r>
        <w:rPr>
          <w:color w:val="231F20"/>
        </w:rPr>
        <w:t>make</w:t>
      </w:r>
      <w:r>
        <w:rPr>
          <w:color w:val="231F20"/>
          <w:spacing w:val="40"/>
        </w:rPr>
        <w:t> </w:t>
      </w:r>
      <w:r>
        <w:rPr>
          <w:color w:val="231F20"/>
        </w:rPr>
        <w:t>sure</w:t>
      </w:r>
      <w:r>
        <w:rPr>
          <w:color w:val="231F20"/>
          <w:w w:val="99"/>
        </w:rPr>
        <w:t> </w:t>
      </w:r>
      <w:r>
        <w:rPr>
          <w:color w:val="231F20"/>
        </w:rPr>
        <w:t>IPs for detection are correct, we track server IPs across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same time period and at roughly the same geo-location as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measurement of network traffic under</w:t>
      </w:r>
      <w:r>
        <w:rPr>
          <w:color w:val="231F20"/>
          <w:spacing w:val="47"/>
        </w:rPr>
        <w:t> </w:t>
      </w:r>
      <w:r>
        <w:rPr>
          <w:color w:val="231F20"/>
        </w:rPr>
        <w:t>detection.</w:t>
      </w:r>
      <w:r>
        <w:rPr/>
      </w:r>
    </w:p>
    <w:p>
      <w:pPr>
        <w:pStyle w:val="BodyText"/>
        <w:spacing w:line="237" w:lineRule="auto" w:before="75"/>
        <w:ind w:right="115" w:firstLine="398"/>
        <w:jc w:val="both"/>
      </w:pPr>
      <w:r>
        <w:rPr/>
        <w:br w:type="column"/>
      </w:r>
      <w:r>
        <w:rPr>
          <w:rFonts w:ascii="Times New Roman"/>
          <w:i/>
          <w:color w:val="231F20"/>
        </w:rPr>
        <w:t>Completeness Threshold Selection: </w:t>
      </w:r>
      <w:r>
        <w:rPr>
          <w:color w:val="231F20"/>
        </w:rPr>
        <w:t>Since some</w:t>
      </w:r>
      <w:r>
        <w:rPr>
          <w:color w:val="231F20"/>
          <w:spacing w:val="40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 may serve both devices  and  individuals (due  to</w:t>
      </w:r>
      <w:r>
        <w:rPr>
          <w:color w:val="231F20"/>
          <w:spacing w:val="-19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use  necessary condition to  determine device-facing server 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/>
      </w:r>
    </w:p>
    <w:p>
      <w:pPr>
        <w:pStyle w:val="BodyText"/>
        <w:spacing w:line="237" w:lineRule="auto"/>
        <w:ind w:right="108" w:firstLine="0"/>
        <w:jc w:val="both"/>
      </w:pP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 and risk mis-classifying human-facing</w:t>
      </w:r>
      <w:r>
        <w:rPr>
          <w:color w:val="231F20"/>
          <w:spacing w:val="3"/>
        </w:rPr>
        <w:t> </w:t>
      </w:r>
      <w:r>
        <w:rPr>
          <w:color w:val="231F20"/>
        </w:rPr>
        <w:t>manufacturer</w:t>
      </w:r>
      <w:r>
        <w:rPr>
          <w:color w:val="231F20"/>
          <w:w w:val="99"/>
        </w:rPr>
        <w:t> </w:t>
      </w:r>
      <w:r>
        <w:rPr>
          <w:color w:val="231F20"/>
        </w:rPr>
        <w:t>server as device server) and sometimes we might miss</w:t>
      </w:r>
      <w:r>
        <w:rPr>
          <w:color w:val="231F20"/>
          <w:spacing w:val="19"/>
        </w:rPr>
        <w:t> </w:t>
      </w:r>
      <w:r>
        <w:rPr>
          <w:color w:val="231F20"/>
        </w:rPr>
        <w:t>traffic</w:t>
      </w:r>
      <w:r>
        <w:rPr>
          <w:color w:val="231F20"/>
          <w:w w:val="94"/>
        </w:rPr>
        <w:t> </w:t>
      </w:r>
      <w:r>
        <w:rPr>
          <w:color w:val="231F20"/>
        </w:rPr>
        <w:t>to a server name due to observation duration or lost</w:t>
      </w:r>
      <w:r>
        <w:rPr>
          <w:color w:val="231F20"/>
          <w:spacing w:val="28"/>
        </w:rPr>
        <w:t> </w:t>
      </w:r>
      <w:r>
        <w:rPr>
          <w:color w:val="231F20"/>
        </w:rPr>
        <w:t>captures,</w:t>
      </w:r>
      <w:r>
        <w:rPr>
          <w:color w:val="231F20"/>
          <w:w w:val="99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set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threshold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server</w:t>
      </w:r>
      <w:r>
        <w:rPr>
          <w:color w:val="231F20"/>
          <w:spacing w:val="34"/>
        </w:rPr>
        <w:t> </w:t>
      </w:r>
      <w:r>
        <w:rPr>
          <w:color w:val="231F20"/>
        </w:rPr>
        <w:t>names</w:t>
      </w:r>
      <w:r>
        <w:rPr>
          <w:color w:val="231F20"/>
          <w:spacing w:val="32"/>
        </w:rPr>
        <w:t> </w:t>
      </w:r>
      <w:r>
        <w:rPr>
          <w:color w:val="231F20"/>
        </w:rPr>
        <w:t>required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indicate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presence of each IoT device type. This threshold is   </w:t>
      </w:r>
      <w:r>
        <w:rPr>
          <w:color w:val="231F20"/>
          <w:spacing w:val="22"/>
        </w:rPr>
        <w:t> </w:t>
      </w:r>
      <w:r>
        <w:rPr>
          <w:color w:val="231F20"/>
        </w:rPr>
        <w:t>typically</w:t>
      </w:r>
      <w:r>
        <w:rPr>
          <w:color w:val="231F20"/>
          <w:w w:val="99"/>
        </w:rPr>
        <w:t> </w:t>
      </w:r>
      <w:r>
        <w:rPr>
          <w:color w:val="231F20"/>
        </w:rPr>
        <w:t>a majority, but not all, of the server names we observe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representative device talk to in the lab. (This</w:t>
      </w:r>
      <w:r>
        <w:rPr>
          <w:color w:val="231F20"/>
          <w:spacing w:val="8"/>
        </w:rPr>
        <w:t> </w:t>
      </w:r>
      <w:r>
        <w:rPr>
          <w:color w:val="231F20"/>
        </w:rPr>
        <w:t>majority-but-not-</w:t>
      </w:r>
      <w:r>
        <w:rPr>
          <w:color w:val="231F20"/>
          <w:w w:val="99"/>
        </w:rPr>
        <w:t> </w:t>
      </w:r>
      <w:r>
        <w:rPr>
          <w:color w:val="231F20"/>
        </w:rPr>
        <w:t>all threshold also mitigates potential detection misses</w:t>
      </w:r>
      <w:r>
        <w:rPr>
          <w:color w:val="231F20"/>
          <w:spacing w:val="3"/>
        </w:rPr>
        <w:t> </w:t>
      </w:r>
      <w:r>
        <w:rPr>
          <w:color w:val="231F20"/>
        </w:rPr>
        <w:t>caused</w:t>
      </w:r>
      <w:r>
        <w:rPr>
          <w:color w:val="231F20"/>
          <w:w w:val="99"/>
        </w:rPr>
        <w:t> </w:t>
      </w:r>
      <w:r>
        <w:rPr>
          <w:color w:val="231F20"/>
        </w:rPr>
        <w:t>by devices that start talking to new </w:t>
      </w:r>
      <w:r>
        <w:rPr>
          <w:color w:val="231F20"/>
          <w:spacing w:val="42"/>
        </w:rPr>
        <w:t> </w:t>
      </w:r>
      <w:r>
        <w:rPr>
          <w:color w:val="231F20"/>
        </w:rPr>
        <w:t>servers.)</w:t>
      </w:r>
      <w:r>
        <w:rPr/>
      </w:r>
    </w:p>
    <w:p>
      <w:pPr>
        <w:pStyle w:val="BodyText"/>
        <w:spacing w:line="230" w:lineRule="auto" w:before="6"/>
        <w:ind w:right="112"/>
        <w:jc w:val="both"/>
      </w:pPr>
      <w:r>
        <w:rPr>
          <w:color w:val="231F20"/>
        </w:rPr>
        <w:t>Most</w:t>
      </w:r>
      <w:r>
        <w:rPr>
          <w:color w:val="231F20"/>
          <w:spacing w:val="17"/>
        </w:rPr>
        <w:t> </w:t>
      </w:r>
      <w:r>
        <w:rPr>
          <w:color w:val="231F20"/>
        </w:rPr>
        <w:t>devices</w:t>
      </w:r>
      <w:r>
        <w:rPr>
          <w:color w:val="231F20"/>
          <w:spacing w:val="14"/>
        </w:rPr>
        <w:t> </w:t>
      </w:r>
      <w:r>
        <w:rPr>
          <w:color w:val="231F20"/>
        </w:rPr>
        <w:t>talk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handful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device</w:t>
      </w:r>
      <w:r>
        <w:rPr>
          <w:color w:val="231F20"/>
          <w:spacing w:val="15"/>
        </w:rPr>
        <w:t> </w:t>
      </w:r>
      <w:r>
        <w:rPr>
          <w:color w:val="231F20"/>
        </w:rPr>
        <w:t>server</w:t>
      </w:r>
      <w:r>
        <w:rPr>
          <w:color w:val="231F20"/>
          <w:spacing w:val="16"/>
        </w:rPr>
        <w:t> </w:t>
      </w:r>
      <w:r>
        <w:rPr>
          <w:color w:val="231F20"/>
        </w:rPr>
        <w:t>names</w:t>
      </w:r>
      <w:r>
        <w:rPr>
          <w:color w:val="231F20"/>
          <w:spacing w:val="14"/>
        </w:rPr>
        <w:t> </w:t>
      </w:r>
      <w:r>
        <w:rPr>
          <w:color w:val="231F20"/>
        </w:rPr>
        <w:t>(up</w:t>
      </w:r>
      <w:r>
        <w:rPr>
          <w:color w:val="231F20"/>
          <w:w w:val="99"/>
        </w:rPr>
        <w:t> </w:t>
      </w:r>
      <w:r>
        <w:rPr>
          <w:color w:val="231F20"/>
        </w:rPr>
        <w:t>to 20, from our laboratory measurements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III-A.1). For</w:t>
      </w:r>
      <w:r>
        <w:rPr>
          <w:color w:val="231F20"/>
          <w:spacing w:val="35"/>
        </w:rPr>
        <w:t> </w:t>
      </w:r>
      <w:r>
        <w:rPr>
          <w:color w:val="231F20"/>
        </w:rPr>
        <w:t>these</w:t>
      </w:r>
      <w:r>
        <w:rPr>
          <w:color w:val="231F20"/>
          <w:w w:val="99"/>
        </w:rPr>
        <w:t> </w:t>
      </w:r>
      <w:r>
        <w:rPr>
          <w:color w:val="231F20"/>
        </w:rPr>
        <w:t>types of devices, we require seeing at least </w:t>
      </w:r>
      <w:r>
        <w:rPr>
          <w:rFonts w:ascii="Tahoma" w:hAnsi="Tahoma" w:cs="Tahoma" w:eastAsia="Tahoma"/>
          <w:color w:val="231F20"/>
        </w:rPr>
        <w:t>2</w:t>
      </w:r>
      <w:r>
        <w:rPr>
          <w:rFonts w:ascii="Arial" w:hAnsi="Arial" w:cs="Arial" w:eastAsia="Arial"/>
          <w:i/>
          <w:color w:val="231F20"/>
        </w:rPr>
        <w:t>/</w:t>
      </w:r>
      <w:r>
        <w:rPr>
          <w:rFonts w:ascii="Tahoma" w:hAnsi="Tahoma" w:cs="Tahoma" w:eastAsia="Tahoma"/>
          <w:color w:val="231F20"/>
        </w:rPr>
        <w:t>3 </w:t>
      </w:r>
      <w:r>
        <w:rPr>
          <w:color w:val="231F20"/>
        </w:rPr>
        <w:t>device</w:t>
      </w:r>
      <w:r>
        <w:rPr>
          <w:color w:val="231F20"/>
          <w:spacing w:val="42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to believe a type of IoT device exists at a given</w:t>
      </w:r>
      <w:r>
        <w:rPr>
          <w:color w:val="231F20"/>
          <w:spacing w:val="32"/>
        </w:rPr>
        <w:t> </w:t>
      </w:r>
      <w:r>
        <w:rPr>
          <w:color w:val="231F20"/>
        </w:rPr>
        <w:t>source</w:t>
      </w:r>
      <w:r>
        <w:rPr>
          <w:color w:val="231F20"/>
          <w:w w:val="99"/>
        </w:rPr>
        <w:t> </w:t>
      </w:r>
      <w:r>
        <w:rPr>
          <w:color w:val="231F20"/>
        </w:rPr>
        <w:t>IP address. Threshold </w:t>
      </w:r>
      <w:r>
        <w:rPr>
          <w:rFonts w:ascii="Tahoma" w:hAnsi="Tahoma" w:cs="Tahoma" w:eastAsia="Tahoma"/>
          <w:color w:val="231F20"/>
        </w:rPr>
        <w:t>2</w:t>
      </w:r>
      <w:r>
        <w:rPr>
          <w:rFonts w:ascii="Arial" w:hAnsi="Arial" w:cs="Arial" w:eastAsia="Arial"/>
          <w:i/>
          <w:color w:val="231F20"/>
        </w:rPr>
        <w:t>/</w:t>
      </w:r>
      <w:r>
        <w:rPr>
          <w:rFonts w:ascii="Tahoma" w:hAnsi="Tahoma" w:cs="Tahoma" w:eastAsia="Tahoma"/>
          <w:color w:val="231F20"/>
        </w:rPr>
        <w:t>3 </w:t>
      </w:r>
      <w:r>
        <w:rPr>
          <w:color w:val="231F20"/>
        </w:rPr>
        <w:t>is chosen because for devices 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3 or more server names, requiring seeing anything more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w w:val="99"/>
        </w:rPr>
        <w:t> </w:t>
      </w:r>
      <w:r>
        <w:rPr>
          <w:rFonts w:ascii="Tahoma" w:hAnsi="Tahoma" w:cs="Tahoma" w:eastAsia="Tahoma"/>
          <w:color w:val="231F20"/>
        </w:rPr>
        <w:t>2</w:t>
      </w:r>
      <w:r>
        <w:rPr>
          <w:rFonts w:ascii="Arial" w:hAnsi="Arial" w:cs="Arial" w:eastAsia="Arial"/>
          <w:i/>
          <w:color w:val="231F20"/>
        </w:rPr>
        <w:t>/</w:t>
      </w:r>
      <w:r>
        <w:rPr>
          <w:rFonts w:ascii="Tahoma" w:hAnsi="Tahoma" w:cs="Tahoma" w:eastAsia="Tahoma"/>
          <w:color w:val="231F20"/>
        </w:rPr>
        <w:t>3 </w:t>
      </w:r>
      <w:r>
        <w:rPr>
          <w:color w:val="231F20"/>
        </w:rPr>
        <w:t>server names will be equivalent to requiring seeing</w:t>
      </w:r>
      <w:r>
        <w:rPr>
          <w:color w:val="231F20"/>
          <w:spacing w:val="22"/>
        </w:rPr>
        <w:t> </w:t>
      </w:r>
      <w:r>
        <w:rPr>
          <w:color w:val="231F20"/>
        </w:rPr>
        <w:t>all</w:t>
      </w:r>
      <w:r>
        <w:rPr>
          <w:color w:val="231F20"/>
          <w:w w:val="99"/>
        </w:rPr>
        <w:t> </w:t>
      </w:r>
      <w:r>
        <w:rPr>
          <w:color w:val="231F20"/>
        </w:rPr>
        <w:t>server names for some devices. For example, requiring at</w:t>
      </w:r>
      <w:r>
        <w:rPr>
          <w:color w:val="231F20"/>
          <w:spacing w:val="-13"/>
        </w:rPr>
        <w:t> </w:t>
      </w:r>
      <w:r>
        <w:rPr>
          <w:color w:val="231F20"/>
        </w:rPr>
        <w:t>least</w:t>
      </w:r>
      <w:r>
        <w:rPr>
          <w:color w:val="231F20"/>
          <w:w w:val="99"/>
        </w:rPr>
        <w:t> </w:t>
      </w:r>
      <w:r>
        <w:rPr>
          <w:rFonts w:ascii="Tahoma" w:hAnsi="Tahoma" w:cs="Tahoma" w:eastAsia="Tahoma"/>
          <w:color w:val="231F20"/>
        </w:rPr>
        <w:t>4</w:t>
      </w:r>
      <w:r>
        <w:rPr>
          <w:rFonts w:ascii="Arial" w:hAnsi="Arial" w:cs="Arial" w:eastAsia="Arial"/>
          <w:i/>
          <w:color w:val="231F20"/>
        </w:rPr>
        <w:t>/</w:t>
      </w:r>
      <w:r>
        <w:rPr>
          <w:rFonts w:ascii="Tahoma" w:hAnsi="Tahoma" w:cs="Tahoma" w:eastAsia="Tahoma"/>
          <w:color w:val="231F20"/>
        </w:rPr>
        <w:t>5 </w:t>
      </w:r>
      <w:r>
        <w:rPr>
          <w:color w:val="231F20"/>
        </w:rPr>
        <w:t>server names is equivalent to requiring all server </w:t>
      </w:r>
      <w:r>
        <w:rPr>
          <w:color w:val="231F20"/>
          <w:spacing w:val="2"/>
        </w:rPr>
        <w:t> </w:t>
      </w:r>
      <w:r>
        <w:rPr>
          <w:color w:val="231F20"/>
        </w:rPr>
        <w:t>names</w:t>
      </w:r>
      <w:r>
        <w:rPr>
          <w:color w:val="231F20"/>
          <w:w w:val="99"/>
        </w:rPr>
        <w:t> </w:t>
      </w:r>
      <w:r>
        <w:rPr>
          <w:color w:val="231F20"/>
        </w:rPr>
        <w:t>for devices with 3 to 4 device server  </w:t>
      </w:r>
      <w:r>
        <w:rPr>
          <w:color w:val="231F20"/>
          <w:spacing w:val="17"/>
        </w:rPr>
        <w:t> </w:t>
      </w:r>
      <w:r>
        <w:rPr>
          <w:color w:val="231F20"/>
        </w:rPr>
        <w:t>names.</w:t>
      </w:r>
      <w:r>
        <w:rPr/>
      </w:r>
    </w:p>
    <w:p>
      <w:pPr>
        <w:pStyle w:val="BodyText"/>
        <w:spacing w:line="235" w:lineRule="auto" w:before="1"/>
        <w:ind w:right="109"/>
        <w:jc w:val="both"/>
      </w:pPr>
      <w:r>
        <w:rPr>
          <w:color w:val="231F20"/>
        </w:rPr>
        <w:t>For devices that talk to many device server names</w:t>
      </w:r>
      <w:r>
        <w:rPr>
          <w:color w:val="231F20"/>
          <w:spacing w:val="-17"/>
        </w:rPr>
        <w:t> </w:t>
      </w:r>
      <w:r>
        <w:rPr>
          <w:color w:val="231F20"/>
        </w:rPr>
        <w:t>(more</w:t>
      </w:r>
      <w:r>
        <w:rPr>
          <w:color w:val="231F20"/>
          <w:w w:val="99"/>
        </w:rPr>
        <w:t> </w:t>
      </w:r>
      <w:r>
        <w:rPr>
          <w:color w:val="231F20"/>
        </w:rPr>
        <w:t>than</w:t>
      </w:r>
      <w:r>
        <w:rPr>
          <w:color w:val="231F20"/>
          <w:spacing w:val="25"/>
        </w:rPr>
        <w:t> </w:t>
      </w:r>
      <w:r>
        <w:rPr>
          <w:color w:val="231F20"/>
        </w:rPr>
        <w:t>20),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lower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threshold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rFonts w:ascii="Tahoma"/>
          <w:color w:val="231F20"/>
        </w:rPr>
        <w:t>1</w:t>
      </w:r>
      <w:r>
        <w:rPr>
          <w:rFonts w:ascii="Arial"/>
          <w:i/>
          <w:color w:val="231F20"/>
        </w:rPr>
        <w:t>/</w:t>
      </w:r>
      <w:r>
        <w:rPr>
          <w:rFonts w:ascii="Tahoma"/>
          <w:color w:val="231F20"/>
        </w:rPr>
        <w:t>2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Typically</w:t>
      </w:r>
      <w:r>
        <w:rPr>
          <w:color w:val="231F20"/>
          <w:spacing w:val="25"/>
        </w:rPr>
        <w:t> </w:t>
      </w:r>
      <w:r>
        <w:rPr>
          <w:color w:val="231F20"/>
        </w:rPr>
        <w:t>these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devices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3"/>
        </w:rPr>
        <w:t> </w:t>
      </w:r>
      <w:r>
        <w:rPr>
          <w:color w:val="231F20"/>
        </w:rPr>
        <w:t>functions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manufacturer</w:t>
      </w:r>
      <w:r>
        <w:rPr>
          <w:color w:val="231F20"/>
          <w:spacing w:val="-8"/>
        </w:rPr>
        <w:t> </w:t>
      </w:r>
      <w:r>
        <w:rPr>
          <w:color w:val="231F20"/>
        </w:rPr>
        <w:t>uses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large</w:t>
      </w:r>
      <w:r>
        <w:rPr>
          <w:color w:val="231F20"/>
          <w:w w:val="99"/>
        </w:rPr>
        <w:t> </w:t>
      </w:r>
      <w:r>
        <w:rPr>
          <w:color w:val="231F20"/>
        </w:rPr>
        <w:t>pool of server  names.  (For  example,  our 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Amazon_FireTV,</w:t>
      </w:r>
      <w:r>
        <w:rPr>
          <w:color w:val="231F20"/>
          <w:w w:val="99"/>
        </w:rPr>
        <w:t> </w:t>
      </w:r>
      <w:r>
        <w:rPr>
          <w:color w:val="231F20"/>
        </w:rPr>
        <w:t>as in </w:t>
      </w:r>
      <w:r>
        <w:rPr>
          <w:color w:val="231F20"/>
          <w:spacing w:val="-4"/>
        </w:rPr>
        <w:t>Table </w:t>
      </w:r>
      <w:r>
        <w:rPr>
          <w:color w:val="231F20"/>
        </w:rPr>
        <w:t>I, has 41 device server names.) Individual</w:t>
      </w:r>
      <w:r>
        <w:rPr>
          <w:color w:val="231F20"/>
          <w:spacing w:val="47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will most likely talk to only a subset of the pool, at least</w:t>
      </w:r>
      <w:r>
        <w:rPr>
          <w:color w:val="231F20"/>
          <w:spacing w:val="5"/>
        </w:rPr>
        <w:t> </w:t>
      </w:r>
      <w:r>
        <w:rPr>
          <w:color w:val="231F20"/>
        </w:rPr>
        <w:t>over</w:t>
      </w:r>
      <w:r>
        <w:rPr>
          <w:color w:val="231F20"/>
          <w:w w:val="99"/>
        </w:rPr>
        <w:t> </w:t>
      </w:r>
      <w:r>
        <w:rPr>
          <w:color w:val="231F20"/>
        </w:rPr>
        <w:t>short</w:t>
      </w:r>
      <w:r>
        <w:rPr>
          <w:color w:val="231F20"/>
          <w:spacing w:val="11"/>
        </w:rPr>
        <w:t> </w:t>
      </w:r>
      <w:r>
        <w:rPr>
          <w:color w:val="231F20"/>
        </w:rPr>
        <w:t>observations.</w:t>
      </w:r>
      <w:r>
        <w:rPr/>
      </w:r>
    </w:p>
    <w:p>
      <w:pPr>
        <w:pStyle w:val="BodyText"/>
        <w:spacing w:line="237" w:lineRule="auto"/>
        <w:ind w:right="112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Limitation: </w:t>
      </w:r>
      <w:r>
        <w:rPr>
          <w:color w:val="231F20"/>
        </w:rPr>
        <w:t>Although effective, IP-based detection</w:t>
      </w:r>
      <w:r>
        <w:rPr>
          <w:color w:val="231F20"/>
          <w:spacing w:val="2"/>
        </w:rPr>
        <w:t> </w:t>
      </w:r>
      <w:r>
        <w:rPr>
          <w:color w:val="231F20"/>
        </w:rPr>
        <w:t>faces</w:t>
      </w:r>
      <w:r>
        <w:rPr>
          <w:color w:val="231F20"/>
          <w:w w:val="99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limitations.</w:t>
      </w:r>
      <w:r>
        <w:rPr>
          <w:color w:val="231F20"/>
          <w:spacing w:val="-12"/>
        </w:rPr>
        <w:t> </w:t>
      </w:r>
      <w:r>
        <w:rPr>
          <w:color w:val="231F20"/>
        </w:rPr>
        <w:t>First,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cannot</w:t>
      </w:r>
      <w:r>
        <w:rPr>
          <w:color w:val="231F20"/>
          <w:spacing w:val="-12"/>
        </w:rPr>
        <w:t> </w:t>
      </w:r>
      <w:r>
        <w:rPr>
          <w:color w:val="231F20"/>
        </w:rPr>
        <w:t>detect</w:t>
      </w:r>
      <w:r>
        <w:rPr>
          <w:color w:val="231F20"/>
          <w:spacing w:val="-12"/>
        </w:rPr>
        <w:t> </w:t>
      </w:r>
      <w:r>
        <w:rPr>
          <w:color w:val="231F20"/>
        </w:rPr>
        <w:t>IoT</w:t>
      </w:r>
      <w:r>
        <w:rPr>
          <w:color w:val="231F20"/>
          <w:spacing w:val="-12"/>
        </w:rPr>
        <w:t> </w:t>
      </w:r>
      <w:r>
        <w:rPr>
          <w:color w:val="231F20"/>
        </w:rPr>
        <w:t>devices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previously</w:t>
      </w:r>
      <w:r>
        <w:rPr>
          <w:color w:val="231F20"/>
          <w:w w:val="99"/>
        </w:rPr>
        <w:t> </w:t>
      </w:r>
      <w:r>
        <w:rPr>
          <w:color w:val="231F20"/>
        </w:rPr>
        <w:t>stored traces, since we usually  do  not  know  device</w:t>
      </w:r>
      <w:r>
        <w:rPr>
          <w:color w:val="231F20"/>
          <w:spacing w:val="12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IPs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past,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coverage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commercial</w:t>
      </w:r>
      <w:r>
        <w:rPr>
          <w:color w:val="231F20"/>
          <w:spacing w:val="23"/>
        </w:rPr>
        <w:t> </w:t>
      </w:r>
      <w:r>
        <w:rPr>
          <w:color w:val="231F20"/>
        </w:rPr>
        <w:t>historical</w:t>
      </w:r>
      <w:r>
        <w:rPr>
          <w:color w:val="231F20"/>
          <w:spacing w:val="28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datasets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4"/>
        </w:rPr>
        <w:t> </w:t>
      </w:r>
      <w:r>
        <w:rPr>
          <w:color w:val="231F20"/>
        </w:rPr>
        <w:t>be</w:t>
      </w:r>
      <w:r>
        <w:rPr>
          <w:color w:val="231F20"/>
          <w:spacing w:val="36"/>
        </w:rPr>
        <w:t> </w:t>
      </w:r>
      <w:r>
        <w:rPr>
          <w:color w:val="231F20"/>
        </w:rPr>
        <w:t>limited</w:t>
      </w:r>
      <w:r>
        <w:rPr>
          <w:color w:val="231F20"/>
          <w:spacing w:val="34"/>
        </w:rPr>
        <w:t> </w:t>
      </w:r>
      <w:r>
        <w:rPr>
          <w:color w:val="231F20"/>
        </w:rPr>
        <w:t>(</w:t>
      </w:r>
      <w:r>
        <w:rPr>
          <w:color w:val="231F20"/>
          <w:spacing w:val="34"/>
        </w:rPr>
        <w:t> </w:t>
      </w:r>
      <w:r>
        <w:rPr>
          <w:color w:val="231F20"/>
        </w:rPr>
        <w:t>[18]).</w:t>
      </w:r>
      <w:r>
        <w:rPr>
          <w:color w:val="231F20"/>
          <w:spacing w:val="29"/>
        </w:rPr>
        <w:t> </w:t>
      </w:r>
      <w:r>
        <w:rPr>
          <w:color w:val="231F20"/>
        </w:rPr>
        <w:t>Second,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assume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can</w:t>
      </w:r>
      <w:r>
        <w:rPr>
          <w:color w:val="231F20"/>
          <w:w w:val="99"/>
        </w:rPr>
        <w:t> </w:t>
      </w:r>
      <w:r>
        <w:rPr>
          <w:color w:val="231F20"/>
        </w:rPr>
        <w:t>learn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set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servers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IoT</w:t>
      </w:r>
      <w:r>
        <w:rPr>
          <w:color w:val="231F20"/>
          <w:spacing w:val="22"/>
        </w:rPr>
        <w:t> </w:t>
      </w:r>
      <w:r>
        <w:rPr>
          <w:color w:val="231F20"/>
        </w:rPr>
        <w:t>devices</w:t>
      </w:r>
      <w:r>
        <w:rPr>
          <w:color w:val="231F20"/>
          <w:spacing w:val="19"/>
        </w:rPr>
        <w:t> </w:t>
      </w:r>
      <w:r>
        <w:rPr>
          <w:color w:val="231F20"/>
        </w:rPr>
        <w:t>talk</w:t>
      </w:r>
      <w:r>
        <w:rPr>
          <w:color w:val="231F20"/>
          <w:spacing w:val="22"/>
        </w:rPr>
        <w:t> </w:t>
      </w:r>
      <w:r>
        <w:rPr>
          <w:color w:val="231F20"/>
        </w:rPr>
        <w:t>to.</w:t>
      </w:r>
      <w:r>
        <w:rPr>
          <w:color w:val="231F20"/>
          <w:spacing w:val="21"/>
        </w:rPr>
        <w:t> </w:t>
      </w:r>
      <w:r>
        <w:rPr>
          <w:color w:val="231F20"/>
        </w:rPr>
        <w:t>If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do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w w:val="99"/>
        </w:rPr>
        <w:t> </w:t>
      </w:r>
      <w:r>
        <w:rPr>
          <w:color w:val="231F20"/>
        </w:rPr>
        <w:t>learn all servers during bootstrapping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II-A.1), or if</w:t>
      </w:r>
      <w:r>
        <w:rPr>
          <w:color w:val="231F20"/>
          <w:spacing w:val="48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behavior changes (perhaps due to a firmware  update), 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need to learn new servers. However we cannot learn</w:t>
      </w:r>
      <w:r>
        <w:rPr>
          <w:color w:val="231F20"/>
          <w:spacing w:val="34"/>
        </w:rPr>
        <w:t> </w:t>
      </w:r>
      <w:r>
        <w:rPr>
          <w:color w:val="231F20"/>
        </w:rPr>
        <w:t>new</w:t>
      </w:r>
      <w:r>
        <w:rPr>
          <w:color w:val="231F20"/>
          <w:w w:val="99"/>
        </w:rPr>
        <w:t> </w:t>
      </w:r>
      <w:r>
        <w:rPr>
          <w:color w:val="231F20"/>
        </w:rPr>
        <w:t>device</w:t>
      </w:r>
      <w:r>
        <w:rPr>
          <w:color w:val="231F20"/>
          <w:spacing w:val="31"/>
        </w:rPr>
        <w:t> </w:t>
      </w:r>
      <w:r>
        <w:rPr>
          <w:color w:val="231F20"/>
        </w:rPr>
        <w:t>servers</w:t>
      </w:r>
      <w:r>
        <w:rPr>
          <w:color w:val="231F20"/>
          <w:spacing w:val="30"/>
        </w:rPr>
        <w:t> </w:t>
      </w:r>
      <w:r>
        <w:rPr>
          <w:color w:val="231F20"/>
        </w:rPr>
        <w:t>during</w:t>
      </w:r>
      <w:r>
        <w:rPr>
          <w:color w:val="231F20"/>
          <w:spacing w:val="27"/>
        </w:rPr>
        <w:t> </w:t>
      </w:r>
      <w:r>
        <w:rPr>
          <w:color w:val="231F20"/>
        </w:rPr>
        <w:t>IP-based</w:t>
      </w:r>
      <w:r>
        <w:rPr>
          <w:color w:val="231F20"/>
          <w:spacing w:val="32"/>
        </w:rPr>
        <w:t> </w:t>
      </w:r>
      <w:r>
        <w:rPr>
          <w:color w:val="231F20"/>
        </w:rPr>
        <w:t>detection</w:t>
      </w:r>
      <w:r>
        <w:rPr>
          <w:color w:val="231F20"/>
          <w:spacing w:val="32"/>
        </w:rPr>
        <w:t> </w:t>
      </w:r>
      <w:r>
        <w:rPr>
          <w:color w:val="231F20"/>
        </w:rPr>
        <w:t>because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find</w:t>
      </w:r>
      <w:r>
        <w:rPr>
          <w:color w:val="231F20"/>
          <w:spacing w:val="35"/>
        </w:rPr>
        <w:t> </w:t>
      </w:r>
      <w:r>
        <w:rPr>
          <w:color w:val="231F20"/>
        </w:rPr>
        <w:t>it</w:t>
      </w:r>
      <w:r>
        <w:rPr>
          <w:color w:val="231F20"/>
          <w:w w:val="99"/>
        </w:rPr>
        <w:t> </w:t>
      </w:r>
      <w:r>
        <w:rPr>
          <w:color w:val="231F20"/>
        </w:rPr>
        <w:t>hard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judge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unknown</w:t>
      </w:r>
      <w:r>
        <w:rPr>
          <w:color w:val="231F20"/>
          <w:spacing w:val="11"/>
        </w:rPr>
        <w:t> </w:t>
      </w:r>
      <w:r>
        <w:rPr>
          <w:color w:val="231F20"/>
        </w:rPr>
        <w:t>IP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device</w:t>
      </w:r>
      <w:r>
        <w:rPr>
          <w:color w:val="231F20"/>
          <w:spacing w:val="13"/>
        </w:rPr>
        <w:t> </w:t>
      </w:r>
      <w:r>
        <w:rPr>
          <w:color w:val="231F20"/>
        </w:rPr>
        <w:t>server,</w:t>
      </w:r>
      <w:r>
        <w:rPr>
          <w:color w:val="231F20"/>
          <w:spacing w:val="13"/>
        </w:rPr>
        <w:t> </w:t>
      </w:r>
      <w:r>
        <w:rPr>
          <w:color w:val="231F20"/>
        </w:rPr>
        <w:t>even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help of reverse DNS and TLS certificates from that </w:t>
      </w:r>
      <w:r>
        <w:rPr>
          <w:color w:val="231F20"/>
          <w:spacing w:val="-8"/>
        </w:rPr>
        <w:t>IP. </w:t>
      </w:r>
      <w:r>
        <w:rPr>
          <w:color w:val="231F20"/>
        </w:rPr>
        <w:t>These</w:t>
      </w:r>
      <w:r>
        <w:rPr>
          <w:color w:val="231F20"/>
          <w:w w:val="99"/>
        </w:rPr>
        <w:t> </w:t>
      </w:r>
      <w:r>
        <w:rPr>
          <w:color w:val="231F20"/>
        </w:rPr>
        <w:t>limitations motivate our next detection</w:t>
      </w:r>
      <w:r>
        <w:rPr>
          <w:color w:val="231F20"/>
          <w:spacing w:val="43"/>
        </w:rPr>
        <w:t> </w:t>
      </w:r>
      <w:r>
        <w:rPr>
          <w:color w:val="231F20"/>
        </w:rPr>
        <w:t>method.</w:t>
      </w:r>
      <w:r>
        <w:rPr/>
      </w: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37" w:lineRule="auto" w:before="0" w:after="0"/>
        <w:ind w:left="119" w:right="112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DNS-Based IoT Detection Method: </w:t>
      </w:r>
      <w:r>
        <w:rPr>
          <w:rFonts w:ascii="Times New Roman"/>
          <w:color w:val="231F20"/>
          <w:sz w:val="20"/>
        </w:rPr>
        <w:t>Our second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method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detects IoT  devices  by  identifying  the  DNS  queries 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prior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actual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packet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exchanges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between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IoT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servers.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113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Strengths: </w:t>
      </w:r>
      <w:r>
        <w:rPr>
          <w:color w:val="231F20"/>
        </w:rPr>
        <w:t>This method addresses  the  two </w:t>
      </w:r>
      <w:r>
        <w:rPr>
          <w:color w:val="231F20"/>
          <w:spacing w:val="5"/>
        </w:rPr>
        <w:t> </w:t>
      </w:r>
      <w:r>
        <w:rPr>
          <w:color w:val="231F20"/>
        </w:rPr>
        <w:t>limitations</w:t>
      </w:r>
      <w:r>
        <w:rPr>
          <w:color w:val="231F20"/>
          <w:w w:val="99"/>
        </w:rPr>
        <w:t> </w:t>
      </w:r>
      <w:r>
        <w:rPr>
          <w:color w:val="231F20"/>
        </w:rPr>
        <w:t>for IP-based detection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II-A.2). First, we can directly</w:t>
      </w:r>
      <w:r>
        <w:rPr>
          <w:color w:val="231F20"/>
          <w:spacing w:val="6"/>
        </w:rPr>
        <w:t> </w:t>
      </w:r>
      <w:r>
        <w:rPr>
          <w:color w:val="231F20"/>
        </w:rPr>
        <w:t>apply</w:t>
      </w:r>
      <w:r>
        <w:rPr>
          <w:color w:val="231F20"/>
          <w:w w:val="99"/>
        </w:rPr>
        <w:t> </w:t>
      </w:r>
      <w:r>
        <w:rPr>
          <w:color w:val="231F20"/>
        </w:rPr>
        <w:t>DNS-based detection to old network traces because</w:t>
      </w:r>
      <w:r>
        <w:rPr>
          <w:color w:val="231F20"/>
          <w:spacing w:val="39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are stable while server IP can change. Second, we</w:t>
      </w:r>
      <w:r>
        <w:rPr>
          <w:color w:val="231F20"/>
          <w:spacing w:val="19"/>
        </w:rPr>
        <w:t> </w:t>
      </w:r>
      <w:r>
        <w:rPr>
          <w:color w:val="231F20"/>
        </w:rPr>
        <w:t>can</w:t>
      </w:r>
      <w:r>
        <w:rPr>
          <w:color w:val="231F20"/>
          <w:w w:val="99"/>
        </w:rPr>
        <w:t> </w:t>
      </w:r>
      <w:r>
        <w:rPr>
          <w:color w:val="231F20"/>
        </w:rPr>
        <w:t>learn new device server names during DNS-based detection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examining unknown server names DNS queried by</w:t>
      </w:r>
      <w:r>
        <w:rPr>
          <w:color w:val="231F20"/>
          <w:spacing w:val="40"/>
        </w:rPr>
        <w:t> </w:t>
      </w:r>
      <w:r>
        <w:rPr>
          <w:color w:val="231F20"/>
        </w:rPr>
        <w:t>detected</w:t>
      </w:r>
      <w:r>
        <w:rPr>
          <w:color w:val="231F20"/>
          <w:w w:val="99"/>
        </w:rPr>
        <w:t> </w:t>
      </w:r>
      <w:r>
        <w:rPr>
          <w:color w:val="231F20"/>
        </w:rPr>
        <w:t>IoT devices and learning those look like device servers</w:t>
      </w:r>
      <w:r>
        <w:rPr>
          <w:color w:val="231F20"/>
          <w:spacing w:val="39"/>
        </w:rPr>
        <w:t> </w:t>
      </w:r>
      <w:r>
        <w:rPr>
          <w:color w:val="231F20"/>
        </w:rPr>
        <w:t>(using</w:t>
      </w:r>
      <w:r>
        <w:rPr>
          <w:color w:val="231F20"/>
          <w:w w:val="99"/>
        </w:rPr>
        <w:t> </w:t>
      </w:r>
      <w:r>
        <w:rPr>
          <w:color w:val="231F20"/>
        </w:rPr>
        <w:t>rules in</w:t>
      </w:r>
      <w:r>
        <w:rPr>
          <w:color w:val="231F20"/>
          <w:spacing w:val="8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</w:t>
      </w:r>
      <w:r>
        <w:rPr/>
      </w:r>
    </w:p>
    <w:p>
      <w:pPr>
        <w:pStyle w:val="BodyText"/>
        <w:spacing w:line="237" w:lineRule="auto"/>
        <w:ind w:right="110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Limitations: </w:t>
      </w:r>
      <w:r>
        <w:rPr>
          <w:color w:val="231F20"/>
        </w:rPr>
        <w:t>This method requires observation of</w:t>
      </w:r>
      <w:r>
        <w:rPr>
          <w:color w:val="231F20"/>
          <w:spacing w:val="18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queries</w:t>
      </w:r>
      <w:r>
        <w:rPr>
          <w:color w:val="231F20"/>
          <w:spacing w:val="-12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</w:rPr>
        <w:t>end-user</w:t>
      </w:r>
      <w:r>
        <w:rPr>
          <w:color w:val="231F20"/>
          <w:spacing w:val="-13"/>
        </w:rPr>
        <w:t> </w:t>
      </w:r>
      <w:r>
        <w:rPr>
          <w:color w:val="231F20"/>
        </w:rPr>
        <w:t>machines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recursive</w:t>
      </w:r>
      <w:r>
        <w:rPr>
          <w:color w:val="231F20"/>
          <w:spacing w:val="-13"/>
        </w:rPr>
        <w:t> </w:t>
      </w:r>
      <w:r>
        <w:rPr>
          <w:color w:val="231F20"/>
        </w:rPr>
        <w:t>DNS</w:t>
      </w:r>
      <w:r>
        <w:rPr>
          <w:color w:val="231F20"/>
          <w:spacing w:val="-10"/>
        </w:rPr>
        <w:t> </w:t>
      </w:r>
      <w:r>
        <w:rPr>
          <w:color w:val="231F20"/>
        </w:rPr>
        <w:t>servers,</w:t>
      </w:r>
      <w:r>
        <w:rPr>
          <w:color w:val="231F20"/>
          <w:w w:val="99"/>
        </w:rPr>
        <w:t> </w:t>
      </w:r>
      <w:r>
        <w:rPr>
          <w:color w:val="231F20"/>
        </w:rPr>
        <w:t>limiting its use to locations that can see  “under”</w:t>
      </w:r>
      <w:r>
        <w:rPr>
          <w:color w:val="231F20"/>
          <w:spacing w:val="-14"/>
        </w:rPr>
        <w:t> </w:t>
      </w:r>
      <w:r>
        <w:rPr>
          <w:color w:val="231F20"/>
        </w:rPr>
        <w:t>recursive</w:t>
      </w:r>
      <w:r>
        <w:rPr>
          <w:color w:val="231F20"/>
          <w:w w:val="99"/>
        </w:rPr>
        <w:t> </w:t>
      </w:r>
      <w:r>
        <w:rPr>
          <w:color w:val="231F20"/>
        </w:rPr>
        <w:t>DNS revolvers. This method also works with</w:t>
      </w:r>
      <w:r>
        <w:rPr>
          <w:color w:val="231F20"/>
          <w:spacing w:val="24"/>
        </w:rPr>
        <w:t> </w:t>
      </w:r>
      <w:r>
        <w:rPr>
          <w:color w:val="231F20"/>
        </w:rPr>
        <w:t>recursive-to-</w:t>
      </w:r>
      <w:r>
        <w:rPr>
          <w:color w:val="231F20"/>
          <w:w w:val="99"/>
        </w:rPr>
        <w:t> </w:t>
      </w:r>
      <w:r>
        <w:rPr>
          <w:color w:val="231F20"/>
        </w:rPr>
        <w:t>authority DNS queries (see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III-B) when observations</w:t>
      </w:r>
      <w:r>
        <w:rPr>
          <w:color w:val="231F20"/>
          <w:spacing w:val="21"/>
        </w:rPr>
        <w:t> </w:t>
      </w:r>
      <w:r>
        <w:rPr>
          <w:color w:val="231F20"/>
        </w:rPr>
        <w:t>last</w:t>
      </w:r>
      <w:r>
        <w:rPr>
          <w:color w:val="231F20"/>
          <w:w w:val="99"/>
        </w:rPr>
        <w:t> </w:t>
      </w:r>
      <w:r>
        <w:rPr>
          <w:color w:val="231F20"/>
        </w:rPr>
        <w:t>longer than DNS caching, since then we see</w:t>
      </w:r>
      <w:r>
        <w:rPr>
          <w:color w:val="231F20"/>
          <w:spacing w:val="41"/>
        </w:rPr>
        <w:t> </w:t>
      </w:r>
      <w:r>
        <w:rPr>
          <w:color w:val="231F20"/>
        </w:rPr>
        <w:t>users-driven</w:t>
      </w:r>
      <w:r>
        <w:rPr>
          <w:color w:val="231F20"/>
          <w:w w:val="99"/>
        </w:rPr>
        <w:t> </w:t>
      </w:r>
      <w:r>
        <w:rPr>
          <w:color w:val="231F20"/>
        </w:rPr>
        <w:t>queries for server names even above the recursive.  </w:t>
      </w:r>
      <w:r>
        <w:rPr>
          <w:color w:val="231F20"/>
          <w:spacing w:val="26"/>
        </w:rPr>
        <w:t> </w:t>
      </w:r>
      <w:r>
        <w:rPr>
          <w:color w:val="231F20"/>
        </w:rPr>
        <w:t>Detection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48" w:space="113"/>
            <w:col w:w="52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12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5"/>
        <w:ind w:right="4" w:firstLine="0"/>
        <w:jc w:val="both"/>
      </w:pPr>
      <w:r>
        <w:rPr>
          <w:color w:val="231F20"/>
        </w:rPr>
        <w:t>with recursive-to-authority DNS queries reveals presence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IoT</w:t>
      </w:r>
      <w:r>
        <w:rPr>
          <w:color w:val="231F20"/>
          <w:spacing w:val="22"/>
        </w:rPr>
        <w:t> </w:t>
      </w:r>
      <w:r>
        <w:rPr>
          <w:color w:val="231F20"/>
        </w:rPr>
        <w:t>devices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AS-level,</w:t>
      </w:r>
      <w:r>
        <w:rPr>
          <w:color w:val="231F20"/>
          <w:spacing w:val="19"/>
        </w:rPr>
        <w:t> </w:t>
      </w:r>
      <w:r>
        <w:rPr>
          <w:color w:val="231F20"/>
        </w:rPr>
        <w:t>since</w:t>
      </w:r>
      <w:r>
        <w:rPr>
          <w:color w:val="231F20"/>
          <w:spacing w:val="22"/>
        </w:rPr>
        <w:t> </w:t>
      </w:r>
      <w:r>
        <w:rPr>
          <w:color w:val="231F20"/>
        </w:rPr>
        <w:t>recursives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usually</w:t>
      </w:r>
      <w:r>
        <w:rPr>
          <w:color w:val="231F20"/>
          <w:spacing w:val="20"/>
        </w:rPr>
        <w:t> </w:t>
      </w:r>
      <w:r>
        <w:rPr>
          <w:color w:val="231F20"/>
        </w:rPr>
        <w:t>run</w:t>
      </w:r>
      <w:r>
        <w:rPr>
          <w:color w:val="231F20"/>
          <w:w w:val="99"/>
        </w:rPr>
        <w:t> </w:t>
      </w:r>
      <w:r>
        <w:rPr>
          <w:color w:val="231F20"/>
        </w:rPr>
        <w:t>by ISPs (Internet service providers [39]) for their  </w:t>
      </w:r>
      <w:r>
        <w:rPr>
          <w:color w:val="231F20"/>
          <w:spacing w:val="7"/>
        </w:rPr>
        <w:t> </w:t>
      </w:r>
      <w:r>
        <w:rPr>
          <w:color w:val="231F20"/>
        </w:rPr>
        <w:t>users.</w:t>
      </w:r>
      <w:r>
        <w:rPr/>
      </w:r>
    </w:p>
    <w:p>
      <w:pPr>
        <w:pStyle w:val="BodyText"/>
        <w:spacing w:line="237" w:lineRule="auto" w:before="2"/>
        <w:ind w:right="0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Method Description: </w:t>
      </w:r>
      <w:r>
        <w:rPr>
          <w:color w:val="231F20"/>
        </w:rPr>
        <w:t>Our DNS-based method has</w:t>
      </w:r>
      <w:r>
        <w:rPr>
          <w:color w:val="231F20"/>
          <w:spacing w:val="-19"/>
        </w:rPr>
        <w:t> </w:t>
      </w:r>
      <w:r>
        <w:rPr>
          <w:color w:val="231F20"/>
        </w:rPr>
        <w:t>three</w:t>
      </w:r>
      <w:r>
        <w:rPr>
          <w:color w:val="231F20"/>
          <w:w w:val="99"/>
        </w:rPr>
        <w:t> </w:t>
      </w:r>
      <w:r>
        <w:rPr>
          <w:color w:val="231F20"/>
        </w:rPr>
        <w:t>components: </w:t>
      </w:r>
      <w:r>
        <w:rPr>
          <w:rFonts w:ascii="Times New Roman" w:hAnsi="Times New Roman" w:cs="Times New Roman" w:eastAsia="Times New Roman"/>
          <w:i/>
          <w:color w:val="231F20"/>
        </w:rPr>
        <w:t>detection</w:t>
      </w:r>
      <w:r>
        <w:rPr>
          <w:color w:val="231F20"/>
        </w:rPr>
        <w:t>, </w:t>
      </w:r>
      <w:r>
        <w:rPr>
          <w:rFonts w:ascii="Times New Roman" w:hAnsi="Times New Roman" w:cs="Times New Roman" w:eastAsia="Times New Roman"/>
          <w:i/>
          <w:color w:val="231F20"/>
        </w:rPr>
        <w:t>server learning </w:t>
      </w:r>
      <w:r>
        <w:rPr>
          <w:color w:val="231F20"/>
        </w:rPr>
        <w:t>and </w:t>
      </w:r>
      <w:r>
        <w:rPr>
          <w:rFonts w:ascii="Times New Roman" w:hAnsi="Times New Roman" w:cs="Times New Roman" w:eastAsia="Times New Roman"/>
          <w:i/>
          <w:color w:val="231F20"/>
        </w:rPr>
        <w:t>device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splitting</w:t>
      </w:r>
      <w:r>
        <w:rPr>
          <w:color w:val="231F20"/>
        </w:rPr>
        <w:t>.</w:t>
      </w:r>
      <w:r>
        <w:rPr>
          <w:color w:val="231F20"/>
          <w:w w:val="99"/>
        </w:rPr>
        <w:t> </w:t>
      </w:r>
      <w:r>
        <w:rPr>
          <w:color w:val="231F20"/>
        </w:rPr>
        <w:t>Figure 1 illustrates this method’s overall workflow: it</w:t>
      </w:r>
      <w:r>
        <w:rPr>
          <w:color w:val="231F20"/>
          <w:spacing w:val="13"/>
        </w:rPr>
        <w:t> </w:t>
      </w:r>
      <w:r>
        <w:rPr>
          <w:color w:val="231F20"/>
        </w:rPr>
        <w:t>repeat-</w:t>
      </w:r>
      <w:r>
        <w:rPr>
          <w:color w:val="231F20"/>
          <w:w w:val="99"/>
        </w:rPr>
        <w:t> </w:t>
      </w:r>
      <w:r>
        <w:rPr>
          <w:color w:val="231F20"/>
        </w:rPr>
        <w:t>edly conducts detections with the latest knowledge of</w:t>
      </w:r>
      <w:r>
        <w:rPr>
          <w:color w:val="231F20"/>
          <w:spacing w:val="17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 server names, learns new device server names</w:t>
      </w:r>
      <w:r>
        <w:rPr>
          <w:color w:val="231F20"/>
          <w:spacing w:val="29"/>
        </w:rPr>
        <w:t> </w:t>
      </w:r>
      <w:r>
        <w:rPr>
          <w:color w:val="231F20"/>
        </w:rPr>
        <w:t>after</w:t>
      </w:r>
      <w:r>
        <w:rPr>
          <w:color w:val="231F20"/>
          <w:w w:val="99"/>
        </w:rPr>
        <w:t> </w:t>
      </w:r>
      <w:r>
        <w:rPr>
          <w:color w:val="231F20"/>
        </w:rPr>
        <w:t>each detection, and terminates when no new server names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learned</w:t>
      </w:r>
      <w:r>
        <w:rPr>
          <w:color w:val="231F20"/>
          <w:spacing w:val="31"/>
        </w:rPr>
        <w:t> </w:t>
      </w:r>
      <w:r>
        <w:rPr>
          <w:color w:val="231F20"/>
        </w:rPr>
        <w:t>(see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loop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“Detection”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“Server</w:t>
      </w:r>
      <w:r>
        <w:rPr>
          <w:color w:val="231F20"/>
          <w:spacing w:val="30"/>
        </w:rPr>
        <w:t> </w:t>
      </w:r>
      <w:r>
        <w:rPr>
          <w:color w:val="231F20"/>
        </w:rPr>
        <w:t>Learning”</w:t>
      </w:r>
      <w:r>
        <w:rPr>
          <w:color w:val="231F20"/>
          <w:w w:val="99"/>
        </w:rPr>
        <w:t> </w:t>
      </w:r>
      <w:r>
        <w:rPr>
          <w:color w:val="231F20"/>
        </w:rPr>
        <w:t>in Figure 1). This method also revises newly learned</w:t>
      </w:r>
      <w:r>
        <w:rPr>
          <w:color w:val="231F20"/>
          <w:spacing w:val="1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device</w:t>
      </w:r>
      <w:r>
        <w:rPr>
          <w:color w:val="231F20"/>
          <w:spacing w:val="17"/>
        </w:rPr>
        <w:t> </w:t>
      </w:r>
      <w:r>
        <w:rPr>
          <w:color w:val="231F20"/>
        </w:rPr>
        <w:t>splitting</w:t>
      </w:r>
      <w:r>
        <w:rPr>
          <w:color w:val="231F20"/>
          <w:spacing w:val="21"/>
        </w:rPr>
        <w:t> </w:t>
      </w:r>
      <w:r>
        <w:rPr>
          <w:color w:val="231F20"/>
        </w:rPr>
        <w:t>if</w:t>
      </w:r>
      <w:r>
        <w:rPr>
          <w:color w:val="231F20"/>
          <w:spacing w:val="23"/>
        </w:rPr>
        <w:t> </w:t>
      </w:r>
      <w:r>
        <w:rPr>
          <w:color w:val="231F20"/>
        </w:rPr>
        <w:t>it</w:t>
      </w:r>
      <w:r>
        <w:rPr>
          <w:color w:val="231F20"/>
          <w:spacing w:val="22"/>
        </w:rPr>
        <w:t> </w:t>
      </w:r>
      <w:r>
        <w:rPr>
          <w:color w:val="231F20"/>
        </w:rPr>
        <w:t>suspects</w:t>
      </w:r>
      <w:r>
        <w:rPr>
          <w:color w:val="231F20"/>
          <w:spacing w:val="21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incorrect,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signaled by decreased detection after new server names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added (see “Device Splitting” in Figure </w:t>
      </w:r>
      <w:r>
        <w:rPr>
          <w:color w:val="231F20"/>
          <w:spacing w:val="30"/>
        </w:rPr>
        <w:t> </w:t>
      </w:r>
      <w:r>
        <w:rPr>
          <w:color w:val="231F20"/>
        </w:rPr>
        <w:t>1).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Detection: </w:t>
      </w:r>
      <w:r>
        <w:rPr>
          <w:color w:val="231F20"/>
        </w:rPr>
        <w:t>Similar to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II-A.2, for each type of IoT</w:t>
      </w:r>
      <w:r>
        <w:rPr>
          <w:color w:val="231F20"/>
          <w:spacing w:val="6"/>
        </w:rPr>
        <w:t> </w:t>
      </w:r>
      <w:r>
        <w:rPr>
          <w:color w:val="231F20"/>
        </w:rPr>
        <w:t>devices,</w:t>
      </w:r>
      <w:r>
        <w:rPr>
          <w:color w:val="231F20"/>
          <w:w w:val="99"/>
        </w:rPr>
        <w:t> </w:t>
      </w:r>
      <w:r>
        <w:rPr>
          <w:color w:val="231F20"/>
        </w:rPr>
        <w:t>we track a list of device server names that type of device</w:t>
      </w:r>
      <w:r>
        <w:rPr>
          <w:color w:val="231F20"/>
          <w:spacing w:val="42"/>
        </w:rPr>
        <w:t> </w:t>
      </w:r>
      <w:r>
        <w:rPr>
          <w:color w:val="231F20"/>
        </w:rPr>
        <w:t>talks</w:t>
      </w:r>
      <w:r>
        <w:rPr>
          <w:color w:val="231F20"/>
          <w:w w:val="99"/>
        </w:rPr>
        <w:t> </w:t>
      </w:r>
      <w:r>
        <w:rPr>
          <w:color w:val="231F20"/>
        </w:rPr>
        <w:t>to. </w:t>
      </w:r>
      <w:r>
        <w:rPr>
          <w:color w:val="231F20"/>
          <w:spacing w:val="-10"/>
        </w:rPr>
        <w:t>We </w:t>
      </w:r>
      <w:r>
        <w:rPr>
          <w:color w:val="231F20"/>
        </w:rPr>
        <w:t>interpret presence of DNS queries for above a</w:t>
      </w:r>
      <w:r>
        <w:rPr>
          <w:color w:val="231F20"/>
          <w:spacing w:val="-27"/>
        </w:rPr>
        <w:t> </w:t>
      </w:r>
      <w:r>
        <w:rPr>
          <w:color w:val="231F20"/>
        </w:rPr>
        <w:t>threshold</w:t>
      </w:r>
      <w:r>
        <w:rPr>
          <w:color w:val="231F20"/>
          <w:w w:val="99"/>
        </w:rPr>
        <w:t> </w:t>
      </w:r>
      <w:r>
        <w:rPr>
          <w:color w:val="231F20"/>
        </w:rPr>
        <w:t>(same as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II-A.2) amount of device server names from a</w:t>
      </w:r>
      <w:r>
        <w:rPr>
          <w:color w:val="231F20"/>
          <w:spacing w:val="19"/>
        </w:rPr>
        <w:t> </w:t>
      </w:r>
      <w:r>
        <w:rPr>
          <w:color w:val="231F20"/>
        </w:rPr>
        <w:t>give</w:t>
      </w:r>
      <w:r>
        <w:rPr>
          <w:color w:val="231F20"/>
          <w:w w:val="99"/>
        </w:rPr>
        <w:t> </w:t>
      </w:r>
      <w:r>
        <w:rPr>
          <w:color w:val="231F20"/>
        </w:rPr>
        <w:t>IP address as presence of that IoT device type. </w:t>
      </w:r>
      <w:r>
        <w:rPr>
          <w:color w:val="231F20"/>
          <w:spacing w:val="-7"/>
        </w:rPr>
        <w:t>(We  </w:t>
      </w:r>
      <w:r>
        <w:rPr>
          <w:color w:val="231F20"/>
        </w:rPr>
        <w:t>call </w:t>
      </w:r>
      <w:r>
        <w:rPr>
          <w:color w:val="231F20"/>
          <w:spacing w:val="38"/>
        </w:rPr>
        <w:t> </w:t>
      </w:r>
      <w:r>
        <w:rPr>
          <w:color w:val="231F20"/>
        </w:rPr>
        <w:t>this</w:t>
      </w:r>
      <w:r>
        <w:rPr>
          <w:color w:val="231F20"/>
          <w:w w:val="99"/>
        </w:rPr>
        <w:t> </w:t>
      </w:r>
      <w:r>
        <w:rPr>
          <w:color w:val="231F20"/>
        </w:rPr>
        <w:t>IP </w:t>
      </w:r>
      <w:r>
        <w:rPr>
          <w:rFonts w:ascii="Times New Roman" w:hAnsi="Times New Roman" w:cs="Times New Roman" w:eastAsia="Times New Roman"/>
          <w:i/>
          <w:color w:val="231F20"/>
        </w:rPr>
        <w:t>IoT user  IP</w:t>
      </w:r>
      <w:r>
        <w:rPr>
          <w:color w:val="231F20"/>
        </w:rPr>
        <w:t>.)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9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cover</w:t>
      </w:r>
      <w:r>
        <w:rPr>
          <w:color w:val="231F20"/>
          <w:spacing w:val="-14"/>
        </w:rPr>
        <w:t> </w:t>
      </w:r>
      <w:r>
        <w:rPr>
          <w:color w:val="231F20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</w:rPr>
        <w:t>variants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known</w:t>
      </w:r>
      <w:r>
        <w:rPr>
          <w:color w:val="231F20"/>
          <w:spacing w:val="-11"/>
        </w:rPr>
        <w:t> </w:t>
      </w:r>
      <w:r>
        <w:rPr>
          <w:color w:val="231F20"/>
        </w:rPr>
        <w:t>device</w:t>
      </w:r>
      <w:r>
        <w:rPr>
          <w:color w:val="231F20"/>
          <w:spacing w:val="-12"/>
        </w:rPr>
        <w:t> </w:t>
      </w:r>
      <w:r>
        <w:rPr>
          <w:color w:val="231F20"/>
        </w:rPr>
        <w:t>servers,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detec-</w:t>
      </w:r>
      <w:r>
        <w:rPr>
          <w:color w:val="231F20"/>
          <w:w w:val="99"/>
        </w:rPr>
        <w:t> </w:t>
      </w:r>
      <w:r>
        <w:rPr>
          <w:color w:val="231F20"/>
        </w:rPr>
        <w:t>tion, we treat digits in server </w:t>
      </w:r>
      <w:r>
        <w:rPr>
          <w:color w:val="231F20"/>
          <w:spacing w:val="-3"/>
        </w:rPr>
        <w:t>name’s </w:t>
      </w:r>
      <w:r>
        <w:rPr>
          <w:color w:val="231F20"/>
        </w:rPr>
        <w:t>sub-domain as</w:t>
      </w:r>
      <w:r>
        <w:rPr>
          <w:color w:val="231F20"/>
          <w:spacing w:val="38"/>
        </w:rPr>
        <w:t> </w:t>
      </w:r>
      <w:r>
        <w:rPr>
          <w:color w:val="231F20"/>
        </w:rPr>
        <w:t>matching</w:t>
      </w:r>
      <w:r>
        <w:rPr>
          <w:color w:val="231F20"/>
          <w:w w:val="99"/>
        </w:rPr>
        <w:t> </w:t>
      </w:r>
      <w:r>
        <w:rPr>
          <w:color w:val="231F20"/>
        </w:rPr>
        <w:t>any digit. </w:t>
      </w:r>
      <w:r>
        <w:rPr>
          <w:color w:val="231F20"/>
          <w:spacing w:val="-10"/>
        </w:rPr>
        <w:t>We  </w:t>
      </w:r>
      <w:r>
        <w:rPr>
          <w:color w:val="231F20"/>
        </w:rPr>
        <w:t>define  sub-domain  of  a  URL  as</w:t>
      </w:r>
      <w:r>
        <w:rPr>
          <w:color w:val="231F20"/>
          <w:spacing w:val="47"/>
        </w:rPr>
        <w:t> </w:t>
      </w:r>
      <w:r>
        <w:rPr>
          <w:color w:val="231F20"/>
        </w:rPr>
        <w:t>everything</w:t>
      </w:r>
      <w:r>
        <w:rPr>
          <w:color w:val="231F20"/>
          <w:w w:val="99"/>
        </w:rPr>
        <w:t> </w:t>
      </w:r>
      <w:r>
        <w:rPr>
          <w:color w:val="231F20"/>
        </w:rPr>
        <w:t>on the left  of  the  </w:t>
      </w:r>
      <w:r>
        <w:rPr>
          <w:color w:val="231F20"/>
          <w:spacing w:val="-7"/>
        </w:rPr>
        <w:t>URL’s  </w:t>
      </w:r>
      <w:r>
        <w:rPr>
          <w:color w:val="231F20"/>
        </w:rPr>
        <w:t>domain </w:t>
      </w:r>
      <w:r>
        <w:rPr>
          <w:color w:val="231F20"/>
          <w:spacing w:val="-6"/>
        </w:rPr>
        <w:t>(URL’s  </w:t>
      </w:r>
      <w:r>
        <w:rPr>
          <w:color w:val="231F20"/>
        </w:rPr>
        <w:t>domain as</w:t>
      </w:r>
      <w:r>
        <w:rPr>
          <w:color w:val="231F20"/>
          <w:spacing w:val="2"/>
        </w:rPr>
        <w:t> </w:t>
      </w:r>
      <w:r>
        <w:rPr>
          <w:color w:val="231F20"/>
        </w:rPr>
        <w:t>defined</w:t>
      </w:r>
      <w:r>
        <w:rPr>
          <w:color w:val="231F20"/>
          <w:w w:val="9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Server Learning: </w:t>
      </w:r>
      <w:r>
        <w:rPr>
          <w:color w:val="231F20"/>
        </w:rPr>
        <w:t>After each detection, we learn new</w:t>
      </w:r>
      <w:r>
        <w:rPr>
          <w:color w:val="231F20"/>
          <w:spacing w:val="20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 names and use them in subsequent detections.</w:t>
      </w:r>
      <w:r>
        <w:rPr>
          <w:color w:val="231F20"/>
          <w:spacing w:val="2"/>
        </w:rPr>
        <w:t> </w:t>
      </w:r>
      <w:r>
        <w:rPr>
          <w:color w:val="231F20"/>
        </w:rPr>
        <w:t>Specif-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ically, </w:t>
      </w:r>
      <w:r>
        <w:rPr>
          <w:color w:val="231F20"/>
        </w:rPr>
        <w:t>we examined  unknown  server  names  DNS </w:t>
      </w:r>
      <w:r>
        <w:rPr>
          <w:color w:val="231F20"/>
          <w:spacing w:val="24"/>
        </w:rPr>
        <w:t> </w:t>
      </w:r>
      <w:r>
        <w:rPr>
          <w:color w:val="231F20"/>
        </w:rPr>
        <w:t>queried</w:t>
      </w:r>
      <w:r>
        <w:rPr>
          <w:color w:val="231F20"/>
          <w:w w:val="99"/>
        </w:rPr>
        <w:t> </w:t>
      </w:r>
      <w:r>
        <w:rPr>
          <w:color w:val="231F20"/>
        </w:rPr>
        <w:t>by IoT user IPs and if we find any unknown server</w:t>
      </w:r>
      <w:r>
        <w:rPr>
          <w:color w:val="231F20"/>
          <w:spacing w:val="22"/>
        </w:rPr>
        <w:t> </w:t>
      </w:r>
      <w:r>
        <w:rPr>
          <w:color w:val="231F20"/>
        </w:rPr>
        <w:t>names</w:t>
      </w:r>
      <w:r>
        <w:rPr>
          <w:color w:val="231F20"/>
          <w:w w:val="99"/>
        </w:rPr>
        <w:t> </w:t>
      </w:r>
      <w:r>
        <w:rPr>
          <w:color w:val="231F20"/>
        </w:rPr>
        <w:t>resemble device servers for certain IoT device detected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w w:val="99"/>
        </w:rPr>
        <w:t> </w:t>
      </w:r>
      <w:r>
        <w:rPr>
          <w:color w:val="231F20"/>
        </w:rPr>
        <w:t>certain IoT user IP (judged by rules in 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II-A.1), we</w:t>
      </w:r>
      <w:r>
        <w:rPr>
          <w:color w:val="231F20"/>
          <w:spacing w:val="7"/>
        </w:rPr>
        <w:t> </w:t>
      </w:r>
      <w:r>
        <w:rPr>
          <w:color w:val="231F20"/>
        </w:rPr>
        <w:t>extend</w:t>
      </w:r>
      <w:r>
        <w:rPr>
          <w:color w:val="231F20"/>
          <w:w w:val="99"/>
        </w:rPr>
        <w:t> </w:t>
      </w:r>
      <w:r>
        <w:rPr>
          <w:color w:val="231F20"/>
        </w:rPr>
        <w:t>this IoT device’ server name list with these unknown</w:t>
      </w:r>
      <w:r>
        <w:rPr>
          <w:color w:val="231F20"/>
          <w:spacing w:val="15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rFonts w:ascii="Times New Roman"/>
          <w:i/>
          <w:color w:val="231F20"/>
        </w:rPr>
        <w:t>Device Splitting: </w:t>
      </w:r>
      <w:r>
        <w:rPr>
          <w:color w:val="231F20"/>
          <w:spacing w:val="-10"/>
        </w:rPr>
        <w:t>We </w:t>
      </w:r>
      <w:r>
        <w:rPr>
          <w:color w:val="231F20"/>
        </w:rPr>
        <w:t>may incorrectly merge two types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devices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talk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different</w:t>
      </w:r>
      <w:r>
        <w:rPr>
          <w:color w:val="231F20"/>
          <w:spacing w:val="22"/>
        </w:rPr>
        <w:t> </w:t>
      </w:r>
      <w:r>
        <w:rPr>
          <w:color w:val="231F20"/>
        </w:rPr>
        <w:t>set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servers</w:t>
      </w:r>
      <w:r>
        <w:rPr>
          <w:color w:val="231F20"/>
          <w:spacing w:val="24"/>
        </w:rPr>
        <w:t> </w:t>
      </w:r>
      <w:r>
        <w:rPr>
          <w:color w:val="231F20"/>
        </w:rPr>
        <w:t>if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only</w:t>
      </w:r>
      <w:r>
        <w:rPr>
          <w:color w:val="231F20"/>
          <w:spacing w:val="26"/>
        </w:rPr>
        <w:t> </w:t>
      </w:r>
      <w:r>
        <w:rPr>
          <w:color w:val="231F20"/>
        </w:rPr>
        <w:t>know</w:t>
      </w:r>
      <w:r>
        <w:rPr>
          <w:color w:val="231F20"/>
          <w:w w:val="99"/>
        </w:rPr>
        <w:t> </w:t>
      </w:r>
      <w:r>
        <w:rPr>
          <w:color w:val="231F20"/>
        </w:rPr>
        <w:t>their shared server names prior to </w:t>
      </w:r>
      <w:r>
        <w:rPr>
          <w:color w:val="231F20"/>
          <w:spacing w:val="39"/>
        </w:rPr>
        <w:t> </w:t>
      </w:r>
      <w:r>
        <w:rPr>
          <w:color w:val="231F20"/>
        </w:rPr>
        <w:t>detection.</w:t>
      </w:r>
      <w:r>
        <w:rPr/>
      </w:r>
    </w:p>
    <w:p>
      <w:pPr>
        <w:pStyle w:val="BodyText"/>
        <w:spacing w:line="228" w:lineRule="auto" w:before="7"/>
        <w:ind w:right="1"/>
        <w:jc w:val="both"/>
      </w:pPr>
      <w:r>
        <w:rPr>
          <w:color w:val="231F20"/>
        </w:rPr>
        <w:t>Incorrect device merges can reduce detection rates.</w:t>
      </w:r>
      <w:r>
        <w:rPr>
          <w:color w:val="231F20"/>
          <w:spacing w:val="30"/>
        </w:rPr>
        <w:t> </w:t>
      </w:r>
      <w:r>
        <w:rPr>
          <w:color w:val="231F20"/>
        </w:rPr>
        <w:t>When</w:t>
      </w:r>
      <w:r>
        <w:rPr>
          <w:color w:val="231F20"/>
          <w:w w:val="99"/>
        </w:rPr>
        <w:t> </w:t>
      </w:r>
      <w:r>
        <w:rPr>
          <w:color w:val="231F20"/>
        </w:rPr>
        <w:t>we falsely merge different device types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1 </w:t>
      </w:r>
      <w:r>
        <w:rPr>
          <w:color w:val="231F20"/>
        </w:rPr>
        <w:t>and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2 </w:t>
      </w:r>
      <w:r>
        <w:rPr>
          <w:color w:val="231F20"/>
        </w:rPr>
        <w:t>as </w:t>
      </w:r>
      <w:r>
        <w:rPr>
          <w:rFonts w:ascii="Arial"/>
          <w:i/>
          <w:color w:val="231F20"/>
        </w:rPr>
        <w:t>P </w:t>
      </w:r>
      <w:r>
        <w:rPr>
          <w:color w:val="231F20"/>
        </w:rPr>
        <w:t>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risk</w:t>
      </w:r>
      <w:r>
        <w:rPr>
          <w:color w:val="231F20"/>
          <w:spacing w:val="34"/>
        </w:rPr>
        <w:t> </w:t>
      </w:r>
      <w:r>
        <w:rPr>
          <w:color w:val="231F20"/>
        </w:rPr>
        <w:t>learning</w:t>
      </w:r>
      <w:r>
        <w:rPr>
          <w:color w:val="231F20"/>
          <w:spacing w:val="32"/>
        </w:rPr>
        <w:t> </w:t>
      </w:r>
      <w:r>
        <w:rPr>
          <w:color w:val="231F20"/>
        </w:rPr>
        <w:t>new</w:t>
      </w:r>
      <w:r>
        <w:rPr>
          <w:color w:val="231F20"/>
          <w:spacing w:val="33"/>
        </w:rPr>
        <w:t> </w:t>
      </w:r>
      <w:r>
        <w:rPr>
          <w:color w:val="231F20"/>
        </w:rPr>
        <w:t>server</w:t>
      </w:r>
      <w:r>
        <w:rPr>
          <w:color w:val="231F20"/>
          <w:spacing w:val="31"/>
        </w:rPr>
        <w:t> </w:t>
      </w:r>
      <w:r>
        <w:rPr>
          <w:color w:val="231F20"/>
        </w:rPr>
        <w:t>names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merged</w:t>
      </w:r>
      <w:r>
        <w:rPr>
          <w:color w:val="231F20"/>
          <w:spacing w:val="29"/>
        </w:rPr>
        <w:t> </w:t>
      </w:r>
      <w:r>
        <w:rPr>
          <w:color w:val="231F20"/>
        </w:rPr>
        <w:t>type</w:t>
      </w:r>
      <w:r>
        <w:rPr>
          <w:color w:val="231F20"/>
          <w:spacing w:val="32"/>
        </w:rPr>
        <w:t> </w:t>
      </w:r>
      <w:r>
        <w:rPr>
          <w:rFonts w:ascii="Arial"/>
          <w:i/>
          <w:color w:val="231F20"/>
        </w:rPr>
        <w:t>P</w:t>
      </w:r>
      <w:r>
        <w:rPr>
          <w:rFonts w:ascii="Arial"/>
          <w:i/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1 </w:t>
      </w:r>
      <w:r>
        <w:rPr>
          <w:color w:val="231F20"/>
        </w:rPr>
        <w:t>and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2 </w:t>
      </w:r>
      <w:r>
        <w:rPr>
          <w:color w:val="231F20"/>
        </w:rPr>
        <w:t>devices do not both talk to and causing</w:t>
      </w:r>
      <w:r>
        <w:rPr>
          <w:color w:val="231F20"/>
          <w:spacing w:val="34"/>
        </w:rPr>
        <w:t> </w:t>
      </w:r>
      <w:r>
        <w:rPr>
          <w:color w:val="231F20"/>
        </w:rPr>
        <w:t>reduced</w:t>
      </w:r>
      <w:r>
        <w:rPr>
          <w:color w:val="231F20"/>
          <w:w w:val="99"/>
        </w:rPr>
        <w:t> </w:t>
      </w:r>
      <w:r>
        <w:rPr>
          <w:color w:val="231F20"/>
        </w:rPr>
        <w:t>detections of </w:t>
      </w:r>
      <w:r>
        <w:rPr>
          <w:rFonts w:ascii="Arial"/>
          <w:i/>
          <w:color w:val="231F20"/>
        </w:rPr>
        <w:t>P </w:t>
      </w:r>
      <w:r>
        <w:rPr>
          <w:color w:val="231F20"/>
        </w:rPr>
        <w:t>in subsequent iterations because we miss</w:t>
      </w:r>
      <w:r>
        <w:rPr>
          <w:color w:val="231F20"/>
          <w:spacing w:val="-15"/>
        </w:rPr>
        <w:t> </w:t>
      </w:r>
      <w:r>
        <w:rPr>
          <w:color w:val="231F20"/>
        </w:rPr>
        <w:t>some</w:t>
      </w:r>
      <w:r>
        <w:rPr>
          <w:color w:val="231F20"/>
          <w:w w:val="99"/>
        </w:rPr>
        <w:t> </w:t>
      </w:r>
      <w:r>
        <w:rPr>
          <w:rFonts w:ascii="Arial"/>
          <w:i/>
          <w:color w:val="231F20"/>
        </w:rPr>
        <w:t>P</w:t>
      </w:r>
      <w:r>
        <w:rPr>
          <w:rFonts w:ascii="Arial"/>
          <w:i/>
          <w:color w:val="231F20"/>
          <w:spacing w:val="-31"/>
        </w:rPr>
        <w:t> </w:t>
      </w:r>
      <w:r>
        <w:rPr>
          <w:rFonts w:ascii="Tahoma"/>
          <w:color w:val="231F20"/>
        </w:rPr>
        <w:t>1</w:t>
      </w:r>
      <w:r>
        <w:rPr>
          <w:rFonts w:ascii="Tahoma"/>
          <w:color w:val="231F20"/>
          <w:spacing w:val="-18"/>
        </w:rPr>
        <w:t> </w:t>
      </w:r>
      <w:r>
        <w:rPr>
          <w:color w:val="231F20"/>
        </w:rPr>
        <w:t>(or</w:t>
      </w:r>
      <w:r>
        <w:rPr>
          <w:color w:val="231F20"/>
          <w:spacing w:val="-7"/>
        </w:rPr>
        <w:t> </w:t>
      </w:r>
      <w:r>
        <w:rPr>
          <w:rFonts w:ascii="Arial"/>
          <w:i/>
          <w:color w:val="231F20"/>
        </w:rPr>
        <w:t>P</w:t>
      </w:r>
      <w:r>
        <w:rPr>
          <w:rFonts w:ascii="Arial"/>
          <w:i/>
          <w:color w:val="231F20"/>
          <w:spacing w:val="-31"/>
        </w:rPr>
        <w:t> </w:t>
      </w:r>
      <w:r>
        <w:rPr>
          <w:rFonts w:ascii="Tahoma"/>
          <w:color w:val="231F20"/>
        </w:rPr>
        <w:t>2</w:t>
      </w:r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color w:val="231F20"/>
        </w:rPr>
        <w:t>devices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searching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newly-acquired</w:t>
      </w:r>
      <w:r>
        <w:rPr>
          <w:color w:val="231F20"/>
          <w:spacing w:val="-11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that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1 </w:t>
      </w:r>
      <w:r>
        <w:rPr>
          <w:color w:val="231F20"/>
        </w:rPr>
        <w:t>(or </w:t>
      </w:r>
      <w:r>
        <w:rPr>
          <w:rFonts w:ascii="Arial"/>
          <w:i/>
          <w:color w:val="231F20"/>
        </w:rPr>
        <w:t>P </w:t>
      </w:r>
      <w:r>
        <w:rPr>
          <w:rFonts w:ascii="Tahoma"/>
          <w:color w:val="231F20"/>
        </w:rPr>
        <w:t>2</w:t>
      </w:r>
      <w:r>
        <w:rPr>
          <w:color w:val="231F20"/>
        </w:rPr>
        <w:t>) do not talk</w:t>
      </w:r>
      <w:r>
        <w:rPr>
          <w:color w:val="231F20"/>
          <w:spacing w:val="39"/>
        </w:rPr>
        <w:t> </w:t>
      </w:r>
      <w:r>
        <w:rPr>
          <w:color w:val="231F20"/>
        </w:rPr>
        <w:t>to.</w:t>
      </w:r>
      <w:r>
        <w:rPr/>
      </w:r>
    </w:p>
    <w:p>
      <w:pPr>
        <w:pStyle w:val="BodyText"/>
        <w:spacing w:line="232" w:lineRule="auto" w:before="3"/>
        <w:ind w:right="0"/>
        <w:jc w:val="both"/>
      </w:pPr>
      <w:r>
        <w:rPr>
          <w:color w:val="231F20"/>
        </w:rPr>
        <w:t>Device splitting addresses this problem by reverting</w:t>
      </w:r>
      <w:r>
        <w:rPr>
          <w:color w:val="231F20"/>
          <w:spacing w:val="6"/>
        </w:rPr>
        <w:t> </w:t>
      </w:r>
      <w:r>
        <w:rPr>
          <w:color w:val="231F20"/>
        </w:rPr>
        <w:t>incor-</w:t>
      </w:r>
      <w:r>
        <w:rPr>
          <w:color w:val="231F20"/>
          <w:w w:val="99"/>
        </w:rPr>
        <w:t> </w:t>
      </w:r>
      <w:r>
        <w:rPr>
          <w:color w:val="231F20"/>
        </w:rPr>
        <w:t>rect merge. If we detect fewer device types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at certain</w:t>
      </w:r>
      <w:r>
        <w:rPr>
          <w:color w:val="231F20"/>
          <w:spacing w:val="44"/>
        </w:rPr>
        <w:t> </w:t>
      </w:r>
      <w:r>
        <w:rPr>
          <w:color w:val="231F20"/>
        </w:rPr>
        <w:t>IP</w:t>
      </w:r>
      <w:r>
        <w:rPr>
          <w:color w:val="231F20"/>
          <w:w w:val="99"/>
        </w:rPr>
        <w:t> </w:t>
      </w:r>
      <w:r>
        <w:rPr>
          <w:color w:val="231F20"/>
        </w:rPr>
        <w:t>after learning new server names, we know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is an</w:t>
      </w:r>
      <w:r>
        <w:rPr>
          <w:color w:val="231F20"/>
          <w:spacing w:val="40"/>
        </w:rPr>
        <w:t> </w:t>
      </w:r>
      <w:r>
        <w:rPr>
          <w:color w:val="231F20"/>
        </w:rPr>
        <w:t>incorrect</w:t>
      </w:r>
      <w:r>
        <w:rPr>
          <w:color w:val="231F20"/>
          <w:w w:val="99"/>
        </w:rPr>
        <w:t> </w:t>
      </w:r>
      <w:r>
        <w:rPr>
          <w:color w:val="231F20"/>
        </w:rPr>
        <w:t>merge of two different device types,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1 </w:t>
      </w:r>
      <w:r>
        <w:rPr>
          <w:color w:val="231F20"/>
        </w:rPr>
        <w:t>and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2</w:t>
      </w:r>
      <w:r>
        <w:rPr>
          <w:color w:val="231F20"/>
        </w:rPr>
        <w:t>,  and 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new</w:t>
      </w:r>
      <w:r>
        <w:rPr>
          <w:color w:val="231F20"/>
          <w:spacing w:val="36"/>
        </w:rPr>
        <w:t> </w:t>
      </w:r>
      <w:r>
        <w:rPr>
          <w:color w:val="231F20"/>
        </w:rPr>
        <w:t>server</w:t>
      </w:r>
      <w:r>
        <w:rPr>
          <w:color w:val="231F20"/>
          <w:spacing w:val="37"/>
        </w:rPr>
        <w:t> </w:t>
      </w:r>
      <w:r>
        <w:rPr>
          <w:color w:val="231F20"/>
        </w:rPr>
        <w:t>names</w:t>
      </w:r>
      <w:r>
        <w:rPr>
          <w:color w:val="231F20"/>
          <w:spacing w:val="36"/>
        </w:rPr>
        <w:t> </w:t>
      </w:r>
      <w:r>
        <w:rPr>
          <w:color w:val="231F20"/>
        </w:rPr>
        <w:t>learned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rFonts w:ascii="Arial" w:hAnsi="Arial" w:cs="Arial" w:eastAsia="Arial"/>
          <w:i/>
          <w:color w:val="231F20"/>
        </w:rPr>
        <w:t>P</w:t>
      </w:r>
      <w:r>
        <w:rPr>
          <w:rFonts w:ascii="Arial" w:hAnsi="Arial" w:cs="Arial" w:eastAsia="Arial"/>
          <w:i/>
          <w:color w:val="231F20"/>
          <w:spacing w:val="5"/>
        </w:rPr>
        <w:t> </w:t>
      </w:r>
      <w:r>
        <w:rPr>
          <w:color w:val="231F20"/>
        </w:rPr>
        <w:t>do</w:t>
      </w:r>
      <w:r>
        <w:rPr>
          <w:color w:val="231F20"/>
          <w:spacing w:val="35"/>
        </w:rPr>
        <w:t> </w:t>
      </w:r>
      <w:r>
        <w:rPr>
          <w:color w:val="231F20"/>
        </w:rPr>
        <w:t>not</w:t>
      </w:r>
      <w:r>
        <w:rPr>
          <w:color w:val="231F20"/>
          <w:spacing w:val="36"/>
        </w:rPr>
        <w:t> </w:t>
      </w:r>
      <w:r>
        <w:rPr>
          <w:color w:val="231F20"/>
        </w:rPr>
        <w:t>apply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both</w:t>
      </w:r>
      <w:r>
        <w:rPr>
          <w:color w:val="231F20"/>
          <w:w w:val="99"/>
        </w:rPr>
        <w:t>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1 </w:t>
      </w:r>
      <w:r>
        <w:rPr>
          <w:color w:val="231F20"/>
        </w:rPr>
        <w:t>and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2</w:t>
      </w:r>
      <w:r>
        <w:rPr>
          <w:color w:val="231F20"/>
        </w:rPr>
        <w:t>. </w:t>
      </w:r>
      <w:r>
        <w:rPr>
          <w:color w:val="231F20"/>
          <w:spacing w:val="-10"/>
        </w:rPr>
        <w:t>We </w:t>
      </w:r>
      <w:r>
        <w:rPr>
          <w:color w:val="231F20"/>
        </w:rPr>
        <w:t>thus split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into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1 </w:t>
      </w:r>
      <w:r>
        <w:rPr>
          <w:color w:val="231F20"/>
        </w:rPr>
        <w:t>and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2</w:t>
      </w:r>
      <w:r>
        <w:rPr>
          <w:color w:val="231F20"/>
        </w:rPr>
        <w:t>, with </w:t>
      </w:r>
      <w:r>
        <w:rPr>
          <w:rFonts w:ascii="Arial" w:hAnsi="Arial" w:cs="Arial" w:eastAsia="Arial"/>
          <w:i/>
          <w:color w:val="231F20"/>
        </w:rPr>
        <w:t>P</w:t>
      </w:r>
      <w:r>
        <w:rPr>
          <w:rFonts w:ascii="Arial" w:hAnsi="Arial" w:cs="Arial" w:eastAsia="Arial"/>
          <w:i/>
          <w:color w:val="231F20"/>
          <w:spacing w:val="-17"/>
        </w:rPr>
        <w:t> </w:t>
      </w:r>
      <w:r>
        <w:rPr>
          <w:rFonts w:ascii="Tahoma" w:hAnsi="Tahoma" w:cs="Tahoma" w:eastAsia="Tahoma"/>
          <w:color w:val="231F20"/>
        </w:rPr>
        <w:t>1</w:t>
      </w:r>
      <w:r>
        <w:rPr>
          <w:rFonts w:ascii="Tahoma" w:hAnsi="Tahoma" w:cs="Tahoma" w:eastAsia="Tahoma"/>
          <w:color w:val="231F20"/>
          <w:w w:val="91"/>
        </w:rPr>
        <w:t> </w:t>
      </w:r>
      <w:r>
        <w:rPr>
          <w:color w:val="231F20"/>
        </w:rPr>
        <w:t>talking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rFonts w:ascii="Arial" w:hAnsi="Arial" w:cs="Arial" w:eastAsia="Arial"/>
          <w:i/>
          <w:color w:val="231F20"/>
        </w:rPr>
        <w:t>P</w:t>
      </w:r>
      <w:r>
        <w:rPr>
          <w:rFonts w:ascii="Arial" w:hAnsi="Arial" w:cs="Arial" w:eastAsia="Arial"/>
          <w:i/>
          <w:color w:val="231F20"/>
          <w:spacing w:val="-30"/>
        </w:rPr>
        <w:t> </w:t>
      </w:r>
      <w:r>
        <w:rPr>
          <w:color w:val="231F20"/>
          <w:spacing w:val="-7"/>
        </w:rPr>
        <w:t>’s</w:t>
      </w:r>
      <w:r>
        <w:rPr>
          <w:color w:val="231F20"/>
          <w:spacing w:val="-5"/>
        </w:rPr>
        <w:t> </w:t>
      </w:r>
      <w:r>
        <w:rPr>
          <w:color w:val="231F20"/>
        </w:rPr>
        <w:t>server</w:t>
      </w:r>
      <w:r>
        <w:rPr>
          <w:color w:val="231F20"/>
          <w:spacing w:val="-10"/>
        </w:rPr>
        <w:t> </w:t>
      </w:r>
      <w:r>
        <w:rPr>
          <w:color w:val="231F20"/>
        </w:rPr>
        <w:t>names</w:t>
      </w:r>
      <w:r>
        <w:rPr>
          <w:color w:val="231F20"/>
          <w:spacing w:val="-10"/>
        </w:rPr>
        <w:t> </w:t>
      </w:r>
      <w:r>
        <w:rPr>
          <w:color w:val="231F20"/>
        </w:rPr>
        <w:t>before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7"/>
        </w:rPr>
        <w:t> </w:t>
      </w:r>
      <w:r>
        <w:rPr>
          <w:color w:val="231F20"/>
        </w:rPr>
        <w:t>server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(without</w:t>
      </w:r>
      <w:r>
        <w:rPr>
          <w:color w:val="231F20"/>
          <w:w w:val="99"/>
        </w:rPr>
        <w:t> </w:t>
      </w:r>
      <w:r>
        <w:rPr>
          <w:color w:val="231F20"/>
        </w:rPr>
        <w:t>newly-learned server names) and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rFonts w:ascii="Tahoma" w:hAnsi="Tahoma" w:cs="Tahoma" w:eastAsia="Tahoma"/>
          <w:color w:val="231F20"/>
        </w:rPr>
        <w:t>2 </w:t>
      </w:r>
      <w:r>
        <w:rPr>
          <w:color w:val="231F20"/>
        </w:rPr>
        <w:t>talk to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  <w:spacing w:val="-7"/>
        </w:rPr>
        <w:t>’s </w:t>
      </w:r>
      <w:r>
        <w:rPr>
          <w:color w:val="231F20"/>
        </w:rPr>
        <w:t>latest</w:t>
      </w:r>
      <w:r>
        <w:rPr>
          <w:color w:val="231F20"/>
          <w:spacing w:val="13"/>
        </w:rPr>
        <w:t> </w:t>
      </w:r>
      <w:r>
        <w:rPr>
          <w:color w:val="231F20"/>
        </w:rPr>
        <w:t>server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names (with the new server names). </w:t>
      </w:r>
      <w:r>
        <w:rPr>
          <w:color w:val="231F20"/>
          <w:spacing w:val="-10"/>
        </w:rPr>
        <w:t>We </w:t>
      </w:r>
      <w:r>
        <w:rPr>
          <w:color w:val="231F20"/>
        </w:rPr>
        <w:t>show an example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how device splitting reverts an incorrect device merge later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controlled experiment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(</w:t>
      </w:r>
      <w:r>
        <w:rPr>
          <w:rFonts w:ascii="Arial" w:hAnsi="Arial" w:cs="Arial" w:eastAsia="Arial"/>
          <w:i/>
          <w:color w:val="231F20"/>
          <w:spacing w:val="-3"/>
        </w:rPr>
        <w:t>§</w:t>
      </w:r>
      <w:r>
        <w:rPr>
          <w:color w:val="231F20"/>
          <w:spacing w:val="-3"/>
        </w:rPr>
        <w:t>IV-B).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0" w:after="0"/>
        <w:ind w:left="361" w:right="0" w:hanging="24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Certificate-Based IoT Detection</w:t>
      </w:r>
      <w:r>
        <w:rPr>
          <w:rFonts w:ascii="Times New Roman"/>
          <w:i/>
          <w:color w:val="231F20"/>
          <w:spacing w:val="48"/>
          <w:sz w:val="20"/>
        </w:rPr>
        <w:t> </w:t>
      </w:r>
      <w:r>
        <w:rPr>
          <w:rFonts w:ascii="Times New Roman"/>
          <w:i/>
          <w:color w:val="231F20"/>
          <w:sz w:val="20"/>
        </w:rPr>
        <w:t>Method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76"/>
        <w:ind w:right="3"/>
        <w:jc w:val="both"/>
      </w:pPr>
      <w:r>
        <w:rPr>
          <w:color w:val="231F20"/>
        </w:rPr>
        <w:t>Our third method detects IoT devices using HTTPS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active scanning for TLS certificates and identifying target</w:t>
      </w:r>
      <w:r>
        <w:rPr>
          <w:color w:val="231F20"/>
          <w:spacing w:val="30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devices’ TLS certificates. This method thus covers</w:t>
      </w:r>
      <w:r>
        <w:rPr>
          <w:color w:val="231F20"/>
          <w:spacing w:val="10"/>
        </w:rPr>
        <w:t> </w:t>
      </w:r>
      <w:r>
        <w:rPr>
          <w:color w:val="231F20"/>
        </w:rPr>
        <w:t>HTTPS-</w:t>
      </w:r>
      <w:r>
        <w:rPr>
          <w:color w:val="231F20"/>
          <w:w w:val="99"/>
        </w:rPr>
        <w:t> </w:t>
      </w:r>
      <w:r>
        <w:rPr>
          <w:color w:val="231F20"/>
        </w:rPr>
        <w:t>Accessible IoT devices either with public IPs or behind  </w:t>
      </w:r>
      <w:r>
        <w:rPr>
          <w:color w:val="231F20"/>
          <w:spacing w:val="-8"/>
        </w:rPr>
        <w:t>NATs</w:t>
      </w:r>
      <w:r>
        <w:rPr>
          <w:spacing w:val="-8"/>
        </w:rPr>
      </w:r>
    </w:p>
    <w:p>
      <w:pPr>
        <w:pStyle w:val="BodyText"/>
        <w:spacing w:line="237" w:lineRule="auto" w:before="75"/>
        <w:ind w:right="114" w:firstLine="0"/>
        <w:jc w:val="both"/>
      </w:pPr>
      <w:r>
        <w:rPr/>
        <w:br w:type="column"/>
      </w:r>
      <w:r>
        <w:rPr>
          <w:color w:val="231F20"/>
        </w:rPr>
        <w:t>but forwarded to a public port. </w:t>
      </w:r>
      <w:r>
        <w:rPr>
          <w:color w:val="231F20"/>
          <w:spacing w:val="-3"/>
        </w:rPr>
        <w:t>However, </w:t>
      </w:r>
      <w:r>
        <w:rPr>
          <w:color w:val="231F20"/>
        </w:rPr>
        <w:t>certificate</w:t>
      </w:r>
      <w:r>
        <w:rPr>
          <w:color w:val="231F20"/>
          <w:spacing w:val="31"/>
        </w:rPr>
        <w:t> </w:t>
      </w:r>
      <w:r>
        <w:rPr>
          <w:color w:val="231F20"/>
        </w:rPr>
        <w:t>scanning</w:t>
      </w:r>
      <w:r>
        <w:rPr>
          <w:color w:val="231F20"/>
          <w:w w:val="99"/>
        </w:rPr>
        <w:t> </w:t>
      </w:r>
      <w:r>
        <w:rPr>
          <w:color w:val="231F20"/>
        </w:rPr>
        <w:t>will miss devices behind </w:t>
      </w:r>
      <w:r>
        <w:rPr>
          <w:color w:val="231F20"/>
          <w:spacing w:val="-8"/>
        </w:rPr>
        <w:t>NATs </w:t>
      </w:r>
      <w:r>
        <w:rPr>
          <w:color w:val="231F20"/>
        </w:rPr>
        <w:t>that lack public-facing</w:t>
      </w:r>
      <w:r>
        <w:rPr>
          <w:color w:val="231F20"/>
          <w:spacing w:val="8"/>
        </w:rPr>
        <w:t> </w:t>
      </w:r>
      <w:r>
        <w:rPr>
          <w:color w:val="231F20"/>
        </w:rPr>
        <w:t>IP</w:t>
      </w:r>
      <w:r>
        <w:rPr>
          <w:color w:val="231F20"/>
          <w:w w:val="99"/>
        </w:rPr>
        <w:t> </w:t>
      </w:r>
      <w:r>
        <w:rPr>
          <w:color w:val="231F20"/>
        </w:rPr>
        <w:t>addresses and IoT devices that do not use  </w:t>
      </w:r>
      <w:r>
        <w:rPr>
          <w:color w:val="231F20"/>
          <w:spacing w:val="18"/>
        </w:rPr>
        <w:t> </w:t>
      </w:r>
      <w:r>
        <w:rPr>
          <w:color w:val="231F20"/>
        </w:rPr>
        <w:t>TLS</w:t>
      </w:r>
      <w:r>
        <w:rPr/>
      </w:r>
    </w:p>
    <w:p>
      <w:pPr>
        <w:pStyle w:val="BodyText"/>
        <w:spacing w:line="237" w:lineRule="auto"/>
        <w:ind w:right="111"/>
        <w:jc w:val="both"/>
      </w:pPr>
      <w:r>
        <w:rPr>
          <w:color w:val="231F20"/>
        </w:rPr>
        <w:t>Note that prior work has mapped TLS certificate to</w:t>
      </w:r>
      <w:r>
        <w:rPr>
          <w:color w:val="231F20"/>
          <w:spacing w:val="14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devices, both by matching text (like “IP camera”) with</w:t>
      </w:r>
      <w:r>
        <w:rPr>
          <w:color w:val="231F20"/>
          <w:spacing w:val="20"/>
        </w:rPr>
        <w:t> </w:t>
      </w:r>
      <w:r>
        <w:rPr>
          <w:color w:val="231F20"/>
        </w:rPr>
        <w:t>cer-</w:t>
      </w:r>
      <w:r>
        <w:rPr>
          <w:color w:val="231F20"/>
          <w:w w:val="99"/>
        </w:rPr>
        <w:t> </w:t>
      </w:r>
      <w:r>
        <w:rPr>
          <w:color w:val="231F20"/>
        </w:rPr>
        <w:t>tificates [36], and by using community-maintained</w:t>
      </w:r>
      <w:r>
        <w:rPr>
          <w:color w:val="231F20"/>
          <w:spacing w:val="35"/>
        </w:rPr>
        <w:t> </w:t>
      </w:r>
      <w:r>
        <w:rPr>
          <w:color w:val="231F20"/>
        </w:rPr>
        <w:t>annota-</w:t>
      </w:r>
      <w:r>
        <w:rPr>
          <w:color w:val="231F20"/>
          <w:w w:val="99"/>
        </w:rPr>
        <w:t> </w:t>
      </w:r>
      <w:r>
        <w:rPr>
          <w:color w:val="231F20"/>
        </w:rPr>
        <w:t>tions [9]. In comparison, our method uses multiple</w:t>
      </w:r>
      <w:r>
        <w:rPr>
          <w:color w:val="231F20"/>
          <w:spacing w:val="5"/>
        </w:rPr>
        <w:t> </w:t>
      </w:r>
      <w:r>
        <w:rPr>
          <w:color w:val="231F20"/>
        </w:rPr>
        <w:t>techniques</w:t>
      </w:r>
      <w:r>
        <w:rPr>
          <w:color w:val="231F20"/>
          <w:w w:val="99"/>
        </w:rPr>
        <w:t> </w:t>
      </w:r>
      <w:r>
        <w:rPr>
          <w:color w:val="231F20"/>
        </w:rPr>
        <w:t>to improve the accuracy of certificate matching, and also</w:t>
      </w:r>
      <w:r>
        <w:rPr>
          <w:color w:val="231F20"/>
          <w:w w:val="99"/>
        </w:rPr>
        <w:t> </w:t>
      </w:r>
      <w:r>
        <w:rPr>
          <w:color w:val="231F20"/>
        </w:rPr>
        <w:t>confirms that matched certificates come from HTTPS</w:t>
      </w:r>
      <w:r>
        <w:rPr>
          <w:color w:val="231F20"/>
          <w:spacing w:val="36"/>
        </w:rPr>
        <w:t> </w:t>
      </w:r>
      <w:r>
        <w:rPr>
          <w:color w:val="231F20"/>
        </w:rPr>
        <w:t>servers</w:t>
      </w:r>
      <w:r>
        <w:rPr>
          <w:color w:val="231F20"/>
          <w:w w:val="99"/>
        </w:rPr>
        <w:t> </w:t>
      </w:r>
      <w:r>
        <w:rPr>
          <w:color w:val="231F20"/>
        </w:rPr>
        <w:t>running in IoT</w:t>
      </w:r>
      <w:r>
        <w:rPr>
          <w:color w:val="231F20"/>
          <w:spacing w:val="36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use existing public crawls  of  IPv4  TLS </w:t>
      </w:r>
      <w:r>
        <w:rPr>
          <w:color w:val="231F20"/>
          <w:spacing w:val="7"/>
        </w:rPr>
        <w:t> </w:t>
      </w:r>
      <w:r>
        <w:rPr>
          <w:color w:val="231F20"/>
        </w:rPr>
        <w:t>certificates.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first identify </w:t>
      </w:r>
      <w:r>
        <w:rPr>
          <w:rFonts w:ascii="Times New Roman" w:hAnsi="Times New Roman" w:cs="Times New Roman" w:eastAsia="Times New Roman"/>
          <w:i/>
          <w:color w:val="231F20"/>
        </w:rPr>
        <w:t>candidate certificates</w:t>
      </w:r>
      <w:r>
        <w:rPr>
          <w:color w:val="231F20"/>
        </w:rPr>
        <w:t>: the TLS</w:t>
      </w:r>
      <w:r>
        <w:rPr>
          <w:color w:val="231F20"/>
          <w:spacing w:val="1"/>
        </w:rPr>
        <w:t> </w:t>
      </w:r>
      <w:r>
        <w:rPr>
          <w:color w:val="231F20"/>
        </w:rPr>
        <w:t>certificates</w:t>
      </w:r>
      <w:r>
        <w:rPr>
          <w:color w:val="231F20"/>
          <w:w w:val="98"/>
        </w:rPr>
        <w:t> </w:t>
      </w:r>
      <w:r>
        <w:rPr>
          <w:color w:val="231F20"/>
        </w:rPr>
        <w:t>that contain target devices’ manufacturer names and</w:t>
      </w:r>
      <w:r>
        <w:rPr>
          <w:color w:val="231F20"/>
          <w:spacing w:val="22"/>
        </w:rPr>
        <w:t> </w:t>
      </w:r>
      <w:r>
        <w:rPr>
          <w:color w:val="231F20"/>
        </w:rPr>
        <w:t>(option-</w:t>
      </w:r>
      <w:r>
        <w:rPr>
          <w:color w:val="231F20"/>
          <w:w w:val="99"/>
        </w:rPr>
        <w:t> </w:t>
      </w:r>
      <w:r>
        <w:rPr>
          <w:color w:val="231F20"/>
        </w:rPr>
        <w:t>ally) product information. Candidate certificates most</w:t>
      </w:r>
      <w:r>
        <w:rPr>
          <w:color w:val="231F20"/>
          <w:spacing w:val="33"/>
        </w:rPr>
        <w:t> </w:t>
      </w:r>
      <w:r>
        <w:rPr>
          <w:color w:val="231F20"/>
        </w:rPr>
        <w:t>likely</w:t>
      </w:r>
      <w:r>
        <w:rPr>
          <w:color w:val="231F20"/>
          <w:w w:val="99"/>
        </w:rPr>
        <w:t> </w:t>
      </w:r>
      <w:r>
        <w:rPr>
          <w:color w:val="231F20"/>
        </w:rPr>
        <w:t>come from HTTPS servers related to target devices such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HTTPS servers ran by their manufacturers and HTTPS</w:t>
      </w:r>
      <w:r>
        <w:rPr>
          <w:color w:val="231F20"/>
          <w:spacing w:val="-14"/>
        </w:rPr>
        <w:t> </w:t>
      </w:r>
      <w:r>
        <w:rPr>
          <w:color w:val="231F20"/>
        </w:rPr>
        <w:t>servers</w:t>
      </w:r>
      <w:r>
        <w:rPr>
          <w:color w:val="231F20"/>
          <w:w w:val="99"/>
        </w:rPr>
        <w:t> </w:t>
      </w:r>
      <w:r>
        <w:rPr>
          <w:color w:val="231F20"/>
        </w:rPr>
        <w:t>ran directly in them. </w:t>
      </w:r>
      <w:r>
        <w:rPr>
          <w:color w:val="231F20"/>
          <w:spacing w:val="-10"/>
        </w:rPr>
        <w:t>We </w:t>
      </w:r>
      <w:r>
        <w:rPr>
          <w:color w:val="231F20"/>
        </w:rPr>
        <w:t>then identify </w:t>
      </w:r>
      <w:r>
        <w:rPr>
          <w:rFonts w:ascii="Times New Roman" w:hAnsi="Times New Roman" w:cs="Times New Roman" w:eastAsia="Times New Roman"/>
          <w:i/>
          <w:color w:val="231F20"/>
        </w:rPr>
        <w:t>IoT certificates</w:t>
      </w:r>
      <w:r>
        <w:rPr>
          <w:color w:val="231F20"/>
        </w:rPr>
        <w:t>: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candidate certificates that come from HTTPS servers</w:t>
      </w:r>
      <w:r>
        <w:rPr>
          <w:color w:val="231F20"/>
          <w:spacing w:val="30"/>
        </w:rPr>
        <w:t> </w:t>
      </w:r>
      <w:r>
        <w:rPr>
          <w:color w:val="231F20"/>
        </w:rPr>
        <w:t>running</w:t>
      </w:r>
      <w:r>
        <w:rPr>
          <w:color w:val="231F20"/>
          <w:w w:val="99"/>
        </w:rPr>
        <w:t> </w:t>
      </w:r>
      <w:r>
        <w:rPr>
          <w:color w:val="231F20"/>
        </w:rPr>
        <w:t>directly in target devices. Each IoT certificate represents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HTTPS-Accessible IoT</w:t>
      </w:r>
      <w:r>
        <w:rPr>
          <w:color w:val="231F20"/>
          <w:spacing w:val="13"/>
        </w:rPr>
        <w:t> </w:t>
      </w:r>
      <w:r>
        <w:rPr>
          <w:color w:val="231F20"/>
        </w:rPr>
        <w:t>device.</w:t>
      </w:r>
      <w:r>
        <w:rPr/>
      </w: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37" w:lineRule="auto" w:before="0" w:after="0"/>
        <w:ind w:left="119" w:right="11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Identify Candidate Certificates: 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We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identify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candidate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certificates for every target device by testing each TLS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certifi-</w:t>
      </w:r>
      <w:r>
        <w:rPr>
          <w:rFonts w:ascii="Times New Roman" w:hAnsi="Times New Roman" w:cs="Times New Roman" w:eastAsia="Times New Roman"/>
          <w:color w:val="231F20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cate against a set of text strings we associate with each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(called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matching keys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). 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(We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describe where our list of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target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devices is found in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color w:val="231F20"/>
          <w:sz w:val="20"/>
          <w:szCs w:val="20"/>
        </w:rPr>
        <w:t>§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III-C.)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7" w:lineRule="auto"/>
        <w:ind w:right="108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Matching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Keys: </w:t>
      </w:r>
      <w:r>
        <w:rPr>
          <w:color w:val="231F20"/>
          <w:spacing w:val="-10"/>
        </w:rPr>
        <w:t>We </w:t>
      </w:r>
      <w:r>
        <w:rPr>
          <w:color w:val="231F20"/>
        </w:rPr>
        <w:t>build a set  of  matching  keys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color w:val="231F20"/>
        </w:rPr>
        <w:t>each target device  with  the  goal  to  suppress false</w:t>
      </w:r>
      <w:r>
        <w:rPr>
          <w:color w:val="231F20"/>
          <w:spacing w:val="-18"/>
        </w:rPr>
        <w:t> </w:t>
      </w:r>
      <w:r>
        <w:rPr>
          <w:color w:val="231F20"/>
        </w:rPr>
        <w:t>positives</w:t>
      </w:r>
      <w:r>
        <w:rPr>
          <w:color w:val="231F20"/>
          <w:w w:val="99"/>
        </w:rPr>
        <w:t> </w:t>
      </w:r>
      <w:r>
        <w:rPr>
          <w:color w:val="231F20"/>
        </w:rPr>
        <w:t>in finding candidate certificates. If a target </w:t>
      </w:r>
      <w:r>
        <w:rPr>
          <w:color w:val="231F20"/>
          <w:spacing w:val="-3"/>
        </w:rPr>
        <w:t>device’s</w:t>
      </w:r>
      <w:r>
        <w:rPr>
          <w:color w:val="231F20"/>
          <w:spacing w:val="-15"/>
        </w:rPr>
        <w:t> </w:t>
      </w:r>
      <w:r>
        <w:rPr>
          <w:color w:val="231F20"/>
        </w:rPr>
        <w:t>manu-</w:t>
      </w:r>
      <w:r>
        <w:rPr>
          <w:color w:val="231F20"/>
          <w:w w:val="99"/>
        </w:rPr>
        <w:t> </w:t>
      </w:r>
      <w:r>
        <w:rPr>
          <w:color w:val="231F20"/>
        </w:rPr>
        <w:t>facturer does not produce any other type of</w:t>
      </w:r>
      <w:r>
        <w:rPr>
          <w:color w:val="231F20"/>
          <w:spacing w:val="32"/>
        </w:rPr>
        <w:t> </w:t>
      </w:r>
      <w:r>
        <w:rPr>
          <w:color w:val="231F20"/>
        </w:rPr>
        <w:t>Internet-enabled</w:t>
      </w:r>
      <w:r>
        <w:rPr>
          <w:color w:val="231F20"/>
          <w:w w:val="99"/>
        </w:rPr>
        <w:t> </w:t>
      </w:r>
      <w:r>
        <w:rPr>
          <w:color w:val="231F20"/>
        </w:rPr>
        <w:t>products (per product information on manufacturer</w:t>
      </w:r>
      <w:r>
        <w:rPr>
          <w:color w:val="231F20"/>
          <w:spacing w:val="48"/>
        </w:rPr>
        <w:t> </w:t>
      </w:r>
      <w:r>
        <w:rPr>
          <w:color w:val="231F20"/>
        </w:rPr>
        <w:t>websites),</w:t>
      </w:r>
      <w:r>
        <w:rPr>
          <w:color w:val="231F20"/>
          <w:w w:val="99"/>
        </w:rPr>
        <w:t> </w:t>
      </w:r>
      <w:r>
        <w:rPr>
          <w:color w:val="231F20"/>
        </w:rPr>
        <w:t>its matching key is simply the name of its</w:t>
      </w:r>
      <w:r>
        <w:rPr>
          <w:color w:val="231F20"/>
          <w:spacing w:val="43"/>
        </w:rPr>
        <w:t> </w:t>
      </w:r>
      <w:r>
        <w:rPr>
          <w:color w:val="231F20"/>
        </w:rPr>
        <w:t>manufacturer</w:t>
      </w:r>
      <w:r>
        <w:rPr>
          <w:color w:val="231F20"/>
          <w:w w:val="99"/>
        </w:rPr>
        <w:t> </w:t>
      </w:r>
      <w:r>
        <w:rPr>
          <w:color w:val="231F20"/>
        </w:rPr>
        <w:t>(called </w:t>
      </w:r>
      <w:r>
        <w:rPr>
          <w:rFonts w:ascii="Times New Roman" w:hAnsi="Times New Roman" w:cs="Times New Roman" w:eastAsia="Times New Roman"/>
          <w:i/>
          <w:color w:val="231F20"/>
        </w:rPr>
        <w:t>manufacturer key</w:t>
      </w:r>
      <w:r>
        <w:rPr>
          <w:color w:val="231F20"/>
        </w:rPr>
        <w:t>). Otherwise, its matching keys</w:t>
      </w:r>
      <w:r>
        <w:rPr>
          <w:color w:val="231F20"/>
          <w:spacing w:val="47"/>
        </w:rPr>
        <w:t> </w:t>
      </w:r>
      <w:r>
        <w:rPr>
          <w:color w:val="231F20"/>
        </w:rPr>
        <w:t>will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be manufacturer key plus its product type (like “IP</w:t>
      </w:r>
      <w:r>
        <w:rPr>
          <w:color w:val="231F20"/>
          <w:spacing w:val="7"/>
        </w:rPr>
        <w:t> </w:t>
      </w:r>
      <w:r>
        <w:rPr>
          <w:color w:val="231F20"/>
        </w:rPr>
        <w:t>Camera”).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also include IoT-specific sub-brands (if any). For</w:t>
      </w:r>
      <w:r>
        <w:rPr>
          <w:color w:val="231F20"/>
          <w:spacing w:val="-17"/>
        </w:rPr>
        <w:t> </w:t>
      </w:r>
      <w:r>
        <w:rPr>
          <w:color w:val="231F20"/>
        </w:rPr>
        <w:t>example,</w:t>
      </w:r>
      <w:r>
        <w:rPr>
          <w:color w:val="231F20"/>
          <w:w w:val="99"/>
        </w:rPr>
        <w:t> </w:t>
      </w:r>
      <w:r>
        <w:rPr>
          <w:color w:val="231F20"/>
        </w:rPr>
        <w:t>“American Dynamics” is the sub-brand associated the</w:t>
      </w:r>
      <w:r>
        <w:rPr>
          <w:color w:val="231F20"/>
          <w:spacing w:val="49"/>
        </w:rPr>
        <w:t> </w:t>
      </w:r>
      <w:r>
        <w:rPr>
          <w:color w:val="231F20"/>
        </w:rPr>
        <w:t>IP</w:t>
      </w:r>
      <w:r>
        <w:rPr>
          <w:color w:val="231F20"/>
          <w:w w:val="99"/>
        </w:rPr>
        <w:t> </w:t>
      </w:r>
      <w:r>
        <w:rPr>
          <w:color w:val="231F20"/>
        </w:rPr>
        <w:t>cameras manufactured by </w:t>
      </w:r>
      <w:r>
        <w:rPr>
          <w:color w:val="231F20"/>
          <w:spacing w:val="-5"/>
        </w:rPr>
        <w:t>Tyco </w:t>
      </w:r>
      <w:r>
        <w:rPr>
          <w:color w:val="231F20"/>
          <w:spacing w:val="9"/>
        </w:rPr>
        <w:t> </w:t>
      </w:r>
      <w:r>
        <w:rPr>
          <w:color w:val="231F20"/>
        </w:rPr>
        <w:t>International.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do two kinds of matching between a  matching key</w:t>
      </w:r>
      <w:r>
        <w:rPr>
          <w:color w:val="231F20"/>
          <w:spacing w:val="24"/>
        </w:rPr>
        <w:t> </w:t>
      </w:r>
      <w:r>
        <w:rPr>
          <w:rFonts w:ascii="Arial" w:hAnsi="Arial" w:cs="Arial" w:eastAsia="Arial"/>
          <w:i/>
          <w:color w:val="231F20"/>
        </w:rPr>
        <w:t>K</w:t>
      </w:r>
      <w:r>
        <w:rPr>
          <w:rFonts w:ascii="Arial" w:hAnsi="Arial" w:cs="Arial" w:eastAsia="Arial"/>
          <w:i/>
          <w:color w:val="231F20"/>
          <w:w w:val="126"/>
        </w:rPr>
        <w:t> </w:t>
      </w:r>
      <w:r>
        <w:rPr>
          <w:color w:val="231F20"/>
        </w:rPr>
        <w:t>and a field </w:t>
      </w:r>
      <w:r>
        <w:rPr>
          <w:rFonts w:ascii="Arial" w:hAnsi="Arial" w:cs="Arial" w:eastAsia="Arial"/>
          <w:i/>
          <w:color w:val="231F20"/>
        </w:rPr>
        <w:t>S </w:t>
      </w:r>
      <w:r>
        <w:rPr>
          <w:color w:val="231F20"/>
        </w:rPr>
        <w:t>in TLS Certificate: </w:t>
      </w:r>
      <w:r>
        <w:rPr>
          <w:rFonts w:ascii="Times New Roman" w:hAnsi="Times New Roman" w:cs="Times New Roman" w:eastAsia="Times New Roman"/>
          <w:i/>
          <w:color w:val="231F20"/>
        </w:rPr>
        <w:t>Match </w:t>
      </w:r>
      <w:r>
        <w:rPr>
          <w:color w:val="231F20"/>
        </w:rPr>
        <w:t>means </w:t>
      </w:r>
      <w:r>
        <w:rPr>
          <w:rFonts w:ascii="Arial" w:hAnsi="Arial" w:cs="Arial" w:eastAsia="Arial"/>
          <w:i/>
          <w:color w:val="231F20"/>
        </w:rPr>
        <w:t>K </w:t>
      </w:r>
      <w:r>
        <w:rPr>
          <w:color w:val="231F20"/>
        </w:rPr>
        <w:t>is a</w:t>
      </w:r>
      <w:r>
        <w:rPr>
          <w:color w:val="231F20"/>
          <w:spacing w:val="-7"/>
        </w:rPr>
        <w:t> </w:t>
      </w:r>
      <w:r>
        <w:rPr>
          <w:color w:val="231F20"/>
        </w:rPr>
        <w:t>substring</w:t>
      </w:r>
      <w:r>
        <w:rPr>
          <w:color w:val="231F20"/>
          <w:w w:val="99"/>
        </w:rPr>
        <w:t> </w:t>
      </w:r>
      <w:r>
        <w:rPr>
          <w:color w:val="231F20"/>
        </w:rPr>
        <w:t>of </w:t>
      </w:r>
      <w:r>
        <w:rPr>
          <w:rFonts w:ascii="Arial" w:hAnsi="Arial" w:cs="Arial" w:eastAsia="Arial"/>
          <w:i/>
          <w:color w:val="231F20"/>
        </w:rPr>
        <w:t>S </w:t>
      </w:r>
      <w:r>
        <w:rPr>
          <w:color w:val="231F20"/>
        </w:rPr>
        <w:t>(ignore case); </w:t>
      </w:r>
      <w:r>
        <w:rPr>
          <w:rFonts w:ascii="Times New Roman" w:hAnsi="Times New Roman" w:cs="Times New Roman" w:eastAsia="Times New Roman"/>
          <w:i/>
          <w:color w:val="231F20"/>
        </w:rPr>
        <w:t>Good-Match </w:t>
      </w:r>
      <w:r>
        <w:rPr>
          <w:color w:val="231F20"/>
        </w:rPr>
        <w:t>means </w:t>
      </w:r>
      <w:r>
        <w:rPr>
          <w:rFonts w:ascii="Arial" w:hAnsi="Arial" w:cs="Arial" w:eastAsia="Arial"/>
          <w:i/>
          <w:color w:val="231F20"/>
        </w:rPr>
        <w:t>K  </w:t>
      </w:r>
      <w:r>
        <w:rPr>
          <w:color w:val="231F20"/>
        </w:rPr>
        <w:t>is a  Match of </w:t>
      </w:r>
      <w:r>
        <w:rPr>
          <w:color w:val="231F20"/>
          <w:spacing w:val="20"/>
        </w:rPr>
        <w:t> </w:t>
      </w:r>
      <w:r>
        <w:rPr>
          <w:rFonts w:ascii="Arial" w:hAnsi="Arial" w:cs="Arial" w:eastAsia="Arial"/>
          <w:i/>
          <w:color w:val="231F20"/>
        </w:rPr>
        <w:t>S</w:t>
      </w:r>
      <w:r>
        <w:rPr>
          <w:rFonts w:ascii="Arial" w:hAnsi="Arial" w:cs="Arial" w:eastAsia="Arial"/>
          <w:i/>
          <w:color w:val="231F20"/>
          <w:w w:val="91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character(s)</w:t>
      </w:r>
      <w:r>
        <w:rPr>
          <w:color w:val="231F20"/>
          <w:spacing w:val="30"/>
        </w:rPr>
        <w:t> </w:t>
      </w:r>
      <w:r>
        <w:rPr>
          <w:color w:val="231F20"/>
        </w:rPr>
        <w:t>adjacent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rFonts w:ascii="Arial" w:hAnsi="Arial" w:cs="Arial" w:eastAsia="Arial"/>
          <w:i/>
          <w:color w:val="231F20"/>
        </w:rPr>
        <w:t>K</w:t>
      </w:r>
      <w:r>
        <w:rPr>
          <w:color w:val="231F20"/>
        </w:rPr>
        <w:t>’s</w:t>
      </w:r>
      <w:r>
        <w:rPr>
          <w:color w:val="231F20"/>
          <w:spacing w:val="30"/>
        </w:rPr>
        <w:t> </w:t>
      </w:r>
      <w:r>
        <w:rPr>
          <w:color w:val="231F20"/>
        </w:rPr>
        <w:t>match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rFonts w:ascii="Arial" w:hAnsi="Arial" w:cs="Arial" w:eastAsia="Arial"/>
          <w:i/>
          <w:color w:val="231F20"/>
        </w:rPr>
        <w:t>S</w:t>
      </w:r>
      <w:r>
        <w:rPr>
          <w:rFonts w:ascii="Arial" w:hAnsi="Arial" w:cs="Arial" w:eastAsia="Arial"/>
          <w:i/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neither</w:t>
      </w:r>
      <w:r>
        <w:rPr>
          <w:color w:val="231F20"/>
          <w:w w:val="99"/>
        </w:rPr>
        <w:t> </w:t>
      </w:r>
      <w:r>
        <w:rPr>
          <w:color w:val="231F20"/>
        </w:rPr>
        <w:t>alphabetical nor numbers. For example,  “GE”  is  a </w:t>
      </w:r>
      <w:r>
        <w:rPr>
          <w:color w:val="231F20"/>
          <w:spacing w:val="38"/>
        </w:rPr>
        <w:t> </w:t>
      </w:r>
      <w:r>
        <w:rPr>
          <w:color w:val="231F20"/>
        </w:rPr>
        <w:t>Match</w:t>
      </w:r>
      <w:r>
        <w:rPr>
          <w:color w:val="231F20"/>
          <w:w w:val="99"/>
        </w:rPr>
        <w:t> </w:t>
      </w:r>
      <w:r>
        <w:rPr>
          <w:color w:val="231F20"/>
        </w:rPr>
        <w:t>but not a Good-Match of “Privilege” because the</w:t>
      </w:r>
      <w:r>
        <w:rPr>
          <w:color w:val="231F20"/>
          <w:spacing w:val="19"/>
        </w:rPr>
        <w:t> </w:t>
      </w:r>
      <w:r>
        <w:rPr>
          <w:color w:val="231F20"/>
        </w:rPr>
        <w:t>adjacent</w:t>
      </w:r>
      <w:r>
        <w:rPr>
          <w:color w:val="231F20"/>
          <w:w w:val="99"/>
        </w:rPr>
        <w:t> </w:t>
      </w:r>
      <w:r>
        <w:rPr>
          <w:color w:val="231F20"/>
        </w:rPr>
        <w:t>characters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“GE”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“Privilege”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“e”</w:t>
      </w:r>
      <w:r>
        <w:rPr>
          <w:color w:val="231F20"/>
          <w:spacing w:val="33"/>
        </w:rPr>
        <w:t> </w:t>
      </w:r>
      <w:r>
        <w:rPr>
          <w:color w:val="231F20"/>
        </w:rPr>
        <w:t>(an</w:t>
      </w:r>
      <w:r>
        <w:rPr>
          <w:color w:val="231F20"/>
          <w:spacing w:val="32"/>
        </w:rPr>
        <w:t> </w:t>
      </w:r>
      <w:r>
        <w:rPr>
          <w:color w:val="231F20"/>
        </w:rPr>
        <w:t>alphabet).</w:t>
      </w:r>
      <w:r>
        <w:rPr>
          <w:color w:val="231F20"/>
          <w:spacing w:val="31"/>
        </w:rPr>
        <w:t> </w:t>
      </w:r>
      <w:r>
        <w:rPr>
          <w:color w:val="231F20"/>
          <w:spacing w:val="-7"/>
        </w:rPr>
        <w:t>(We</w:t>
      </w:r>
      <w:r>
        <w:rPr>
          <w:color w:val="231F20"/>
          <w:w w:val="99"/>
        </w:rPr>
        <w:t> </w:t>
      </w:r>
      <w:r>
        <w:rPr>
          <w:color w:val="231F20"/>
        </w:rPr>
        <w:t>do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5"/>
        </w:rPr>
        <w:t> </w:t>
      </w:r>
      <w:r>
        <w:rPr>
          <w:color w:val="231F20"/>
        </w:rPr>
        <w:t>simply</w:t>
      </w:r>
      <w:r>
        <w:rPr>
          <w:color w:val="231F20"/>
          <w:spacing w:val="36"/>
        </w:rPr>
        <w:t> </w:t>
      </w:r>
      <w:r>
        <w:rPr>
          <w:color w:val="231F20"/>
        </w:rPr>
        <w:t>look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identical</w:t>
      </w:r>
      <w:r>
        <w:rPr>
          <w:color w:val="231F20"/>
          <w:spacing w:val="35"/>
        </w:rPr>
        <w:t> </w:t>
      </w:r>
      <w:r>
        <w:rPr>
          <w:rFonts w:ascii="Arial" w:hAnsi="Arial" w:cs="Arial" w:eastAsia="Arial"/>
          <w:i/>
          <w:color w:val="231F20"/>
        </w:rPr>
        <w:t>K</w:t>
      </w:r>
      <w:r>
        <w:rPr>
          <w:rFonts w:ascii="Arial" w:hAnsi="Arial" w:cs="Arial" w:eastAsia="Arial"/>
          <w:i/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rFonts w:ascii="Arial" w:hAnsi="Arial" w:cs="Arial" w:eastAsia="Arial"/>
          <w:i/>
          <w:color w:val="231F20"/>
        </w:rPr>
        <w:t>S</w:t>
      </w:r>
      <w:r>
        <w:rPr>
          <w:rFonts w:ascii="Arial" w:hAnsi="Arial" w:cs="Arial" w:eastAsia="Arial"/>
          <w:i/>
          <w:color w:val="231F20"/>
          <w:spacing w:val="41"/>
        </w:rPr>
        <w:t> </w:t>
      </w:r>
      <w:r>
        <w:rPr>
          <w:color w:val="231F20"/>
        </w:rPr>
        <w:t>because</w:t>
      </w:r>
      <w:r>
        <w:rPr>
          <w:color w:val="231F20"/>
          <w:spacing w:val="35"/>
        </w:rPr>
        <w:t> </w:t>
      </w:r>
      <w:r>
        <w:rPr>
          <w:color w:val="231F20"/>
        </w:rPr>
        <w:t>often</w:t>
      </w:r>
      <w:r>
        <w:rPr>
          <w:color w:val="231F20"/>
          <w:spacing w:val="34"/>
        </w:rPr>
        <w:t> </w:t>
      </w:r>
      <w:r>
        <w:rPr>
          <w:rFonts w:ascii="Arial" w:hAnsi="Arial" w:cs="Arial" w:eastAsia="Arial"/>
          <w:i/>
          <w:color w:val="231F20"/>
        </w:rPr>
        <w:t>S</w:t>
      </w:r>
      <w:r>
        <w:rPr>
          <w:rFonts w:ascii="Arial" w:hAnsi="Arial" w:cs="Arial" w:eastAsia="Arial"/>
          <w:i/>
          <w:color w:val="231F20"/>
          <w:w w:val="91"/>
        </w:rPr>
        <w:t> </w:t>
      </w:r>
      <w:r>
        <w:rPr>
          <w:color w:val="231F20"/>
        </w:rPr>
        <w:t>uses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prefix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4"/>
        </w:rPr>
        <w:t> </w:t>
      </w:r>
      <w:r>
        <w:rPr>
          <w:color w:val="231F20"/>
        </w:rPr>
        <w:t>suffix.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example,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certificate’s</w:t>
      </w:r>
      <w:r>
        <w:rPr>
          <w:color w:val="231F20"/>
          <w:spacing w:val="32"/>
        </w:rPr>
        <w:t> </w:t>
      </w:r>
      <w:r>
        <w:rPr>
          <w:color w:val="231F20"/>
        </w:rPr>
        <w:t>subject-</w:t>
      </w:r>
      <w:r>
        <w:rPr>
          <w:color w:val="231F20"/>
          <w:w w:val="99"/>
        </w:rPr>
        <w:t> </w:t>
      </w:r>
      <w:r>
        <w:rPr>
          <w:color w:val="231F20"/>
        </w:rPr>
        <w:t>organization field </w:t>
      </w:r>
      <w:r>
        <w:rPr>
          <w:color w:val="231F20"/>
          <w:spacing w:val="-3"/>
        </w:rPr>
        <w:t>“Amcrest </w:t>
      </w:r>
      <w:r>
        <w:rPr>
          <w:color w:val="231F20"/>
        </w:rPr>
        <w:t>Technologies LLC” will be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Good-Match with manufacturer key “Amcrest”, but is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w w:val="99"/>
        </w:rPr>
        <w:t> </w:t>
      </w:r>
      <w:r>
        <w:rPr>
          <w:color w:val="231F20"/>
        </w:rPr>
        <w:t>identical due to the suffix “Technologies</w:t>
      </w:r>
      <w:r>
        <w:rPr>
          <w:color w:val="231F20"/>
          <w:spacing w:val="49"/>
        </w:rPr>
        <w:t> </w:t>
      </w:r>
      <w:r>
        <w:rPr>
          <w:color w:val="231F20"/>
        </w:rPr>
        <w:t>LLC”.)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Requiring Good-Match for manufacturer keys reduces</w:t>
      </w:r>
      <w:r>
        <w:rPr>
          <w:color w:val="231F20"/>
          <w:spacing w:val="13"/>
        </w:rPr>
        <w:t> </w:t>
      </w:r>
      <w:r>
        <w:rPr>
          <w:color w:val="231F20"/>
        </w:rPr>
        <w:t>false</w:t>
      </w:r>
      <w:r>
        <w:rPr>
          <w:color w:val="231F20"/>
          <w:w w:val="99"/>
        </w:rPr>
        <w:t> </w:t>
      </w:r>
      <w:r>
        <w:rPr>
          <w:color w:val="231F20"/>
        </w:rPr>
        <w:t>positives caused by IoT manufacturer names being</w:t>
      </w:r>
      <w:r>
        <w:rPr>
          <w:color w:val="231F20"/>
          <w:spacing w:val="14"/>
        </w:rPr>
        <w:t> </w:t>
      </w:r>
      <w:r>
        <w:rPr>
          <w:color w:val="231F20"/>
        </w:rPr>
        <w:t>substrings</w:t>
      </w:r>
      <w:r>
        <w:rPr>
          <w:color w:val="231F20"/>
          <w:w w:val="99"/>
        </w:rPr>
        <w:t> </w:t>
      </w:r>
      <w:r>
        <w:rPr>
          <w:color w:val="231F20"/>
        </w:rPr>
        <w:t>of other companies. For example, name of IP camera</w:t>
      </w:r>
      <w:r>
        <w:rPr>
          <w:color w:val="231F20"/>
          <w:spacing w:val="-11"/>
        </w:rPr>
        <w:t> </w:t>
      </w:r>
      <w:r>
        <w:rPr>
          <w:color w:val="231F20"/>
        </w:rPr>
        <w:t>man-</w:t>
      </w:r>
      <w:r>
        <w:rPr>
          <w:color w:val="231F20"/>
          <w:w w:val="99"/>
        </w:rPr>
        <w:t> </w:t>
      </w:r>
      <w:r>
        <w:rPr>
          <w:color w:val="231F20"/>
        </w:rPr>
        <w:t>ufacturer “Axis_Communications” is a substring of</w:t>
      </w:r>
      <w:r>
        <w:rPr>
          <w:color w:val="231F20"/>
          <w:spacing w:val="48"/>
        </w:rPr>
        <w:t> </w:t>
      </w:r>
      <w:r>
        <w:rPr>
          <w:color w:val="231F20"/>
          <w:spacing w:val="-3"/>
        </w:rPr>
        <w:t>Telecom</w:t>
      </w:r>
      <w:r>
        <w:rPr>
          <w:color w:val="231F20"/>
          <w:w w:val="99"/>
        </w:rPr>
        <w:t> </w:t>
      </w:r>
      <w:r>
        <w:rPr>
          <w:color w:val="231F20"/>
        </w:rPr>
        <w:t>company “Maxis_Communications” but they are not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Good-Match.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use the Match (not Good-Match) rule for other</w:t>
      </w:r>
      <w:r>
        <w:rPr>
          <w:color w:val="231F20"/>
          <w:spacing w:val="2"/>
        </w:rPr>
        <w:t> </w:t>
      </w:r>
      <w:r>
        <w:rPr>
          <w:color w:val="231F20"/>
        </w:rPr>
        <w:t>keys</w:t>
      </w:r>
      <w:r>
        <w:rPr>
          <w:color w:val="231F20"/>
          <w:w w:val="99"/>
        </w:rPr>
        <w:t> </w:t>
      </w:r>
      <w:r>
        <w:rPr>
          <w:color w:val="231F20"/>
        </w:rPr>
        <w:t>(product types and sub-brand) because they require</w:t>
      </w:r>
      <w:r>
        <w:rPr>
          <w:color w:val="231F20"/>
          <w:spacing w:val="-16"/>
        </w:rPr>
        <w:t> </w:t>
      </w:r>
      <w:r>
        <w:rPr>
          <w:color w:val="231F20"/>
        </w:rPr>
        <w:t>greater</w:t>
      </w:r>
      <w:r>
        <w:rPr>
          <w:color w:val="231F20"/>
          <w:w w:val="99"/>
        </w:rPr>
        <w:t> </w:t>
      </w:r>
      <w:r>
        <w:rPr>
          <w:color w:val="231F20"/>
        </w:rPr>
        <w:t>flexibility. For example, product type “NVR” can be</w:t>
      </w:r>
      <w:r>
        <w:rPr>
          <w:color w:val="231F20"/>
          <w:spacing w:val="7"/>
        </w:rPr>
        <w:t> </w:t>
      </w:r>
      <w:r>
        <w:rPr>
          <w:color w:val="231F20"/>
        </w:rPr>
        <w:t>matched</w:t>
      </w:r>
      <w:r>
        <w:rPr>
          <w:color w:val="231F20"/>
          <w:w w:val="99"/>
        </w:rPr>
        <w:t> </w:t>
      </w:r>
      <w:r>
        <w:rPr>
          <w:color w:val="231F20"/>
        </w:rPr>
        <w:t>to text string like </w:t>
      </w:r>
      <w:r>
        <w:rPr>
          <w:color w:val="231F20"/>
          <w:spacing w:val="2"/>
        </w:rPr>
        <w:t> </w:t>
      </w:r>
      <w:r>
        <w:rPr>
          <w:color w:val="231F20"/>
        </w:rPr>
        <w:t>”myNVR”.</w:t>
      </w:r>
      <w:r>
        <w:rPr/>
      </w:r>
    </w:p>
    <w:p>
      <w:pPr>
        <w:pStyle w:val="BodyText"/>
        <w:spacing w:line="237" w:lineRule="auto"/>
        <w:ind w:right="111" w:firstLine="398"/>
        <w:jc w:val="both"/>
      </w:pPr>
      <w:r>
        <w:rPr>
          <w:rFonts w:ascii="Times New Roman"/>
          <w:i/>
          <w:color w:val="231F20"/>
          <w:spacing w:val="-5"/>
        </w:rPr>
        <w:t>Key </w:t>
      </w:r>
      <w:r>
        <w:rPr>
          <w:rFonts w:ascii="Times New Roman"/>
          <w:i/>
          <w:color w:val="231F20"/>
        </w:rPr>
        <w:t>Matching Algorithm:  </w:t>
      </w:r>
      <w:r>
        <w:rPr>
          <w:color w:val="231F20"/>
          <w:spacing w:val="-10"/>
        </w:rPr>
        <w:t>We  </w:t>
      </w:r>
      <w:r>
        <w:rPr>
          <w:color w:val="231F20"/>
        </w:rPr>
        <w:t>test  each  TLS </w:t>
      </w:r>
      <w:r>
        <w:rPr>
          <w:color w:val="231F20"/>
          <w:spacing w:val="10"/>
        </w:rPr>
        <w:t> </w:t>
      </w:r>
      <w:r>
        <w:rPr>
          <w:color w:val="231F20"/>
        </w:rPr>
        <w:t>certifi-</w:t>
      </w:r>
      <w:r>
        <w:rPr>
          <w:color w:val="231F20"/>
          <w:w w:val="97"/>
        </w:rPr>
        <w:t> </w:t>
      </w:r>
      <w:r>
        <w:rPr>
          <w:color w:val="231F20"/>
        </w:rPr>
        <w:t>cate (input) with matching keys from each target</w:t>
      </w:r>
      <w:r>
        <w:rPr>
          <w:color w:val="231F20"/>
          <w:spacing w:val="36"/>
        </w:rPr>
        <w:t> </w:t>
      </w:r>
      <w:r>
        <w:rPr>
          <w:color w:val="231F20"/>
        </w:rPr>
        <w:t>device.</w:t>
      </w:r>
      <w:r>
        <w:rPr>
          <w:color w:val="231F20"/>
          <w:w w:val="99"/>
        </w:rPr>
        <w:t> </w:t>
      </w:r>
      <w:r>
        <w:rPr>
          <w:color w:val="231F20"/>
        </w:rPr>
        <w:t>Specifically,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examine</w:t>
      </w:r>
      <w:r>
        <w:rPr>
          <w:color w:val="231F20"/>
          <w:spacing w:val="-17"/>
        </w:rPr>
        <w:t> </w:t>
      </w:r>
      <w:r>
        <w:rPr>
          <w:color w:val="231F20"/>
        </w:rPr>
        <w:t>four</w:t>
      </w:r>
      <w:r>
        <w:rPr>
          <w:color w:val="231F20"/>
          <w:spacing w:val="-15"/>
        </w:rPr>
        <w:t> </w:t>
      </w:r>
      <w:r>
        <w:rPr>
          <w:color w:val="231F20"/>
        </w:rPr>
        <w:t>subject</w:t>
      </w:r>
      <w:r>
        <w:rPr>
          <w:color w:val="231F20"/>
          <w:spacing w:val="-13"/>
        </w:rPr>
        <w:t> </w:t>
      </w:r>
      <w:r>
        <w:rPr>
          <w:color w:val="231F20"/>
        </w:rPr>
        <w:t>fields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TLS</w:t>
      </w:r>
      <w:r>
        <w:rPr>
          <w:color w:val="231F20"/>
          <w:spacing w:val="-12"/>
        </w:rPr>
        <w:t> </w:t>
      </w:r>
      <w:r>
        <w:rPr>
          <w:color w:val="231F20"/>
        </w:rPr>
        <w:t>certificate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49" w:space="112"/>
            <w:col w:w="52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554" w:lineRule="exact"/>
        <w:ind w:left="64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0"/>
          <w:sz w:val="20"/>
          <w:szCs w:val="20"/>
        </w:rPr>
        <w:pict>
          <v:group style="width:460.3pt;height:77.75pt;mso-position-horizontal-relative:char;mso-position-vertical-relative:line" coordorigin="0,0" coordsize="9206,1555">
            <v:shape style="position:absolute;left:539;top:0;width:8251;height:1189" type="#_x0000_t75" stroked="false">
              <v:imagedata r:id="rId14" o:title=""/>
            </v:shape>
            <v:group style="position:absolute;left:1356;top:1181;width:6449;height:182" coordorigin="1356,1181" coordsize="6449,182">
              <v:shape style="position:absolute;left:1356;top:1181;width:6449;height:182" coordorigin="1356,1181" coordsize="6449,182" path="m1421,1215l1413,1229,1413,1359,1417,1363,7801,1363,7805,1359,7805,1355,1429,1355,1421,1347,1429,1347,1429,1229,1421,1215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29,1347l1421,1347,1429,1355,1429,1347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7789,1347l1429,1347,1429,1355,7789,1355,7789,1347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7805,1181l7789,1181,7789,1355,7797,1347,7805,1347,7805,1181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7805,1347l7797,1347,7789,1355,7805,1355,7805,1347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21,1183l1356,1295,1357,1300,1365,1305,1370,1304,1372,1300,1413,1229,1413,1199,1431,1199,1421,1183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31,1199l1429,1199,1429,1229,1473,1304,1478,1305,1485,1300,1487,1295,1431,1199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29,1203l1428,1203,1421,1215,1429,1229,1429,1203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29,1199l1413,1199,1413,1229,1421,1215,1414,1203,1429,1203,1429,1199xe" filled="true" fillcolor="#000000" stroked="false">
                <v:path arrowok="t"/>
                <v:fill type="solid"/>
              </v:shape>
              <v:shape style="position:absolute;left:1356;top:1181;width:6449;height:182" coordorigin="1356,1181" coordsize="6449,182" path="m1428,1203l1414,1203,1421,1215,1428,1203xe" filled="true" fillcolor="#000000" stroked="false">
                <v:path arrowok="t"/>
                <v:fill type="solid"/>
              </v:shape>
            </v:group>
            <v:group style="position:absolute;left:5131;top:717;width:298;height:322" coordorigin="5131,717" coordsize="298,322">
              <v:shape style="position:absolute;left:5131;top:717;width:298;height:322" coordorigin="5131,717" coordsize="298,322" path="m5309,985l5305,987,5303,992,5302,996,5304,1000,5428,1038,5427,1032,5412,1032,5391,1010,5309,985xe" filled="true" fillcolor="#000000" stroked="false">
                <v:path arrowok="t"/>
                <v:fill type="solid"/>
              </v:shape>
              <v:shape style="position:absolute;left:5131;top:717;width:298;height:322" coordorigin="5131,717" coordsize="298,322" path="m5391,1010l5412,1032,5416,1028,5410,1028,5407,1015,5391,1010xe" filled="true" fillcolor="#000000" stroked="false">
                <v:path arrowok="t"/>
                <v:fill type="solid"/>
              </v:shape>
              <v:shape style="position:absolute;left:5131;top:717;width:298;height:322" coordorigin="5131,717" coordsize="298,322" path="m5396,909l5387,911,5385,915,5403,1000,5423,1021,5412,1032,5427,1032,5401,916,5400,912,5396,909xe" filled="true" fillcolor="#000000" stroked="false">
                <v:path arrowok="t"/>
                <v:fill type="solid"/>
              </v:shape>
              <v:shape style="position:absolute;left:5131;top:717;width:298;height:322" coordorigin="5131,717" coordsize="298,322" path="m5407,1015l5410,1028,5420,1019,5407,1015xe" filled="true" fillcolor="#000000" stroked="false">
                <v:path arrowok="t"/>
                <v:fill type="solid"/>
              </v:shape>
              <v:shape style="position:absolute;left:5131;top:717;width:298;height:322" coordorigin="5131,717" coordsize="298,322" path="m5403,1000l5407,1015,5420,1019,5410,1028,5416,1028,5423,1021,5403,1000xe" filled="true" fillcolor="#000000" stroked="false">
                <v:path arrowok="t"/>
                <v:fill type="solid"/>
              </v:shape>
              <v:shape style="position:absolute;left:5131;top:717;width:298;height:322" coordorigin="5131,717" coordsize="298,322" path="m5143,717l5131,728,5391,1010,5407,1015,5403,1000,5143,717xe" filled="true" fillcolor="#000000" stroked="false">
                <v:path arrowok="t"/>
                <v:fill type="solid"/>
              </v:shape>
            </v:group>
            <v:group style="position:absolute;left:3376;top:750;width:168;height:103" coordorigin="3376,750" coordsize="168,103">
              <v:shape style="position:absolute;left:3376;top:750;width:168;height:103" coordorigin="3376,750" coordsize="168,103" path="m3389,750l3382,750,3378,751,3377,752,3376,754,3376,849,3377,850,3378,851,3380,851,3383,852,3386,851,3388,851,3389,850,3390,849,3390,765,3404,765,3400,758,3398,754,3395,752,3392,750,3389,750xe" filled="true" fillcolor="#000000" stroked="false">
                <v:path arrowok="t"/>
                <v:fill type="solid"/>
              </v:shape>
              <v:shape style="position:absolute;left:3376;top:750;width:168;height:103" coordorigin="3376,750" coordsize="168,103" path="m3404,765l3390,765,3391,768,3393,771,3396,778,3397,781,3430,841,3431,843,3442,851,3447,851,3453,833,3439,833,3438,830,3429,813,3404,765xe" filled="true" fillcolor="#000000" stroked="false">
                <v:path arrowok="t"/>
                <v:fill type="solid"/>
              </v:shape>
              <v:shape style="position:absolute;left:3376;top:750;width:168;height:103" coordorigin="3376,750" coordsize="168,103" path="m3449,750l3443,750,3441,750,3440,751,3439,752,3439,765,3439,833,3453,833,3453,752,3452,751,3451,750,3449,750xe" filled="true" fillcolor="#000000" stroked="false">
                <v:path arrowok="t"/>
                <v:fill type="solid"/>
              </v:shape>
              <v:shape style="position:absolute;left:3376;top:750;width:168;height:103" coordorigin="3376,750" coordsize="168,103" path="m3516,775l3504,775,3499,776,3474,822,3475,826,3503,853,3514,853,3519,852,3529,848,3532,845,3535,842,3505,842,3501,841,3487,819,3488,807,3505,786,3536,786,3533,782,3529,780,3521,776,3516,775xe" filled="true" fillcolor="#000000" stroked="false">
                <v:path arrowok="t"/>
                <v:fill type="solid"/>
              </v:shape>
              <v:shape style="position:absolute;left:3376;top:750;width:168;height:103" coordorigin="3376,750" coordsize="168,103" path="m3536,786l3513,786,3517,787,3523,790,3531,819,3530,822,3513,842,3535,842,3538,838,3540,834,3544,824,3544,819,3544,806,3544,802,3541,793,3539,789,3536,786xe" filled="true" fillcolor="#000000" stroked="false">
                <v:path arrowok="t"/>
                <v:fill type="solid"/>
              </v:shape>
            </v:group>
            <v:group style="position:absolute;left:5178;top:619;width:168;height:103" coordorigin="5178,619" coordsize="168,103">
              <v:shape style="position:absolute;left:5178;top:619;width:168;height:103" coordorigin="5178,619" coordsize="168,103" path="m5191,619l5184,619,5180,621,5179,622,5178,623,5178,719,5179,719,5180,720,5182,721,5188,721,5190,720,5191,719,5192,719,5191,634,5206,634,5202,628,5200,624,5197,621,5194,620,5191,619xe" filled="true" fillcolor="#000000" stroked="false">
                <v:path arrowok="t"/>
                <v:fill type="solid"/>
              </v:shape>
              <v:shape style="position:absolute;left:5178;top:619;width:168;height:103" coordorigin="5178,619" coordsize="168,103" path="m5206,634l5192,634,5194,641,5233,713,5244,721,5249,721,5255,702,5241,702,5231,682,5227,675,5226,672,5206,634xe" filled="true" fillcolor="#000000" stroked="false">
                <v:path arrowok="t"/>
                <v:fill type="solid"/>
              </v:shape>
              <v:shape style="position:absolute;left:5178;top:619;width:168;height:103" coordorigin="5178,619" coordsize="168,103" path="m5251,619l5245,619,5243,620,5242,621,5241,621,5241,641,5241,702,5255,702,5254,621,5254,621,5253,620,5251,619xe" filled="true" fillcolor="#000000" stroked="false">
                <v:path arrowok="t"/>
                <v:fill type="solid"/>
              </v:shape>
              <v:shape style="position:absolute;left:5178;top:619;width:168;height:103" coordorigin="5178,619" coordsize="168,103" path="m5318,645l5306,645,5301,646,5276,691,5277,695,5304,722,5316,722,5321,721,5330,717,5334,714,5337,711,5307,711,5303,710,5289,688,5290,677,5307,655,5338,655,5335,652,5331,649,5323,646,5318,645xe" filled="true" fillcolor="#000000" stroked="false">
                <v:path arrowok="t"/>
                <v:fill type="solid"/>
              </v:shape>
              <v:shape style="position:absolute;left:5178;top:619;width:168;height:103" coordorigin="5178,619" coordsize="168,103" path="m5338,655l5315,655,5319,656,5324,659,5333,688,5332,691,5315,711,5337,711,5340,707,5342,703,5345,694,5346,688,5346,675,5345,671,5343,662,5340,658,5338,655xe" filled="true" fillcolor="#000000" stroked="false">
                <v:path arrowok="t"/>
                <v:fill type="solid"/>
              </v:shape>
            </v:group>
            <v:group style="position:absolute;left:7859;top:1241;width:210;height:104" coordorigin="7859,1241" coordsize="210,104">
              <v:shape style="position:absolute;left:7859;top:1241;width:210;height:104" coordorigin="7859,1241" coordsize="210,104" path="m7869,1241l7861,1241,7859,1242,7859,1242,7859,1244,7860,1246,7888,1303,7888,1340,7889,1342,7890,1342,7892,1343,7895,1343,7898,1343,7901,1342,7902,1342,7902,1340,7902,1303,7908,1290,7895,1290,7890,1278,7888,1273,7874,1244,7873,1242,7872,1242,7869,1241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7926,1241l7896,1290,7908,1290,7931,1246,7931,1244,7932,1243,7931,1242,7929,1241,7926,1241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7980,1267l7969,1267,7965,1268,7941,1312,7941,1318,7970,1344,7979,1344,8002,1333,7973,1333,7969,1333,7954,1308,8000,1308,8004,1307,8005,1306,8005,1304,8005,1298,7954,1298,7954,1295,7971,1277,7998,1277,7996,1273,7992,1271,7985,1268,7980,1267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8000,1328l7997,1329,7996,1330,7991,1332,7989,1332,7983,1333,7980,1333,8002,1333,8002,1330,8002,1329,8001,1328,8000,1328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7998,1277l7980,1277,7985,1279,7991,1286,7992,1291,7992,1298,8005,1298,8005,1294,8005,1291,8002,1283,8001,1280,7998,1277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8021,1327l8019,1334,8019,1336,8045,1344,8049,1343,8065,1334,8038,1334,8036,1333,8031,1332,8029,1331,8028,1330,8023,1328,8021,1327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8042,1267l8020,1285,8020,1291,8047,1312,8049,1313,8050,1314,8054,1317,8055,1319,8056,1320,8056,1325,8043,1334,8065,1334,8068,1328,8069,1325,8068,1317,8042,1298,8040,1297,8038,1296,8034,1292,8033,1291,8033,1289,8033,1287,8044,1277,8065,1277,8065,1275,8050,1267,8042,1267xe" filled="true" fillcolor="#000000" stroked="false">
                <v:path arrowok="t"/>
                <v:fill type="solid"/>
              </v:shape>
              <v:shape style="position:absolute;left:7859;top:1241;width:210;height:104" coordorigin="7859,1241" coordsize="210,104" path="m8065,1277l8048,1277,8051,1277,8054,1278,8056,1279,8057,1279,8061,1281,8063,1282,8064,1282,8064,1281,8065,1280,8065,1277xe" filled="true" fillcolor="#000000" stroked="false">
                <v:path arrowok="t"/>
                <v:fill type="solid"/>
              </v:shape>
            </v:group>
            <v:group style="position:absolute;left:3510;top:1087;width:210;height:104" coordorigin="3510,1087" coordsize="210,104">
              <v:shape style="position:absolute;left:3510;top:1087;width:210;height:104" coordorigin="3510,1087" coordsize="210,104" path="m3520,1087l3512,1087,3510,1088,3510,1088,3510,1089,3511,1092,3540,1149,3540,1186,3540,1187,3541,1188,3543,1189,3550,1189,3552,1188,3553,1187,3553,1186,3553,1149,3559,1136,3547,1136,3541,1124,3539,1118,3525,1089,3524,1088,3523,1087,3520,1087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577,1087l3547,1136,3559,1136,3582,1092,3583,1089,3583,1089,3582,1088,3580,1087,3577,1087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631,1113l3620,1113,3616,1113,3592,1158,3593,1163,3621,1190,3630,1190,3653,1179,3624,1179,3620,1179,3605,1154,3651,1154,3655,1152,3656,1152,3656,1150,3656,1144,3605,1144,3605,1141,3622,1123,3649,1123,3647,1119,3644,1117,3636,1113,3631,1113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651,1174l3649,1175,3647,1175,3642,1177,3640,1178,3634,1179,3631,1179,3653,1179,3653,1176,3653,1175,3652,1174,3651,1174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649,1123l3631,1123,3636,1125,3639,1128,3642,1132,3643,1137,3643,1144,3656,1144,3656,1140,3656,1137,3654,1129,3652,1125,3649,1123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672,1173l3671,1173,3671,1174,3670,1174,3670,1176,3670,1180,3696,1190,3700,1189,3716,1179,3689,1179,3687,1179,3682,1178,3680,1177,3679,1176,3675,1174,3672,1173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693,1113l3672,1131,3672,1137,3698,1158,3700,1159,3701,1160,3705,1163,3706,1165,3707,1166,3707,1171,3694,1179,3716,1179,3719,1174,3720,1171,3719,1163,3693,1143,3691,1142,3690,1141,3685,1138,3684,1136,3684,1135,3684,1133,3695,1123,3716,1123,3716,1121,3701,1113,3693,1113xe" filled="true" fillcolor="#000000" stroked="false">
                <v:path arrowok="t"/>
                <v:fill type="solid"/>
              </v:shape>
              <v:shape style="position:absolute;left:3510;top:1087;width:210;height:104" coordorigin="3510,1087" coordsize="210,104" path="m3716,1123l3699,1123,3702,1123,3705,1124,3707,1125,3709,1125,3712,1127,3714,1128,3715,1128,3716,1127,3716,1125,3716,1123xe" filled="true" fillcolor="#000000" stroked="false">
                <v:path arrowok="t"/>
                <v:fill type="solid"/>
              </v:shape>
            </v:group>
            <v:group style="position:absolute;left:4509;top:349;width:210;height:103" coordorigin="4509,349" coordsize="210,103">
              <v:shape style="position:absolute;left:4509;top:349;width:210;height:103" coordorigin="4509,349" coordsize="210,103" path="m4519,350l4511,350,4509,350,4509,351,4509,352,4510,355,4538,412,4538,449,4539,450,4540,451,4542,451,4548,451,4550,451,4551,450,4552,449,4552,412,4558,399,4545,399,4541,390,4540,387,4539,384,4537,381,4523,352,4523,351,4521,350,4519,350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576,349l4545,399,4558,399,4580,355,4581,352,4581,352,4581,350,4579,350,4576,349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630,375l4619,375,4614,376,4590,421,4591,426,4620,452,4629,452,4652,442,4623,442,4619,441,4604,416,4650,416,4654,415,4655,414,4655,413,4655,407,4604,407,4604,404,4620,385,4648,385,4645,382,4642,380,4634,376,4630,375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650,437l4647,438,4646,438,4644,439,4641,440,4638,441,4633,442,4630,442,4652,442,4652,439,4652,438,4651,437,4650,437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648,385l4630,385,4634,387,4641,395,4642,400,4642,407,4655,407,4655,403,4654,400,4652,392,4650,388,4648,385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671,435l4670,436,4669,436,4669,438,4669,442,4688,452,4695,452,4715,442,4688,442,4685,442,4681,440,4679,440,4677,439,4673,436,4671,435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692,375l4670,393,4670,399,4696,420,4698,421,4700,422,4704,426,4705,427,4706,429,4705,433,4693,442,4715,442,4718,437,4718,433,4718,426,4692,406,4690,405,4688,404,4684,400,4683,399,4683,397,4683,395,4693,385,4715,385,4715,383,4700,375,4692,375xe" filled="true" fillcolor="#000000" stroked="false">
                <v:path arrowok="t"/>
                <v:fill type="solid"/>
              </v:shape>
              <v:shape style="position:absolute;left:4509;top:349;width:210;height:103" coordorigin="4509,349" coordsize="210,103" path="m4715,385l4698,385,4700,385,4704,387,4706,387,4708,388,4711,390,4713,391,4713,390,4714,389,4714,388,4715,385xe" filled="true" fillcolor="#000000" stroked="false">
                <v:path arrowok="t"/>
                <v:fill type="solid"/>
              </v:shape>
            </v:group>
            <v:group style="position:absolute;left:5202;top:76;width:193;height:131" coordorigin="5202,76" coordsize="193,131">
              <v:shape style="position:absolute;left:5202;top:76;width:193;height:131" coordorigin="5202,76" coordsize="193,131" path="m5350,150l5279,191,5275,193,5273,198,5278,206,5283,207,5286,205,5382,150,5379,150,5350,150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363,142l5350,150,5379,150,5379,149,5375,149,5363,142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284,76l5279,77,5277,81,5275,85,5276,90,5279,92,5350,134,5380,134,5379,150,5382,150,5395,143,5288,78,5284,76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203,133l5202,149,5350,150,5363,142,5350,134,5203,133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375,136l5363,142,5375,149,5375,136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380,136l5375,136,5375,149,5379,149,5380,136xe" filled="true" fillcolor="#000000" stroked="false">
                <v:path arrowok="t"/>
                <v:fill type="solid"/>
              </v:shape>
              <v:shape style="position:absolute;left:5202;top:76;width:193;height:131" coordorigin="5202,76" coordsize="193,131" path="m5350,134l5363,142,5375,136,5380,136,5380,134,5350,134xe" filled="true" fillcolor="#000000" stroked="false">
                <v:path arrowok="t"/>
                <v:fill type="solid"/>
              </v:shape>
            </v:group>
            <v:group style="position:absolute;left:8479;top:1088;width:168;height:103" coordorigin="8479,1088" coordsize="168,103">
              <v:shape style="position:absolute;left:8479;top:1088;width:168;height:103" coordorigin="8479,1088" coordsize="168,103" path="m8491,1088l8485,1088,8481,1090,8480,1091,8479,1092,8479,1188,8479,1188,8480,1189,8482,1190,8486,1190,8489,1190,8491,1189,8492,1188,8492,1188,8492,1103,8507,1103,8503,1097,8500,1093,8498,1090,8495,1089,8491,1088xe" filled="true" fillcolor="#000000" stroked="false">
                <v:path arrowok="t"/>
                <v:fill type="solid"/>
              </v:shape>
              <v:shape style="position:absolute;left:8479;top:1088;width:168;height:103" coordorigin="8479,1088" coordsize="168,103" path="m8507,1103l8492,1103,8494,1106,8495,1109,8499,1116,8500,1119,8533,1180,8534,1182,8545,1190,8550,1190,8555,1171,8542,1171,8540,1166,8532,1151,8528,1144,8527,1141,8507,1103xe" filled="true" fillcolor="#000000" stroked="false">
                <v:path arrowok="t"/>
                <v:fill type="solid"/>
              </v:shape>
              <v:shape style="position:absolute;left:8479;top:1088;width:168;height:103" coordorigin="8479,1088" coordsize="168,103" path="m8552,1088l8546,1088,8543,1089,8542,1090,8542,1090,8542,1106,8542,1171,8555,1171,8555,1090,8555,1090,8554,1089,8552,1088xe" filled="true" fillcolor="#000000" stroked="false">
                <v:path arrowok="t"/>
                <v:fill type="solid"/>
              </v:shape>
              <v:shape style="position:absolute;left:8479;top:1088;width:168;height:103" coordorigin="8479,1088" coordsize="168,103" path="m8618,1114l8607,1114,8601,1115,8577,1160,8577,1164,8605,1191,8617,1191,8622,1190,8631,1186,8635,1183,8638,1180,8608,1180,8604,1179,8590,1157,8590,1146,8608,1124,8639,1124,8636,1120,8632,1118,8623,1115,8618,1114xe" filled="true" fillcolor="#000000" stroked="false">
                <v:path arrowok="t"/>
                <v:fill type="solid"/>
              </v:shape>
              <v:shape style="position:absolute;left:8479;top:1088;width:168;height:103" coordorigin="8479,1088" coordsize="168,103" path="m8639,1124l8616,1124,8620,1125,8625,1128,8634,1157,8633,1160,8616,1180,8638,1180,8641,1176,8643,1172,8646,1163,8647,1157,8647,1144,8646,1140,8643,1131,8641,1127,8639,1124xe" filled="true" fillcolor="#000000" stroked="false">
                <v:path arrowok="t"/>
                <v:fill type="solid"/>
              </v:shape>
              <v:shape style="position:absolute;left:3050;top:1402;width:3375;height:153" type="#_x0000_t75" stroked="false">
                <v:imagedata r:id="rId15" o:title=""/>
              </v:shape>
            </v:group>
            <v:group style="position:absolute;left:8852;top:952;width:355;height:177" coordorigin="8852,952" coordsize="355,177">
              <v:shape style="position:absolute;left:8852;top:952;width:355;height:177" coordorigin="8852,952" coordsize="355,177" path="m8937,964l8858,964,8856,965,8853,967,8852,969,8852,1120,8853,1123,8856,1125,8858,1126,8938,1126,8939,1125,8941,1124,8942,1121,8942,1117,8942,1113,8941,1110,8939,1108,8938,1108,8873,1108,8873,1050,8928,1050,8930,1050,8931,1048,8932,1045,8932,1042,8932,1037,8931,1035,8930,1033,8928,1033,8873,1033,8873,982,8937,982,8939,981,8940,980,8941,977,8941,973,8941,969,8940,966,8939,964,8937,964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8989,1006l8980,1006,8977,1007,8975,1008,8975,1010,8975,1123,8975,1124,8977,1126,8980,1126,8983,1127,8990,1126,8993,1126,8995,1124,8995,1123,8995,1044,9001,1037,9007,1031,9016,1025,8993,1025,8993,1010,8993,1008,8992,1007,8989,1006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066,1022l9031,1022,9035,1023,9041,1026,9051,1050,9051,1123,9052,1124,9053,1126,9056,1126,9059,1127,9067,1126,9070,1126,9071,1124,9072,1123,9072,1044,9071,1039,9070,1033,9068,1028,9066,1023,9066,1022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039,1004l9025,1004,9019,1006,9006,1013,9000,1018,8993,1025,9016,1025,9017,1024,9022,1022,9066,1022,9060,1014,9056,1011,9045,1006,9039,1004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158,1004l9143,1004,9136,1006,9102,1058,9102,1077,9140,1128,9156,1128,9163,1126,9176,1119,9182,1114,9185,1111,9146,1111,9142,1109,9124,1071,9124,1060,9147,1022,9206,1022,9206,1021,9185,1021,9180,1016,9174,1012,9164,1006,9158,1004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206,1108l9188,1108,9188,1123,9188,1124,9190,1126,9193,1126,9197,1127,9201,1126,9204,1126,9206,1124,9206,1123,9206,1108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206,1022l9158,1022,9164,1024,9174,1031,9180,1037,9185,1043,9185,1089,9155,1111,9185,1111,9188,1108,9206,1108,9206,1022xe" filled="true" fillcolor="#000000" stroked="false">
                <v:path arrowok="t"/>
                <v:fill type="solid"/>
              </v:shape>
              <v:shape style="position:absolute;left:8852;top:952;width:355;height:177" coordorigin="8852,952" coordsize="355,177" path="m9199,952l9192,952,9191,952,9187,953,9186,954,9185,956,9185,1021,9206,1021,9206,956,9205,954,9204,953,9201,952,9199,952xe" filled="true" fillcolor="#000000" stroked="false">
                <v:path arrowok="t"/>
                <v:fill type="solid"/>
              </v:shape>
              <v:shape style="position:absolute;left:0;top:961;width:481;height:167" type="#_x0000_t75" stroked="false">
                <v:imagedata r:id="rId16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0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Fig. 1.    </w:t>
      </w:r>
      <w:r>
        <w:rPr>
          <w:rFonts w:ascii="Times New Roman"/>
          <w:color w:val="231F20"/>
          <w:spacing w:val="-3"/>
          <w:sz w:val="16"/>
        </w:rPr>
        <w:t>Workflow </w:t>
      </w:r>
      <w:r>
        <w:rPr>
          <w:rFonts w:ascii="Times New Roman"/>
          <w:color w:val="231F20"/>
          <w:sz w:val="16"/>
        </w:rPr>
        <w:t>for DNS-based IoT detection with server  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learning.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13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20" w:lineRule="auto" w:before="89"/>
        <w:ind w:right="0" w:firstLine="0"/>
        <w:jc w:val="both"/>
      </w:pPr>
      <w:r>
        <w:rPr/>
        <w:pict>
          <v:shape style="position:absolute;margin-left:60.840305pt;margin-top:44.449474pt;width:7.1pt;height:7pt;mso-position-horizontal-relative:page;mso-position-vertical-relative:paragraph;z-index:-5536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231F20"/>
                      <w:w w:val="121"/>
                      <w:sz w:val="14"/>
                    </w:rPr>
                    <w:t>m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color w:val="231F20"/>
        </w:rPr>
        <w:t>C </w:t>
      </w:r>
      <w:r>
        <w:rPr>
          <w:color w:val="231F20"/>
        </w:rPr>
        <w:t>(organization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 </w:t>
      </w:r>
      <w:r>
        <w:rPr>
          <w:color w:val="231F20"/>
        </w:rPr>
        <w:t>, organization units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OU </w:t>
      </w:r>
      <w:r>
        <w:rPr>
          <w:color w:val="231F20"/>
        </w:rPr>
        <w:t>, common</w:t>
      </w:r>
      <w:r>
        <w:rPr>
          <w:color w:val="231F20"/>
          <w:spacing w:val="22"/>
        </w:rPr>
        <w:t> </w:t>
      </w:r>
      <w:r>
        <w:rPr>
          <w:color w:val="231F20"/>
        </w:rPr>
        <w:t>name</w:t>
      </w:r>
      <w:r>
        <w:rPr>
          <w:color w:val="231F20"/>
          <w:w w:val="99"/>
        </w:rPr>
        <w:t> </w:t>
      </w:r>
      <w:r>
        <w:rPr>
          <w:rFonts w:ascii="Arial" w:hAnsi="Arial" w:cs="Arial" w:eastAsia="Arial"/>
          <w:i/>
          <w:color w:val="231F20"/>
          <w:spacing w:val="2"/>
        </w:rPr>
        <w:t>C</w:t>
      </w:r>
      <w:r>
        <w:rPr>
          <w:rFonts w:ascii="Arial" w:hAnsi="Arial" w:cs="Arial" w:eastAsia="Arial"/>
          <w:i/>
          <w:color w:val="231F20"/>
          <w:spacing w:val="2"/>
          <w:position w:val="-2"/>
          <w:sz w:val="14"/>
          <w:szCs w:val="14"/>
        </w:rPr>
        <w:t>CN</w:t>
      </w:r>
      <w:r>
        <w:rPr>
          <w:rFonts w:ascii="Arial" w:hAnsi="Arial" w:cs="Arial" w:eastAsia="Arial"/>
          <w:i/>
          <w:color w:val="231F20"/>
          <w:spacing w:val="25"/>
          <w:position w:val="-2"/>
          <w:sz w:val="14"/>
          <w:szCs w:val="1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SubjectAltNames</w:t>
      </w:r>
      <w:r>
        <w:rPr>
          <w:color w:val="231F20"/>
          <w:spacing w:val="21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DN</w:t>
      </w:r>
      <w:r>
        <w:rPr>
          <w:rFonts w:ascii="Arial" w:hAnsi="Arial" w:cs="Arial" w:eastAsia="Arial"/>
          <w:i/>
          <w:color w:val="231F20"/>
          <w:spacing w:val="-9"/>
          <w:position w:val="-2"/>
          <w:sz w:val="14"/>
          <w:szCs w:val="14"/>
        </w:rPr>
        <w:t> </w:t>
      </w:r>
      <w:r>
        <w:rPr>
          <w:color w:val="231F20"/>
        </w:rPr>
        <w:t>,</w:t>
      </w:r>
      <w:r>
        <w:rPr>
          <w:color w:val="231F20"/>
          <w:spacing w:val="25"/>
        </w:rPr>
        <w:t> </w:t>
      </w:r>
      <w:r>
        <w:rPr>
          <w:color w:val="231F20"/>
        </w:rPr>
        <w:t>if</w:t>
      </w:r>
      <w:r>
        <w:rPr>
          <w:color w:val="231F20"/>
          <w:spacing w:val="26"/>
        </w:rPr>
        <w:t> </w:t>
      </w:r>
      <w:r>
        <w:rPr>
          <w:color w:val="231F20"/>
        </w:rPr>
        <w:t>present)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consider</w:t>
      </w:r>
      <w:r>
        <w:rPr>
          <w:color w:val="231F20"/>
          <w:spacing w:val="22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spacing w:val="-51"/>
        </w:rPr>
        <w:t> </w:t>
      </w:r>
      <w:r>
        <w:rPr>
          <w:color w:val="231F20"/>
        </w:rPr>
        <w:t>a candidate certificate for device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if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  <w:spacing w:val="-7"/>
        </w:rPr>
        <w:t>’s </w:t>
      </w:r>
      <w:r>
        <w:rPr>
          <w:color w:val="231F20"/>
        </w:rPr>
        <w:t>manufacturer</w:t>
      </w:r>
      <w:r>
        <w:rPr>
          <w:color w:val="231F20"/>
          <w:spacing w:val="2"/>
        </w:rPr>
        <w:t> </w:t>
      </w:r>
      <w:r>
        <w:rPr>
          <w:color w:val="231F20"/>
        </w:rPr>
        <w:t>key</w:t>
      </w:r>
      <w:r>
        <w:rPr>
          <w:color w:val="231F20"/>
          <w:w w:val="99"/>
        </w:rPr>
        <w:t> </w:t>
      </w:r>
      <w:r>
        <w:rPr>
          <w:color w:val="231F20"/>
          <w:spacing w:val="3"/>
        </w:rPr>
        <w:t>(</w:t>
      </w:r>
      <w:r>
        <w:rPr>
          <w:rFonts w:ascii="Arial" w:hAnsi="Arial" w:cs="Arial" w:eastAsia="Arial"/>
          <w:i/>
          <w:color w:val="231F20"/>
          <w:spacing w:val="3"/>
        </w:rPr>
        <w:t>K</w:t>
      </w:r>
      <w:r>
        <w:rPr>
          <w:rFonts w:ascii="Arial" w:hAnsi="Arial" w:cs="Arial" w:eastAsia="Arial"/>
          <w:i/>
          <w:color w:val="231F20"/>
          <w:spacing w:val="3"/>
          <w:position w:val="7"/>
          <w:sz w:val="14"/>
          <w:szCs w:val="14"/>
        </w:rPr>
        <w:t>P</w:t>
      </w:r>
      <w:r>
        <w:rPr>
          <w:rFonts w:ascii="Arial" w:hAnsi="Arial" w:cs="Arial" w:eastAsia="Arial"/>
          <w:i/>
          <w:color w:val="231F20"/>
          <w:spacing w:val="-5"/>
          <w:position w:val="7"/>
          <w:sz w:val="14"/>
          <w:szCs w:val="14"/>
        </w:rPr>
        <w:t> </w:t>
      </w:r>
      <w:r>
        <w:rPr>
          <w:color w:val="231F20"/>
        </w:rPr>
        <w:t>)</w:t>
      </w:r>
      <w:r>
        <w:rPr>
          <w:color w:val="231F20"/>
          <w:spacing w:val="29"/>
        </w:rPr>
        <w:t> </w:t>
      </w:r>
      <w:r>
        <w:rPr>
          <w:color w:val="231F20"/>
        </w:rPr>
        <w:t>Good-Matches</w:t>
      </w:r>
      <w:r>
        <w:rPr>
          <w:color w:val="231F20"/>
          <w:spacing w:val="19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</w:t>
      </w:r>
      <w:r>
        <w:rPr>
          <w:rFonts w:ascii="Arial" w:hAnsi="Arial" w:cs="Arial" w:eastAsia="Arial"/>
          <w:i/>
          <w:color w:val="231F20"/>
          <w:spacing w:val="14"/>
          <w:position w:val="-2"/>
          <w:sz w:val="14"/>
          <w:szCs w:val="14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any</w:t>
      </w:r>
      <w:r>
        <w:rPr>
          <w:color w:val="231F20"/>
          <w:spacing w:val="24"/>
        </w:rPr>
        <w:t> </w:t>
      </w:r>
      <w:r>
        <w:rPr>
          <w:color w:val="231F20"/>
        </w:rPr>
        <w:t>non-manufacturer</w:t>
      </w:r>
      <w:r>
        <w:rPr>
          <w:color w:val="231F20"/>
          <w:spacing w:val="16"/>
        </w:rPr>
        <w:t> </w:t>
      </w:r>
      <w:r>
        <w:rPr>
          <w:color w:val="231F20"/>
        </w:rPr>
        <w:t>keys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rFonts w:ascii="Arial" w:hAnsi="Arial" w:cs="Arial" w:eastAsia="Arial"/>
          <w:i/>
          <w:color w:val="231F20"/>
        </w:rPr>
        <w:t>P  </w:t>
      </w:r>
      <w:r>
        <w:rPr>
          <w:color w:val="231F20"/>
        </w:rPr>
        <w:t>Match any of these four subject fields in </w:t>
      </w:r>
      <w:r>
        <w:rPr>
          <w:color w:val="231F20"/>
          <w:spacing w:val="42"/>
        </w:rPr>
        <w:t> </w:t>
      </w:r>
      <w:r>
        <w:rPr>
          <w:rFonts w:ascii="Arial" w:hAnsi="Arial" w:cs="Arial" w:eastAsia="Arial"/>
          <w:i/>
          <w:color w:val="231F20"/>
          <w:spacing w:val="6"/>
        </w:rPr>
        <w:t>C</w:t>
      </w:r>
      <w:r>
        <w:rPr>
          <w:color w:val="231F20"/>
          <w:spacing w:val="6"/>
        </w:rPr>
        <w:t>.</w:t>
      </w:r>
      <w:r>
        <w:rPr>
          <w:spacing w:val="6"/>
        </w:rPr>
      </w:r>
    </w:p>
    <w:p>
      <w:pPr>
        <w:spacing w:before="79"/>
        <w:ind w:left="110" w:right="101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-3"/>
        </w:rPr>
        <w:br w:type="column"/>
      </w: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II</w:t>
      </w:r>
      <w:r>
        <w:rPr>
          <w:rFonts w:ascii="Times New Roman"/>
          <w:sz w:val="16"/>
        </w:rPr>
      </w:r>
    </w:p>
    <w:p>
      <w:pPr>
        <w:spacing w:before="56"/>
        <w:ind w:left="110" w:right="1029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21.281006pt;margin-top:19.044050pt;width:232.2pt;height:56.4pt;mso-position-horizontal-relative:page;mso-position-vertical-relative:paragraph;z-index:1120" coordorigin="6426,381" coordsize="4644,1128">
            <v:shape style="position:absolute;left:6472;top:381;width:4549;height:161" type="#_x0000_t75" stroked="false">
              <v:imagedata r:id="rId17" o:title=""/>
            </v:shape>
            <v:shape style="position:absolute;left:6426;top:562;width:4643;height:946" type="#_x0000_t75" stroked="false">
              <v:imagedata r:id="rId18" o:title=""/>
            </v:shape>
            <w10:wrap type="none"/>
          </v:group>
        </w:pict>
      </w:r>
      <w:r>
        <w:rPr>
          <w:rFonts w:ascii="Times New Roman"/>
          <w:color w:val="231F20"/>
          <w:spacing w:val="3"/>
          <w:w w:val="105"/>
          <w:sz w:val="16"/>
        </w:rPr>
        <w:t>D</w:t>
      </w:r>
      <w:r>
        <w:rPr>
          <w:rFonts w:ascii="Times New Roman"/>
          <w:color w:val="231F20"/>
          <w:spacing w:val="3"/>
          <w:w w:val="105"/>
          <w:sz w:val="12"/>
        </w:rPr>
        <w:t>ATASETS </w:t>
      </w:r>
      <w:r>
        <w:rPr>
          <w:rFonts w:ascii="Times New Roman"/>
          <w:color w:val="231F20"/>
          <w:spacing w:val="5"/>
          <w:w w:val="105"/>
          <w:sz w:val="12"/>
        </w:rPr>
        <w:t>FOR </w:t>
      </w:r>
      <w:r>
        <w:rPr>
          <w:rFonts w:ascii="Times New Roman"/>
          <w:color w:val="231F20"/>
          <w:spacing w:val="6"/>
          <w:w w:val="105"/>
          <w:sz w:val="16"/>
        </w:rPr>
        <w:t>R</w:t>
      </w:r>
      <w:r>
        <w:rPr>
          <w:rFonts w:ascii="Times New Roman"/>
          <w:color w:val="231F20"/>
          <w:spacing w:val="6"/>
          <w:w w:val="105"/>
          <w:sz w:val="12"/>
        </w:rPr>
        <w:t>EAL</w:t>
      </w:r>
      <w:r>
        <w:rPr>
          <w:rFonts w:ascii="Times New Roman"/>
          <w:color w:val="231F20"/>
          <w:spacing w:val="6"/>
          <w:w w:val="105"/>
          <w:sz w:val="16"/>
        </w:rPr>
        <w:t>-W</w:t>
      </w:r>
      <w:r>
        <w:rPr>
          <w:rFonts w:ascii="Times New Roman"/>
          <w:color w:val="231F20"/>
          <w:spacing w:val="6"/>
          <w:w w:val="105"/>
          <w:sz w:val="12"/>
        </w:rPr>
        <w:t>ORLD </w: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</w:t>
      </w:r>
      <w:r>
        <w:rPr>
          <w:rFonts w:ascii="Times New Roman"/>
          <w:color w:val="231F20"/>
          <w:spacing w:val="38"/>
          <w:w w:val="105"/>
          <w:sz w:val="16"/>
        </w:rPr>
        <w:t> </w:t>
      </w:r>
      <w:r>
        <w:rPr>
          <w:rFonts w:ascii="Times New Roman"/>
          <w:color w:val="231F20"/>
          <w:spacing w:val="7"/>
          <w:w w:val="105"/>
          <w:sz w:val="16"/>
        </w:rPr>
        <w:t>D</w:t>
      </w:r>
      <w:r>
        <w:rPr>
          <w:rFonts w:ascii="Times New Roman"/>
          <w:color w:val="231F20"/>
          <w:spacing w:val="7"/>
          <w:w w:val="105"/>
          <w:sz w:val="12"/>
        </w:rPr>
        <w:t>ETECTION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740" w:bottom="280" w:left="860" w:right="860"/>
          <w:cols w:num="2" w:equalWidth="0">
            <w:col w:w="5144" w:space="1017"/>
            <w:col w:w="4359"/>
          </w:cols>
        </w:sectPr>
      </w:pPr>
    </w:p>
    <w:p>
      <w:pPr>
        <w:pStyle w:val="BodyText"/>
        <w:spacing w:line="229" w:lineRule="exact"/>
        <w:ind w:left="31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261.360291pt;margin-top:6.579596pt;width:7.1pt;height:7pt;mso-position-horizontal-relative:page;mso-position-vertical-relative:paragraph;z-index:-553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231F20"/>
                      <w:w w:val="121"/>
                      <w:sz w:val="14"/>
                    </w:rPr>
                    <w:t>m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0"/>
        </w:rPr>
        <w:t>We   </w:t>
      </w:r>
      <w:r>
        <w:rPr>
          <w:color w:val="231F20"/>
        </w:rPr>
        <w:t>handle  two  edge  cases  when  testing  if   </w:t>
      </w:r>
      <w:r>
        <w:rPr>
          <w:color w:val="231F20"/>
          <w:spacing w:val="7"/>
        </w:rPr>
        <w:t> </w:t>
      </w:r>
      <w:r>
        <w:rPr>
          <w:rFonts w:ascii="Arial"/>
          <w:i/>
          <w:color w:val="231F20"/>
          <w:spacing w:val="5"/>
        </w:rPr>
        <w:t>K</w:t>
      </w:r>
      <w:r>
        <w:rPr>
          <w:rFonts w:ascii="Arial"/>
          <w:i/>
          <w:color w:val="231F20"/>
          <w:spacing w:val="5"/>
          <w:position w:val="7"/>
          <w:sz w:val="14"/>
        </w:rPr>
        <w:t>P</w:t>
      </w:r>
      <w:r>
        <w:rPr>
          <w:rFonts w:ascii="Arial"/>
          <w:spacing w:val="5"/>
          <w:sz w:val="14"/>
        </w:rPr>
      </w:r>
    </w:p>
    <w:p>
      <w:pPr>
        <w:pStyle w:val="BodyText"/>
        <w:spacing w:line="229" w:lineRule="exact"/>
        <w:ind w:left="82" w:right="0" w:firstLine="0"/>
        <w:jc w:val="left"/>
      </w:pPr>
      <w:r>
        <w:rPr/>
        <w:br w:type="column"/>
      </w:r>
      <w:r>
        <w:rPr>
          <w:color w:val="231F20"/>
        </w:rPr>
        <w:t>Good-</w:t>
      </w:r>
      <w:r>
        <w:rPr/>
      </w:r>
    </w:p>
    <w:p>
      <w:pPr>
        <w:spacing w:after="0" w:line="229" w:lineRule="exact"/>
        <w:jc w:val="left"/>
        <w:sectPr>
          <w:type w:val="continuous"/>
          <w:pgSz w:w="12240" w:h="15840"/>
          <w:pgMar w:top="740" w:bottom="280" w:left="860" w:right="860"/>
          <w:cols w:num="2" w:equalWidth="0">
            <w:col w:w="4509" w:space="40"/>
            <w:col w:w="5971"/>
          </w:cols>
        </w:sectPr>
      </w:pPr>
    </w:p>
    <w:p>
      <w:pPr>
        <w:pStyle w:val="BodyText"/>
        <w:spacing w:line="216" w:lineRule="auto" w:before="16"/>
        <w:ind w:right="0" w:firstLine="0"/>
        <w:jc w:val="both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214.080307pt;margin-top:17.811708pt;width:7.1pt;height:7pt;mso-position-horizontal-relative:page;mso-position-vertical-relative:paragraph;z-index:-553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231F20"/>
                      <w:w w:val="121"/>
                      <w:sz w:val="14"/>
                    </w:rPr>
                    <w:t>m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Matches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 </w:t>
      </w:r>
      <w:r>
        <w:rPr>
          <w:color w:val="231F20"/>
        </w:rPr>
        <w:t>. If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 </w:t>
      </w:r>
      <w:r>
        <w:rPr>
          <w:color w:val="231F20"/>
        </w:rPr>
        <w:t>is empty, or an default</w:t>
      </w:r>
      <w:r>
        <w:rPr>
          <w:color w:val="231F20"/>
          <w:spacing w:val="22"/>
        </w:rPr>
        <w:t> </w:t>
      </w:r>
      <w:r>
        <w:rPr>
          <w:color w:val="231F20"/>
        </w:rPr>
        <w:t>(“SomeOrganiza-</w:t>
      </w:r>
      <w:r>
        <w:rPr>
          <w:color w:val="231F20"/>
          <w:w w:val="99"/>
        </w:rPr>
        <w:t> </w:t>
      </w:r>
      <w:r>
        <w:rPr>
          <w:color w:val="231F20"/>
        </w:rPr>
        <w:t>tion” or “company”), we instead test if </w:t>
      </w:r>
      <w:r>
        <w:rPr>
          <w:rFonts w:ascii="Arial" w:hAnsi="Arial" w:cs="Arial" w:eastAsia="Arial"/>
          <w:i/>
          <w:color w:val="231F20"/>
          <w:spacing w:val="5"/>
        </w:rPr>
        <w:t>K</w:t>
      </w:r>
      <w:r>
        <w:rPr>
          <w:rFonts w:ascii="Arial" w:hAnsi="Arial" w:cs="Arial" w:eastAsia="Arial"/>
          <w:i/>
          <w:color w:val="231F20"/>
          <w:spacing w:val="5"/>
          <w:position w:val="7"/>
          <w:sz w:val="14"/>
          <w:szCs w:val="14"/>
        </w:rPr>
        <w:t>P </w:t>
      </w:r>
      <w:r>
        <w:rPr>
          <w:color w:val="231F20"/>
        </w:rPr>
        <w:t>Good-Matches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w w:val="9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</w:rPr>
        <w:t>three</w:t>
      </w:r>
      <w:r>
        <w:rPr>
          <w:color w:val="231F20"/>
          <w:spacing w:val="5"/>
        </w:rPr>
        <w:t> </w:t>
      </w:r>
      <w:r>
        <w:rPr>
          <w:color w:val="231F20"/>
        </w:rPr>
        <w:t>fields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examine</w:t>
      </w:r>
      <w:r>
        <w:rPr>
          <w:color w:val="231F20"/>
          <w:spacing w:val="5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OU</w:t>
      </w:r>
      <w:r>
        <w:rPr>
          <w:rFonts w:ascii="Arial" w:hAnsi="Arial" w:cs="Arial" w:eastAsia="Arial"/>
          <w:i/>
          <w:color w:val="231F20"/>
          <w:spacing w:val="-13"/>
          <w:position w:val="-2"/>
          <w:sz w:val="14"/>
          <w:szCs w:val="14"/>
        </w:rPr>
        <w:t> 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Arial" w:hAnsi="Arial" w:cs="Arial" w:eastAsia="Arial"/>
          <w:i/>
          <w:color w:val="231F20"/>
          <w:spacing w:val="2"/>
        </w:rPr>
        <w:t>C</w:t>
      </w:r>
      <w:r>
        <w:rPr>
          <w:rFonts w:ascii="Arial" w:hAnsi="Arial" w:cs="Arial" w:eastAsia="Arial"/>
          <w:i/>
          <w:color w:val="231F20"/>
          <w:spacing w:val="2"/>
          <w:position w:val="-2"/>
          <w:sz w:val="14"/>
          <w:szCs w:val="14"/>
        </w:rPr>
        <w:t>CN</w:t>
      </w:r>
      <w:r>
        <w:rPr>
          <w:rFonts w:ascii="Arial" w:hAnsi="Arial" w:cs="Arial" w:eastAsia="Arial"/>
          <w:i/>
          <w:color w:val="231F20"/>
          <w:spacing w:val="5"/>
          <w:position w:val="-2"/>
          <w:sz w:val="14"/>
          <w:szCs w:val="14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DN</w:t>
      </w:r>
      <w:r>
        <w:rPr>
          <w:rFonts w:ascii="Arial" w:hAnsi="Arial" w:cs="Arial" w:eastAsia="Arial"/>
          <w:i/>
          <w:color w:val="231F20"/>
          <w:spacing w:val="-11"/>
          <w:position w:val="-2"/>
          <w:sz w:val="14"/>
          <w:szCs w:val="14"/>
        </w:rPr>
        <w:t> </w:t>
      </w:r>
      <w:r>
        <w:rPr>
          <w:color w:val="231F20"/>
        </w:rPr>
        <w:t>).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compare</w:t>
      </w:r>
      <w:r>
        <w:rPr>
          <w:color w:val="231F20"/>
          <w:spacing w:val="12"/>
        </w:rPr>
        <w:t> </w:t>
      </w:r>
      <w:r>
        <w:rPr>
          <w:rFonts w:ascii="Arial" w:hAnsi="Arial" w:cs="Arial" w:eastAsia="Arial"/>
          <w:i/>
          <w:color w:val="231F20"/>
          <w:spacing w:val="5"/>
        </w:rPr>
        <w:t>K</w:t>
      </w:r>
      <w:r>
        <w:rPr>
          <w:rFonts w:ascii="Arial" w:hAnsi="Arial" w:cs="Arial" w:eastAsia="Arial"/>
          <w:i/>
          <w:color w:val="231F20"/>
          <w:spacing w:val="5"/>
          <w:position w:val="7"/>
          <w:sz w:val="14"/>
          <w:szCs w:val="14"/>
        </w:rPr>
        <w:t>P </w:t>
      </w:r>
      <w:r>
        <w:rPr>
          <w:rFonts w:ascii="Arial" w:hAnsi="Arial" w:cs="Arial" w:eastAsia="Arial"/>
          <w:i/>
          <w:color w:val="231F20"/>
          <w:spacing w:val="22"/>
          <w:position w:val="7"/>
          <w:sz w:val="14"/>
          <w:szCs w:val="14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field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URL,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only</w:t>
      </w:r>
      <w:r>
        <w:rPr>
          <w:color w:val="231F20"/>
          <w:spacing w:val="16"/>
        </w:rPr>
        <w:t> </w:t>
      </w:r>
      <w:r>
        <w:rPr>
          <w:color w:val="231F20"/>
        </w:rPr>
        <w:t>match</w:t>
      </w:r>
      <w:r>
        <w:rPr>
          <w:color w:val="231F20"/>
          <w:spacing w:val="19"/>
        </w:rPr>
        <w:t> </w:t>
      </w:r>
      <w:r>
        <w:rPr>
          <w:rFonts w:ascii="Arial" w:hAnsi="Arial" w:cs="Arial" w:eastAsia="Arial"/>
          <w:i/>
          <w:color w:val="231F20"/>
          <w:spacing w:val="5"/>
        </w:rPr>
        <w:t>K</w:t>
      </w:r>
      <w:r>
        <w:rPr>
          <w:rFonts w:ascii="Arial" w:hAnsi="Arial" w:cs="Arial" w:eastAsia="Arial"/>
          <w:i/>
          <w:color w:val="231F20"/>
          <w:spacing w:val="5"/>
          <w:position w:val="7"/>
          <w:sz w:val="14"/>
          <w:szCs w:val="14"/>
        </w:rPr>
        <w:t>P</w:t>
      </w:r>
      <w:r>
        <w:rPr>
          <w:rFonts w:ascii="Arial" w:hAnsi="Arial" w:cs="Arial" w:eastAsia="Arial"/>
          <w:spacing w:val="5"/>
          <w:sz w:val="14"/>
          <w:szCs w:val="14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00" w:lineRule="exact" w:before="152" w:after="0"/>
        <w:ind w:left="505" w:right="0" w:hanging="38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6"/>
          <w:sz w:val="20"/>
        </w:rPr>
        <w:t>R</w:t>
      </w:r>
      <w:r>
        <w:rPr>
          <w:rFonts w:ascii="Times New Roman"/>
          <w:color w:val="231F20"/>
          <w:spacing w:val="6"/>
          <w:sz w:val="16"/>
        </w:rPr>
        <w:t>ESULTS</w:t>
      </w:r>
      <w:r>
        <w:rPr>
          <w:rFonts w:ascii="Times New Roman"/>
          <w:color w:val="231F20"/>
          <w:spacing w:val="6"/>
          <w:sz w:val="20"/>
        </w:rPr>
        <w:t>: </w:t>
      </w:r>
      <w:r>
        <w:rPr>
          <w:rFonts w:ascii="Times New Roman"/>
          <w:color w:val="231F20"/>
          <w:spacing w:val="4"/>
          <w:sz w:val="20"/>
        </w:rPr>
        <w:t>I</w:t>
      </w:r>
      <w:r>
        <w:rPr>
          <w:rFonts w:ascii="Times New Roman"/>
          <w:color w:val="231F20"/>
          <w:spacing w:val="4"/>
          <w:sz w:val="16"/>
        </w:rPr>
        <w:t>O</w:t>
      </w:r>
      <w:r>
        <w:rPr>
          <w:rFonts w:ascii="Times New Roman"/>
          <w:color w:val="231F20"/>
          <w:spacing w:val="4"/>
          <w:sz w:val="20"/>
        </w:rPr>
        <w:t>T </w:t>
      </w:r>
      <w:r>
        <w:rPr>
          <w:rFonts w:ascii="Times New Roman"/>
          <w:color w:val="231F20"/>
          <w:spacing w:val="7"/>
          <w:sz w:val="20"/>
        </w:rPr>
        <w:t>D</w:t>
      </w:r>
      <w:r>
        <w:rPr>
          <w:rFonts w:ascii="Times New Roman"/>
          <w:color w:val="231F20"/>
          <w:spacing w:val="7"/>
          <w:sz w:val="16"/>
        </w:rPr>
        <w:t>EVICES </w:t>
      </w:r>
      <w:r>
        <w:rPr>
          <w:rFonts w:ascii="Times New Roman"/>
          <w:color w:val="231F20"/>
          <w:spacing w:val="4"/>
          <w:sz w:val="16"/>
        </w:rPr>
        <w:t>IN </w:t>
      </w:r>
      <w:r>
        <w:rPr>
          <w:rFonts w:ascii="Times New Roman"/>
          <w:color w:val="231F20"/>
          <w:spacing w:val="6"/>
          <w:sz w:val="16"/>
        </w:rPr>
        <w:t>THE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6"/>
          <w:sz w:val="20"/>
        </w:rPr>
        <w:t>W</w:t>
      </w:r>
      <w:r>
        <w:rPr>
          <w:rFonts w:ascii="Times New Roman"/>
          <w:color w:val="231F20"/>
          <w:spacing w:val="6"/>
          <w:sz w:val="16"/>
        </w:rPr>
        <w:t>ILD</w:t>
      </w:r>
      <w:r>
        <w:rPr>
          <w:rFonts w:ascii="Times New Roman"/>
          <w:spacing w:val="6"/>
          <w:sz w:val="16"/>
        </w:rPr>
      </w:r>
    </w:p>
    <w:p>
      <w:pPr>
        <w:spacing w:after="0" w:line="20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40" w:bottom="280" w:left="860" w:right="860"/>
          <w:cols w:num="2" w:equalWidth="0">
            <w:col w:w="5152" w:space="829"/>
            <w:col w:w="4539"/>
          </w:cols>
        </w:sectPr>
      </w:pPr>
    </w:p>
    <w:p>
      <w:pPr>
        <w:tabs>
          <w:tab w:pos="4991" w:val="left" w:leader="none"/>
        </w:tabs>
        <w:spacing w:line="24" w:lineRule="exact" w:before="0"/>
        <w:ind w:left="133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i/>
          <w:color w:val="231F20"/>
          <w:w w:val="120"/>
          <w:sz w:val="14"/>
        </w:rPr>
        <w:t>m</w:t>
        <w:tab/>
        <w:t>m</w:t>
      </w:r>
      <w:r>
        <w:rPr>
          <w:rFonts w:ascii="Arial"/>
          <w:sz w:val="14"/>
        </w:rPr>
      </w:r>
    </w:p>
    <w:p>
      <w:pPr>
        <w:spacing w:after="0" w:line="24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40" w:bottom="280" w:left="860" w:right="860"/>
        </w:sectPr>
      </w:pPr>
    </w:p>
    <w:p>
      <w:pPr>
        <w:pStyle w:val="BodyText"/>
        <w:spacing w:line="206" w:lineRule="exact"/>
        <w:ind w:right="0" w:firstLine="0"/>
        <w:jc w:val="both"/>
      </w:pPr>
      <w:r>
        <w:rPr>
          <w:color w:val="231F20"/>
        </w:rPr>
        <w:t>against the </w:t>
      </w:r>
      <w:r>
        <w:rPr>
          <w:color w:val="231F20"/>
          <w:spacing w:val="-7"/>
        </w:rPr>
        <w:t>URL’s  </w:t>
      </w:r>
      <w:r>
        <w:rPr>
          <w:color w:val="231F20"/>
        </w:rPr>
        <w:t>domain part </w:t>
      </w:r>
      <w:r>
        <w:rPr>
          <w:color w:val="231F20"/>
          <w:spacing w:val="-6"/>
        </w:rPr>
        <w:t>(URL’s  </w:t>
      </w:r>
      <w:r>
        <w:rPr>
          <w:color w:val="231F20"/>
        </w:rPr>
        <w:t>domain as  defined 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/>
      </w:r>
    </w:p>
    <w:p>
      <w:pPr>
        <w:pStyle w:val="BodyText"/>
        <w:spacing w:line="228" w:lineRule="exact" w:before="2"/>
        <w:ind w:right="1" w:firstLine="0"/>
        <w:jc w:val="both"/>
      </w:pP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 because domain shows ownership of a server</w:t>
      </w:r>
      <w:r>
        <w:rPr>
          <w:color w:val="231F20"/>
          <w:spacing w:val="35"/>
        </w:rPr>
        <w:t> </w:t>
      </w:r>
      <w:r>
        <w:rPr>
          <w:color w:val="231F20"/>
        </w:rPr>
        <w:t>name.</w:t>
      </w:r>
      <w:r>
        <w:rPr>
          <w:color w:val="231F20"/>
          <w:w w:val="99"/>
        </w:rPr>
        <w:t> </w:t>
      </w:r>
      <w:r>
        <w:rPr>
          <w:color w:val="231F20"/>
        </w:rPr>
        <w:t>(For example, Accedo Broadband owns</w:t>
      </w:r>
      <w:r>
        <w:rPr>
          <w:color w:val="231F20"/>
          <w:spacing w:val="-28"/>
        </w:rPr>
        <w:t> </w:t>
      </w:r>
      <w:r>
        <w:rPr>
          <w:rFonts w:ascii="Courier New" w:hAnsi="Courier New" w:cs="Courier New" w:eastAsia="Courier New"/>
          <w:color w:val="231F20"/>
        </w:rPr>
        <w:t>*.sharp.accedo.</w:t>
      </w:r>
      <w:r>
        <w:rPr>
          <w:rFonts w:ascii="Courier New" w:hAnsi="Courier New" w:cs="Courier New" w:eastAsia="Courier New"/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  <w:spacing w:val="4"/>
        </w:rPr>
        <w:t>tv’’</w:t>
      </w:r>
      <w:r>
        <w:rPr>
          <w:color w:val="231F20"/>
          <w:spacing w:val="4"/>
        </w:rPr>
        <w:t>,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Sharp.)</w:t>
      </w:r>
      <w:r>
        <w:rPr/>
      </w: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37" w:lineRule="auto" w:before="0" w:after="0"/>
        <w:ind w:left="119" w:right="2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Identify IoT Certificate: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identify IoT-specific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certifi-</w:t>
      </w:r>
      <w:r>
        <w:rPr>
          <w:rFonts w:ascii="Times New Roman"/>
          <w:color w:val="231F20"/>
          <w:w w:val="97"/>
          <w:sz w:val="20"/>
        </w:rPr>
        <w:t> </w:t>
      </w:r>
      <w:r>
        <w:rPr>
          <w:rFonts w:ascii="Times New Roman"/>
          <w:color w:val="231F20"/>
          <w:sz w:val="20"/>
        </w:rPr>
        <w:t>cates because they are not typically signed by a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certificate</w:t>
      </w:r>
      <w:r>
        <w:rPr>
          <w:rFonts w:ascii="Times New Roman"/>
          <w:color w:val="231F20"/>
          <w:w w:val="98"/>
          <w:sz w:val="20"/>
        </w:rPr>
        <w:t> </w:t>
      </w:r>
      <w:r>
        <w:rPr>
          <w:rFonts w:ascii="Times New Roman"/>
          <w:color w:val="231F20"/>
          <w:sz w:val="20"/>
        </w:rPr>
        <w:t>authority (CA).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identify them because they are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self-signed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and lack valid domain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names.</w:t>
      </w:r>
      <w:r>
        <w:rPr>
          <w:rFonts w:ascii="Times New Roman"/>
          <w:sz w:val="20"/>
        </w:rPr>
      </w:r>
    </w:p>
    <w:p>
      <w:pPr>
        <w:pStyle w:val="BodyText"/>
        <w:spacing w:line="228" w:lineRule="auto" w:before="10"/>
        <w:ind w:right="0" w:firstLine="398"/>
        <w:jc w:val="both"/>
      </w:pPr>
      <w:r>
        <w:rPr/>
        <w:pict>
          <v:shape style="position:absolute;margin-left:166.320297pt;margin-top:74.698959pt;width:7.1pt;height:7pt;mso-position-horizontal-relative:page;mso-position-vertical-relative:paragraph;z-index:-552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i/>
                      <w:color w:val="231F20"/>
                      <w:w w:val="121"/>
                      <w:sz w:val="14"/>
                    </w:rPr>
                    <w:t>m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color w:val="231F20"/>
        </w:rPr>
        <w:t>Self Signing: </w:t>
      </w:r>
      <w:r>
        <w:rPr>
          <w:color w:val="231F20"/>
        </w:rPr>
        <w:t>Many HTTPS servers on IoT devices</w:t>
      </w:r>
      <w:r>
        <w:rPr>
          <w:color w:val="231F20"/>
          <w:spacing w:val="27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self-signed certificates rather than CA-signed certificates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avoid the cost and complexity of CA-signing. </w:t>
      </w:r>
      <w:r>
        <w:rPr>
          <w:color w:val="231F20"/>
          <w:spacing w:val="-10"/>
        </w:rPr>
        <w:t>We </w:t>
      </w:r>
      <w:r>
        <w:rPr>
          <w:color w:val="231F20"/>
        </w:rPr>
        <w:t>consider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candidate certificate </w:t>
      </w:r>
      <w:r>
        <w:rPr>
          <w:rFonts w:ascii="Arial" w:hAnsi="Arial" w:cs="Arial" w:eastAsia="Arial"/>
          <w:i/>
          <w:color w:val="231F20"/>
        </w:rPr>
        <w:t>C </w:t>
      </w:r>
      <w:r>
        <w:rPr>
          <w:color w:val="231F20"/>
        </w:rPr>
        <w:t>(for device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) self signed if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color w:val="231F20"/>
        </w:rPr>
        <w:t>’s</w:t>
      </w:r>
      <w:r>
        <w:rPr>
          <w:color w:val="231F20"/>
          <w:spacing w:val="16"/>
        </w:rPr>
        <w:t> </w:t>
      </w:r>
      <w:r>
        <w:rPr>
          <w:color w:val="231F20"/>
        </w:rPr>
        <w:t>issuer</w:t>
      </w:r>
      <w:r>
        <w:rPr>
          <w:color w:val="231F20"/>
          <w:w w:val="99"/>
        </w:rPr>
        <w:t> </w:t>
      </w:r>
      <w:r>
        <w:rPr>
          <w:color w:val="231F20"/>
        </w:rPr>
        <w:t>organization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iO </w:t>
      </w:r>
      <w:r>
        <w:rPr>
          <w:color w:val="231F20"/>
        </w:rPr>
        <w:t>is either a copy of any of the 4 subject</w:t>
      </w:r>
      <w:r>
        <w:rPr>
          <w:color w:val="231F20"/>
          <w:spacing w:val="46"/>
        </w:rPr>
        <w:t> </w:t>
      </w:r>
      <w:r>
        <w:rPr>
          <w:color w:val="231F20"/>
        </w:rPr>
        <w:t>fields</w:t>
      </w:r>
      <w:r>
        <w:rPr>
          <w:color w:val="231F20"/>
          <w:w w:val="9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examined</w:t>
      </w:r>
      <w:r>
        <w:rPr>
          <w:color w:val="231F20"/>
          <w:spacing w:val="8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</w:t>
      </w:r>
      <w:r>
        <w:rPr>
          <w:rFonts w:ascii="Arial" w:hAnsi="Arial" w:cs="Arial" w:eastAsia="Arial"/>
          <w:i/>
          <w:color w:val="231F20"/>
          <w:spacing w:val="-24"/>
          <w:position w:val="-2"/>
          <w:sz w:val="14"/>
          <w:szCs w:val="14"/>
        </w:rPr>
        <w:t> 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OU</w:t>
      </w:r>
      <w:r>
        <w:rPr>
          <w:rFonts w:ascii="Arial" w:hAnsi="Arial" w:cs="Arial" w:eastAsia="Arial"/>
          <w:i/>
          <w:color w:val="231F20"/>
          <w:spacing w:val="-6"/>
          <w:position w:val="-2"/>
          <w:sz w:val="14"/>
          <w:szCs w:val="14"/>
        </w:rPr>
        <w:t> 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Arial" w:hAnsi="Arial" w:cs="Arial" w:eastAsia="Arial"/>
          <w:i/>
          <w:color w:val="231F20"/>
          <w:spacing w:val="2"/>
        </w:rPr>
        <w:t>C</w:t>
      </w:r>
      <w:r>
        <w:rPr>
          <w:rFonts w:ascii="Arial" w:hAnsi="Arial" w:cs="Arial" w:eastAsia="Arial"/>
          <w:i/>
          <w:color w:val="231F20"/>
          <w:spacing w:val="2"/>
          <w:position w:val="-2"/>
          <w:sz w:val="14"/>
          <w:szCs w:val="14"/>
        </w:rPr>
        <w:t>CN</w:t>
      </w:r>
      <w:r>
        <w:rPr>
          <w:rFonts w:ascii="Arial" w:hAnsi="Arial" w:cs="Arial" w:eastAsia="Arial"/>
          <w:i/>
          <w:color w:val="231F20"/>
          <w:spacing w:val="11"/>
          <w:position w:val="-2"/>
          <w:sz w:val="14"/>
          <w:szCs w:val="14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rFonts w:ascii="Arial" w:hAnsi="Arial" w:cs="Arial" w:eastAsia="Arial"/>
          <w:i/>
          <w:color w:val="231F20"/>
        </w:rPr>
        <w:t>C</w:t>
      </w:r>
      <w:r>
        <w:rPr>
          <w:rFonts w:ascii="Arial" w:hAnsi="Arial" w:cs="Arial" w:eastAsia="Arial"/>
          <w:i/>
          <w:color w:val="231F20"/>
          <w:position w:val="-2"/>
          <w:sz w:val="14"/>
          <w:szCs w:val="14"/>
        </w:rPr>
        <w:t>DN</w:t>
      </w:r>
      <w:r>
        <w:rPr>
          <w:rFonts w:ascii="Arial" w:hAnsi="Arial" w:cs="Arial" w:eastAsia="Arial"/>
          <w:i/>
          <w:color w:val="231F20"/>
          <w:spacing w:val="-10"/>
          <w:position w:val="-2"/>
          <w:sz w:val="14"/>
          <w:szCs w:val="14"/>
        </w:rPr>
        <w:t> </w:t>
      </w:r>
      <w:r>
        <w:rPr>
          <w:color w:val="231F20"/>
        </w:rPr>
        <w:t>)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Good-Matched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by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  <w:spacing w:val="-7"/>
        </w:rPr>
        <w:t>’s  </w:t>
      </w:r>
      <w:r>
        <w:rPr>
          <w:color w:val="231F20"/>
        </w:rPr>
        <w:t>manufacturer key </w:t>
      </w:r>
      <w:r>
        <w:rPr>
          <w:color w:val="231F20"/>
          <w:spacing w:val="4"/>
        </w:rPr>
        <w:t>(</w:t>
      </w:r>
      <w:r>
        <w:rPr>
          <w:rFonts w:ascii="Arial" w:hAnsi="Arial" w:cs="Arial" w:eastAsia="Arial"/>
          <w:i/>
          <w:color w:val="231F20"/>
          <w:spacing w:val="4"/>
        </w:rPr>
        <w:t>K</w:t>
      </w:r>
      <w:r>
        <w:rPr>
          <w:rFonts w:ascii="Arial" w:hAnsi="Arial" w:cs="Arial" w:eastAsia="Arial"/>
          <w:i/>
          <w:color w:val="231F20"/>
          <w:spacing w:val="4"/>
          <w:position w:val="7"/>
          <w:sz w:val="14"/>
          <w:szCs w:val="14"/>
        </w:rPr>
        <w:t>P</w:t>
      </w:r>
      <w:r>
        <w:rPr>
          <w:rFonts w:ascii="Arial" w:hAnsi="Arial" w:cs="Arial" w:eastAsia="Arial"/>
          <w:i/>
          <w:color w:val="231F20"/>
          <w:spacing w:val="27"/>
          <w:position w:val="7"/>
          <w:sz w:val="14"/>
          <w:szCs w:val="14"/>
        </w:rPr>
        <w:t> </w:t>
      </w:r>
      <w:r>
        <w:rPr>
          <w:color w:val="231F20"/>
        </w:rPr>
        <w:t>).</w:t>
      </w:r>
      <w:r>
        <w:rPr/>
      </w:r>
    </w:p>
    <w:p>
      <w:pPr>
        <w:pStyle w:val="BodyText"/>
        <w:spacing w:line="230" w:lineRule="auto" w:before="7"/>
        <w:ind w:right="2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Lacking  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Valid   </w:t>
      </w:r>
      <w:r>
        <w:rPr>
          <w:rFonts w:ascii="Times New Roman" w:hAnsi="Times New Roman" w:cs="Times New Roman" w:eastAsia="Times New Roman"/>
          <w:i/>
          <w:color w:val="231F20"/>
        </w:rPr>
        <w:t>Domain   Names:   </w:t>
      </w:r>
      <w:r>
        <w:rPr>
          <w:color w:val="231F20"/>
        </w:rPr>
        <w:t>Often   IoT  </w:t>
      </w:r>
      <w:r>
        <w:rPr>
          <w:color w:val="231F20"/>
          <w:spacing w:val="11"/>
        </w:rPr>
        <w:t> </w:t>
      </w:r>
      <w:r>
        <w:rPr>
          <w:color w:val="231F20"/>
        </w:rPr>
        <w:t>users</w:t>
      </w:r>
      <w:r>
        <w:rPr>
          <w:color w:val="231F20"/>
          <w:w w:val="99"/>
        </w:rPr>
        <w:t> </w:t>
      </w:r>
      <w:r>
        <w:rPr>
          <w:color w:val="231F20"/>
        </w:rPr>
        <w:t>lack dedicated DNS domain names  for  their  home </w:t>
      </w:r>
      <w:r>
        <w:rPr>
          <w:color w:val="231F20"/>
          <w:spacing w:val="34"/>
        </w:rPr>
        <w:t> </w:t>
      </w:r>
      <w:r>
        <w:rPr>
          <w:color w:val="231F20"/>
        </w:rPr>
        <w:t>net-</w:t>
      </w:r>
      <w:r>
        <w:rPr>
          <w:color w:val="231F20"/>
          <w:w w:val="99"/>
        </w:rPr>
        <w:t> </w:t>
      </w:r>
      <w:r>
        <w:rPr>
          <w:color w:val="231F20"/>
        </w:rPr>
        <w:t>work.  The  only  exception  we   found   is   some  </w:t>
      </w:r>
      <w:r>
        <w:rPr>
          <w:color w:val="231F20"/>
          <w:spacing w:val="35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use</w:t>
      </w:r>
      <w:r>
        <w:rPr>
          <w:color w:val="231F20"/>
        </w:rPr>
        <w:t> </w:t>
      </w:r>
      <w:hyperlink r:id="rId19">
        <w:r>
          <w:rPr>
            <w:color w:val="231F20"/>
          </w:rPr>
          <w:t>“www.”</w:t>
        </w:r>
      </w:hyperlink>
      <w:r>
        <w:rPr>
          <w:rFonts w:ascii="Tahoma" w:hAnsi="Tahoma" w:cs="Tahoma" w:eastAsia="Tahoma"/>
          <w:color w:val="231F20"/>
        </w:rPr>
        <w:t>+</w:t>
      </w:r>
      <w:r>
        <w:rPr>
          <w:color w:val="231F20"/>
        </w:rPr>
        <w:t>manufacter</w:t>
      </w:r>
      <w:r>
        <w:rPr>
          <w:rFonts w:ascii="Tahoma" w:hAnsi="Tahoma" w:cs="Tahoma" w:eastAsia="Tahoma"/>
          <w:color w:val="231F20"/>
        </w:rPr>
        <w:t>+</w:t>
      </w:r>
      <w:r>
        <w:rPr>
          <w:color w:val="231F20"/>
        </w:rPr>
        <w:t>“.com”  as  a  place  holder 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rFonts w:ascii="Arial" w:hAnsi="Arial" w:cs="Arial" w:eastAsia="Arial"/>
          <w:i/>
          <w:color w:val="231F20"/>
          <w:spacing w:val="2"/>
        </w:rPr>
        <w:t>C</w:t>
      </w:r>
      <w:r>
        <w:rPr>
          <w:rFonts w:ascii="Arial" w:hAnsi="Arial" w:cs="Arial" w:eastAsia="Arial"/>
          <w:i/>
          <w:color w:val="231F20"/>
          <w:spacing w:val="2"/>
          <w:position w:val="-2"/>
          <w:sz w:val="14"/>
          <w:szCs w:val="14"/>
        </w:rPr>
        <w:t>CN </w:t>
      </w:r>
      <w:r>
        <w:rPr>
          <w:color w:val="231F20"/>
        </w:rPr>
        <w:t>.  (For  example,</w:t>
      </w:r>
      <w:r>
        <w:rPr>
          <w:color w:val="231F20"/>
        </w:rPr>
        <w:t>   </w:t>
      </w:r>
      <w:hyperlink r:id="rId20">
        <w:r>
          <w:rPr>
            <w:rFonts w:ascii="Courier New" w:hAnsi="Courier New" w:cs="Courier New" w:eastAsia="Courier New"/>
            <w:color w:val="231F20"/>
          </w:rPr>
          <w:t>www.amcrest.com</w:t>
        </w:r>
      </w:hyperlink>
      <w:r>
        <w:rPr>
          <w:rFonts w:ascii="Courier New" w:hAnsi="Courier New" w:cs="Courier New" w:eastAsia="Courier New"/>
          <w:color w:val="231F20"/>
        </w:rPr>
        <w:t> </w:t>
      </w:r>
      <w:r>
        <w:rPr>
          <w:color w:val="231F20"/>
        </w:rPr>
        <w:t>for  </w:t>
      </w:r>
      <w:r>
        <w:rPr>
          <w:color w:val="231F20"/>
          <w:spacing w:val="7"/>
        </w:rPr>
        <w:t> </w:t>
      </w:r>
      <w:r>
        <w:rPr>
          <w:color w:val="231F20"/>
        </w:rPr>
        <w:t>Amcrest</w:t>
      </w:r>
      <w:r>
        <w:rPr>
          <w:color w:val="231F20"/>
          <w:w w:val="99"/>
        </w:rPr>
        <w:t> </w:t>
      </w:r>
      <w:r>
        <w:rPr>
          <w:color w:val="231F20"/>
        </w:rPr>
        <w:t>IP</w:t>
      </w:r>
      <w:r>
        <w:rPr>
          <w:color w:val="231F20"/>
          <w:spacing w:val="14"/>
        </w:rPr>
        <w:t> </w:t>
      </w:r>
      <w:r>
        <w:rPr>
          <w:color w:val="231F20"/>
        </w:rPr>
        <w:t>Camera.)</w:t>
      </w:r>
      <w:r>
        <w:rPr/>
      </w:r>
    </w:p>
    <w:p>
      <w:pPr>
        <w:pStyle w:val="BodyText"/>
        <w:spacing w:line="232" w:lineRule="auto" w:before="2"/>
        <w:ind w:right="3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consider a candidate certificate </w:t>
      </w:r>
      <w:r>
        <w:rPr>
          <w:rFonts w:ascii="Arial"/>
          <w:i/>
          <w:color w:val="231F20"/>
        </w:rPr>
        <w:t>C </w:t>
      </w:r>
      <w:r>
        <w:rPr>
          <w:color w:val="231F20"/>
        </w:rPr>
        <w:t>lacking valid</w:t>
      </w:r>
      <w:r>
        <w:rPr>
          <w:color w:val="231F20"/>
          <w:spacing w:val="1"/>
        </w:rPr>
        <w:t> </w:t>
      </w:r>
      <w:r>
        <w:rPr>
          <w:color w:val="231F20"/>
        </w:rPr>
        <w:t>domain</w:t>
      </w:r>
      <w:r>
        <w:rPr>
          <w:color w:val="231F20"/>
          <w:w w:val="99"/>
        </w:rPr>
        <w:t> </w:t>
      </w:r>
      <w:r>
        <w:rPr>
          <w:color w:val="231F20"/>
        </w:rPr>
        <w:t>names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3"/>
        </w:rPr>
        <w:t> </w:t>
      </w:r>
      <w:r>
        <w:rPr>
          <w:color w:val="231F20"/>
        </w:rPr>
        <w:t>none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values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rFonts w:ascii="Arial"/>
          <w:i/>
          <w:color w:val="231F20"/>
          <w:spacing w:val="2"/>
        </w:rPr>
        <w:t>C</w:t>
      </w:r>
      <w:r>
        <w:rPr>
          <w:rFonts w:ascii="Arial"/>
          <w:i/>
          <w:color w:val="231F20"/>
          <w:spacing w:val="2"/>
          <w:position w:val="-2"/>
          <w:sz w:val="14"/>
        </w:rPr>
        <w:t>CN</w:t>
      </w:r>
      <w:r>
        <w:rPr>
          <w:rFonts w:ascii="Arial"/>
          <w:i/>
          <w:color w:val="231F20"/>
          <w:spacing w:val="42"/>
          <w:position w:val="-2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rFonts w:ascii="Arial"/>
          <w:i/>
          <w:color w:val="231F20"/>
        </w:rPr>
        <w:t>C</w:t>
      </w:r>
      <w:r>
        <w:rPr>
          <w:rFonts w:ascii="Arial"/>
          <w:i/>
          <w:color w:val="231F20"/>
          <w:position w:val="-2"/>
          <w:sz w:val="14"/>
        </w:rPr>
        <w:t>DN </w:t>
      </w:r>
      <w:r>
        <w:rPr>
          <w:rFonts w:ascii="Arial"/>
          <w:i/>
          <w:color w:val="231F20"/>
          <w:spacing w:val="7"/>
          <w:position w:val="-2"/>
          <w:sz w:val="14"/>
        </w:rPr>
        <w:t> </w:t>
      </w:r>
      <w:r>
        <w:rPr>
          <w:color w:val="231F20"/>
        </w:rPr>
        <w:t>(if</w:t>
      </w:r>
      <w:r>
        <w:rPr>
          <w:color w:val="231F20"/>
          <w:spacing w:val="43"/>
        </w:rPr>
        <w:t> </w:t>
      </w:r>
      <w:r>
        <w:rPr>
          <w:color w:val="231F20"/>
        </w:rPr>
        <w:t>present)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is a valid domain name. </w:t>
      </w:r>
      <w:r>
        <w:rPr>
          <w:color w:val="231F20"/>
          <w:spacing w:val="-10"/>
        </w:rPr>
        <w:t>We </w:t>
      </w:r>
      <w:r>
        <w:rPr>
          <w:color w:val="231F20"/>
        </w:rPr>
        <w:t>ignore Dynamic DNS</w:t>
      </w:r>
      <w:r>
        <w:rPr>
          <w:color w:val="231F20"/>
          <w:spacing w:val="9"/>
        </w:rPr>
        <w:t> </w:t>
      </w:r>
      <w:r>
        <w:rPr>
          <w:color w:val="231F20"/>
        </w:rPr>
        <w:t>names</w:t>
      </w:r>
      <w:r>
        <w:rPr>
          <w:color w:val="231F20"/>
          <w:w w:val="99"/>
        </w:rPr>
        <w:t> </w:t>
      </w:r>
      <w:r>
        <w:rPr>
          <w:color w:val="231F20"/>
        </w:rPr>
        <w:t>(using a public list of dynamic DNS providers [32])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default</w:t>
      </w:r>
      <w:r>
        <w:rPr>
          <w:color w:val="231F20"/>
          <w:spacing w:val="9"/>
        </w:rPr>
        <w:t> </w:t>
      </w:r>
      <w:r>
        <w:rPr>
          <w:color w:val="231F20"/>
        </w:rPr>
        <w:t>names.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31" w:after="0"/>
        <w:ind w:left="373" w:right="0" w:hanging="25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Adversarial Prevention of</w:t>
      </w:r>
      <w:r>
        <w:rPr>
          <w:rFonts w:ascii="Times New Roman"/>
          <w:i/>
          <w:color w:val="231F20"/>
          <w:spacing w:val="48"/>
          <w:sz w:val="20"/>
        </w:rPr>
        <w:t> </w:t>
      </w:r>
      <w:r>
        <w:rPr>
          <w:rFonts w:ascii="Times New Roman"/>
          <w:i/>
          <w:color w:val="231F20"/>
          <w:sz w:val="20"/>
        </w:rPr>
        <w:t>Detection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74"/>
        <w:ind w:right="0"/>
        <w:jc w:val="both"/>
      </w:pPr>
      <w:r>
        <w:rPr>
          <w:color w:val="231F20"/>
        </w:rPr>
        <w:t>Although our methods generally work well in IoT</w:t>
      </w:r>
      <w:r>
        <w:rPr>
          <w:color w:val="231F20"/>
          <w:spacing w:val="-35"/>
        </w:rPr>
        <w:t> </w:t>
      </w:r>
      <w:r>
        <w:rPr>
          <w:color w:val="231F20"/>
        </w:rPr>
        <w:t>detection,</w:t>
      </w:r>
      <w:r>
        <w:rPr>
          <w:color w:val="231F20"/>
          <w:w w:val="99"/>
        </w:rPr>
        <w:t> </w:t>
      </w:r>
      <w:r>
        <w:rPr>
          <w:color w:val="231F20"/>
        </w:rPr>
        <w:t>they are not designed to prevent an  adversary from </w:t>
      </w:r>
      <w:r>
        <w:rPr>
          <w:color w:val="231F20"/>
          <w:spacing w:val="19"/>
        </w:rPr>
        <w:t> </w:t>
      </w:r>
      <w:r>
        <w:rPr>
          <w:color w:val="231F20"/>
        </w:rPr>
        <w:t>hiding</w:t>
      </w:r>
      <w:r>
        <w:rPr>
          <w:color w:val="231F20"/>
          <w:w w:val="99"/>
        </w:rPr>
        <w:t> </w:t>
      </w:r>
      <w:r>
        <w:rPr>
          <w:color w:val="231F20"/>
        </w:rPr>
        <w:t>IoT devices. For example, use of a VPN (Virtual</w:t>
      </w:r>
      <w:r>
        <w:rPr>
          <w:color w:val="231F20"/>
          <w:spacing w:val="32"/>
        </w:rPr>
        <w:t> </w:t>
      </w:r>
      <w:r>
        <w:rPr>
          <w:color w:val="231F20"/>
        </w:rPr>
        <w:t>Private</w:t>
      </w:r>
      <w:r>
        <w:rPr>
          <w:color w:val="231F20"/>
          <w:w w:val="99"/>
        </w:rPr>
        <w:t> </w:t>
      </w:r>
      <w:r>
        <w:rPr>
          <w:color w:val="231F20"/>
        </w:rPr>
        <w:t>Network</w:t>
      </w:r>
      <w:r>
        <w:rPr>
          <w:color w:val="231F20"/>
          <w:spacing w:val="18"/>
        </w:rPr>
        <w:t> </w:t>
      </w:r>
      <w:r>
        <w:rPr>
          <w:color w:val="231F20"/>
        </w:rPr>
        <w:t>[13])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tunnels</w:t>
      </w:r>
      <w:r>
        <w:rPr>
          <w:color w:val="231F20"/>
          <w:spacing w:val="18"/>
        </w:rPr>
        <w:t> </w:t>
      </w:r>
      <w:r>
        <w:rPr>
          <w:color w:val="231F20"/>
        </w:rPr>
        <w:t>traffic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IoT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its</w:t>
      </w:r>
      <w:r>
        <w:rPr>
          <w:color w:val="231F20"/>
          <w:spacing w:val="21"/>
        </w:rPr>
        <w:t> </w:t>
      </w:r>
      <w:r>
        <w:rPr>
          <w:color w:val="231F20"/>
        </w:rPr>
        <w:t>servers</w:t>
      </w:r>
      <w:r>
        <w:rPr>
          <w:color w:val="231F20"/>
          <w:w w:val="99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evade</w:t>
      </w:r>
      <w:r>
        <w:rPr>
          <w:color w:val="231F20"/>
          <w:spacing w:val="-10"/>
        </w:rPr>
        <w:t> </w:t>
      </w:r>
      <w:r>
        <w:rPr>
          <w:color w:val="231F20"/>
        </w:rPr>
        <w:t>IP-based</w:t>
      </w:r>
      <w:r>
        <w:rPr>
          <w:color w:val="231F20"/>
          <w:spacing w:val="-9"/>
        </w:rPr>
        <w:t> </w:t>
      </w:r>
      <w:r>
        <w:rPr>
          <w:color w:val="231F20"/>
        </w:rPr>
        <w:t>detection.</w:t>
      </w:r>
      <w:r>
        <w:rPr>
          <w:color w:val="231F20"/>
          <w:spacing w:val="-12"/>
        </w:rPr>
        <w:t> </w:t>
      </w:r>
      <w:r>
        <w:rPr>
          <w:color w:val="231F20"/>
        </w:rPr>
        <w:t>IoT</w:t>
      </w:r>
      <w:r>
        <w:rPr>
          <w:color w:val="231F20"/>
          <w:spacing w:val="-9"/>
        </w:rPr>
        <w:t> </w:t>
      </w:r>
      <w:r>
        <w:rPr>
          <w:color w:val="231F20"/>
        </w:rPr>
        <w:t>devices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-6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 with hard-coded IP addresses rather than DNS</w:t>
      </w:r>
      <w:r>
        <w:rPr>
          <w:color w:val="231F20"/>
          <w:spacing w:val="7"/>
        </w:rPr>
        <w:t> </w:t>
      </w:r>
      <w:r>
        <w:rPr>
          <w:color w:val="231F20"/>
        </w:rPr>
        <w:t>names</w:t>
      </w:r>
      <w:r>
        <w:rPr>
          <w:color w:val="231F20"/>
          <w:w w:val="99"/>
        </w:rPr>
        <w:t> </w:t>
      </w:r>
      <w:r>
        <w:rPr>
          <w:color w:val="231F20"/>
        </w:rPr>
        <w:t>will avoid our DNS-based detection. Although an</w:t>
      </w:r>
      <w:r>
        <w:rPr>
          <w:color w:val="231F20"/>
          <w:spacing w:val="47"/>
        </w:rPr>
        <w:t> </w:t>
      </w:r>
      <w:r>
        <w:rPr>
          <w:color w:val="231F20"/>
        </w:rPr>
        <w:t>adversary</w:t>
      </w:r>
      <w:r>
        <w:rPr>
          <w:color w:val="231F20"/>
          <w:w w:val="99"/>
        </w:rPr>
        <w:t> </w:t>
      </w:r>
      <w:r>
        <w:rPr>
          <w:color w:val="231F20"/>
        </w:rPr>
        <w:t>can hide IoT devices, since they are designed for </w:t>
      </w:r>
      <w:r>
        <w:rPr>
          <w:color w:val="231F20"/>
          <w:spacing w:val="18"/>
        </w:rPr>
        <w:t> </w:t>
      </w:r>
      <w:r>
        <w:rPr>
          <w:color w:val="231F20"/>
        </w:rPr>
        <w:t>consumer</w:t>
      </w:r>
      <w:r>
        <w:rPr>
          <w:color w:val="231F20"/>
          <w:w w:val="99"/>
        </w:rPr>
        <w:t> </w:t>
      </w:r>
      <w:r>
        <w:rPr>
          <w:color w:val="231F20"/>
        </w:rPr>
        <w:t>use and to minimize costs, we do not anticipate widespread</w:t>
      </w:r>
      <w:r>
        <w:rPr>
          <w:color w:val="231F20"/>
          <w:w w:val="99"/>
        </w:rPr>
        <w:t> </w:t>
      </w:r>
      <w:r>
        <w:rPr>
          <w:color w:val="231F20"/>
        </w:rPr>
        <w:t>intentional concealment of IoT devices. </w:t>
      </w:r>
      <w:r>
        <w:rPr>
          <w:color w:val="231F20"/>
          <w:spacing w:val="-7"/>
        </w:rPr>
        <w:t>(We </w:t>
      </w:r>
      <w:r>
        <w:rPr>
          <w:color w:val="231F20"/>
        </w:rPr>
        <w:t>did not</w:t>
      </w:r>
      <w:r>
        <w:rPr>
          <w:color w:val="231F20"/>
          <w:spacing w:val="33"/>
        </w:rPr>
        <w:t> </w:t>
      </w:r>
      <w:r>
        <w:rPr>
          <w:color w:val="231F20"/>
        </w:rPr>
        <w:t>observe</w:t>
      </w:r>
      <w:r>
        <w:rPr>
          <w:color w:val="231F20"/>
          <w:w w:val="99"/>
        </w:rPr>
        <w:t> </w:t>
      </w:r>
      <w:r>
        <w:rPr>
          <w:color w:val="231F20"/>
        </w:rPr>
        <w:t>any devices intentionally avoiding detection  during 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study)</w:t>
      </w:r>
      <w:r>
        <w:rPr/>
      </w:r>
    </w:p>
    <w:p>
      <w:pPr>
        <w:pStyle w:val="BodyText"/>
        <w:spacing w:line="203" w:lineRule="exact"/>
        <w:ind w:right="0"/>
        <w:jc w:val="both"/>
      </w:pPr>
      <w:r>
        <w:rPr>
          <w:spacing w:val="-10"/>
        </w:rPr>
        <w:br w:type="column"/>
      </w:r>
      <w:r>
        <w:rPr>
          <w:color w:val="231F20"/>
          <w:spacing w:val="-10"/>
        </w:rPr>
        <w:t>We  </w:t>
      </w:r>
      <w:r>
        <w:rPr>
          <w:color w:val="231F20"/>
        </w:rPr>
        <w:t>next apply our detection methods with real-world  </w:t>
      </w:r>
      <w:r>
        <w:rPr>
          <w:color w:val="231F20"/>
          <w:spacing w:val="35"/>
        </w:rPr>
        <w:t> </w:t>
      </w:r>
      <w:r>
        <w:rPr>
          <w:color w:val="231F20"/>
        </w:rPr>
        <w:t>net-</w:t>
      </w:r>
      <w:r>
        <w:rPr/>
      </w:r>
    </w:p>
    <w:p>
      <w:pPr>
        <w:pStyle w:val="BodyText"/>
        <w:spacing w:line="226" w:lineRule="exact" w:before="5"/>
        <w:ind w:right="47" w:firstLine="0"/>
        <w:jc w:val="left"/>
      </w:pPr>
      <w:r>
        <w:rPr>
          <w:color w:val="231F20"/>
        </w:rPr>
        <w:t>work traffic </w:t>
      </w:r>
      <w:r>
        <w:rPr>
          <w:color w:val="231F20"/>
          <w:spacing w:val="-4"/>
        </w:rPr>
        <w:t>(Table </w:t>
      </w:r>
      <w:r>
        <w:rPr>
          <w:color w:val="231F20"/>
        </w:rPr>
        <w:t>II) to learn about the distribution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growth of IoT devices in the </w:t>
      </w:r>
      <w:r>
        <w:rPr>
          <w:color w:val="231F20"/>
          <w:spacing w:val="33"/>
        </w:rPr>
        <w:t> </w:t>
      </w:r>
      <w:r>
        <w:rPr>
          <w:color w:val="231F20"/>
        </w:rPr>
        <w:t>wild.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</w:rPr>
        <w:t>Although</w:t>
      </w:r>
      <w:r>
        <w:rPr>
          <w:color w:val="231F20"/>
          <w:spacing w:val="-9"/>
        </w:rPr>
        <w:t> </w:t>
      </w:r>
      <w:r>
        <w:rPr>
          <w:color w:val="231F20"/>
        </w:rPr>
        <w:t>ground</w:t>
      </w:r>
      <w:r>
        <w:rPr>
          <w:color w:val="231F20"/>
          <w:spacing w:val="-9"/>
        </w:rPr>
        <w:t> </w:t>
      </w:r>
      <w:r>
        <w:rPr>
          <w:color w:val="231F20"/>
        </w:rPr>
        <w:t>truth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entire</w:t>
      </w:r>
      <w:r>
        <w:rPr>
          <w:color w:val="231F20"/>
          <w:spacing w:val="-6"/>
        </w:rPr>
        <w:t> </w:t>
      </w:r>
      <w:r>
        <w:rPr>
          <w:color w:val="231F20"/>
        </w:rPr>
        <w:t>Internet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impossible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get,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demonstrate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11"/>
        </w:rPr>
        <w:t> </w:t>
      </w:r>
      <w:r>
        <w:rPr>
          <w:color w:val="231F20"/>
        </w:rPr>
        <w:t>show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accuracy</w:t>
      </w:r>
      <w:r>
        <w:rPr>
          <w:color w:val="231F20"/>
          <w:w w:val="99"/>
        </w:rPr>
        <w:t> </w:t>
      </w:r>
      <w:r>
        <w:rPr>
          <w:color w:val="231F20"/>
        </w:rPr>
        <w:t>in controlled experiments with controlled ground truth in</w:t>
      </w:r>
      <w:r>
        <w:rPr>
          <w:color w:val="231F20"/>
          <w:spacing w:val="21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IV,</w:t>
      </w:r>
      <w:r>
        <w:rPr>
          <w:color w:val="231F20"/>
          <w:w w:val="99"/>
        </w:rPr>
        <w:t> </w:t>
      </w:r>
      <w:r>
        <w:rPr>
          <w:color w:val="231F20"/>
        </w:rPr>
        <w:t>and we evaluate at our university and with an IXP   </w:t>
      </w:r>
      <w:r>
        <w:rPr>
          <w:color w:val="231F20"/>
          <w:spacing w:val="3"/>
        </w:rPr>
        <w:t> </w:t>
      </w:r>
      <w:r>
        <w:rPr>
          <w:color w:val="231F20"/>
        </w:rPr>
        <w:t>next.</w:t>
      </w:r>
      <w:r>
        <w:rPr/>
      </w: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159" w:after="0"/>
        <w:ind w:left="361" w:right="47" w:hanging="24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IP-Based IoT Detection</w:t>
      </w:r>
      <w:r>
        <w:rPr>
          <w:rFonts w:ascii="Times New Roman"/>
          <w:i/>
          <w:color w:val="231F20"/>
          <w:spacing w:val="48"/>
          <w:sz w:val="20"/>
        </w:rPr>
        <w:t> </w:t>
      </w:r>
      <w:r>
        <w:rPr>
          <w:rFonts w:ascii="Times New Roman"/>
          <w:i/>
          <w:color w:val="231F20"/>
          <w:sz w:val="20"/>
        </w:rPr>
        <w:t>Results</w:t>
      </w:r>
      <w:r>
        <w:rPr>
          <w:rFonts w:ascii="Times New Roman"/>
          <w:sz w:val="20"/>
        </w:rPr>
      </w:r>
    </w:p>
    <w:p>
      <w:pPr>
        <w:pStyle w:val="BodyText"/>
        <w:spacing w:line="235" w:lineRule="auto" w:before="64"/>
        <w:ind w:right="113"/>
        <w:jc w:val="both"/>
      </w:pPr>
      <w:r>
        <w:rPr>
          <w:color w:val="231F20"/>
          <w:spacing w:val="-9"/>
        </w:rPr>
        <w:t>To </w:t>
      </w:r>
      <w:r>
        <w:rPr>
          <w:color w:val="231F20"/>
        </w:rPr>
        <w:t>apply our IP-based detection, we first extract</w:t>
      </w:r>
      <w:r>
        <w:rPr>
          <w:color w:val="231F20"/>
          <w:spacing w:val="41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 names from 26 devices by 15 vendors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III-A.1).</w:t>
      </w:r>
      <w:r>
        <w:rPr>
          <w:color w:val="231F20"/>
          <w:spacing w:val="6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then apply detection to Internet flows at a  college</w:t>
      </w:r>
      <w:r>
        <w:rPr>
          <w:color w:val="231F20"/>
          <w:spacing w:val="-16"/>
        </w:rPr>
        <w:t> </w:t>
      </w:r>
      <w:r>
        <w:rPr>
          <w:color w:val="231F20"/>
        </w:rPr>
        <w:t>campus</w:t>
      </w:r>
      <w:r>
        <w:rPr>
          <w:color w:val="231F20"/>
          <w:w w:val="99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4-month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21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III-A.2)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partial</w:t>
      </w:r>
      <w:r>
        <w:rPr>
          <w:color w:val="231F20"/>
          <w:spacing w:val="24"/>
        </w:rPr>
        <w:t> </w:t>
      </w:r>
      <w:r>
        <w:rPr>
          <w:color w:val="231F20"/>
        </w:rPr>
        <w:t>traffic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w w:val="99"/>
        </w:rPr>
        <w:t> </w:t>
      </w:r>
      <w:r>
        <w:rPr>
          <w:color w:val="231F20"/>
        </w:rPr>
        <w:t>IXP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III-A.3).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35" w:lineRule="auto" w:before="0" w:after="0"/>
        <w:ind w:left="119" w:right="110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Identifying Device Server Names: 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We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use device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servers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from two sets of IoT devices in detection: 10 IoT devices</w:t>
      </w:r>
      <w:r>
        <w:rPr>
          <w:rFonts w:ascii="Times New Roman" w:hAnsi="Times New Roman" w:cs="Times New Roman" w:eastAsia="Times New Roman"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purchased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(Table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I) and 21  IoT  devices  from data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UNSW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(devices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listed</w:t>
      </w:r>
      <w:r>
        <w:rPr>
          <w:rFonts w:ascii="Times New Roman" w:hAnsi="Times New Roman" w:cs="Times New Roman" w:eastAsia="Times New Roman"/>
          <w:color w:val="231F20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Figure.1b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[38])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(Our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 devices were chosen for their popularity on</w:t>
      </w:r>
      <w:r>
        <w:rPr>
          <w:rFonts w:ascii="Times New Roman" w:hAnsi="Times New Roman" w:cs="Times New Roman" w:eastAsia="Times New Roman"/>
          <w:color w:val="231F20"/>
          <w:spacing w:val="28"/>
          <w:sz w:val="20"/>
          <w:szCs w:val="20"/>
        </w:rPr>
        <w:t> </w:t>
      </w:r>
      <w:r>
        <w:rPr>
          <w:rFonts w:ascii="Courier New" w:hAnsi="Courier New" w:cs="Courier New" w:eastAsia="Courier New"/>
          <w:color w:val="231F20"/>
          <w:sz w:val="20"/>
          <w:szCs w:val="20"/>
        </w:rPr>
        <w:t>amazon.com</w:t>
      </w:r>
      <w:r>
        <w:rPr>
          <w:rFonts w:ascii="Courier New" w:hAnsi="Courier New" w:cs="Courier New" w:eastAsia="Courier New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2018.)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extract</w:t>
      </w:r>
      <w:r>
        <w:rPr>
          <w:rFonts w:ascii="Times New Roman" w:hAnsi="Times New Roman" w:cs="Times New Roman" w:eastAsia="Times New Roman"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server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names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devices with method in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color w:val="231F20"/>
          <w:sz w:val="20"/>
          <w:szCs w:val="20"/>
        </w:rPr>
        <w:t>§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II-A.1.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5" w:lineRule="auto" w:before="2"/>
        <w:ind w:right="113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break-down server names we found. Of the 171</w:t>
      </w:r>
      <w:r>
        <w:rPr>
          <w:color w:val="231F20"/>
          <w:spacing w:val="47"/>
        </w:rPr>
        <w:t> </w:t>
      </w:r>
      <w:r>
        <w:rPr>
          <w:color w:val="231F20"/>
        </w:rPr>
        <w:t>candi-</w:t>
      </w:r>
      <w:r>
        <w:rPr>
          <w:color w:val="231F20"/>
          <w:w w:val="99"/>
        </w:rPr>
        <w:t> </w:t>
      </w:r>
      <w:r>
        <w:rPr>
          <w:color w:val="231F20"/>
        </w:rPr>
        <w:t>date server names from our 10 devices, about half (56%,</w:t>
      </w:r>
      <w:r>
        <w:rPr>
          <w:color w:val="231F20"/>
          <w:spacing w:val="45"/>
        </w:rPr>
        <w:t> </w:t>
      </w:r>
      <w:r>
        <w:rPr>
          <w:color w:val="231F20"/>
        </w:rPr>
        <w:t>96)</w:t>
      </w:r>
      <w:r>
        <w:rPr>
          <w:color w:val="231F20"/>
          <w:w w:val="99"/>
        </w:rPr>
        <w:t> </w:t>
      </w:r>
      <w:r>
        <w:rPr>
          <w:color w:val="231F20"/>
        </w:rPr>
        <w:t>are third-party servers, providing time, news or music</w:t>
      </w:r>
      <w:r>
        <w:rPr>
          <w:color w:val="231F20"/>
          <w:spacing w:val="34"/>
        </w:rPr>
        <w:t> </w:t>
      </w:r>
      <w:r>
        <w:rPr>
          <w:color w:val="231F20"/>
        </w:rPr>
        <w:t>stream-</w:t>
      </w:r>
      <w:r>
        <w:rPr>
          <w:color w:val="231F20"/>
          <w:w w:val="99"/>
        </w:rPr>
        <w:t> </w:t>
      </w:r>
      <w:r>
        <w:rPr>
          <w:color w:val="231F20"/>
        </w:rPr>
        <w:t>ing, while the other half (44%, 75) are manufacturer</w:t>
      </w:r>
      <w:r>
        <w:rPr>
          <w:color w:val="231F20"/>
          <w:spacing w:val="47"/>
        </w:rPr>
        <w:t> </w:t>
      </w:r>
      <w:r>
        <w:rPr>
          <w:color w:val="231F20"/>
        </w:rPr>
        <w:t>servers.</w:t>
      </w:r>
      <w:r>
        <w:rPr>
          <w:color w:val="231F20"/>
          <w:w w:val="99"/>
        </w:rPr>
        <w:t> </w:t>
      </w:r>
      <w:r>
        <w:rPr>
          <w:color w:val="231F20"/>
        </w:rPr>
        <w:t>Of these manufacturer servers, only a small  portion (7%,</w:t>
      </w:r>
      <w:r>
        <w:rPr>
          <w:color w:val="231F20"/>
          <w:spacing w:val="-20"/>
        </w:rPr>
        <w:t> </w:t>
      </w:r>
      <w:r>
        <w:rPr>
          <w:color w:val="231F20"/>
        </w:rPr>
        <w:t>5)</w:t>
      </w:r>
      <w:r>
        <w:rPr>
          <w:color w:val="231F20"/>
          <w:w w:val="99"/>
        </w:rPr>
        <w:t> </w:t>
      </w:r>
      <w:r>
        <w:rPr>
          <w:color w:val="231F20"/>
        </w:rPr>
        <w:t>are human-facing (like </w:t>
      </w:r>
      <w:r>
        <w:rPr>
          <w:rFonts w:ascii="Courier New"/>
          <w:color w:val="231F20"/>
        </w:rPr>
        <w:t>prime.amazon.com</w:t>
      </w:r>
      <w:r>
        <w:rPr>
          <w:color w:val="231F20"/>
        </w:rPr>
        <w:t>). The</w:t>
      </w:r>
      <w:r>
        <w:rPr>
          <w:color w:val="231F20"/>
          <w:spacing w:val="5"/>
        </w:rPr>
        <w:t> </w:t>
      </w:r>
      <w:r>
        <w:rPr>
          <w:color w:val="231F20"/>
        </w:rPr>
        <w:t>majority</w:t>
      </w:r>
      <w:r>
        <w:rPr>
          <w:color w:val="231F20"/>
          <w:w w:val="99"/>
        </w:rPr>
        <w:t> </w:t>
      </w:r>
      <w:r>
        <w:rPr>
          <w:color w:val="231F20"/>
        </w:rPr>
        <w:t>of manufacturer servers (93%, 70) are device-facing and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w w:val="99"/>
        </w:rPr>
        <w:t> </w:t>
      </w:r>
      <w:r>
        <w:rPr>
          <w:color w:val="231F20"/>
        </w:rPr>
        <w:t>be used in</w:t>
      </w:r>
      <w:r>
        <w:rPr>
          <w:color w:val="231F20"/>
          <w:spacing w:val="44"/>
        </w:rPr>
        <w:t> </w:t>
      </w:r>
      <w:r>
        <w:rPr>
          <w:color w:val="231F20"/>
        </w:rPr>
        <w:t>detection.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manually examine the  171  candidate  server </w:t>
      </w:r>
      <w:r>
        <w:rPr>
          <w:color w:val="231F20"/>
          <w:spacing w:val="35"/>
        </w:rPr>
        <w:t> </w:t>
      </w:r>
      <w:r>
        <w:rPr>
          <w:color w:val="231F20"/>
        </w:rPr>
        <w:t>names</w:t>
      </w:r>
      <w:r>
        <w:rPr>
          <w:color w:val="231F20"/>
          <w:w w:val="99"/>
        </w:rPr>
        <w:t> </w:t>
      </w:r>
      <w:r>
        <w:rPr>
          <w:color w:val="231F20"/>
        </w:rPr>
        <w:t>and confirm the classifications for most of them are</w:t>
      </w:r>
      <w:r>
        <w:rPr>
          <w:color w:val="231F20"/>
          <w:spacing w:val="5"/>
        </w:rPr>
        <w:t> </w:t>
      </w:r>
      <w:r>
        <w:rPr>
          <w:color w:val="231F20"/>
        </w:rPr>
        <w:t>correct</w:t>
      </w:r>
      <w:r>
        <w:rPr>
          <w:color w:val="231F20"/>
          <w:w w:val="99"/>
        </w:rPr>
        <w:t> </w:t>
      </w:r>
      <w:r>
        <w:rPr>
          <w:color w:val="231F20"/>
        </w:rPr>
        <w:t>(for 157 out of 171, ownership of server domain is verified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whois or</w:t>
      </w:r>
      <w:r>
        <w:rPr>
          <w:color w:val="231F20"/>
          <w:spacing w:val="28"/>
        </w:rPr>
        <w:t> </w:t>
      </w:r>
      <w:r>
        <w:rPr>
          <w:color w:val="231F20"/>
        </w:rPr>
        <w:t>websites).</w:t>
      </w:r>
      <w:r>
        <w:rPr/>
      </w:r>
    </w:p>
    <w:p>
      <w:pPr>
        <w:pStyle w:val="BodyText"/>
        <w:spacing w:line="230" w:lineRule="auto" w:before="3"/>
        <w:ind w:right="108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cannot verify ownership of 11 candidate server</w:t>
      </w:r>
      <w:r>
        <w:rPr>
          <w:color w:val="231F20"/>
          <w:spacing w:val="31"/>
        </w:rPr>
        <w:t> </w:t>
      </w:r>
      <w:r>
        <w:rPr>
          <w:color w:val="231F20"/>
        </w:rPr>
        <w:t>names.</w:t>
      </w:r>
      <w:r>
        <w:rPr>
          <w:color w:val="231F20"/>
          <w:w w:val="99"/>
        </w:rPr>
        <w:t> </w:t>
      </w:r>
      <w:r>
        <w:rPr>
          <w:color w:val="231F20"/>
        </w:rPr>
        <w:t>Luckily, our method lists them as  third-party  servers 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they will not be used in detection. </w:t>
      </w:r>
      <w:r>
        <w:rPr>
          <w:color w:val="231F20"/>
          <w:spacing w:val="-10"/>
        </w:rPr>
        <w:t>We </w:t>
      </w:r>
      <w:r>
        <w:rPr>
          <w:color w:val="231F20"/>
        </w:rPr>
        <w:t>find three</w:t>
      </w:r>
      <w:r>
        <w:rPr>
          <w:color w:val="231F20"/>
          <w:spacing w:val="14"/>
        </w:rPr>
        <w:t> </w:t>
      </w:r>
      <w:r>
        <w:rPr>
          <w:color w:val="231F20"/>
        </w:rPr>
        <w:t>candidate</w:t>
      </w:r>
      <w:r>
        <w:rPr>
          <w:color w:val="231F20"/>
          <w:w w:val="99"/>
        </w:rPr>
        <w:t> </w:t>
      </w:r>
      <w:r>
        <w:rPr>
          <w:color w:val="231F20"/>
        </w:rPr>
        <w:t>server-names (</w:t>
      </w:r>
      <w:r>
        <w:rPr>
          <w:rFonts w:ascii="Courier New" w:hAnsi="Courier New" w:cs="Courier New" w:eastAsia="Courier New"/>
          <w:color w:val="231F20"/>
        </w:rPr>
        <w:t>api.xbcs.net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rFonts w:ascii="Courier New" w:hAnsi="Courier New" w:cs="Courier New" w:eastAsia="Courier New"/>
          <w:color w:val="231F20"/>
        </w:rPr>
        <w:t>heartbeat.lswf.net</w:t>
      </w:r>
      <w:r>
        <w:rPr>
          <w:color w:val="231F20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and </w:t>
      </w:r>
      <w:r>
        <w:rPr>
          <w:rFonts w:ascii="Courier New" w:hAnsi="Courier New" w:cs="Courier New" w:eastAsia="Courier New"/>
          <w:color w:val="231F20"/>
        </w:rPr>
        <w:t>nat.xbcs.net</w:t>
      </w:r>
      <w:r>
        <w:rPr>
          <w:color w:val="231F20"/>
        </w:rPr>
        <w:t>) are falsely classified as third-party</w:t>
      </w:r>
      <w:r>
        <w:rPr>
          <w:color w:val="231F20"/>
          <w:w w:val="99"/>
        </w:rPr>
        <w:t> </w:t>
      </w:r>
      <w:r>
        <w:rPr>
          <w:color w:val="231F20"/>
        </w:rPr>
        <w:t>servers. </w:t>
      </w:r>
      <w:r>
        <w:rPr>
          <w:color w:val="231F20"/>
          <w:spacing w:val="-10"/>
        </w:rPr>
        <w:t>We </w:t>
      </w:r>
      <w:r>
        <w:rPr>
          <w:color w:val="231F20"/>
        </w:rPr>
        <w:t>confirm they are run by IoT manufacturer</w:t>
      </w:r>
      <w:r>
        <w:rPr>
          <w:color w:val="231F20"/>
          <w:spacing w:val="11"/>
        </w:rPr>
        <w:t> </w:t>
      </w:r>
      <w:r>
        <w:rPr>
          <w:color w:val="231F20"/>
        </w:rPr>
        <w:t>Belkin</w:t>
      </w:r>
      <w:r>
        <w:rPr>
          <w:color w:val="231F20"/>
          <w:w w:val="99"/>
        </w:rPr>
        <w:t> </w:t>
      </w:r>
      <w:r>
        <w:rPr>
          <w:color w:val="231F20"/>
        </w:rPr>
        <w:t>based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“whois</w:t>
      </w:r>
      <w:r>
        <w:rPr>
          <w:color w:val="231F20"/>
          <w:spacing w:val="32"/>
        </w:rPr>
        <w:t> </w:t>
      </w:r>
      <w:r>
        <w:rPr>
          <w:rFonts w:ascii="Courier New" w:hAnsi="Courier New" w:cs="Courier New" w:eastAsia="Courier New"/>
          <w:color w:val="231F20"/>
        </w:rPr>
        <w:t>lswf.net</w:t>
      </w:r>
      <w:r>
        <w:rPr>
          <w:color w:val="231F20"/>
        </w:rPr>
        <w:t>”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prior</w:t>
      </w:r>
      <w:r>
        <w:rPr>
          <w:color w:val="231F20"/>
          <w:spacing w:val="31"/>
        </w:rPr>
        <w:t> </w:t>
      </w:r>
      <w:r>
        <w:rPr>
          <w:color w:val="231F20"/>
        </w:rPr>
        <w:t>work</w:t>
      </w:r>
      <w:r>
        <w:rPr>
          <w:color w:val="231F20"/>
          <w:spacing w:val="34"/>
        </w:rPr>
        <w:t> </w:t>
      </w:r>
      <w:r>
        <w:rPr>
          <w:color w:val="231F20"/>
        </w:rPr>
        <w:t>[34]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add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them</w:t>
      </w:r>
      <w:r>
        <w:rPr>
          <w:color w:val="231F20"/>
          <w:spacing w:val="22"/>
        </w:rPr>
        <w:t> </w:t>
      </w:r>
      <w:r>
        <w:rPr>
          <w:color w:val="231F20"/>
        </w:rPr>
        <w:t>back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list.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three</w:t>
      </w:r>
      <w:r>
        <w:rPr>
          <w:color w:val="231F20"/>
          <w:spacing w:val="21"/>
        </w:rPr>
        <w:t> </w:t>
      </w:r>
      <w:r>
        <w:rPr>
          <w:color w:val="231F20"/>
        </w:rPr>
        <w:t>server</w:t>
      </w:r>
      <w:r>
        <w:rPr>
          <w:color w:val="231F20"/>
          <w:spacing w:val="22"/>
        </w:rPr>
        <w:t> </w:t>
      </w:r>
      <w:r>
        <w:rPr>
          <w:color w:val="231F20"/>
        </w:rPr>
        <w:t>names</w:t>
      </w:r>
      <w:r>
        <w:rPr>
          <w:color w:val="231F20"/>
          <w:spacing w:val="23"/>
        </w:rPr>
        <w:t> </w:t>
      </w:r>
      <w:r>
        <w:rPr>
          <w:color w:val="231F20"/>
        </w:rPr>
        <w:t>fail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test</w:t>
      </w:r>
      <w:r>
        <w:rPr/>
      </w:r>
    </w:p>
    <w:p>
      <w:pPr>
        <w:spacing w:after="0" w:line="230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0" w:space="111"/>
            <w:col w:w="525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21"/>
          <w:pgSz w:w="12240" w:h="15840"/>
          <w:pgMar w:header="551" w:footer="88" w:top="740" w:bottom="280" w:left="860" w:right="860"/>
        </w:sectPr>
      </w:pPr>
    </w:p>
    <w:p>
      <w:pPr>
        <w:spacing w:before="79"/>
        <w:ind w:left="582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III</w:t>
      </w:r>
      <w:r>
        <w:rPr>
          <w:rFonts w:ascii="Times New Roman"/>
          <w:sz w:val="16"/>
        </w:rPr>
      </w:r>
    </w:p>
    <w:p>
      <w:pPr>
        <w:spacing w:line="181" w:lineRule="exact" w:before="56"/>
        <w:ind w:left="596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6"/>
          <w:w w:val="105"/>
          <w:sz w:val="16"/>
        </w:rPr>
        <w:t>4-M</w:t>
      </w:r>
      <w:r>
        <w:rPr>
          <w:rFonts w:ascii="Times New Roman"/>
          <w:color w:val="231F20"/>
          <w:spacing w:val="6"/>
          <w:w w:val="105"/>
          <w:sz w:val="12"/>
        </w:rPr>
        <w:t>ONTH </w: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 </w:t>
      </w:r>
      <w:r>
        <w:rPr>
          <w:rFonts w:ascii="Times New Roman"/>
          <w:color w:val="231F20"/>
          <w:spacing w:val="4"/>
          <w:w w:val="105"/>
          <w:sz w:val="16"/>
        </w:rPr>
        <w:t>R</w:t>
      </w:r>
      <w:r>
        <w:rPr>
          <w:rFonts w:ascii="Times New Roman"/>
          <w:color w:val="231F20"/>
          <w:spacing w:val="4"/>
          <w:w w:val="105"/>
          <w:sz w:val="12"/>
        </w:rPr>
        <w:t>ESULTS </w:t>
      </w:r>
      <w:r>
        <w:rPr>
          <w:rFonts w:ascii="Times New Roman"/>
          <w:color w:val="231F20"/>
          <w:spacing w:val="3"/>
          <w:w w:val="105"/>
          <w:sz w:val="12"/>
        </w:rPr>
        <w:t>ON </w:t>
      </w:r>
      <w:r>
        <w:rPr>
          <w:rFonts w:ascii="Times New Roman"/>
          <w:color w:val="231F20"/>
          <w:spacing w:val="6"/>
          <w:w w:val="105"/>
          <w:sz w:val="16"/>
        </w:rPr>
        <w:t>USC C</w:t>
      </w:r>
      <w:r>
        <w:rPr>
          <w:rFonts w:ascii="Times New Roman"/>
          <w:color w:val="231F20"/>
          <w:spacing w:val="6"/>
          <w:w w:val="105"/>
          <w:sz w:val="12"/>
        </w:rPr>
        <w:t>AMPUS</w:t>
      </w:r>
      <w:r>
        <w:rPr>
          <w:rFonts w:ascii="Times New Roman"/>
          <w:color w:val="231F20"/>
          <w:spacing w:val="40"/>
          <w:w w:val="105"/>
          <w:sz w:val="12"/>
        </w:rPr>
        <w:t> </w:t>
      </w:r>
      <w:r>
        <w:rPr>
          <w:rFonts w:ascii="Times New Roman"/>
          <w:color w:val="231F20"/>
          <w:spacing w:val="7"/>
          <w:w w:val="105"/>
          <w:sz w:val="12"/>
        </w:rPr>
        <w:t>AND</w:t>
      </w:r>
      <w:r>
        <w:rPr>
          <w:rFonts w:ascii="Times New Roman"/>
          <w:sz w:val="12"/>
        </w:rPr>
      </w:r>
    </w:p>
    <w:p>
      <w:pPr>
        <w:spacing w:line="181" w:lineRule="exact" w:before="0"/>
        <w:ind w:left="563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58.841pt;margin-top:15.636347pt;width:230.7pt;height:55.9pt;mso-position-horizontal-relative:page;mso-position-vertical-relative:paragraph;z-index:1264" coordorigin="1177,313" coordsize="4614,1118">
            <v:shape style="position:absolute;left:1283;top:313;width:4399;height:344" type="#_x0000_t75" stroked="false">
              <v:imagedata r:id="rId22" o:title=""/>
            </v:shape>
            <v:group style="position:absolute;left:1181;top:687;width:4606;height:2" coordorigin="1181,687" coordsize="4606,2">
              <v:shape style="position:absolute;left:1181;top:687;width:4606;height:2" coordorigin="1181,687" coordsize="4606,0" path="m1181,687l5786,687e" filled="false" stroked="true" strokeweight=".398pt" strokecolor="#000000">
                <v:path arrowok="t"/>
              </v:shape>
              <v:shape style="position:absolute;left:1388;top:701;width:4295;height:729" type="#_x0000_t75" stroked="false">
                <v:imagedata r:id="rId23" o:title=""/>
              </v:shape>
            </v:group>
            <w10:wrap type="none"/>
          </v:group>
        </w:pict>
      </w:r>
      <w:r>
        <w:rPr>
          <w:rFonts w:ascii="Times New Roman"/>
          <w:color w:val="231F20"/>
          <w:spacing w:val="5"/>
          <w:w w:val="105"/>
          <w:sz w:val="16"/>
        </w:rPr>
        <w:t>O</w:t>
      </w:r>
      <w:r>
        <w:rPr>
          <w:rFonts w:ascii="Times New Roman"/>
          <w:color w:val="231F20"/>
          <w:spacing w:val="5"/>
          <w:w w:val="105"/>
          <w:sz w:val="12"/>
        </w:rPr>
        <w:t>UR </w:t>
      </w:r>
      <w:r>
        <w:rPr>
          <w:rFonts w:ascii="Times New Roman"/>
          <w:color w:val="231F20"/>
          <w:spacing w:val="5"/>
          <w:w w:val="105"/>
          <w:sz w:val="16"/>
        </w:rPr>
        <w:t>E</w:t>
      </w:r>
      <w:r>
        <w:rPr>
          <w:rFonts w:ascii="Times New Roman"/>
          <w:color w:val="231F20"/>
          <w:spacing w:val="5"/>
          <w:w w:val="105"/>
          <w:sz w:val="12"/>
        </w:rPr>
        <w:t>STIMATIONS </w:t>
      </w:r>
      <w:r>
        <w:rPr>
          <w:rFonts w:ascii="Times New Roman"/>
          <w:color w:val="231F20"/>
          <w:spacing w:val="3"/>
          <w:w w:val="105"/>
          <w:sz w:val="12"/>
        </w:rPr>
        <w:t>OF  </w: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 </w:t>
      </w:r>
      <w:r>
        <w:rPr>
          <w:rFonts w:ascii="Times New Roman"/>
          <w:color w:val="231F20"/>
          <w:spacing w:val="6"/>
          <w:w w:val="105"/>
          <w:sz w:val="16"/>
        </w:rPr>
        <w:t>U</w:t>
      </w:r>
      <w:r>
        <w:rPr>
          <w:rFonts w:ascii="Times New Roman"/>
          <w:color w:val="231F20"/>
          <w:spacing w:val="6"/>
          <w:w w:val="105"/>
          <w:sz w:val="12"/>
        </w:rPr>
        <w:t>SERS </w:t>
      </w:r>
      <w:r>
        <w:rPr>
          <w:rFonts w:ascii="Times New Roman"/>
          <w:color w:val="231F20"/>
          <w:spacing w:val="4"/>
          <w:w w:val="105"/>
          <w:sz w:val="12"/>
        </w:rPr>
        <w:t>AND</w:t>
      </w:r>
      <w:r>
        <w:rPr>
          <w:rFonts w:ascii="Times New Roman"/>
          <w:color w:val="231F20"/>
          <w:spacing w:val="38"/>
          <w:w w:val="105"/>
          <w:sz w:val="12"/>
        </w:rPr>
        <w:t> </w:t>
      </w:r>
      <w:r>
        <w:rPr>
          <w:rFonts w:ascii="Times New Roman"/>
          <w:color w:val="231F20"/>
          <w:spacing w:val="7"/>
          <w:w w:val="105"/>
          <w:sz w:val="16"/>
        </w:rPr>
        <w:t>D</w:t>
      </w:r>
      <w:r>
        <w:rPr>
          <w:rFonts w:ascii="Times New Roman"/>
          <w:color w:val="231F20"/>
          <w:spacing w:val="7"/>
          <w:w w:val="105"/>
          <w:sz w:val="12"/>
        </w:rPr>
        <w:t>EVICES</w:t>
      </w:r>
      <w:r>
        <w:rPr>
          <w:rFonts w:ascii="Times New Roman"/>
          <w:sz w:val="12"/>
        </w:rPr>
      </w:r>
    </w:p>
    <w:p>
      <w:pPr>
        <w:spacing w:before="79"/>
        <w:ind w:left="578" w:right="79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-3"/>
        </w:rPr>
        <w:br w:type="column"/>
      </w: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IV</w:t>
      </w:r>
      <w:r>
        <w:rPr>
          <w:rFonts w:ascii="Times New Roman"/>
          <w:sz w:val="16"/>
        </w:rPr>
      </w:r>
    </w:p>
    <w:p>
      <w:pPr>
        <w:spacing w:line="181" w:lineRule="exact" w:before="56"/>
        <w:ind w:left="589" w:right="799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5"/>
          <w:w w:val="105"/>
          <w:sz w:val="16"/>
        </w:rPr>
        <w:t>A</w:t>
      </w:r>
      <w:r>
        <w:rPr>
          <w:rFonts w:ascii="Times New Roman"/>
          <w:color w:val="231F20"/>
          <w:spacing w:val="5"/>
          <w:w w:val="105"/>
          <w:sz w:val="12"/>
        </w:rPr>
        <w:t>UGUST </w: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 </w:t>
      </w:r>
      <w:r>
        <w:rPr>
          <w:rFonts w:ascii="Times New Roman"/>
          <w:color w:val="231F20"/>
          <w:spacing w:val="4"/>
          <w:w w:val="105"/>
          <w:sz w:val="16"/>
        </w:rPr>
        <w:t>R</w:t>
      </w:r>
      <w:r>
        <w:rPr>
          <w:rFonts w:ascii="Times New Roman"/>
          <w:color w:val="231F20"/>
          <w:spacing w:val="4"/>
          <w:w w:val="105"/>
          <w:sz w:val="12"/>
        </w:rPr>
        <w:t>ESULTS </w:t>
      </w:r>
      <w:r>
        <w:rPr>
          <w:rFonts w:ascii="Times New Roman"/>
          <w:color w:val="231F20"/>
          <w:spacing w:val="3"/>
          <w:w w:val="105"/>
          <w:sz w:val="12"/>
        </w:rPr>
        <w:t>ON </w:t>
      </w:r>
      <w:r>
        <w:rPr>
          <w:rFonts w:ascii="Times New Roman"/>
          <w:color w:val="231F20"/>
          <w:spacing w:val="6"/>
          <w:w w:val="105"/>
          <w:sz w:val="16"/>
        </w:rPr>
        <w:t>USC</w:t>
      </w:r>
      <w:r>
        <w:rPr>
          <w:rFonts w:ascii="Times New Roman"/>
          <w:color w:val="231F20"/>
          <w:spacing w:val="40"/>
          <w:w w:val="105"/>
          <w:sz w:val="16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C</w:t>
      </w:r>
      <w:r>
        <w:rPr>
          <w:rFonts w:ascii="Times New Roman"/>
          <w:color w:val="231F20"/>
          <w:spacing w:val="6"/>
          <w:w w:val="105"/>
          <w:sz w:val="12"/>
        </w:rPr>
        <w:t>AMPUS</w:t>
      </w:r>
      <w:r>
        <w:rPr>
          <w:rFonts w:ascii="Times New Roman"/>
          <w:spacing w:val="6"/>
          <w:sz w:val="12"/>
        </w:rPr>
      </w:r>
    </w:p>
    <w:p>
      <w:pPr>
        <w:spacing w:line="181" w:lineRule="exact" w:before="0"/>
        <w:ind w:left="552" w:right="79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6"/>
          <w:w w:val="105"/>
          <w:sz w:val="16"/>
        </w:rPr>
        <w:t>(M</w:t>
      </w:r>
      <w:r>
        <w:rPr>
          <w:rFonts w:ascii="Times New Roman"/>
          <w:color w:val="231F20"/>
          <w:spacing w:val="6"/>
          <w:w w:val="105"/>
          <w:sz w:val="12"/>
        </w:rPr>
        <w:t>ERGING </w:t>
      </w:r>
      <w:r>
        <w:rPr>
          <w:rFonts w:ascii="Times New Roman"/>
          <w:color w:val="231F20"/>
          <w:spacing w:val="6"/>
          <w:w w:val="105"/>
          <w:sz w:val="16"/>
        </w:rPr>
        <w:t>IP</w:t>
      </w:r>
      <w:r>
        <w:rPr>
          <w:rFonts w:ascii="Times New Roman"/>
          <w:color w:val="231F20"/>
          <w:spacing w:val="6"/>
          <w:w w:val="105"/>
          <w:sz w:val="12"/>
        </w:rPr>
        <w:t>S </w:t>
      </w:r>
      <w:r>
        <w:rPr>
          <w:rFonts w:ascii="Times New Roman"/>
          <w:color w:val="231F20"/>
          <w:spacing w:val="6"/>
          <w:w w:val="105"/>
          <w:sz w:val="16"/>
        </w:rPr>
        <w:t>W</w:t>
      </w:r>
      <w:r>
        <w:rPr>
          <w:rFonts w:ascii="Times New Roman"/>
          <w:color w:val="231F20"/>
          <w:spacing w:val="6"/>
          <w:w w:val="105"/>
          <w:sz w:val="12"/>
        </w:rPr>
        <w:t>ITH </w:t>
      </w:r>
      <w:r>
        <w:rPr>
          <w:rFonts w:ascii="Times New Roman"/>
          <w:color w:val="231F20"/>
          <w:spacing w:val="6"/>
          <w:w w:val="105"/>
          <w:sz w:val="16"/>
        </w:rPr>
        <w:t>I</w:t>
      </w:r>
      <w:r>
        <w:rPr>
          <w:rFonts w:ascii="Times New Roman"/>
          <w:color w:val="231F20"/>
          <w:spacing w:val="6"/>
          <w:w w:val="105"/>
          <w:sz w:val="12"/>
        </w:rPr>
        <w:t>DENTICAL </w:t>
      </w:r>
      <w:r>
        <w:rPr>
          <w:rFonts w:ascii="Times New Roman"/>
          <w:color w:val="231F20"/>
          <w:spacing w:val="16"/>
          <w:w w:val="105"/>
          <w:sz w:val="12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ETECTIONS</w:t>
      </w:r>
      <w:r>
        <w:rPr>
          <w:rFonts w:ascii="Times New Roman"/>
          <w:color w:val="231F20"/>
          <w:spacing w:val="6"/>
          <w:w w:val="105"/>
          <w:sz w:val="16"/>
        </w:rPr>
        <w:t>)</w:t>
      </w:r>
      <w:r>
        <w:rPr>
          <w:rFonts w:ascii="Times New Roman"/>
          <w:spacing w:val="6"/>
          <w:sz w:val="16"/>
        </w:rPr>
      </w:r>
    </w:p>
    <w:p>
      <w:pPr>
        <w:spacing w:after="0" w:line="181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40" w:bottom="280" w:left="860" w:right="860"/>
          <w:cols w:num="2" w:equalWidth="0">
            <w:col w:w="4675" w:space="807"/>
            <w:col w:w="503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653" w:lineRule="exact"/>
        <w:ind w:left="562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2"/>
          <w:sz w:val="20"/>
          <w:szCs w:val="20"/>
        </w:rPr>
        <w:pict>
          <v:group style="width:226.2pt;height:32.7pt;mso-position-horizontal-relative:char;mso-position-vertical-relative:line" coordorigin="0,0" coordsize="4524,654">
            <v:shape style="position:absolute;left:106;top:0;width:3537;height:110" type="#_x0000_t75" stroked="false">
              <v:imagedata r:id="rId24" o:title=""/>
            </v:shape>
            <v:group style="position:absolute;left:4;top:163;width:4516;height:2" coordorigin="4,163" coordsize="4516,2">
              <v:shape style="position:absolute;left:4;top:163;width:4516;height:2" coordorigin="4,163" coordsize="4516,0" path="m4,163l4520,163e" filled="false" stroked="true" strokeweight=".398pt" strokecolor="#000000">
                <v:path arrowok="t"/>
              </v:shape>
              <v:shape style="position:absolute;left:106;top:179;width:4306;height:475" type="#_x0000_t75" stroked="false">
                <v:imagedata r:id="rId25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2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40" w:h="15840"/>
          <w:pgMar w:top="740" w:bottom="280" w:left="86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26" w:lineRule="exact"/>
        <w:ind w:right="0" w:firstLine="0"/>
        <w:jc w:val="left"/>
      </w:pPr>
      <w:r>
        <w:rPr>
          <w:color w:val="231F20"/>
        </w:rPr>
        <w:t>for manufacturer server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 because their domains</w:t>
      </w:r>
      <w:r>
        <w:rPr>
          <w:color w:val="231F20"/>
          <w:spacing w:val="20"/>
        </w:rPr>
        <w:t> </w:t>
      </w:r>
      <w:r>
        <w:rPr>
          <w:color w:val="231F20"/>
        </w:rPr>
        <w:t>show</w:t>
      </w:r>
      <w:r>
        <w:rPr>
          <w:color w:val="231F20"/>
          <w:w w:val="99"/>
        </w:rPr>
        <w:t> </w:t>
      </w:r>
      <w:r>
        <w:rPr>
          <w:color w:val="231F20"/>
        </w:rPr>
        <w:t>no information of</w:t>
      </w:r>
      <w:r>
        <w:rPr>
          <w:color w:val="231F20"/>
          <w:spacing w:val="24"/>
        </w:rPr>
        <w:t> </w:t>
      </w:r>
      <w:r>
        <w:rPr>
          <w:color w:val="231F20"/>
        </w:rPr>
        <w:t>manufacturer.</w:t>
      </w:r>
      <w:r>
        <w:rPr/>
      </w:r>
    </w:p>
    <w:p>
      <w:pPr>
        <w:pStyle w:val="BodyText"/>
        <w:spacing w:line="235" w:lineRule="auto"/>
        <w:ind w:right="1"/>
        <w:jc w:val="right"/>
      </w:pPr>
      <w:r>
        <w:rPr>
          <w:color w:val="231F20"/>
        </w:rPr>
        <w:t>Similarly, we extracted 48 device servers from 18 of 21</w:t>
      </w:r>
      <w:r>
        <w:rPr>
          <w:color w:val="231F20"/>
          <w:spacing w:val="7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from UNSW (using datasets available on their</w:t>
      </w:r>
      <w:r>
        <w:rPr>
          <w:color w:val="231F20"/>
          <w:spacing w:val="-18"/>
        </w:rPr>
        <w:t> </w:t>
      </w:r>
      <w:r>
        <w:rPr>
          <w:color w:val="231F20"/>
        </w:rPr>
        <w:t>website</w:t>
      </w:r>
      <w:r>
        <w:rPr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</w:rPr>
        <w:t>https://iotanalytics.unsw.edu.au</w:t>
      </w:r>
      <w:r>
        <w:rPr>
          <w:color w:val="231F20"/>
        </w:rPr>
        <w:t>). The</w:t>
      </w:r>
      <w:r>
        <w:rPr>
          <w:color w:val="231F20"/>
          <w:spacing w:val="13"/>
        </w:rPr>
        <w:t> </w:t>
      </w:r>
      <w:r>
        <w:rPr>
          <w:color w:val="231F20"/>
        </w:rPr>
        <w:t>remain-</w:t>
      </w:r>
      <w:r>
        <w:rPr>
          <w:color w:val="231F20"/>
          <w:w w:val="99"/>
        </w:rPr>
        <w:t> </w:t>
      </w:r>
      <w:r>
        <w:rPr>
          <w:color w:val="231F20"/>
        </w:rPr>
        <w:t>ing 3 of their devices are not detectable with our</w:t>
      </w:r>
      <w:r>
        <w:rPr>
          <w:color w:val="231F20"/>
          <w:spacing w:val="20"/>
        </w:rPr>
        <w:t> </w:t>
      </w:r>
      <w:r>
        <w:rPr>
          <w:color w:val="231F20"/>
        </w:rPr>
        <w:t>method</w:t>
      </w:r>
      <w:r>
        <w:rPr>
          <w:color w:val="231F20"/>
          <w:w w:val="99"/>
        </w:rPr>
        <w:t> </w:t>
      </w:r>
      <w:r>
        <w:rPr>
          <w:color w:val="231F20"/>
        </w:rPr>
        <w:t>because they only visit third-party and human-facing</w:t>
      </w:r>
      <w:r>
        <w:rPr>
          <w:color w:val="231F20"/>
          <w:spacing w:val="34"/>
        </w:rPr>
        <w:t> </w:t>
      </w:r>
      <w:r>
        <w:rPr>
          <w:color w:val="231F20"/>
        </w:rPr>
        <w:t>servers.</w:t>
      </w:r>
      <w:r>
        <w:rPr>
          <w:color w:val="231F20"/>
          <w:w w:val="99"/>
        </w:rPr>
        <w:t> </w:t>
      </w:r>
      <w:r>
        <w:rPr>
          <w:color w:val="231F20"/>
        </w:rPr>
        <w:t>Combining server names measured from our  10</w:t>
      </w:r>
      <w:r>
        <w:rPr>
          <w:color w:val="231F20"/>
          <w:spacing w:val="26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and the 18 detectable devices from UNSW (merging</w:t>
      </w:r>
      <w:r>
        <w:rPr>
          <w:color w:val="231F20"/>
          <w:spacing w:val="37"/>
        </w:rPr>
        <w:t> </w:t>
      </w:r>
      <w:r>
        <w:rPr>
          <w:color w:val="231F20"/>
        </w:rPr>
        <w:t>two</w:t>
      </w:r>
      <w:r>
        <w:rPr>
          <w:color w:val="231F20"/>
          <w:w w:val="99"/>
        </w:rPr>
        <w:t> </w:t>
      </w:r>
      <w:r>
        <w:rPr>
          <w:color w:val="231F20"/>
        </w:rPr>
        <w:t>duplicate devices, Amazon_Echo  and  TPLink_Plug) </w:t>
      </w:r>
      <w:r>
        <w:rPr>
          <w:color w:val="231F20"/>
          <w:spacing w:val="13"/>
        </w:rPr>
        <w:t> </w:t>
      </w:r>
      <w:r>
        <w:rPr>
          <w:color w:val="231F20"/>
        </w:rPr>
        <w:t>gives</w:t>
      </w:r>
      <w:r>
        <w:rPr>
          <w:color w:val="231F20"/>
          <w:w w:val="99"/>
        </w:rPr>
        <w:t> </w:t>
      </w:r>
      <w:r>
        <w:rPr>
          <w:color w:val="231F20"/>
        </w:rPr>
        <w:t>us 26 detectable IoT devices;  Among  these  26  detectable</w:t>
      </w:r>
      <w:r>
        <w:rPr>
          <w:color w:val="231F20"/>
          <w:w w:val="99"/>
        </w:rPr>
        <w:t> </w:t>
      </w:r>
      <w:r>
        <w:rPr>
          <w:color w:val="231F20"/>
        </w:rPr>
        <w:t>IoT devices, we merge TPLink_IPCam, TPLink_Plug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TPLink_Lightbulb as a  meta-device  because  they  talk 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the  same  set  of  of  device  servers   (a   device  </w:t>
      </w:r>
      <w:r>
        <w:rPr>
          <w:color w:val="231F20"/>
          <w:spacing w:val="25"/>
        </w:rPr>
        <w:t> </w:t>
      </w:r>
      <w:r>
        <w:rPr>
          <w:color w:val="231F20"/>
        </w:rPr>
        <w:t>merge,</w:t>
      </w:r>
      <w:r>
        <w:rPr>
          <w:color w:val="231F20"/>
          <w:w w:val="99"/>
        </w:rPr>
        <w:t> </w:t>
      </w:r>
      <w:r>
        <w:rPr>
          <w:color w:val="231F20"/>
        </w:rPr>
        <w:t>recall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 Similarly, we merge Belkin_Switch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Belkin_MotionSensor. After device merge, we  are  left</w:t>
      </w:r>
      <w:r>
        <w:rPr>
          <w:color w:val="231F20"/>
          <w:spacing w:val="-19"/>
        </w:rPr>
        <w:t> </w:t>
      </w:r>
      <w:r>
        <w:rPr>
          <w:color w:val="231F20"/>
        </w:rPr>
        <w:t>with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23 merged devices talking to 23 distinct sets of device</w:t>
      </w:r>
      <w:r>
        <w:rPr>
          <w:color w:val="231F20"/>
          <w:spacing w:val="34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names. (Together they have 99 distinct device server</w:t>
      </w:r>
      <w:r>
        <w:rPr>
          <w:color w:val="231F20"/>
          <w:spacing w:val="25"/>
        </w:rPr>
        <w:t> </w:t>
      </w:r>
      <w:r>
        <w:rPr>
          <w:color w:val="231F20"/>
        </w:rPr>
        <w:t>names.)</w:t>
      </w:r>
      <w:r>
        <w:rPr>
          <w:color w:val="231F20"/>
          <w:w w:val="99"/>
        </w:rPr>
        <w:t> </w:t>
      </w:r>
      <w:r>
        <w:rPr>
          <w:color w:val="231F20"/>
        </w:rPr>
        <w:t>By detecting with these server names, we are</w:t>
      </w:r>
      <w:r>
        <w:rPr>
          <w:color w:val="231F20"/>
          <w:spacing w:val="36"/>
        </w:rPr>
        <w:t> </w:t>
      </w:r>
      <w:r>
        <w:rPr>
          <w:color w:val="231F20"/>
        </w:rPr>
        <w:t>essentially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looking for 23 types of IoT devices that talk to these 23 set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server names, including but not limited to the 26 IoT  </w:t>
      </w:r>
      <w:r>
        <w:rPr>
          <w:color w:val="231F20"/>
          <w:spacing w:val="18"/>
        </w:rPr>
        <w:t> </w:t>
      </w:r>
      <w:r>
        <w:rPr>
          <w:color w:val="231F20"/>
        </w:rPr>
        <w:t>devices</w:t>
      </w:r>
      <w:r>
        <w:rPr/>
      </w:r>
    </w:p>
    <w:p>
      <w:pPr>
        <w:pStyle w:val="BodyText"/>
        <w:spacing w:line="226" w:lineRule="exact"/>
        <w:ind w:right="0" w:firstLine="0"/>
        <w:jc w:val="left"/>
      </w:pPr>
      <w:r>
        <w:rPr>
          <w:color w:val="231F20"/>
        </w:rPr>
        <w:t>owned by us and 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UNSW.</w:t>
      </w:r>
      <w:r>
        <w:rPr>
          <w:spacing w:val="-5"/>
        </w:rPr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37" w:lineRule="auto" w:before="12" w:after="0"/>
        <w:ind w:left="119" w:right="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IoT Deployment in a College Campus: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apply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IP-based detection method to partial network traffic from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university campus for a 4-month period 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2018.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12"/>
        <w:ind w:right="0" w:firstLine="398"/>
        <w:jc w:val="both"/>
      </w:pPr>
      <w:r>
        <w:rPr>
          <w:rFonts w:ascii="Times New Roman"/>
          <w:i/>
          <w:color w:val="231F20"/>
        </w:rPr>
        <w:t>Input Datasets: </w:t>
      </w:r>
      <w:r>
        <w:rPr>
          <w:color w:val="231F20"/>
          <w:spacing w:val="-10"/>
        </w:rPr>
        <w:t>We  </w:t>
      </w:r>
      <w:r>
        <w:rPr>
          <w:color w:val="231F20"/>
        </w:rPr>
        <w:t>use  passive  Internet</w:t>
      </w:r>
      <w:r>
        <w:rPr>
          <w:color w:val="231F20"/>
          <w:spacing w:val="10"/>
        </w:rPr>
        <w:t> </w:t>
      </w:r>
      <w:r>
        <w:rPr>
          <w:color w:val="231F20"/>
        </w:rPr>
        <w:t>measurements</w:t>
      </w:r>
      <w:r>
        <w:rPr>
          <w:color w:val="231F20"/>
          <w:w w:val="99"/>
        </w:rPr>
        <w:t> </w:t>
      </w:r>
      <w:r>
        <w:rPr>
          <w:color w:val="231F20"/>
        </w:rPr>
        <w:t>at  the University of Southern California (USC)  guest 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WiFi</w:t>
      </w:r>
      <w:r>
        <w:rPr>
          <w:color w:val="231F20"/>
          <w:w w:val="99"/>
        </w:rPr>
        <w:t> </w:t>
      </w:r>
      <w:r>
        <w:rPr>
          <w:color w:val="231F20"/>
        </w:rPr>
        <w:t>for 4 different 4-day-long periods from  August to </w:t>
      </w:r>
      <w:r>
        <w:rPr>
          <w:color w:val="231F20"/>
          <w:spacing w:val="28"/>
        </w:rPr>
        <w:t> </w:t>
      </w:r>
      <w:r>
        <w:rPr>
          <w:color w:val="231F20"/>
        </w:rPr>
        <w:t>Novem-</w:t>
      </w:r>
      <w:r>
        <w:rPr>
          <w:color w:val="231F20"/>
          <w:w w:val="99"/>
        </w:rPr>
        <w:t> </w:t>
      </w:r>
      <w:r>
        <w:rPr>
          <w:color w:val="231F20"/>
        </w:rPr>
        <w:t>ber in 2018 </w:t>
      </w:r>
      <w:r>
        <w:rPr>
          <w:color w:val="231F20"/>
          <w:spacing w:val="-4"/>
        </w:rPr>
        <w:t>(Table </w:t>
      </w:r>
      <w:r>
        <w:rPr>
          <w:color w:val="231F20"/>
        </w:rPr>
        <w:t>II). </w:t>
      </w:r>
      <w:r>
        <w:rPr>
          <w:color w:val="231F20"/>
          <w:spacing w:val="-9"/>
        </w:rPr>
        <w:t>To </w:t>
      </w:r>
      <w:r>
        <w:rPr>
          <w:color w:val="231F20"/>
        </w:rPr>
        <w:t>protect user </w:t>
      </w:r>
      <w:r>
        <w:rPr>
          <w:color w:val="231F20"/>
          <w:spacing w:val="-3"/>
        </w:rPr>
        <w:t>privacy, </w:t>
      </w:r>
      <w:r>
        <w:rPr>
          <w:color w:val="231F20"/>
        </w:rPr>
        <w:t>packet</w:t>
      </w:r>
      <w:r>
        <w:rPr>
          <w:color w:val="231F20"/>
          <w:spacing w:val="-4"/>
        </w:rPr>
        <w:t> </w:t>
      </w:r>
      <w:r>
        <w:rPr>
          <w:color w:val="231F20"/>
        </w:rPr>
        <w:t>payloads</w:t>
      </w:r>
      <w:r>
        <w:rPr>
          <w:color w:val="231F20"/>
          <w:w w:val="99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kept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IPs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anonymized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scrambling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last</w:t>
      </w:r>
      <w:r>
        <w:rPr>
          <w:color w:val="231F20"/>
          <w:w w:val="99"/>
        </w:rPr>
        <w:t> </w:t>
      </w:r>
      <w:r>
        <w:rPr>
          <w:color w:val="231F20"/>
        </w:rPr>
        <w:t>byte of each IP address in a prefix preserving  </w:t>
      </w:r>
      <w:r>
        <w:rPr>
          <w:color w:val="231F20"/>
          <w:spacing w:val="19"/>
        </w:rPr>
        <w:t> </w:t>
      </w:r>
      <w:r>
        <w:rPr>
          <w:color w:val="231F20"/>
        </w:rPr>
        <w:t>manner.</w:t>
      </w:r>
      <w:r>
        <w:rPr/>
      </w:r>
    </w:p>
    <w:p>
      <w:pPr>
        <w:pStyle w:val="BodyText"/>
        <w:spacing w:line="237" w:lineRule="auto" w:before="10"/>
        <w:ind w:right="1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Input Server IPs: </w:t>
      </w:r>
      <w:r>
        <w:rPr>
          <w:color w:val="231F20"/>
        </w:rPr>
        <w:t>Since server-name-to-IP bindings</w:t>
      </w:r>
      <w:r>
        <w:rPr>
          <w:color w:val="231F20"/>
          <w:spacing w:val="-18"/>
        </w:rPr>
        <w:t> </w:t>
      </w:r>
      <w:r>
        <w:rPr>
          <w:color w:val="231F20"/>
        </w:rPr>
        <w:t>could</w:t>
      </w:r>
      <w:r>
        <w:rPr>
          <w:color w:val="231F20"/>
          <w:w w:val="99"/>
        </w:rPr>
        <w:t> </w:t>
      </w:r>
      <w:r>
        <w:rPr>
          <w:color w:val="231F20"/>
        </w:rPr>
        <w:t>vary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physical</w:t>
      </w:r>
      <w:r>
        <w:rPr>
          <w:color w:val="231F20"/>
          <w:spacing w:val="-11"/>
        </w:rPr>
        <w:t> </w:t>
      </w:r>
      <w:r>
        <w:rPr>
          <w:color w:val="231F20"/>
        </w:rPr>
        <w:t>locations</w:t>
      </w:r>
      <w:r>
        <w:rPr>
          <w:color w:val="231F20"/>
          <w:spacing w:val="-12"/>
        </w:rPr>
        <w:t> </w:t>
      </w:r>
      <w:r>
        <w:rPr>
          <w:color w:val="231F20"/>
        </w:rPr>
        <w:t>(as</w:t>
      </w:r>
      <w:r>
        <w:rPr>
          <w:color w:val="231F20"/>
          <w:spacing w:val="-8"/>
        </w:rPr>
        <w:t> </w:t>
      </w:r>
      <w:r>
        <w:rPr>
          <w:color w:val="231F20"/>
        </w:rPr>
        <w:t>discussed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II-A.2),</w:t>
      </w:r>
      <w:r>
        <w:rPr>
          <w:color w:val="231F20"/>
          <w:w w:val="99"/>
        </w:rPr>
        <w:t> </w:t>
      </w:r>
      <w:r>
        <w:rPr>
          <w:color w:val="231F20"/>
        </w:rPr>
        <w:t>we collect latest IPv4 addresses for our 99 device server</w:t>
      </w:r>
      <w:r>
        <w:rPr>
          <w:color w:val="231F20"/>
          <w:spacing w:val="15"/>
        </w:rPr>
        <w:t> </w:t>
      </w:r>
      <w:r>
        <w:rPr>
          <w:color w:val="231F20"/>
        </w:rPr>
        <w:t>name</w:t>
      </w:r>
      <w:r>
        <w:rPr>
          <w:color w:val="231F20"/>
          <w:w w:val="99"/>
        </w:rPr>
        <w:t> </w:t>
      </w:r>
      <w:r>
        <w:rPr>
          <w:color w:val="231F20"/>
        </w:rPr>
        <w:t>daily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USC,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described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II-A.1.</w:t>
      </w:r>
      <w:r>
        <w:rPr>
          <w:color w:val="231F20"/>
          <w:spacing w:val="-12"/>
        </w:rPr>
        <w:t> </w:t>
      </w:r>
      <w:r>
        <w:rPr>
          <w:color w:val="231F20"/>
        </w:rPr>
        <w:t>Ideally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</w:rPr>
        <w:t>always</w:t>
      </w:r>
      <w:r>
        <w:rPr>
          <w:color w:val="231F20"/>
          <w:w w:val="99"/>
        </w:rPr>
        <w:t> </w:t>
      </w:r>
      <w:r>
        <w:rPr>
          <w:color w:val="231F20"/>
        </w:rPr>
        <w:t>use the latest server IPs in detection. </w:t>
      </w:r>
      <w:r>
        <w:rPr>
          <w:color w:val="231F20"/>
          <w:spacing w:val="-3"/>
        </w:rPr>
        <w:t>However, </w:t>
      </w:r>
      <w:r>
        <w:rPr>
          <w:color w:val="231F20"/>
        </w:rPr>
        <w:t>due to</w:t>
      </w:r>
      <w:r>
        <w:rPr>
          <w:color w:val="231F20"/>
          <w:spacing w:val="17"/>
        </w:rPr>
        <w:t> </w:t>
      </w:r>
      <w:r>
        <w:rPr>
          <w:color w:val="231F20"/>
        </w:rPr>
        <w:t>outages</w:t>
      </w:r>
      <w:r>
        <w:rPr>
          <w:color w:val="231F20"/>
          <w:w w:val="9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infrastructure,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can</w:t>
      </w:r>
      <w:r>
        <w:rPr>
          <w:color w:val="231F20"/>
          <w:spacing w:val="20"/>
        </w:rPr>
        <w:t> </w:t>
      </w:r>
      <w:r>
        <w:rPr>
          <w:color w:val="231F20"/>
        </w:rPr>
        <w:t>ensure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server</w:t>
      </w:r>
      <w:r>
        <w:rPr>
          <w:color w:val="231F20"/>
          <w:spacing w:val="20"/>
        </w:rPr>
        <w:t> </w:t>
      </w:r>
      <w:r>
        <w:rPr>
          <w:color w:val="231F20"/>
        </w:rPr>
        <w:t>IPs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use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detections are no more than one-month </w:t>
      </w:r>
      <w:r>
        <w:rPr>
          <w:color w:val="231F20"/>
          <w:spacing w:val="34"/>
        </w:rPr>
        <w:t> </w:t>
      </w:r>
      <w:r>
        <w:rPr>
          <w:color w:val="231F20"/>
        </w:rPr>
        <w:t>old.</w:t>
      </w:r>
      <w:r>
        <w:rPr/>
      </w:r>
    </w:p>
    <w:p>
      <w:pPr>
        <w:pStyle w:val="BodyText"/>
        <w:spacing w:line="237" w:lineRule="auto" w:before="12"/>
        <w:ind w:right="1" w:firstLine="398"/>
        <w:jc w:val="both"/>
      </w:pPr>
      <w:r>
        <w:rPr>
          <w:rFonts w:ascii="Times New Roman"/>
          <w:i/>
          <w:color w:val="231F20"/>
        </w:rPr>
        <w:t>IoT Detection Results: </w:t>
      </w:r>
      <w:r>
        <w:rPr>
          <w:color w:val="231F20"/>
        </w:rPr>
        <w:t>As shown in </w:t>
      </w:r>
      <w:r>
        <w:rPr>
          <w:color w:val="231F20"/>
          <w:spacing w:val="-4"/>
        </w:rPr>
        <w:t>Table </w:t>
      </w:r>
      <w:r>
        <w:rPr>
          <w:color w:val="231F20"/>
        </w:rPr>
        <w:t>III, IoT</w:t>
      </w:r>
      <w:r>
        <w:rPr>
          <w:color w:val="231F20"/>
          <w:spacing w:val="44"/>
        </w:rPr>
        <w:t> </w:t>
      </w:r>
      <w:r>
        <w:rPr>
          <w:color w:val="231F20"/>
        </w:rPr>
        <w:t>detec-</w:t>
      </w:r>
      <w:r>
        <w:rPr>
          <w:color w:val="231F20"/>
          <w:w w:val="99"/>
        </w:rPr>
        <w:t> </w:t>
      </w:r>
      <w:r>
        <w:rPr>
          <w:color w:val="231F20"/>
        </w:rPr>
        <w:t>tions increase on  campus from August to  September </w:t>
      </w:r>
      <w:r>
        <w:rPr>
          <w:color w:val="231F20"/>
          <w:spacing w:val="5"/>
        </w:rPr>
        <w:t> </w:t>
      </w:r>
      <w:r>
        <w:rPr>
          <w:color w:val="231F20"/>
        </w:rPr>
        <w:t>(from</w:t>
      </w:r>
      <w:r>
        <w:rPr>
          <w:color w:val="231F20"/>
          <w:w w:val="99"/>
        </w:rPr>
        <w:t> </w:t>
      </w:r>
      <w:r>
        <w:rPr>
          <w:color w:val="231F20"/>
        </w:rPr>
        <w:t>13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23),</w:t>
      </w:r>
      <w:r>
        <w:rPr>
          <w:color w:val="231F20"/>
          <w:spacing w:val="14"/>
        </w:rPr>
        <w:t> </w:t>
      </w:r>
      <w:r>
        <w:rPr>
          <w:color w:val="231F20"/>
        </w:rPr>
        <w:t>but</w:t>
      </w:r>
      <w:r>
        <w:rPr>
          <w:color w:val="231F20"/>
          <w:spacing w:val="18"/>
        </w:rPr>
        <w:t> </w:t>
      </w:r>
      <w:r>
        <w:rPr>
          <w:color w:val="231F20"/>
        </w:rPr>
        <w:t>decrease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November</w:t>
      </w:r>
      <w:r>
        <w:rPr>
          <w:color w:val="231F20"/>
          <w:spacing w:val="10"/>
        </w:rPr>
        <w:t> </w:t>
      </w:r>
      <w:r>
        <w:rPr>
          <w:color w:val="231F20"/>
        </w:rPr>
        <w:t>(to</w:t>
      </w:r>
      <w:r>
        <w:rPr>
          <w:color w:val="231F20"/>
          <w:spacing w:val="17"/>
        </w:rPr>
        <w:t> </w:t>
      </w:r>
      <w:r>
        <w:rPr>
          <w:color w:val="231F20"/>
        </w:rPr>
        <w:t>19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then</w:t>
      </w:r>
      <w:r>
        <w:rPr>
          <w:color w:val="231F20"/>
          <w:spacing w:val="21"/>
        </w:rPr>
        <w:t> </w:t>
      </w:r>
      <w:r>
        <w:rPr>
          <w:color w:val="231F20"/>
        </w:rPr>
        <w:t>10).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comparison,</w:t>
      </w:r>
      <w:r>
        <w:rPr>
          <w:color w:val="231F20"/>
          <w:spacing w:val="15"/>
        </w:rPr>
        <w:t> </w:t>
      </w:r>
      <w:r>
        <w:rPr>
          <w:color w:val="231F20"/>
        </w:rPr>
        <w:t>IoT</w:t>
      </w:r>
      <w:r>
        <w:rPr>
          <w:color w:val="231F20"/>
          <w:spacing w:val="18"/>
        </w:rPr>
        <w:t> </w:t>
      </w:r>
      <w:r>
        <w:rPr>
          <w:color w:val="231F20"/>
        </w:rPr>
        <w:t>user</w:t>
      </w:r>
      <w:r>
        <w:rPr>
          <w:color w:val="231F20"/>
          <w:spacing w:val="20"/>
        </w:rPr>
        <w:t> </w:t>
      </w:r>
      <w:r>
        <w:rPr>
          <w:color w:val="231F20"/>
        </w:rPr>
        <w:t>IPs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campus</w:t>
      </w:r>
      <w:r>
        <w:rPr>
          <w:color w:val="231F20"/>
          <w:spacing w:val="16"/>
        </w:rPr>
        <w:t> </w:t>
      </w:r>
      <w:r>
        <w:rPr>
          <w:color w:val="231F20"/>
        </w:rPr>
        <w:t>remain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same from August to October (6) and drop in November</w:t>
      </w:r>
      <w:r>
        <w:rPr>
          <w:color w:val="231F20"/>
          <w:spacing w:val="44"/>
        </w:rPr>
        <w:t> </w:t>
      </w:r>
      <w:r>
        <w:rPr>
          <w:color w:val="231F20"/>
        </w:rPr>
        <w:t>(3).</w:t>
      </w:r>
      <w:r>
        <w:rPr>
          <w:color w:val="231F20"/>
          <w:w w:val="99"/>
        </w:rPr>
        <w:t> </w:t>
      </w:r>
      <w:r>
        <w:rPr>
          <w:color w:val="231F20"/>
          <w:spacing w:val="-7"/>
        </w:rPr>
        <w:t>(We </w:t>
      </w:r>
      <w:r>
        <w:rPr>
          <w:color w:val="231F20"/>
        </w:rPr>
        <w:t>discuss reasons behind these variations in campus</w:t>
      </w:r>
      <w:r>
        <w:rPr>
          <w:color w:val="231F20"/>
          <w:spacing w:val="6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deployment later in this </w:t>
      </w:r>
      <w:r>
        <w:rPr>
          <w:color w:val="231F20"/>
          <w:spacing w:val="1"/>
        </w:rPr>
        <w:t> </w:t>
      </w:r>
      <w:r>
        <w:rPr>
          <w:color w:val="231F20"/>
        </w:rPr>
        <w:t>section.)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show our August detection results in </w:t>
      </w:r>
      <w:r>
        <w:rPr>
          <w:color w:val="231F20"/>
          <w:spacing w:val="-4"/>
        </w:rPr>
        <w:t>Table </w:t>
      </w:r>
      <w:r>
        <w:rPr>
          <w:color w:val="231F20"/>
        </w:rPr>
        <w:t>IV.</w:t>
      </w:r>
      <w:r>
        <w:rPr>
          <w:color w:val="231F20"/>
          <w:spacing w:val="39"/>
        </w:rPr>
        <w:t> </w:t>
      </w:r>
      <w:r>
        <w:rPr>
          <w:color w:val="231F20"/>
        </w:rPr>
        <w:t>(Detec-</w:t>
      </w:r>
      <w:r>
        <w:rPr>
          <w:color w:val="231F20"/>
          <w:w w:val="99"/>
        </w:rPr>
        <w:t> </w:t>
      </w:r>
      <w:r>
        <w:rPr>
          <w:color w:val="231F20"/>
        </w:rPr>
        <w:t>tions in other  months  are  similar.)  Note  that </w:t>
      </w:r>
      <w:r>
        <w:rPr>
          <w:color w:val="231F20"/>
          <w:spacing w:val="7"/>
        </w:rPr>
        <w:t> </w:t>
      </w:r>
      <w:r>
        <w:rPr>
          <w:color w:val="231F20"/>
        </w:rPr>
        <w:t>“Amazon_*”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in </w:t>
      </w:r>
      <w:r>
        <w:rPr>
          <w:color w:val="231F20"/>
          <w:spacing w:val="-4"/>
        </w:rPr>
        <w:t>Table </w:t>
      </w:r>
      <w:r>
        <w:rPr>
          <w:color w:val="231F20"/>
        </w:rPr>
        <w:t>IV stands for at least one of Amazon_FireTV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Amazon_Echo. Similarly “Withings_*” stands for at least</w:t>
      </w:r>
      <w:r>
        <w:rPr>
          <w:color w:val="231F20"/>
          <w:spacing w:val="11"/>
        </w:rPr>
        <w:t> </w:t>
      </w:r>
      <w:r>
        <w:rPr>
          <w:color w:val="231F20"/>
        </w:rPr>
        <w:t>one</w:t>
      </w:r>
      <w:r>
        <w:rPr>
          <w:color w:val="231F20"/>
          <w:w w:val="99"/>
        </w:rPr>
        <w:t> </w:t>
      </w:r>
      <w:r>
        <w:rPr>
          <w:color w:val="231F20"/>
        </w:rPr>
        <w:t>of Withings_Scale and Withings_SleepSensor (recall</w:t>
      </w:r>
      <w:r>
        <w:rPr>
          <w:color w:val="231F20"/>
          <w:spacing w:val="-36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merge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 </w:t>
      </w:r>
      <w:r>
        <w:rPr>
          <w:color w:val="231F20"/>
          <w:spacing w:val="-10"/>
        </w:rPr>
        <w:t>We </w:t>
      </w:r>
      <w:r>
        <w:rPr>
          <w:color w:val="231F20"/>
        </w:rPr>
        <w:t>find that IoT user IPs are often</w:t>
      </w:r>
      <w:r>
        <w:rPr>
          <w:color w:val="231F20"/>
          <w:spacing w:val="-3"/>
        </w:rPr>
        <w:t> </w:t>
      </w:r>
      <w:r>
        <w:rPr>
          <w:color w:val="231F20"/>
        </w:rPr>
        <w:t>detected</w:t>
      </w:r>
      <w:r>
        <w:rPr/>
      </w:r>
    </w:p>
    <w:p>
      <w:pPr>
        <w:pStyle w:val="BodyText"/>
        <w:spacing w:line="237" w:lineRule="auto" w:before="75"/>
        <w:ind w:right="112" w:firstLine="0"/>
        <w:jc w:val="both"/>
      </w:pPr>
      <w:r>
        <w:rPr/>
        <w:br w:type="column"/>
      </w:r>
      <w:r>
        <w:rPr>
          <w:color w:val="231F20"/>
        </w:rPr>
        <w:t>with multiple device types, suggesting the use of</w:t>
      </w:r>
      <w:r>
        <w:rPr>
          <w:color w:val="231F20"/>
          <w:spacing w:val="30"/>
        </w:rPr>
        <w:t> </w:t>
      </w:r>
      <w:r>
        <w:rPr>
          <w:color w:val="231F20"/>
        </w:rPr>
        <w:t>network-</w:t>
      </w:r>
      <w:r>
        <w:rPr>
          <w:color w:val="231F20"/>
          <w:w w:val="99"/>
        </w:rPr>
        <w:t> </w:t>
      </w:r>
      <w:r>
        <w:rPr>
          <w:color w:val="231F20"/>
        </w:rPr>
        <w:t>address translation </w:t>
      </w:r>
      <w:r>
        <w:rPr>
          <w:color w:val="231F20"/>
          <w:spacing w:val="-7"/>
        </w:rPr>
        <w:t>(NAT) </w:t>
      </w:r>
      <w:r>
        <w:rPr>
          <w:color w:val="231F20"/>
        </w:rPr>
        <w:t>devices. </w:t>
      </w:r>
      <w:r>
        <w:rPr>
          <w:color w:val="231F20"/>
          <w:spacing w:val="-10"/>
        </w:rPr>
        <w:t>We </w:t>
      </w:r>
      <w:r>
        <w:rPr>
          <w:color w:val="231F20"/>
        </w:rPr>
        <w:t>also find two sets 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IoT</w:t>
      </w:r>
      <w:r>
        <w:rPr>
          <w:color w:val="231F20"/>
          <w:spacing w:val="20"/>
        </w:rPr>
        <w:t> </w:t>
      </w:r>
      <w:r>
        <w:rPr>
          <w:color w:val="231F20"/>
        </w:rPr>
        <w:t>user</w:t>
      </w:r>
      <w:r>
        <w:rPr>
          <w:color w:val="231F20"/>
          <w:spacing w:val="20"/>
        </w:rPr>
        <w:t> </w:t>
      </w:r>
      <w:r>
        <w:rPr>
          <w:color w:val="231F20"/>
        </w:rPr>
        <w:t>IPs</w:t>
      </w:r>
      <w:r>
        <w:rPr>
          <w:color w:val="231F20"/>
          <w:spacing w:val="21"/>
        </w:rPr>
        <w:t> </w:t>
      </w:r>
      <w:r>
        <w:rPr>
          <w:color w:val="231F20"/>
        </w:rPr>
        <w:t>(A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H;</w:t>
      </w:r>
      <w:r>
        <w:rPr>
          <w:color w:val="231F20"/>
          <w:spacing w:val="22"/>
        </w:rPr>
        <w:t> </w:t>
      </w:r>
      <w:r>
        <w:rPr>
          <w:color w:val="231F20"/>
        </w:rPr>
        <w:t>C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F),</w:t>
      </w:r>
      <w:r>
        <w:rPr>
          <w:color w:val="231F20"/>
          <w:spacing w:val="22"/>
        </w:rPr>
        <w:t> </w:t>
      </w:r>
      <w:r>
        <w:rPr>
          <w:color w:val="231F20"/>
        </w:rPr>
        <w:t>each</w:t>
      </w:r>
      <w:r>
        <w:rPr>
          <w:color w:val="231F20"/>
          <w:spacing w:val="21"/>
        </w:rPr>
        <w:t> </w:t>
      </w:r>
      <w:r>
        <w:rPr>
          <w:color w:val="231F20"/>
        </w:rPr>
        <w:t>sharing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exact</w:t>
      </w:r>
      <w:r>
        <w:rPr>
          <w:color w:val="231F20"/>
          <w:spacing w:val="19"/>
        </w:rPr>
        <w:t> </w:t>
      </w:r>
      <w:r>
        <w:rPr>
          <w:color w:val="231F20"/>
        </w:rPr>
        <w:t>set</w:t>
      </w:r>
      <w:r>
        <w:rPr>
          <w:color w:val="231F20"/>
          <w:w w:val="9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IoT</w:t>
      </w:r>
      <w:r>
        <w:rPr>
          <w:color w:val="231F20"/>
          <w:spacing w:val="37"/>
        </w:rPr>
        <w:t> </w:t>
      </w:r>
      <w:r>
        <w:rPr>
          <w:color w:val="231F20"/>
        </w:rPr>
        <w:t>device</w:t>
      </w:r>
      <w:r>
        <w:rPr>
          <w:color w:val="231F20"/>
          <w:spacing w:val="35"/>
        </w:rPr>
        <w:t> </w:t>
      </w:r>
      <w:r>
        <w:rPr>
          <w:color w:val="231F20"/>
        </w:rPr>
        <w:t>types.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7"/>
        </w:rPr>
        <w:t> </w:t>
      </w:r>
      <w:r>
        <w:rPr>
          <w:color w:val="231F20"/>
        </w:rPr>
        <w:t>likely</w:t>
      </w:r>
      <w:r>
        <w:rPr>
          <w:color w:val="231F20"/>
          <w:spacing w:val="38"/>
        </w:rPr>
        <w:t> </w:t>
      </w:r>
      <w:r>
        <w:rPr>
          <w:color w:val="231F20"/>
        </w:rPr>
        <w:t>explanation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these</w:t>
      </w:r>
      <w:r>
        <w:rPr>
          <w:color w:val="231F20"/>
          <w:spacing w:val="37"/>
        </w:rPr>
        <w:t> </w:t>
      </w:r>
      <w:r>
        <w:rPr>
          <w:color w:val="231F20"/>
        </w:rPr>
        <w:t>two</w:t>
      </w:r>
      <w:r>
        <w:rPr>
          <w:color w:val="231F20"/>
          <w:spacing w:val="38"/>
        </w:rPr>
        <w:t> </w:t>
      </w:r>
      <w:r>
        <w:rPr>
          <w:color w:val="231F20"/>
        </w:rPr>
        <w:t>sets</w:t>
      </w:r>
      <w:r>
        <w:rPr>
          <w:color w:val="231F20"/>
          <w:w w:val="99"/>
        </w:rPr>
        <w:t> </w:t>
      </w:r>
      <w:r>
        <w:rPr>
          <w:color w:val="231F20"/>
        </w:rPr>
        <w:t>of IPs  belong to  two  IoT users using dynamically </w:t>
      </w:r>
      <w:r>
        <w:rPr>
          <w:color w:val="231F20"/>
          <w:spacing w:val="10"/>
        </w:rPr>
        <w:t> </w:t>
      </w:r>
      <w:r>
        <w:rPr>
          <w:color w:val="231F20"/>
        </w:rPr>
        <w:t>assigned</w:t>
      </w:r>
      <w:r>
        <w:rPr>
          <w:color w:val="231F20"/>
          <w:w w:val="99"/>
        </w:rPr>
        <w:t> </w:t>
      </w:r>
      <w:r>
        <w:rPr>
          <w:color w:val="231F20"/>
        </w:rPr>
        <w:t>IP addresses, and these addresses change one time during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4-day observation. (More discussions of IoT users on</w:t>
      </w:r>
      <w:r>
        <w:rPr>
          <w:color w:val="231F20"/>
          <w:spacing w:val="14"/>
        </w:rPr>
        <w:t> </w:t>
      </w:r>
      <w:r>
        <w:rPr>
          <w:color w:val="231F20"/>
        </w:rPr>
        <w:t>campus</w:t>
      </w:r>
      <w:r>
        <w:rPr>
          <w:color w:val="231F20"/>
          <w:w w:val="99"/>
        </w:rPr>
        <w:t> </w:t>
      </w:r>
      <w:r>
        <w:rPr>
          <w:color w:val="231F20"/>
        </w:rPr>
        <w:t>later.)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Since USC guest </w:t>
      </w:r>
      <w:r>
        <w:rPr>
          <w:color w:val="231F20"/>
          <w:spacing w:val="-3"/>
        </w:rPr>
        <w:t>WiFi </w:t>
      </w:r>
      <w:r>
        <w:rPr>
          <w:color w:val="231F20"/>
        </w:rPr>
        <w:t>dynamically assigns IPs, our</w:t>
      </w:r>
      <w:r>
        <w:rPr>
          <w:color w:val="231F20"/>
          <w:spacing w:val="31"/>
        </w:rPr>
        <w:t> </w:t>
      </w:r>
      <w:r>
        <w:rPr>
          <w:color w:val="231F20"/>
        </w:rPr>
        <w:t>counts</w:t>
      </w:r>
      <w:r>
        <w:rPr>
          <w:color w:val="231F20"/>
          <w:w w:val="99"/>
        </w:rPr>
        <w:t> </w:t>
      </w:r>
      <w:r>
        <w:rPr>
          <w:color w:val="231F20"/>
        </w:rPr>
        <w:t>of IoT detections and IoT user IPs risk over-estimating</w:t>
      </w:r>
      <w:r>
        <w:rPr>
          <w:color w:val="231F20"/>
          <w:spacing w:val="35"/>
        </w:rPr>
        <w:t> </w:t>
      </w:r>
      <w:r>
        <w:rPr>
          <w:color w:val="231F20"/>
        </w:rPr>
        <w:t>actual</w:t>
      </w:r>
      <w:r>
        <w:rPr>
          <w:color w:val="231F20"/>
          <w:w w:val="99"/>
        </w:rPr>
        <w:t> </w:t>
      </w:r>
      <w:r>
        <w:rPr>
          <w:color w:val="231F20"/>
        </w:rPr>
        <w:t>IoT deployments on campus. When one user gets multiple</w:t>
      </w:r>
      <w:r>
        <w:rPr>
          <w:color w:val="231F20"/>
          <w:spacing w:val="-24"/>
        </w:rPr>
        <w:t> </w:t>
      </w:r>
      <w:r>
        <w:rPr>
          <w:color w:val="231F20"/>
        </w:rPr>
        <w:t>IPs,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IoT</w:t>
      </w:r>
      <w:r>
        <w:rPr>
          <w:color w:val="231F20"/>
          <w:spacing w:val="-7"/>
        </w:rPr>
        <w:t> </w:t>
      </w:r>
      <w:r>
        <w:rPr>
          <w:color w:val="231F20"/>
        </w:rPr>
        <w:t>user</w:t>
      </w:r>
      <w:r>
        <w:rPr>
          <w:color w:val="231F20"/>
          <w:spacing w:val="-5"/>
        </w:rPr>
        <w:t> </w:t>
      </w:r>
      <w:r>
        <w:rPr>
          <w:color w:val="231F20"/>
        </w:rPr>
        <w:t>IP</w:t>
      </w:r>
      <w:r>
        <w:rPr>
          <w:color w:val="231F20"/>
          <w:spacing w:val="-6"/>
        </w:rPr>
        <w:t> </w:t>
      </w:r>
      <w:r>
        <w:rPr>
          <w:color w:val="231F20"/>
        </w:rPr>
        <w:t>count</w:t>
      </w:r>
      <w:r>
        <w:rPr>
          <w:color w:val="231F20"/>
          <w:spacing w:val="-8"/>
        </w:rPr>
        <w:t> </w:t>
      </w:r>
      <w:r>
        <w:rPr>
          <w:color w:val="231F20"/>
        </w:rPr>
        <w:t>over-estimates</w:t>
      </w:r>
      <w:r>
        <w:rPr>
          <w:color w:val="231F20"/>
          <w:spacing w:val="-11"/>
        </w:rPr>
        <w:t> </w:t>
      </w:r>
      <w:r>
        <w:rPr>
          <w:color w:val="231F20"/>
        </w:rPr>
        <w:t>IoT</w:t>
      </w:r>
      <w:r>
        <w:rPr>
          <w:color w:val="231F20"/>
          <w:spacing w:val="-7"/>
        </w:rPr>
        <w:t> </w:t>
      </w:r>
      <w:r>
        <w:rPr>
          <w:color w:val="231F20"/>
        </w:rPr>
        <w:t>user</w:t>
      </w:r>
      <w:r>
        <w:rPr>
          <w:color w:val="231F20"/>
          <w:spacing w:val="-5"/>
        </w:rPr>
        <w:t> </w:t>
      </w:r>
      <w:r>
        <w:rPr>
          <w:color w:val="231F20"/>
        </w:rPr>
        <w:t>count.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user’s</w:t>
      </w:r>
      <w:r>
        <w:rPr>
          <w:color w:val="231F20"/>
          <w:spacing w:val="-5"/>
        </w:rPr>
        <w:t> </w:t>
      </w:r>
      <w:r>
        <w:rPr>
          <w:color w:val="231F20"/>
        </w:rPr>
        <w:t>devices</w:t>
      </w:r>
      <w:r>
        <w:rPr>
          <w:color w:val="231F20"/>
          <w:spacing w:val="-5"/>
        </w:rPr>
        <w:t> </w:t>
      </w:r>
      <w:r>
        <w:rPr>
          <w:color w:val="231F20"/>
        </w:rPr>
        <w:t>show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multiple</w:t>
      </w:r>
      <w:r>
        <w:rPr>
          <w:color w:val="231F20"/>
          <w:spacing w:val="-4"/>
        </w:rPr>
        <w:t> </w:t>
      </w:r>
      <w:r>
        <w:rPr>
          <w:color w:val="231F20"/>
        </w:rPr>
        <w:t>IPs,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6"/>
        </w:rPr>
        <w:t> </w:t>
      </w:r>
      <w:r>
        <w:rPr>
          <w:color w:val="231F20"/>
        </w:rPr>
        <w:t>detection</w:t>
      </w:r>
      <w:r>
        <w:rPr>
          <w:color w:val="231F20"/>
          <w:spacing w:val="-6"/>
        </w:rPr>
        <w:t> </w:t>
      </w:r>
      <w:r>
        <w:rPr>
          <w:color w:val="231F20"/>
        </w:rPr>
        <w:t>count</w:t>
      </w:r>
      <w:r>
        <w:rPr>
          <w:color w:val="231F20"/>
          <w:w w:val="99"/>
        </w:rPr>
        <w:t> </w:t>
      </w:r>
      <w:r>
        <w:rPr>
          <w:color w:val="231F20"/>
        </w:rPr>
        <w:t>gets inflated. </w:t>
      </w:r>
      <w:r>
        <w:rPr>
          <w:color w:val="231F20"/>
          <w:spacing w:val="-7"/>
        </w:rPr>
        <w:t>(We </w:t>
      </w:r>
      <w:r>
        <w:rPr>
          <w:color w:val="231F20"/>
        </w:rPr>
        <w:t>validate our claim that dynamic IPs</w:t>
      </w:r>
      <w:r>
        <w:rPr>
          <w:color w:val="231F20"/>
          <w:spacing w:val="49"/>
        </w:rPr>
        <w:t> </w:t>
      </w:r>
      <w:r>
        <w:rPr>
          <w:color w:val="231F20"/>
        </w:rPr>
        <w:t>inflate</w:t>
      </w:r>
      <w:r>
        <w:rPr>
          <w:color w:val="231F20"/>
          <w:w w:val="99"/>
        </w:rPr>
        <w:t> </w:t>
      </w:r>
      <w:r>
        <w:rPr>
          <w:color w:val="231F20"/>
        </w:rPr>
        <w:t>detection in</w:t>
      </w:r>
      <w:r>
        <w:rPr>
          <w:color w:val="231F20"/>
          <w:spacing w:val="8"/>
        </w:rPr>
        <w:t> </w:t>
      </w:r>
      <w:r>
        <w:rPr>
          <w:rFonts w:ascii="Arial" w:hAnsi="Arial" w:cs="Arial" w:eastAsia="Arial"/>
          <w:i/>
          <w:color w:val="231F20"/>
          <w:spacing w:val="-3"/>
        </w:rPr>
        <w:t>§</w:t>
      </w:r>
      <w:r>
        <w:rPr>
          <w:color w:val="231F20"/>
          <w:spacing w:val="-3"/>
        </w:rPr>
        <w:t>IV-A.)</w:t>
      </w:r>
      <w:r>
        <w:rPr>
          <w:spacing w:val="-3"/>
        </w:rPr>
      </w:r>
    </w:p>
    <w:p>
      <w:pPr>
        <w:pStyle w:val="BodyText"/>
        <w:spacing w:line="237" w:lineRule="auto" w:before="19"/>
        <w:ind w:right="114" w:firstLine="398"/>
        <w:jc w:val="both"/>
      </w:pPr>
      <w:r>
        <w:rPr>
          <w:rFonts w:ascii="Times New Roman"/>
          <w:i/>
          <w:color w:val="231F20"/>
        </w:rPr>
        <w:t>Estimating Numbers of IoT Users and Devices: </w:t>
      </w:r>
      <w:r>
        <w:rPr>
          <w:color w:val="231F20"/>
          <w:spacing w:val="-9"/>
        </w:rPr>
        <w:t>To </w:t>
      </w:r>
      <w:r>
        <w:rPr>
          <w:color w:val="231F20"/>
        </w:rPr>
        <w:t>get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better</w:t>
      </w:r>
      <w:r>
        <w:rPr>
          <w:color w:val="231F20"/>
          <w:spacing w:val="26"/>
        </w:rPr>
        <w:t> </w:t>
      </w:r>
      <w:r>
        <w:rPr>
          <w:color w:val="231F20"/>
        </w:rPr>
        <w:t>knowledge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actual</w:t>
      </w:r>
      <w:r>
        <w:rPr>
          <w:color w:val="231F20"/>
          <w:spacing w:val="25"/>
        </w:rPr>
        <w:t> </w:t>
      </w:r>
      <w:r>
        <w:rPr>
          <w:color w:val="231F20"/>
        </w:rPr>
        <w:t>IoT</w:t>
      </w:r>
      <w:r>
        <w:rPr>
          <w:color w:val="231F20"/>
          <w:spacing w:val="28"/>
        </w:rPr>
        <w:t> </w:t>
      </w:r>
      <w:r>
        <w:rPr>
          <w:color w:val="231F20"/>
        </w:rPr>
        <w:t>deployments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campus,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estimate the number of IoT users on campus based on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insight that although one user could get assigned different</w:t>
      </w:r>
      <w:r>
        <w:rPr>
          <w:color w:val="231F20"/>
          <w:spacing w:val="-1"/>
        </w:rPr>
        <w:t> </w:t>
      </w:r>
      <w:r>
        <w:rPr>
          <w:color w:val="231F20"/>
        </w:rPr>
        <w:t>IPs,</w:t>
      </w:r>
      <w:r>
        <w:rPr>
          <w:color w:val="231F20"/>
          <w:w w:val="99"/>
        </w:rPr>
        <w:t> </w:t>
      </w:r>
      <w:r>
        <w:rPr>
          <w:color w:val="231F20"/>
        </w:rPr>
        <w:t>he may still be identified by the combination of IoT</w:t>
      </w:r>
      <w:r>
        <w:rPr>
          <w:color w:val="231F20"/>
          <w:spacing w:val="34"/>
        </w:rPr>
        <w:t> </w:t>
      </w:r>
      <w:r>
        <w:rPr>
          <w:color w:val="231F20"/>
        </w:rPr>
        <w:t>device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types</w:t>
      </w:r>
      <w:r>
        <w:rPr>
          <w:color w:val="231F20"/>
          <w:spacing w:val="20"/>
        </w:rPr>
        <w:t> </w:t>
      </w:r>
      <w:r>
        <w:rPr>
          <w:color w:val="231F20"/>
        </w:rPr>
        <w:t>he</w:t>
      </w:r>
      <w:r>
        <w:rPr>
          <w:color w:val="231F20"/>
          <w:spacing w:val="21"/>
        </w:rPr>
        <w:t> </w:t>
      </w:r>
      <w:r>
        <w:rPr>
          <w:color w:val="231F20"/>
        </w:rPr>
        <w:t>owns.</w:t>
      </w:r>
      <w:r>
        <w:rPr>
          <w:color w:val="231F20"/>
          <w:spacing w:val="19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then</w:t>
      </w:r>
      <w:r>
        <w:rPr>
          <w:color w:val="231F20"/>
          <w:spacing w:val="20"/>
        </w:rPr>
        <w:t> </w:t>
      </w:r>
      <w:r>
        <w:rPr>
          <w:color w:val="231F20"/>
        </w:rPr>
        <w:t>infer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number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IoT</w:t>
      </w:r>
      <w:r>
        <w:rPr>
          <w:color w:val="231F20"/>
          <w:spacing w:val="22"/>
        </w:rPr>
        <w:t> </w:t>
      </w:r>
      <w:r>
        <w:rPr>
          <w:color w:val="231F20"/>
        </w:rPr>
        <w:t>devices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see on campus given this many </w:t>
      </w:r>
      <w:r>
        <w:rPr>
          <w:color w:val="231F20"/>
          <w:spacing w:val="27"/>
        </w:rPr>
        <w:t> </w:t>
      </w:r>
      <w:r>
        <w:rPr>
          <w:color w:val="231F20"/>
        </w:rPr>
        <w:t>users.</w:t>
      </w:r>
      <w:r>
        <w:rPr/>
      </w:r>
    </w:p>
    <w:p>
      <w:pPr>
        <w:pStyle w:val="BodyText"/>
        <w:spacing w:line="230" w:lineRule="auto" w:before="6"/>
        <w:ind w:right="114"/>
        <w:jc w:val="both"/>
      </w:pPr>
      <w:r>
        <w:rPr>
          <w:color w:val="231F20"/>
          <w:spacing w:val="-10"/>
          <w:w w:val="110"/>
        </w:rPr>
        <w:t>We</w:t>
      </w:r>
      <w:r>
        <w:rPr>
          <w:color w:val="231F20"/>
          <w:spacing w:val="-24"/>
          <w:w w:val="110"/>
        </w:rPr>
        <w:t> </w:t>
      </w:r>
      <w:r>
        <w:rPr>
          <w:color w:val="231F20"/>
          <w:w w:val="110"/>
        </w:rPr>
        <w:t>infer</w:t>
      </w:r>
      <w:r>
        <w:rPr>
          <w:color w:val="231F20"/>
          <w:spacing w:val="-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5"/>
          <w:w w:val="110"/>
        </w:rPr>
        <w:t> </w:t>
      </w:r>
      <w:r>
        <w:rPr>
          <w:color w:val="231F20"/>
          <w:w w:val="110"/>
        </w:rPr>
        <w:t>existence</w:t>
      </w:r>
      <w:r>
        <w:rPr>
          <w:color w:val="231F20"/>
          <w:spacing w:val="-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5"/>
          <w:w w:val="110"/>
        </w:rPr>
        <w:t> </w:t>
      </w:r>
      <w:r>
        <w:rPr>
          <w:color w:val="231F20"/>
          <w:w w:val="110"/>
        </w:rPr>
        <w:t>IoT</w:t>
      </w:r>
      <w:r>
        <w:rPr>
          <w:color w:val="231F20"/>
          <w:spacing w:val="-26"/>
          <w:w w:val="110"/>
        </w:rPr>
        <w:t> </w:t>
      </w:r>
      <w:r>
        <w:rPr>
          <w:color w:val="231F20"/>
          <w:w w:val="110"/>
        </w:rPr>
        <w:t>users</w:t>
      </w:r>
      <w:r>
        <w:rPr>
          <w:color w:val="231F20"/>
          <w:spacing w:val="-2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5"/>
          <w:w w:val="110"/>
        </w:rPr>
        <w:t> </w:t>
      </w:r>
      <w:r>
        <w:rPr>
          <w:color w:val="231F20"/>
          <w:w w:val="110"/>
        </w:rPr>
        <w:t>clustering</w:t>
      </w:r>
      <w:r>
        <w:rPr>
          <w:color w:val="231F20"/>
          <w:spacing w:val="-26"/>
          <w:w w:val="110"/>
        </w:rPr>
        <w:t> </w:t>
      </w:r>
      <w:r>
        <w:rPr>
          <w:color w:val="231F20"/>
          <w:w w:val="110"/>
        </w:rPr>
        <w:t>IoT</w:t>
      </w:r>
      <w:r>
        <w:rPr>
          <w:color w:val="231F20"/>
          <w:spacing w:val="-25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IPs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month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adjacent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detections.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1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detections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(represented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detected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IoT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31"/>
          <w:w w:val="105"/>
        </w:rPr>
        <w:t> </w:t>
      </w:r>
      <w:r>
        <w:rPr>
          <w:rFonts w:ascii="Arial" w:hAnsi="Arial" w:cs="Arial" w:eastAsia="Arial"/>
          <w:i/>
          <w:color w:val="231F20"/>
          <w:w w:val="105"/>
        </w:rPr>
        <w:t>d</w:t>
      </w:r>
      <w:r>
        <w:rPr>
          <w:rFonts w:ascii="Tahoma" w:hAnsi="Tahoma" w:cs="Tahoma" w:eastAsia="Tahoma"/>
          <w:color w:val="231F20"/>
          <w:w w:val="105"/>
        </w:rPr>
        <w:t>1</w:t>
      </w:r>
      <w:r>
        <w:rPr>
          <w:rFonts w:ascii="Tahoma" w:hAnsi="Tahoma" w:cs="Tahoma" w:eastAsia="Tahoma"/>
          <w:color w:val="231F20"/>
          <w:spacing w:val="-4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1"/>
          <w:w w:val="105"/>
        </w:rPr>
        <w:t> </w:t>
      </w:r>
      <w:r>
        <w:rPr>
          <w:rFonts w:ascii="Arial" w:hAnsi="Arial" w:cs="Arial" w:eastAsia="Arial"/>
          <w:i/>
          <w:color w:val="231F20"/>
          <w:w w:val="105"/>
        </w:rPr>
        <w:t>d</w:t>
      </w:r>
      <w:r>
        <w:rPr>
          <w:rFonts w:ascii="Tahoma" w:hAnsi="Tahoma" w:cs="Tahoma" w:eastAsia="Tahoma"/>
          <w:color w:val="231F20"/>
          <w:w w:val="105"/>
        </w:rPr>
        <w:t>2</w:t>
      </w:r>
      <w:r>
        <w:rPr>
          <w:color w:val="231F20"/>
          <w:w w:val="105"/>
        </w:rPr>
        <w:t>,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detec-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merge)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heuristic:</w:t>
      </w:r>
      <w:r>
        <w:rPr>
          <w:color w:val="231F20"/>
          <w:spacing w:val="-1"/>
          <w:w w:val="99"/>
        </w:rPr>
        <w:t> </w:t>
      </w:r>
      <w:r>
        <w:rPr>
          <w:rFonts w:ascii="Arial" w:hAnsi="Arial" w:cs="Arial" w:eastAsia="Arial"/>
          <w:i/>
          <w:color w:val="231F20"/>
        </w:rPr>
        <w:t>size</w:t>
      </w:r>
      <w:r>
        <w:rPr>
          <w:rFonts w:ascii="Tahoma" w:hAnsi="Tahoma" w:cs="Tahoma" w:eastAsia="Tahoma"/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intersect</w:t>
      </w:r>
      <w:r>
        <w:rPr>
          <w:rFonts w:ascii="Tahoma" w:hAnsi="Tahoma" w:cs="Tahoma" w:eastAsia="Tahoma"/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d</w:t>
      </w:r>
      <w:r>
        <w:rPr>
          <w:rFonts w:ascii="Tahoma" w:hAnsi="Tahoma" w:cs="Tahoma" w:eastAsia="Tahoma"/>
          <w:color w:val="231F20"/>
        </w:rPr>
        <w:t>1</w:t>
      </w:r>
      <w:r>
        <w:rPr>
          <w:rFonts w:ascii="Arial" w:hAnsi="Arial" w:cs="Arial" w:eastAsia="Arial"/>
          <w:i/>
          <w:color w:val="231F20"/>
        </w:rPr>
        <w:t>, d</w:t>
      </w:r>
      <w:r>
        <w:rPr>
          <w:rFonts w:ascii="Tahoma" w:hAnsi="Tahoma" w:cs="Tahoma" w:eastAsia="Tahoma"/>
          <w:color w:val="231F20"/>
        </w:rPr>
        <w:t>2))</w:t>
      </w:r>
      <w:r>
        <w:rPr>
          <w:rFonts w:ascii="Arial" w:hAnsi="Arial" w:cs="Arial" w:eastAsia="Arial"/>
          <w:i/>
          <w:color w:val="231F20"/>
        </w:rPr>
        <w:t>/size</w:t>
      </w:r>
      <w:r>
        <w:rPr>
          <w:rFonts w:ascii="Tahoma" w:hAnsi="Tahoma" w:cs="Tahoma" w:eastAsia="Tahoma"/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union</w:t>
      </w:r>
      <w:r>
        <w:rPr>
          <w:rFonts w:ascii="Tahoma" w:hAnsi="Tahoma" w:cs="Tahoma" w:eastAsia="Tahoma"/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d</w:t>
      </w:r>
      <w:r>
        <w:rPr>
          <w:rFonts w:ascii="Tahoma" w:hAnsi="Tahoma" w:cs="Tahoma" w:eastAsia="Tahoma"/>
          <w:color w:val="231F20"/>
        </w:rPr>
        <w:t>1</w:t>
      </w:r>
      <w:r>
        <w:rPr>
          <w:rFonts w:ascii="Arial" w:hAnsi="Arial" w:cs="Arial" w:eastAsia="Arial"/>
          <w:i/>
          <w:color w:val="231F20"/>
        </w:rPr>
        <w:t>, d</w:t>
      </w:r>
      <w:r>
        <w:rPr>
          <w:rFonts w:ascii="Tahoma" w:hAnsi="Tahoma" w:cs="Tahoma" w:eastAsia="Tahoma"/>
          <w:color w:val="231F20"/>
        </w:rPr>
        <w:t>2)) </w:t>
      </w:r>
      <w:r>
        <w:rPr>
          <w:rFonts w:ascii="Arial" w:hAnsi="Arial" w:cs="Arial" w:eastAsia="Arial"/>
          <w:i/>
          <w:color w:val="231F20"/>
        </w:rPr>
        <w:t>≥</w:t>
      </w:r>
      <w:r>
        <w:rPr>
          <w:rFonts w:ascii="Arial" w:hAnsi="Arial" w:cs="Arial" w:eastAsia="Arial"/>
          <w:i/>
          <w:color w:val="231F20"/>
          <w:spacing w:val="2"/>
        </w:rPr>
        <w:t> </w:t>
      </w:r>
      <w:r>
        <w:rPr>
          <w:rFonts w:ascii="Tahoma" w:hAnsi="Tahoma" w:cs="Tahoma" w:eastAsia="Tahoma"/>
          <w:color w:val="231F20"/>
        </w:rPr>
        <w:t>0</w:t>
      </w:r>
      <w:r>
        <w:rPr>
          <w:rFonts w:ascii="Arial" w:hAnsi="Arial" w:cs="Arial" w:eastAsia="Arial"/>
          <w:i/>
          <w:color w:val="231F20"/>
        </w:rPr>
        <w:t>.</w:t>
      </w:r>
      <w:r>
        <w:rPr>
          <w:rFonts w:ascii="Tahoma" w:hAnsi="Tahoma" w:cs="Tahoma" w:eastAsia="Tahoma"/>
          <w:color w:val="231F20"/>
        </w:rPr>
        <w:t>8</w:t>
      </w:r>
      <w:r>
        <w:rPr>
          <w:color w:val="231F20"/>
        </w:rPr>
        <w:t>.</w:t>
      </w:r>
      <w:r>
        <w:rPr/>
      </w:r>
    </w:p>
    <w:p>
      <w:pPr>
        <w:pStyle w:val="BodyText"/>
        <w:spacing w:line="237" w:lineRule="auto"/>
        <w:ind w:right="111"/>
        <w:jc w:val="both"/>
      </w:pPr>
      <w:r>
        <w:rPr>
          <w:color w:val="231F20"/>
        </w:rPr>
        <w:t>While our technique risks under-estimating the 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IoT users by combining different users who happen to</w:t>
      </w:r>
      <w:r>
        <w:rPr>
          <w:color w:val="231F20"/>
          <w:spacing w:val="17"/>
        </w:rPr>
        <w:t> </w:t>
      </w:r>
      <w:r>
        <w:rPr>
          <w:color w:val="231F20"/>
        </w:rPr>
        <w:t>own</w:t>
      </w:r>
      <w:r>
        <w:rPr>
          <w:color w:val="231F20"/>
          <w:w w:val="99"/>
        </w:rPr>
        <w:t> </w:t>
      </w:r>
      <w:r>
        <w:rPr>
          <w:color w:val="231F20"/>
        </w:rPr>
        <w:t>same</w:t>
      </w:r>
      <w:r>
        <w:rPr>
          <w:color w:val="231F20"/>
          <w:spacing w:val="33"/>
        </w:rPr>
        <w:t> </w:t>
      </w:r>
      <w:r>
        <w:rPr>
          <w:color w:val="231F20"/>
        </w:rPr>
        <w:t>set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device</w:t>
      </w:r>
      <w:r>
        <w:rPr>
          <w:color w:val="231F20"/>
          <w:spacing w:val="31"/>
        </w:rPr>
        <w:t> </w:t>
      </w:r>
      <w:r>
        <w:rPr>
          <w:color w:val="231F20"/>
        </w:rPr>
        <w:t>types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2"/>
        </w:rPr>
        <w:t> </w:t>
      </w:r>
      <w:r>
        <w:rPr>
          <w:color w:val="231F20"/>
        </w:rPr>
        <w:t>one</w:t>
      </w:r>
      <w:r>
        <w:rPr>
          <w:color w:val="231F20"/>
          <w:spacing w:val="33"/>
        </w:rPr>
        <w:t> </w:t>
      </w:r>
      <w:r>
        <w:rPr>
          <w:color w:val="231F20"/>
        </w:rPr>
        <w:t>user,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argue</w:t>
      </w:r>
      <w:r>
        <w:rPr>
          <w:color w:val="231F20"/>
          <w:spacing w:val="31"/>
        </w:rPr>
        <w:t> </w:t>
      </w:r>
      <w:r>
        <w:rPr>
          <w:color w:val="231F20"/>
        </w:rPr>
        <w:t>this</w:t>
      </w:r>
      <w:r>
        <w:rPr>
          <w:color w:val="231F20"/>
          <w:spacing w:val="34"/>
        </w:rPr>
        <w:t> </w:t>
      </w:r>
      <w:r>
        <w:rPr>
          <w:color w:val="231F20"/>
        </w:rPr>
        <w:t>error</w:t>
      </w:r>
      <w:r>
        <w:rPr>
          <w:color w:val="231F20"/>
          <w:w w:val="99"/>
        </w:rPr>
        <w:t> </w:t>
      </w:r>
      <w:r>
        <w:rPr>
          <w:color w:val="231F20"/>
        </w:rPr>
        <w:t>is unlikely because most IP addresses that have IoT</w:t>
      </w:r>
      <w:r>
        <w:rPr>
          <w:color w:val="231F20"/>
          <w:spacing w:val="26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(16</w:t>
      </w:r>
      <w:r>
        <w:rPr>
          <w:color w:val="231F20"/>
          <w:spacing w:val="29"/>
        </w:rPr>
        <w:t> </w:t>
      </w:r>
      <w:r>
        <w:rPr>
          <w:color w:val="231F20"/>
        </w:rPr>
        <w:t>out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21,</w:t>
      </w:r>
      <w:r>
        <w:rPr>
          <w:color w:val="231F20"/>
          <w:spacing w:val="28"/>
        </w:rPr>
        <w:t> </w:t>
      </w:r>
      <w:r>
        <w:rPr>
          <w:color w:val="231F20"/>
        </w:rPr>
        <w:t>76%)</w:t>
      </w:r>
      <w:r>
        <w:rPr>
          <w:color w:val="231F20"/>
          <w:spacing w:val="29"/>
        </w:rPr>
        <w:t> </w:t>
      </w:r>
      <w:r>
        <w:rPr>
          <w:color w:val="231F20"/>
        </w:rPr>
        <w:t>show</w:t>
      </w:r>
      <w:r>
        <w:rPr>
          <w:color w:val="231F20"/>
          <w:spacing w:val="30"/>
        </w:rPr>
        <w:t> </w:t>
      </w:r>
      <w:r>
        <w:rPr>
          <w:color w:val="231F20"/>
        </w:rPr>
        <w:t>multiple</w:t>
      </w:r>
      <w:r>
        <w:rPr>
          <w:color w:val="231F20"/>
          <w:spacing w:val="30"/>
        </w:rPr>
        <w:t> </w:t>
      </w:r>
      <w:r>
        <w:rPr>
          <w:color w:val="231F20"/>
        </w:rPr>
        <w:t>device</w:t>
      </w:r>
      <w:r>
        <w:rPr>
          <w:color w:val="231F20"/>
          <w:spacing w:val="28"/>
        </w:rPr>
        <w:t> </w:t>
      </w:r>
      <w:r>
        <w:rPr>
          <w:color w:val="231F20"/>
        </w:rPr>
        <w:t>types</w:t>
      </w:r>
      <w:r>
        <w:rPr>
          <w:color w:val="231F20"/>
          <w:spacing w:val="29"/>
        </w:rPr>
        <w:t> </w:t>
      </w:r>
      <w:r>
        <w:rPr>
          <w:color w:val="231F20"/>
        </w:rPr>
        <w:t>(at</w:t>
      </w:r>
      <w:r>
        <w:rPr>
          <w:color w:val="231F20"/>
          <w:spacing w:val="30"/>
        </w:rPr>
        <w:t> </w:t>
      </w:r>
      <w:r>
        <w:rPr>
          <w:color w:val="231F20"/>
        </w:rPr>
        <w:t>least</w:t>
      </w:r>
      <w:r>
        <w:rPr>
          <w:color w:val="231F20"/>
          <w:spacing w:val="31"/>
        </w:rPr>
        <w:t> </w:t>
      </w:r>
      <w:r>
        <w:rPr>
          <w:color w:val="231F20"/>
        </w:rPr>
        <w:t>4,</w:t>
      </w:r>
      <w:r>
        <w:rPr>
          <w:color w:val="231F20"/>
          <w:w w:val="99"/>
        </w:rPr>
        <w:t> </w:t>
      </w:r>
      <w:r>
        <w:rPr>
          <w:color w:val="231F20"/>
        </w:rPr>
        <w:t>without detection merge), and the chance that two</w:t>
      </w:r>
      <w:r>
        <w:rPr>
          <w:color w:val="231F20"/>
          <w:spacing w:val="7"/>
        </w:rPr>
        <w:t> </w:t>
      </w:r>
      <w:r>
        <w:rPr>
          <w:color w:val="231F20"/>
        </w:rPr>
        <w:t>different</w:t>
      </w:r>
      <w:r>
        <w:rPr>
          <w:color w:val="231F20"/>
          <w:w w:val="99"/>
        </w:rPr>
        <w:t> </w:t>
      </w:r>
      <w:r>
        <w:rPr>
          <w:color w:val="231F20"/>
        </w:rPr>
        <w:t>users have identical sets of device types seems  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low.</w:t>
      </w:r>
      <w:r>
        <w:rPr>
          <w:spacing w:val="-5"/>
        </w:rPr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  <w:spacing w:val="-10"/>
        </w:rPr>
        <w:t>We  </w:t>
      </w:r>
      <w:r>
        <w:rPr>
          <w:color w:val="231F20"/>
        </w:rPr>
        <w:t>find three clusters  of IPs:  with one each  spanning  </w:t>
      </w:r>
      <w:r>
        <w:rPr>
          <w:color w:val="231F20"/>
          <w:spacing w:val="22"/>
        </w:rPr>
        <w:t> </w:t>
      </w:r>
      <w:r>
        <w:rPr>
          <w:color w:val="231F20"/>
        </w:rPr>
        <w:t>4,</w:t>
      </w:r>
      <w:r>
        <w:rPr>
          <w:color w:val="231F20"/>
          <w:w w:val="99"/>
        </w:rPr>
        <w:t> </w:t>
      </w:r>
      <w:r>
        <w:rPr>
          <w:color w:val="231F20"/>
        </w:rPr>
        <w:t>3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2</w:t>
      </w:r>
      <w:r>
        <w:rPr>
          <w:color w:val="231F20"/>
          <w:spacing w:val="24"/>
        </w:rPr>
        <w:t> </w:t>
      </w:r>
      <w:r>
        <w:rPr>
          <w:color w:val="231F20"/>
        </w:rPr>
        <w:t>months.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21"/>
        </w:rPr>
        <w:t> </w:t>
      </w:r>
      <w:r>
        <w:rPr>
          <w:color w:val="231F20"/>
        </w:rPr>
        <w:t>three</w:t>
      </w:r>
      <w:r>
        <w:rPr>
          <w:color w:val="231F20"/>
          <w:spacing w:val="21"/>
        </w:rPr>
        <w:t> </w:t>
      </w:r>
      <w:r>
        <w:rPr>
          <w:color w:val="231F20"/>
        </w:rPr>
        <w:t>clusters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IPs</w:t>
      </w:r>
      <w:r>
        <w:rPr>
          <w:color w:val="231F20"/>
          <w:spacing w:val="23"/>
        </w:rPr>
        <w:t> </w:t>
      </w:r>
      <w:r>
        <w:rPr>
          <w:color w:val="231F20"/>
        </w:rPr>
        <w:t>likely</w:t>
      </w:r>
      <w:r>
        <w:rPr>
          <w:color w:val="231F20"/>
          <w:spacing w:val="22"/>
        </w:rPr>
        <w:t> </w:t>
      </w:r>
      <w:r>
        <w:rPr>
          <w:color w:val="231F20"/>
        </w:rPr>
        <w:t>belong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three </w:t>
      </w:r>
      <w:r>
        <w:rPr>
          <w:rFonts w:ascii="Times New Roman"/>
          <w:i/>
          <w:color w:val="231F20"/>
        </w:rPr>
        <w:t>campus residents </w:t>
      </w:r>
      <w:r>
        <w:rPr>
          <w:color w:val="231F20"/>
        </w:rPr>
        <w:t>who could install their IoT</w:t>
      </w:r>
      <w:r>
        <w:rPr>
          <w:color w:val="231F20"/>
          <w:spacing w:val="-16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relatively permanently on campus, such as students living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campus and faculty (or staff) who have office on  </w:t>
      </w:r>
      <w:r>
        <w:rPr>
          <w:color w:val="231F20"/>
          <w:spacing w:val="7"/>
        </w:rPr>
        <w:t> </w:t>
      </w:r>
      <w:r>
        <w:rPr>
          <w:color w:val="231F20"/>
        </w:rPr>
        <w:t>campus.</w:t>
      </w:r>
      <w:r>
        <w:rPr/>
      </w:r>
    </w:p>
    <w:p>
      <w:pPr>
        <w:pStyle w:val="BodyText"/>
        <w:spacing w:line="237" w:lineRule="auto"/>
        <w:ind w:right="115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find four IPs that do not belong to any clusters.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w w:val="99"/>
        </w:rPr>
        <w:t> </w:t>
      </w:r>
      <w:r>
        <w:rPr>
          <w:color w:val="231F20"/>
        </w:rPr>
        <w:t>four IPs likely belong to four </w:t>
      </w:r>
      <w:r>
        <w:rPr>
          <w:rFonts w:ascii="Times New Roman"/>
          <w:i/>
          <w:color w:val="231F20"/>
        </w:rPr>
        <w:t>campus non-residents </w:t>
      </w:r>
      <w:r>
        <w:rPr>
          <w:color w:val="231F20"/>
        </w:rPr>
        <w:t>who</w:t>
      </w:r>
      <w:r>
        <w:rPr>
          <w:color w:val="231F20"/>
          <w:spacing w:val="23"/>
        </w:rPr>
        <w:t> </w:t>
      </w:r>
      <w:r>
        <w:rPr>
          <w:color w:val="231F20"/>
        </w:rPr>
        <w:t>only</w:t>
      </w:r>
      <w:r>
        <w:rPr>
          <w:color w:val="231F20"/>
          <w:w w:val="99"/>
        </w:rPr>
        <w:t> </w:t>
      </w:r>
      <w:r>
        <w:rPr>
          <w:color w:val="231F20"/>
        </w:rPr>
        <w:t>brought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devices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campus</w:t>
      </w:r>
      <w:r>
        <w:rPr>
          <w:color w:val="231F20"/>
          <w:spacing w:val="-7"/>
        </w:rPr>
        <w:t> </w:t>
      </w:r>
      <w:r>
        <w:rPr>
          <w:color w:val="231F20"/>
        </w:rPr>
        <w:t>briefly,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students</w:t>
      </w:r>
      <w:r>
        <w:rPr>
          <w:color w:val="231F20"/>
          <w:spacing w:val="-7"/>
        </w:rPr>
        <w:t> </w:t>
      </w:r>
      <w:r>
        <w:rPr>
          <w:color w:val="231F20"/>
        </w:rPr>
        <w:t>living</w:t>
      </w:r>
      <w:r>
        <w:rPr>
          <w:color w:val="231F20"/>
          <w:w w:val="99"/>
        </w:rPr>
        <w:t> </w:t>
      </w:r>
      <w:r>
        <w:rPr>
          <w:color w:val="231F20"/>
        </w:rPr>
        <w:t>off-campus and other campus</w:t>
      </w:r>
      <w:r>
        <w:rPr>
          <w:color w:val="231F20"/>
          <w:spacing w:val="44"/>
        </w:rPr>
        <w:t> </w:t>
      </w:r>
      <w:r>
        <w:rPr>
          <w:color w:val="231F20"/>
        </w:rPr>
        <w:t>visitors.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then estimate number of IoT devices on campus in</w:t>
      </w:r>
      <w:r>
        <w:rPr>
          <w:color w:val="231F20"/>
          <w:spacing w:val="41"/>
        </w:rPr>
        <w:t> </w:t>
      </w:r>
      <w:r>
        <w:rPr>
          <w:color w:val="231F20"/>
        </w:rPr>
        <w:t>each</w:t>
      </w:r>
      <w:r>
        <w:rPr>
          <w:color w:val="231F20"/>
          <w:w w:val="99"/>
        </w:rPr>
        <w:t> </w:t>
      </w:r>
      <w:r>
        <w:rPr>
          <w:color w:val="231F20"/>
        </w:rPr>
        <w:t>month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adding</w:t>
      </w:r>
      <w:r>
        <w:rPr>
          <w:color w:val="231F20"/>
          <w:spacing w:val="31"/>
        </w:rPr>
        <w:t> </w:t>
      </w:r>
      <w:r>
        <w:rPr>
          <w:color w:val="231F20"/>
        </w:rPr>
        <w:t>up</w:t>
      </w:r>
      <w:r>
        <w:rPr>
          <w:color w:val="231F20"/>
          <w:spacing w:val="33"/>
        </w:rPr>
        <w:t> </w:t>
      </w:r>
      <w:r>
        <w:rPr>
          <w:color w:val="231F20"/>
        </w:rPr>
        <w:t>devices</w:t>
      </w:r>
      <w:r>
        <w:rPr>
          <w:color w:val="231F20"/>
          <w:spacing w:val="29"/>
        </w:rPr>
        <w:t> </w:t>
      </w:r>
      <w:r>
        <w:rPr>
          <w:color w:val="231F20"/>
        </w:rPr>
        <w:t>owned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estimated</w:t>
      </w:r>
      <w:r>
        <w:rPr>
          <w:color w:val="231F20"/>
          <w:spacing w:val="33"/>
        </w:rPr>
        <w:t> </w:t>
      </w:r>
      <w:r>
        <w:rPr>
          <w:color w:val="231F20"/>
        </w:rPr>
        <w:t>IoT</w:t>
      </w:r>
      <w:r>
        <w:rPr>
          <w:color w:val="231F20"/>
          <w:spacing w:val="30"/>
        </w:rPr>
        <w:t> </w:t>
      </w:r>
      <w:r>
        <w:rPr>
          <w:color w:val="231F20"/>
        </w:rPr>
        <w:t>users</w:t>
      </w:r>
      <w:r>
        <w:rPr>
          <w:color w:val="231F20"/>
          <w:w w:val="99"/>
        </w:rPr>
        <w:t> </w:t>
      </w:r>
      <w:r>
        <w:rPr>
          <w:color w:val="231F20"/>
        </w:rPr>
        <w:t>in each month. </w:t>
      </w:r>
      <w:r>
        <w:rPr>
          <w:color w:val="231F20"/>
          <w:spacing w:val="-10"/>
        </w:rPr>
        <w:t>We </w:t>
      </w:r>
      <w:r>
        <w:rPr>
          <w:color w:val="231F20"/>
        </w:rPr>
        <w:t>estimate devices owned by a user in 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given month by taking the union of device types detected</w:t>
      </w:r>
      <w:r>
        <w:rPr>
          <w:color w:val="231F20"/>
          <w:spacing w:val="-31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this </w:t>
      </w:r>
      <w:r>
        <w:rPr>
          <w:color w:val="231F20"/>
          <w:spacing w:val="-3"/>
        </w:rPr>
        <w:t>user’s </w:t>
      </w:r>
      <w:r>
        <w:rPr>
          <w:color w:val="231F20"/>
        </w:rPr>
        <w:t>IPs in this month and assuming this user</w:t>
      </w:r>
      <w:r>
        <w:rPr>
          <w:color w:val="231F20"/>
          <w:spacing w:val="1"/>
        </w:rPr>
        <w:t> </w:t>
      </w:r>
      <w:r>
        <w:rPr>
          <w:color w:val="231F20"/>
        </w:rPr>
        <w:t>owns</w:t>
      </w:r>
      <w:r>
        <w:rPr>
          <w:color w:val="231F20"/>
          <w:w w:val="99"/>
        </w:rPr>
        <w:t> </w:t>
      </w:r>
      <w:r>
        <w:rPr>
          <w:color w:val="231F20"/>
        </w:rPr>
        <w:t>exactly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device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detected</w:t>
      </w:r>
      <w:r>
        <w:rPr>
          <w:color w:val="231F20"/>
          <w:spacing w:val="-9"/>
        </w:rPr>
        <w:t> </w:t>
      </w:r>
      <w:r>
        <w:rPr>
          <w:color w:val="231F20"/>
        </w:rPr>
        <w:t>type.</w:t>
      </w:r>
      <w:r>
        <w:rPr>
          <w:color w:val="231F20"/>
          <w:spacing w:val="-9"/>
        </w:rPr>
        <w:t> </w:t>
      </w:r>
      <w:r>
        <w:rPr>
          <w:color w:val="231F20"/>
        </w:rPr>
        <w:t>(Recall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</w:t>
      </w:r>
      <w:r>
        <w:rPr>
          <w:color w:val="231F20"/>
          <w:w w:val="99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  <w:spacing w:val="-6"/>
        </w:rPr>
        <w:t>NATted</w:t>
      </w:r>
      <w:r>
        <w:rPr>
          <w:color w:val="231F20"/>
          <w:spacing w:val="26"/>
        </w:rPr>
        <w:t> </w:t>
      </w:r>
      <w:r>
        <w:rPr>
          <w:color w:val="231F20"/>
        </w:rPr>
        <w:t>IoT</w:t>
      </w:r>
      <w:r>
        <w:rPr>
          <w:color w:val="231F20"/>
          <w:spacing w:val="28"/>
        </w:rPr>
        <w:t> </w:t>
      </w:r>
      <w:r>
        <w:rPr>
          <w:color w:val="231F20"/>
        </w:rPr>
        <w:t>devices,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method</w:t>
      </w:r>
      <w:r>
        <w:rPr>
          <w:color w:val="231F20"/>
          <w:spacing w:val="26"/>
        </w:rPr>
        <w:t> </w:t>
      </w:r>
      <w:r>
        <w:rPr>
          <w:color w:val="231F20"/>
        </w:rPr>
        <w:t>only</w:t>
      </w:r>
      <w:r>
        <w:rPr>
          <w:color w:val="231F20"/>
          <w:spacing w:val="26"/>
        </w:rPr>
        <w:t> </w:t>
      </w:r>
      <w:r>
        <w:rPr>
          <w:color w:val="231F20"/>
        </w:rPr>
        <w:t>identifies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existence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device</w:t>
      </w:r>
      <w:r>
        <w:rPr>
          <w:color w:val="231F20"/>
          <w:spacing w:val="-6"/>
        </w:rPr>
        <w:t> </w:t>
      </w:r>
      <w:r>
        <w:rPr>
          <w:color w:val="231F20"/>
        </w:rPr>
        <w:t>types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cannot</w:t>
      </w:r>
      <w:r>
        <w:rPr>
          <w:color w:val="231F20"/>
          <w:spacing w:val="-7"/>
        </w:rPr>
        <w:t> </w:t>
      </w:r>
      <w:r>
        <w:rPr>
          <w:color w:val="231F20"/>
        </w:rPr>
        <w:t>know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device</w:t>
      </w:r>
      <w:r>
        <w:rPr>
          <w:color w:val="231F20"/>
          <w:spacing w:val="-4"/>
        </w:rPr>
        <w:t> </w:t>
      </w:r>
      <w:r>
        <w:rPr>
          <w:color w:val="231F20"/>
        </w:rPr>
        <w:t>count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color w:val="231F20"/>
        </w:rPr>
        <w:t>each</w:t>
      </w:r>
      <w:r>
        <w:rPr>
          <w:color w:val="231F20"/>
          <w:spacing w:val="14"/>
        </w:rPr>
        <w:t> </w:t>
      </w:r>
      <w:r>
        <w:rPr>
          <w:color w:val="231F20"/>
        </w:rPr>
        <w:t>type.)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49" w:space="111"/>
            <w:col w:w="526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26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5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summarize our estimated numbers of IoT users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devices in </w:t>
      </w:r>
      <w:r>
        <w:rPr>
          <w:color w:val="231F20"/>
          <w:spacing w:val="-4"/>
        </w:rPr>
        <w:t>Table </w:t>
      </w:r>
      <w:r>
        <w:rPr>
          <w:color w:val="231F20"/>
        </w:rPr>
        <w:t>III. (Our estimated IoT device counts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ranges of numbers because we do not always know the</w:t>
      </w:r>
      <w:r>
        <w:rPr>
          <w:color w:val="231F20"/>
          <w:spacing w:val="28"/>
        </w:rPr>
        <w:t> </w:t>
      </w:r>
      <w:r>
        <w:rPr>
          <w:color w:val="231F20"/>
        </w:rPr>
        <w:t>exact</w:t>
      </w:r>
      <w:r>
        <w:rPr>
          <w:color w:val="231F20"/>
          <w:w w:val="99"/>
        </w:rPr>
        <w:t> </w:t>
      </w:r>
      <w:r>
        <w:rPr>
          <w:color w:val="231F20"/>
        </w:rPr>
        <w:t>number of detected device types due to detection merge).</w:t>
      </w:r>
      <w:r>
        <w:rPr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first observations is campus residents are mostly stable</w:t>
      </w:r>
      <w:r>
        <w:rPr>
          <w:color w:val="231F20"/>
          <w:spacing w:val="27"/>
        </w:rPr>
        <w:t> </w:t>
      </w:r>
      <w:r>
        <w:rPr>
          <w:color w:val="231F20"/>
        </w:rPr>
        <w:t>except</w:t>
      </w:r>
      <w:r>
        <w:rPr>
          <w:color w:val="231F20"/>
          <w:w w:val="99"/>
        </w:rPr>
        <w:t> </w:t>
      </w:r>
      <w:r>
        <w:rPr>
          <w:color w:val="231F20"/>
        </w:rPr>
        <w:t>an existing resident disappear in November (likely due to</w:t>
      </w:r>
      <w:r>
        <w:rPr>
          <w:color w:val="231F20"/>
          <w:spacing w:val="15"/>
        </w:rPr>
        <w:t> </w:t>
      </w:r>
      <w:r>
        <w:rPr>
          <w:color w:val="231F20"/>
        </w:rPr>
        <w:t>he</w:t>
      </w:r>
      <w:r>
        <w:rPr>
          <w:color w:val="231F20"/>
          <w:w w:val="99"/>
        </w:rPr>
        <w:t> </w:t>
      </w:r>
      <w:r>
        <w:rPr>
          <w:color w:val="231F20"/>
        </w:rPr>
        <w:t>stops using his only detected device type:</w:t>
      </w:r>
      <w:r>
        <w:rPr>
          <w:color w:val="231F20"/>
          <w:spacing w:val="2"/>
        </w:rPr>
        <w:t> </w:t>
      </w:r>
      <w:r>
        <w:rPr>
          <w:color w:val="231F20"/>
        </w:rPr>
        <w:t>LiFX_LightBulb)</w:t>
      </w:r>
      <w:r>
        <w:rPr>
          <w:color w:val="231F20"/>
          <w:w w:val="99"/>
        </w:rPr>
        <w:t> </w:t>
      </w:r>
      <w:r>
        <w:rPr>
          <w:color w:val="231F20"/>
        </w:rPr>
        <w:t>and a new resident show up in October (likely due to a</w:t>
      </w:r>
      <w:r>
        <w:rPr>
          <w:color w:val="231F20"/>
          <w:spacing w:val="22"/>
        </w:rPr>
        <w:t> </w:t>
      </w:r>
      <w:r>
        <w:rPr>
          <w:color w:val="231F20"/>
        </w:rPr>
        <w:t>faculty</w:t>
      </w:r>
      <w:r>
        <w:rPr>
          <w:color w:val="231F20"/>
          <w:w w:val="99"/>
        </w:rPr>
        <w:t> </w:t>
      </w:r>
      <w:r>
        <w:rPr>
          <w:color w:val="231F20"/>
        </w:rPr>
        <w:t>or staff installing new IoT devices in their  </w:t>
      </w:r>
      <w:r>
        <w:rPr>
          <w:color w:val="231F20"/>
          <w:spacing w:val="7"/>
        </w:rPr>
        <w:t> </w:t>
      </w:r>
      <w:r>
        <w:rPr>
          <w:color w:val="231F20"/>
        </w:rPr>
        <w:t>office).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</w:rPr>
        <w:t>Our second observation is number of campus non-residents</w:t>
      </w:r>
      <w:r>
        <w:rPr>
          <w:color w:val="231F20"/>
          <w:w w:val="99"/>
        </w:rPr>
        <w:t> </w:t>
      </w:r>
      <w:r>
        <w:rPr>
          <w:color w:val="231F20"/>
        </w:rPr>
        <w:t>differs a lot by month. While we find 3 non-residents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September and 1 non-resident in October, we find none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August and November. One explanation for  this  trend 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w w:val="99"/>
        </w:rPr>
        <w:t> </w:t>
      </w:r>
      <w:r>
        <w:rPr>
          <w:color w:val="231F20"/>
        </w:rPr>
        <w:t>there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25"/>
        </w:rPr>
        <w:t> </w:t>
      </w:r>
      <w:r>
        <w:rPr>
          <w:color w:val="231F20"/>
        </w:rPr>
        <w:t>campus</w:t>
      </w:r>
      <w:r>
        <w:rPr>
          <w:color w:val="231F20"/>
          <w:spacing w:val="24"/>
        </w:rPr>
        <w:t> </w:t>
      </w:r>
      <w:r>
        <w:rPr>
          <w:color w:val="231F20"/>
        </w:rPr>
        <w:t>events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middle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semester</w:t>
      </w:r>
      <w:r>
        <w:rPr>
          <w:color w:val="231F20"/>
          <w:w w:val="99"/>
        </w:rPr>
        <w:t> </w:t>
      </w:r>
      <w:r>
        <w:rPr>
          <w:color w:val="231F20"/>
        </w:rPr>
        <w:t>(September and October) which attracts more campus</w:t>
      </w:r>
      <w:r>
        <w:rPr>
          <w:color w:val="231F20"/>
          <w:spacing w:val="46"/>
        </w:rPr>
        <w:t> </w:t>
      </w:r>
      <w:r>
        <w:rPr>
          <w:color w:val="231F20"/>
        </w:rPr>
        <w:t>visitors</w:t>
      </w:r>
      <w:r>
        <w:rPr>
          <w:color w:val="231F20"/>
          <w:w w:val="99"/>
        </w:rPr>
        <w:t> </w:t>
      </w:r>
      <w:r>
        <w:rPr>
          <w:color w:val="231F20"/>
        </w:rPr>
        <w:t>(potentially bringing IoT</w:t>
      </w:r>
      <w:r>
        <w:rPr>
          <w:color w:val="231F20"/>
          <w:spacing w:val="23"/>
        </w:rPr>
        <w:t> </w:t>
      </w:r>
      <w:r>
        <w:rPr>
          <w:color w:val="231F20"/>
        </w:rPr>
        <w:t>devices).</w:t>
      </w:r>
      <w:r>
        <w:rPr/>
      </w:r>
    </w:p>
    <w:p>
      <w:pPr>
        <w:pStyle w:val="BodyText"/>
        <w:spacing w:line="237" w:lineRule="auto"/>
        <w:ind w:right="4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argue that the small number of IoT users and </w:t>
      </w:r>
      <w:r>
        <w:rPr>
          <w:color w:val="231F20"/>
          <w:spacing w:val="21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we detect is an under-estimation of the actual campus</w:t>
      </w:r>
      <w:r>
        <w:rPr>
          <w:color w:val="231F20"/>
          <w:spacing w:val="17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deployment since our measurements only cover campus</w:t>
      </w:r>
      <w:r>
        <w:rPr>
          <w:color w:val="231F20"/>
          <w:spacing w:val="41"/>
        </w:rPr>
        <w:t> </w:t>
      </w:r>
      <w:r>
        <w:rPr>
          <w:color w:val="231F20"/>
        </w:rPr>
        <w:t>guest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WiFi </w:t>
      </w:r>
      <w:r>
        <w:rPr>
          <w:color w:val="231F20"/>
        </w:rPr>
        <w:t>and we expect IoT devices to be deployed on</w:t>
      </w:r>
      <w:r>
        <w:rPr>
          <w:color w:val="231F20"/>
          <w:spacing w:val="-7"/>
        </w:rPr>
        <w:t> </w:t>
      </w:r>
      <w:r>
        <w:rPr>
          <w:color w:val="231F20"/>
        </w:rPr>
        <w:t>wired</w:t>
      </w:r>
      <w:r>
        <w:rPr>
          <w:color w:val="231F20"/>
          <w:w w:val="99"/>
        </w:rPr>
        <w:t> </w:t>
      </w:r>
      <w:r>
        <w:rPr>
          <w:color w:val="231F20"/>
        </w:rPr>
        <w:t>networks and secure </w:t>
      </w:r>
      <w:r>
        <w:rPr>
          <w:color w:val="231F20"/>
          <w:spacing w:val="-3"/>
        </w:rPr>
        <w:t>WiFi </w:t>
      </w:r>
      <w:r>
        <w:rPr>
          <w:color w:val="231F20"/>
        </w:rPr>
        <w:t>that we do not  </w:t>
      </w:r>
      <w:r>
        <w:rPr>
          <w:color w:val="231F20"/>
          <w:spacing w:val="31"/>
        </w:rPr>
        <w:t> </w:t>
      </w:r>
      <w:r>
        <w:rPr>
          <w:color w:val="231F20"/>
          <w:spacing w:val="-3"/>
        </w:rPr>
        <w:t>cover.</w:t>
      </w:r>
      <w:r>
        <w:rPr>
          <w:spacing w:val="-3"/>
        </w:rPr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37" w:lineRule="auto" w:before="0" w:after="0"/>
        <w:ind w:left="119" w:right="2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IoT Devices at an IXP: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also apply IP-based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detection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to partial traffic from an </w:t>
      </w:r>
      <w:r>
        <w:rPr>
          <w:rFonts w:ascii="Times New Roman"/>
          <w:color w:val="231F20"/>
          <w:spacing w:val="-6"/>
          <w:sz w:val="20"/>
        </w:rPr>
        <w:t>IXP, </w:t>
      </w:r>
      <w:r>
        <w:rPr>
          <w:rFonts w:ascii="Times New Roman"/>
          <w:color w:val="231F20"/>
          <w:sz w:val="20"/>
        </w:rPr>
        <w:t>using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FRGPContinuousFlow-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Data (FRGP) dataset [41] collected by Colorado State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Univer-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sity from 2015-05-10 to 2015-05-19 (10 days), as in </w:t>
      </w:r>
      <w:r>
        <w:rPr>
          <w:rFonts w:ascii="Times New Roman"/>
          <w:color w:val="231F20"/>
          <w:spacing w:val="-4"/>
          <w:sz w:val="20"/>
        </w:rPr>
        <w:t>Table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II.</w:t>
      </w:r>
      <w:r>
        <w:rPr>
          <w:rFonts w:ascii="Times New Roman"/>
          <w:color w:val="231F20"/>
          <w:spacing w:val="1"/>
          <w:w w:val="99"/>
          <w:sz w:val="20"/>
        </w:rPr>
        <w:t>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find 122 triggered detections of 10 to 11 device types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(we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do not know exact number of types due to detection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merge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4" w:firstLine="0"/>
        <w:jc w:val="both"/>
      </w:pP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 from  111  IPs.  (Similar  to 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III-A.2,  since </w:t>
      </w:r>
      <w:r>
        <w:rPr>
          <w:color w:val="231F20"/>
          <w:spacing w:val="8"/>
        </w:rPr>
        <w:t> </w:t>
      </w:r>
      <w:r>
        <w:rPr>
          <w:color w:val="231F20"/>
        </w:rPr>
        <w:t>clients</w:t>
      </w:r>
      <w:r>
        <w:rPr>
          <w:color w:val="231F20"/>
          <w:w w:val="99"/>
        </w:rPr>
        <w:t> </w:t>
      </w:r>
      <w:r>
        <w:rPr>
          <w:color w:val="231F20"/>
        </w:rPr>
        <w:t>of FRGPs may use dynamically assigned IPs, our</w:t>
      </w:r>
      <w:r>
        <w:rPr>
          <w:color w:val="231F20"/>
          <w:spacing w:val="7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counts and IoT user IPs counts risk being inflated.) Please</w:t>
      </w:r>
      <w:r>
        <w:rPr>
          <w:color w:val="231F20"/>
          <w:spacing w:val="39"/>
        </w:rPr>
        <w:t> </w:t>
      </w:r>
      <w:r>
        <w:rPr>
          <w:color w:val="231F20"/>
        </w:rPr>
        <w:t>see</w:t>
      </w:r>
      <w:r>
        <w:rPr>
          <w:color w:val="231F20"/>
          <w:w w:val="99"/>
        </w:rPr>
        <w:t> </w:t>
      </w:r>
      <w:r>
        <w:rPr>
          <w:color w:val="231F20"/>
        </w:rPr>
        <w:t>our tech report for details </w:t>
      </w:r>
      <w:r>
        <w:rPr>
          <w:color w:val="231F20"/>
          <w:spacing w:val="23"/>
        </w:rPr>
        <w:t> </w:t>
      </w:r>
      <w:r>
        <w:rPr>
          <w:color w:val="231F20"/>
        </w:rPr>
        <w:t>[17].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240" w:lineRule="auto" w:before="0" w:after="0"/>
        <w:ind w:left="361" w:right="0" w:hanging="24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DNS-Based IoT Detection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Results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0"/>
        <w:ind w:right="4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next apply our DNS-based detections to two</w:t>
      </w:r>
      <w:r>
        <w:rPr>
          <w:color w:val="231F20"/>
          <w:spacing w:val="30"/>
        </w:rPr>
        <w:t> </w:t>
      </w:r>
      <w:r>
        <w:rPr>
          <w:color w:val="231F20"/>
        </w:rPr>
        <w:t>real-world</w:t>
      </w:r>
      <w:r>
        <w:rPr>
          <w:color w:val="231F20"/>
          <w:w w:val="99"/>
        </w:rPr>
        <w:t> </w:t>
      </w:r>
      <w:r>
        <w:rPr>
          <w:color w:val="231F20"/>
        </w:rPr>
        <w:t>DNS</w:t>
      </w:r>
      <w:r>
        <w:rPr>
          <w:color w:val="231F20"/>
          <w:spacing w:val="6"/>
        </w:rPr>
        <w:t> </w:t>
      </w:r>
      <w:r>
        <w:rPr>
          <w:color w:val="231F20"/>
        </w:rPr>
        <w:t>datasets.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35" w:lineRule="auto" w:before="0" w:after="0"/>
        <w:ind w:left="119" w:right="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Global AS-Level IoT Deployments: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apply 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detection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Day-in-the-Life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Internet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(DITL)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datasets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2013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2018 to explore  growth  of  AS-level  deployments  for 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23 device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types.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2" w:firstLine="398"/>
        <w:jc w:val="both"/>
      </w:pPr>
      <w:r>
        <w:rPr>
          <w:rFonts w:ascii="Times New Roman"/>
          <w:i/>
          <w:color w:val="231F20"/>
        </w:rPr>
        <w:t>Input Datasets: </w:t>
      </w:r>
      <w:r>
        <w:rPr>
          <w:color w:val="231F20"/>
        </w:rPr>
        <w:t>our  detection  uses  DITL  datasets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8 out of 13 root DNS servers (each a </w:t>
      </w:r>
      <w:r>
        <w:rPr>
          <w:rFonts w:ascii="Times New Roman"/>
          <w:i/>
          <w:color w:val="231F20"/>
          <w:spacing w:val="-3"/>
        </w:rPr>
        <w:t>root  </w:t>
      </w:r>
      <w:r>
        <w:rPr>
          <w:rFonts w:ascii="Times New Roman"/>
          <w:i/>
          <w:color w:val="231F20"/>
        </w:rPr>
        <w:t>letter</w:t>
      </w:r>
      <w:r>
        <w:rPr>
          <w:color w:val="231F20"/>
        </w:rPr>
        <w:t>) 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w w:val="99"/>
        </w:rPr>
        <w:t> </w:t>
      </w:r>
      <w:r>
        <w:rPr>
          <w:color w:val="231F20"/>
        </w:rPr>
        <w:t>2013 and 2018 (excluding G, D, E and L roots for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participating in all these DITL data and I root for</w:t>
      </w:r>
      <w:r>
        <w:rPr>
          <w:color w:val="231F20"/>
          <w:spacing w:val="36"/>
        </w:rPr>
        <w:t> </w:t>
      </w:r>
      <w:r>
        <w:rPr>
          <w:color w:val="231F20"/>
        </w:rPr>
        <w:t>using</w:t>
      </w:r>
      <w:r>
        <w:rPr>
          <w:color w:val="231F20"/>
          <w:w w:val="99"/>
        </w:rPr>
        <w:t> </w:t>
      </w:r>
      <w:r>
        <w:rPr>
          <w:color w:val="231F20"/>
        </w:rPr>
        <w:t>anonymized IPs) to show growth in AS-level IoT</w:t>
      </w:r>
      <w:r>
        <w:rPr>
          <w:color w:val="231F20"/>
          <w:spacing w:val="12"/>
        </w:rPr>
        <w:t> </w:t>
      </w:r>
      <w:r>
        <w:rPr>
          <w:color w:val="231F20"/>
        </w:rPr>
        <w:t>deployment</w:t>
      </w:r>
      <w:r>
        <w:rPr>
          <w:color w:val="231F20"/>
          <w:w w:val="99"/>
        </w:rPr>
        <w:t> </w:t>
      </w:r>
      <w:r>
        <w:rPr>
          <w:color w:val="231F20"/>
        </w:rPr>
        <w:t>in this period, as summarized in </w:t>
      </w:r>
      <w:r>
        <w:rPr>
          <w:color w:val="231F20"/>
          <w:spacing w:val="-4"/>
        </w:rPr>
        <w:t>Table </w:t>
      </w:r>
      <w:r>
        <w:rPr>
          <w:color w:val="231F20"/>
        </w:rPr>
        <w:t>II. Each DITL</w:t>
      </w:r>
      <w:r>
        <w:rPr>
          <w:color w:val="231F20"/>
          <w:spacing w:val="23"/>
        </w:rPr>
        <w:t> </w:t>
      </w:r>
      <w:r>
        <w:rPr>
          <w:color w:val="231F20"/>
        </w:rPr>
        <w:t>dataset</w:t>
      </w:r>
      <w:r>
        <w:rPr>
          <w:color w:val="231F20"/>
          <w:w w:val="99"/>
        </w:rPr>
        <w:t> </w:t>
      </w:r>
      <w:r>
        <w:rPr>
          <w:color w:val="231F20"/>
        </w:rPr>
        <w:t>contains DNS queries received by a root letter in a</w:t>
      </w:r>
      <w:r>
        <w:rPr>
          <w:color w:val="231F20"/>
          <w:spacing w:val="7"/>
        </w:rPr>
        <w:t> </w:t>
      </w:r>
      <w:r>
        <w:rPr>
          <w:color w:val="231F20"/>
        </w:rPr>
        <w:t>2-day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window.</w:t>
      </w:r>
      <w:r>
        <w:rPr>
          <w:spacing w:val="-3"/>
        </w:rPr>
      </w:r>
    </w:p>
    <w:p>
      <w:pPr>
        <w:pStyle w:val="BodyText"/>
        <w:spacing w:line="237" w:lineRule="auto"/>
        <w:ind w:right="5"/>
        <w:jc w:val="both"/>
      </w:pPr>
      <w:r>
        <w:rPr>
          <w:color w:val="231F20"/>
        </w:rPr>
        <w:t>Since root DNS servers see requests from recursive</w:t>
      </w:r>
      <w:r>
        <w:rPr>
          <w:color w:val="231F20"/>
          <w:spacing w:val="31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resolvers (usually run by ISPs for their users), our</w:t>
      </w:r>
      <w:r>
        <w:rPr>
          <w:color w:val="231F20"/>
          <w:spacing w:val="22"/>
        </w:rPr>
        <w:t> </w:t>
      </w:r>
      <w:r>
        <w:rPr>
          <w:color w:val="231F20"/>
        </w:rPr>
        <w:t>results</w:t>
      </w:r>
      <w:r>
        <w:rPr>
          <w:color w:val="231F20"/>
          <w:w w:val="99"/>
        </w:rPr>
        <w:t> </w:t>
      </w:r>
      <w:r>
        <w:rPr>
          <w:color w:val="231F20"/>
        </w:rPr>
        <w:t>detect devices at the AS-level, not for households. Our</w:t>
      </w:r>
      <w:r>
        <w:rPr>
          <w:color w:val="231F20"/>
          <w:spacing w:val="39"/>
        </w:rPr>
        <w:t> </w:t>
      </w:r>
      <w:r>
        <w:rPr>
          <w:color w:val="231F20"/>
        </w:rPr>
        <w:t>results</w:t>
      </w:r>
      <w:r>
        <w:rPr>
          <w:color w:val="231F20"/>
          <w:w w:val="99"/>
        </w:rPr>
        <w:t> </w:t>
      </w:r>
      <w:r>
        <w:rPr>
          <w:color w:val="231F20"/>
        </w:rPr>
        <w:t>thus</w:t>
      </w:r>
      <w:r>
        <w:rPr>
          <w:color w:val="231F20"/>
          <w:spacing w:val="32"/>
        </w:rPr>
        <w:t> </w:t>
      </w:r>
      <w:r>
        <w:rPr>
          <w:color w:val="231F20"/>
        </w:rPr>
        <w:t>show</w:t>
      </w:r>
      <w:r>
        <w:rPr>
          <w:color w:val="231F20"/>
          <w:spacing w:val="33"/>
        </w:rPr>
        <w:t> </w:t>
      </w:r>
      <w:r>
        <w:rPr>
          <w:color w:val="231F20"/>
        </w:rPr>
        <w:t>existence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device</w:t>
      </w:r>
      <w:r>
        <w:rPr>
          <w:color w:val="231F20"/>
          <w:spacing w:val="33"/>
        </w:rPr>
        <w:t> </w:t>
      </w:r>
      <w:r>
        <w:rPr>
          <w:color w:val="231F20"/>
        </w:rPr>
        <w:t>types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ASes.</w:t>
      </w:r>
      <w:r>
        <w:rPr>
          <w:color w:val="231F20"/>
          <w:spacing w:val="36"/>
        </w:rPr>
        <w:t> </w:t>
      </w:r>
      <w:r>
        <w:rPr>
          <w:color w:val="231F20"/>
        </w:rPr>
        <w:t>(They</w:t>
      </w:r>
      <w:r>
        <w:rPr>
          <w:color w:val="231F20"/>
          <w:spacing w:val="30"/>
        </w:rPr>
        <w:t> </w:t>
      </w:r>
      <w:r>
        <w:rPr>
          <w:color w:val="231F20"/>
        </w:rPr>
        <w:t>do</w:t>
      </w:r>
      <w:r>
        <w:rPr>
          <w:color w:val="231F20"/>
          <w:spacing w:val="34"/>
        </w:rPr>
        <w:t> </w:t>
      </w:r>
      <w:r>
        <w:rPr>
          <w:color w:val="231F20"/>
        </w:rPr>
        <w:t>not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show exact device counts, as described before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II-A.) </w:t>
      </w:r>
      <w:r>
        <w:rPr>
          <w:color w:val="231F20"/>
          <w:spacing w:val="-9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find</w:t>
      </w:r>
      <w:r>
        <w:rPr>
          <w:color w:val="231F20"/>
          <w:w w:val="99"/>
        </w:rPr>
        <w:t> </w:t>
      </w:r>
      <w:r>
        <w:rPr>
          <w:color w:val="231F20"/>
        </w:rPr>
        <w:t>out the ASes where detected devices come from, we</w:t>
      </w:r>
      <w:r>
        <w:rPr>
          <w:color w:val="231F20"/>
          <w:spacing w:val="19"/>
        </w:rPr>
        <w:t> </w:t>
      </w:r>
      <w:r>
        <w:rPr>
          <w:color w:val="231F20"/>
        </w:rPr>
        <w:t>map</w:t>
      </w:r>
      <w:r>
        <w:rPr>
          <w:color w:val="231F20"/>
          <w:w w:val="99"/>
        </w:rPr>
        <w:t> </w:t>
      </w:r>
      <w:r>
        <w:rPr>
          <w:color w:val="231F20"/>
        </w:rPr>
        <w:t>recursive DNS resolvers’ IPs to AS numbers (ASN)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  <w:spacing w:val="-7"/>
        </w:rPr>
        <w:t>CAIDA’s </w:t>
      </w:r>
      <w:r>
        <w:rPr>
          <w:color w:val="231F20"/>
        </w:rPr>
        <w:t>Prefix to AS mappings dataset </w:t>
      </w:r>
      <w:r>
        <w:rPr>
          <w:color w:val="231F20"/>
          <w:spacing w:val="39"/>
        </w:rPr>
        <w:t> </w:t>
      </w:r>
      <w:r>
        <w:rPr>
          <w:color w:val="231F20"/>
        </w:rPr>
        <w:t>[4].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</w:rPr>
        <w:t>Since the data represents ASes and instead of</w:t>
      </w:r>
      <w:r>
        <w:rPr>
          <w:color w:val="231F20"/>
          <w:spacing w:val="19"/>
        </w:rPr>
        <w:t> </w:t>
      </w:r>
      <w:r>
        <w:rPr>
          <w:color w:val="231F20"/>
        </w:rPr>
        <w:t>households,</w:t>
      </w:r>
      <w:r>
        <w:rPr>
          <w:color w:val="231F20"/>
          <w:w w:val="99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do</w:t>
      </w:r>
      <w:r>
        <w:rPr>
          <w:color w:val="231F20"/>
          <w:spacing w:val="28"/>
        </w:rPr>
        <w:t> </w:t>
      </w:r>
      <w:r>
        <w:rPr>
          <w:color w:val="231F20"/>
        </w:rPr>
        <w:t>detection</w:t>
      </w:r>
      <w:r>
        <w:rPr>
          <w:color w:val="231F20"/>
          <w:spacing w:val="28"/>
        </w:rPr>
        <w:t> </w:t>
      </w:r>
      <w:r>
        <w:rPr>
          <w:color w:val="231F20"/>
        </w:rPr>
        <w:t>only</w:t>
      </w:r>
      <w:r>
        <w:rPr>
          <w:color w:val="231F20"/>
          <w:spacing w:val="28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omit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server-learning</w:t>
      </w:r>
      <w:r>
        <w:rPr>
          <w:color w:val="231F20"/>
          <w:w w:val="99"/>
        </w:rPr>
        <w:t> </w:t>
      </w:r>
      <w:r>
        <w:rPr>
          <w:color w:val="231F20"/>
        </w:rPr>
        <w:t>portion of our algorithm. </w:t>
      </w:r>
      <w:r>
        <w:rPr>
          <w:color w:val="231F20"/>
          <w:spacing w:val="-3"/>
        </w:rPr>
        <w:t>With </w:t>
      </w:r>
      <w:r>
        <w:rPr>
          <w:color w:val="231F20"/>
        </w:rPr>
        <w:t>many households</w:t>
      </w:r>
      <w:r>
        <w:rPr>
          <w:color w:val="231F20"/>
          <w:spacing w:val="-1"/>
        </w:rPr>
        <w:t> </w:t>
      </w:r>
      <w:r>
        <w:rPr>
          <w:color w:val="231F20"/>
        </w:rPr>
        <w:t>mixed</w:t>
      </w:r>
      <w:r>
        <w:rPr>
          <w:color w:val="231F20"/>
          <w:w w:val="99"/>
        </w:rPr>
        <w:t> </w:t>
      </w:r>
      <w:r>
        <w:rPr>
          <w:color w:val="231F20"/>
        </w:rPr>
        <w:t>together, AS-size aggregation risk  learning  wrong </w:t>
      </w:r>
      <w:r>
        <w:rPr>
          <w:color w:val="231F20"/>
          <w:spacing w:val="27"/>
        </w:rPr>
        <w:t> </w:t>
      </w:r>
      <w:r>
        <w:rPr>
          <w:color w:val="231F20"/>
        </w:rPr>
        <w:t>servers.</w:t>
      </w:r>
      <w:r>
        <w:rPr>
          <w:color w:val="231F20"/>
          <w:w w:val="99"/>
        </w:rPr>
        <w:t> </w:t>
      </w:r>
      <w:r>
        <w:rPr>
          <w:color w:val="231F20"/>
          <w:spacing w:val="-9"/>
        </w:rPr>
        <w:t>To </w:t>
      </w:r>
      <w:r>
        <w:rPr>
          <w:color w:val="231F20"/>
        </w:rPr>
        <w:t>count per-device-type detections, we do not use</w:t>
      </w:r>
      <w:r>
        <w:rPr>
          <w:color w:val="231F20"/>
          <w:spacing w:val="6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merge</w:t>
      </w:r>
      <w:r>
        <w:rPr>
          <w:color w:val="231F20"/>
          <w:spacing w:val="-14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746" w:lineRule="exact"/>
        <w:ind w:left="114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4"/>
          <w:sz w:val="20"/>
          <w:szCs w:val="20"/>
        </w:rPr>
        <w:pict>
          <v:group style="width:149.15pt;height:87.3pt;mso-position-horizontal-relative:char;mso-position-vertical-relative:line" coordorigin="0,0" coordsize="2983,1746">
            <v:group style="position:absolute;left:413;top:1198;width:2207;height:2" coordorigin="413,1198" coordsize="2207,2">
              <v:shape style="position:absolute;left:413;top:1198;width:2207;height:2" coordorigin="413,1198" coordsize="2207,0" path="m413,1198l2620,1198e" filled="false" stroked="true" strokeweight=".104pt" strokecolor="#000000">
                <v:path arrowok="t"/>
                <v:stroke dashstyle="dash"/>
              </v:shape>
            </v:group>
            <v:group style="position:absolute;left:413;top:1198;width:31;height:2" coordorigin="413,1198" coordsize="31,2">
              <v:shape style="position:absolute;left:413;top:1198;width:31;height:2" coordorigin="413,1198" coordsize="31,0" path="m413,1198l443,1198e" filled="false" stroked="true" strokeweight=".208pt" strokecolor="#000000">
                <v:path arrowok="t"/>
              </v:shape>
            </v:group>
            <v:group style="position:absolute;left:187;top:1161;width:177;height:76" coordorigin="187,1161" coordsize="177,76">
              <v:shape style="position:absolute;left:187;top:1161;width:177;height:76" coordorigin="187,1161" coordsize="177,76" path="m229,1169l212,1169,216,1171,221,1175,223,1179,223,1185,222,1187,219,1192,217,1195,214,1199,212,1201,208,1205,195,1218,187,1227,187,1235,233,1235,233,1227,198,1227,221,1204,232,1185,232,1175,230,1171,229,1169xe" filled="true" fillcolor="#000000" stroked="false">
                <v:path arrowok="t"/>
                <v:fill type="solid"/>
              </v:shape>
              <v:shape style="position:absolute;left:187;top:1161;width:177;height:76" coordorigin="187,1161" coordsize="177,76" path="m215,1161l205,1161,202,1162,195,1163,191,1164,187,1166,187,1176,191,1174,195,1172,201,1170,205,1169,229,1169,221,1163,215,1161xe" filled="true" fillcolor="#000000" stroked="false">
                <v:path arrowok="t"/>
                <v:fill type="solid"/>
              </v:shape>
              <v:shape style="position:absolute;left:187;top:1161;width:177;height:76" coordorigin="187,1161" coordsize="177,76" path="m283,1161l266,1161,260,1164,252,1177,249,1187,249,1211,252,1220,260,1233,266,1237,283,1237,289,1233,292,1229,269,1229,266,1226,261,1216,259,1209,259,1189,261,1181,266,1171,269,1169,292,1169,289,1164,283,1161xe" filled="true" fillcolor="#000000" stroked="false">
                <v:path arrowok="t"/>
                <v:fill type="solid"/>
              </v:shape>
              <v:shape style="position:absolute;left:187;top:1161;width:177;height:76" coordorigin="187,1161" coordsize="177,76" path="m292,1169l280,1169,283,1171,289,1181,290,1189,290,1209,289,1216,283,1226,280,1229,292,1229,298,1220,300,1211,300,1187,298,1177,292,1169xe" filled="true" fillcolor="#000000" stroked="false">
                <v:path arrowok="t"/>
                <v:fill type="solid"/>
              </v:shape>
              <v:shape style="position:absolute;left:187;top:1161;width:177;height:76" coordorigin="187,1161" coordsize="177,76" path="m346,1161l330,1161,324,1164,315,1177,313,1187,313,1211,315,1220,324,1233,330,1237,346,1237,352,1233,355,1229,333,1229,329,1226,324,1216,323,1209,323,1189,324,1181,329,1171,333,1169,355,1169,352,1164,346,1161xe" filled="true" fillcolor="#000000" stroked="false">
                <v:path arrowok="t"/>
                <v:fill type="solid"/>
              </v:shape>
              <v:shape style="position:absolute;left:187;top:1161;width:177;height:76" coordorigin="187,1161" coordsize="177,76" path="m355,1169l343,1169,347,1171,352,1181,353,1189,353,1209,352,1216,347,1226,343,1229,355,1229,361,1220,363,1211,363,1187,361,1177,355,1169xe" filled="true" fillcolor="#000000" stroked="false">
                <v:path arrowok="t"/>
                <v:fill type="solid"/>
              </v:shape>
            </v:group>
            <v:group style="position:absolute;left:413;top:907;width:2207;height:2" coordorigin="413,907" coordsize="2207,2">
              <v:shape style="position:absolute;left:413;top:907;width:2207;height:2" coordorigin="413,907" coordsize="2207,0" path="m413,907l2620,907e" filled="false" stroked="true" strokeweight=".104pt" strokecolor="#000000">
                <v:path arrowok="t"/>
                <v:stroke dashstyle="dash"/>
              </v:shape>
            </v:group>
            <v:group style="position:absolute;left:413;top:907;width:31;height:2" coordorigin="413,907" coordsize="31,2">
              <v:shape style="position:absolute;left:413;top:907;width:31;height:2" coordorigin="413,907" coordsize="31,0" path="m413,907l443,907e" filled="false" stroked="true" strokeweight=".208pt" strokecolor="#000000">
                <v:path arrowok="t"/>
              </v:shape>
            </v:group>
            <v:group style="position:absolute;left:184;top:871;width:179;height:76" coordorigin="184,871" coordsize="179,76">
              <v:shape style="position:absolute;left:184;top:871;width:179;height:76" coordorigin="184,871" coordsize="179,76" path="m227,928l217,928,217,945,227,945,227,928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227,872l214,872,184,918,184,928,237,928,237,919,192,919,217,881,227,881,227,872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227,881l217,881,217,919,227,919,227,881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283,871l266,871,260,874,251,887,249,896,249,921,251,930,260,943,266,946,283,946,289,943,292,938,269,938,266,936,261,926,259,918,259,898,261,891,266,881,269,879,292,879,289,874,283,871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292,879l280,879,283,881,289,891,290,898,290,918,289,926,283,936,280,938,292,938,297,930,300,921,300,896,297,887,292,879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346,871l330,871,324,874,315,887,313,896,313,921,315,930,324,943,330,946,346,946,352,943,355,938,333,938,329,936,324,926,323,918,323,898,324,891,329,881,333,879,355,879,352,874,346,871xe" filled="true" fillcolor="#000000" stroked="false">
                <v:path arrowok="t"/>
                <v:fill type="solid"/>
              </v:shape>
              <v:shape style="position:absolute;left:184;top:871;width:179;height:76" coordorigin="184,871" coordsize="179,76" path="m355,879l343,879,347,881,352,891,353,898,353,918,352,926,347,936,343,938,355,938,361,930,363,921,363,896,361,887,355,879xe" filled="true" fillcolor="#000000" stroked="false">
                <v:path arrowok="t"/>
                <v:fill type="solid"/>
              </v:shape>
            </v:group>
            <v:group style="position:absolute;left:413;top:617;width:2207;height:2" coordorigin="413,617" coordsize="2207,2">
              <v:shape style="position:absolute;left:413;top:617;width:2207;height:2" coordorigin="413,617" coordsize="2207,0" path="m413,617l2620,617e" filled="false" stroked="true" strokeweight=".104pt" strokecolor="#000000">
                <v:path arrowok="t"/>
                <v:stroke dashstyle="dash"/>
              </v:shape>
            </v:group>
            <v:group style="position:absolute;left:413;top:617;width:31;height:2" coordorigin="413,617" coordsize="31,2">
              <v:shape style="position:absolute;left:413;top:617;width:31;height:2" coordorigin="413,617" coordsize="31,0" path="m413,617l443,617e" filled="false" stroked="true" strokeweight=".208pt" strokecolor="#000000">
                <v:path arrowok="t"/>
              </v:shape>
            </v:group>
            <v:group style="position:absolute;left:186;top:580;width:177;height:76" coordorigin="186,580" coordsize="177,76">
              <v:shape style="position:absolute;left:186;top:580;width:177;height:76" coordorigin="186,580" coordsize="177,76" path="m219,580l207,580,200,584,189,597,186,606,186,630,188,640,197,653,204,656,220,656,225,654,231,648,208,648,204,647,199,640,198,636,198,626,199,622,204,616,206,615,196,615,196,606,198,600,205,591,210,589,232,589,232,583,229,582,226,582,221,581,219,580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231,614l217,614,220,616,225,622,227,626,227,636,225,640,220,647,217,648,231,648,234,645,236,639,236,623,234,617,231,614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220,606l209,606,206,607,200,610,198,612,196,615,206,615,208,614,231,614,226,609,220,606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232,589l219,589,222,589,227,590,229,591,232,592,232,589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283,580l266,580,260,584,251,596,249,606,249,630,251,640,260,653,266,656,283,656,289,653,292,648,269,648,266,646,260,636,259,628,259,608,260,601,266,591,269,588,292,588,289,584,283,580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292,588l280,588,283,591,288,601,290,608,290,628,288,636,283,646,280,648,292,648,297,640,300,630,300,606,297,596,292,588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346,580l330,580,324,584,315,596,313,606,313,630,315,640,324,653,330,656,346,656,352,653,355,648,333,648,329,646,324,636,323,628,323,608,324,601,329,591,333,588,355,588,352,584,346,580xe" filled="true" fillcolor="#000000" stroked="false">
                <v:path arrowok="t"/>
                <v:fill type="solid"/>
              </v:shape>
              <v:shape style="position:absolute;left:186;top:580;width:177;height:76" coordorigin="186,580" coordsize="177,76" path="m355,588l343,588,347,591,352,601,353,608,353,628,352,636,347,646,343,648,355,648,361,640,363,630,363,606,361,596,355,588xe" filled="true" fillcolor="#000000" stroked="false">
                <v:path arrowok="t"/>
                <v:fill type="solid"/>
              </v:shape>
            </v:group>
            <v:group style="position:absolute;left:413;top:327;width:2207;height:2" coordorigin="413,327" coordsize="2207,2">
              <v:shape style="position:absolute;left:413;top:327;width:2207;height:2" coordorigin="413,327" coordsize="2207,0" path="m413,327l2620,327e" filled="false" stroked="true" strokeweight=".104pt" strokecolor="#000000">
                <v:path arrowok="t"/>
                <v:stroke dashstyle="dash"/>
              </v:shape>
            </v:group>
            <v:group style="position:absolute;left:413;top:327;width:31;height:2" coordorigin="413,327" coordsize="31,2">
              <v:shape style="position:absolute;left:413;top:327;width:31;height:2" coordorigin="413,327" coordsize="31,0" path="m413,327l443,327e" filled="false" stroked="true" strokeweight=".208pt" strokecolor="#000000">
                <v:path arrowok="t"/>
              </v:shape>
            </v:group>
            <v:group style="position:absolute;left:186;top:290;width:178;height:76" coordorigin="186,290" coordsize="178,76">
              <v:shape style="position:absolute;left:186;top:290;width:178;height:76" coordorigin="186,290" coordsize="178,76" path="m218,290l204,290,198,292,190,299,188,303,188,314,201,326,196,327,193,329,187,335,186,339,186,351,188,356,197,364,203,366,219,366,225,364,232,358,206,358,203,357,197,352,196,348,196,339,197,336,203,331,206,330,230,330,229,329,226,327,221,326,225,325,228,323,229,322,207,322,203,321,199,317,198,314,198,306,199,303,203,299,207,298,231,298,224,292,218,290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230,330l216,330,219,331,225,336,226,339,226,348,225,352,219,357,216,358,232,358,234,356,236,351,236,339,235,335,230,330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231,298l215,298,218,299,223,303,224,306,224,314,223,317,218,321,215,322,229,322,233,317,234,314,234,303,232,299,231,298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283,290l266,290,260,294,251,307,249,316,249,340,251,350,260,363,266,366,283,366,289,363,292,358,269,358,266,356,260,346,259,338,259,318,260,311,266,301,269,298,292,298,289,294,283,290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292,298l280,298,283,301,288,311,290,318,290,338,288,346,283,356,280,358,292,358,297,350,300,340,300,316,297,307,292,298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346,290l330,290,324,294,315,307,313,316,313,340,315,350,324,363,330,366,346,366,352,363,355,358,333,358,329,356,324,346,323,338,323,318,324,311,329,301,333,298,355,298,352,294,346,290xe" filled="true" fillcolor="#000000" stroked="false">
                <v:path arrowok="t"/>
                <v:fill type="solid"/>
              </v:shape>
              <v:shape style="position:absolute;left:186;top:290;width:178;height:76" coordorigin="186,290" coordsize="178,76" path="m355,298l343,298,347,301,352,311,353,318,353,338,352,346,347,356,343,358,355,358,361,350,363,340,363,316,361,307,355,298xe" filled="true" fillcolor="#000000" stroked="false">
                <v:path arrowok="t"/>
                <v:fill type="solid"/>
              </v:shape>
            </v:group>
            <v:group style="position:absolute;left:413;top:37;width:2207;height:2" coordorigin="413,37" coordsize="2207,2">
              <v:shape style="position:absolute;left:413;top:37;width:2207;height:2" coordorigin="413,37" coordsize="2207,0" path="m413,37l2620,37e" filled="false" stroked="true" strokeweight=".104pt" strokecolor="#000000">
                <v:path arrowok="t"/>
                <v:stroke dashstyle="dash"/>
              </v:shape>
            </v:group>
            <v:group style="position:absolute;left:413;top:37;width:31;height:2" coordorigin="413,37" coordsize="31,2">
              <v:shape style="position:absolute;left:413;top:37;width:31;height:2" coordorigin="413,37" coordsize="31,0" path="m413,37l443,37e" filled="false" stroked="true" strokeweight=".208pt" strokecolor="#000000">
                <v:path arrowok="t"/>
              </v:shape>
            </v:group>
            <v:group style="position:absolute;left:127;top:0;width:237;height:76" coordorigin="127,0" coordsize="237,76">
              <v:shape style="position:absolute;left:127;top:0;width:237;height:76" coordorigin="127,0" coordsize="237,76" path="m170,66l128,66,128,74,170,74,170,66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154,10l144,10,144,66,154,66,154,10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154,1l144,1,127,5,127,14,144,10,154,10,154,1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219,0l203,0,197,3,188,16,186,26,186,50,188,59,197,72,203,76,219,76,225,72,228,68,206,68,202,65,197,55,196,48,196,28,197,20,202,10,206,8,228,8,225,3,219,0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228,8l216,8,220,10,225,20,226,28,226,48,225,55,220,65,216,68,228,68,234,59,236,50,236,26,234,16,228,8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283,0l266,0,260,3,251,16,249,26,249,50,251,59,260,72,266,76,283,76,289,72,292,68,269,68,266,65,260,55,259,48,259,28,260,20,266,10,269,8,292,8,289,3,283,0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292,8l280,8,283,10,288,20,290,28,290,48,288,55,283,65,280,68,292,68,297,59,300,50,300,26,297,16,292,8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346,0l330,0,324,3,315,16,313,26,313,50,315,59,324,72,330,76,346,76,352,72,355,68,333,68,329,65,324,55,323,48,323,28,324,20,329,10,333,8,355,8,352,3,346,0xe" filled="true" fillcolor="#000000" stroked="false">
                <v:path arrowok="t"/>
                <v:fill type="solid"/>
              </v:shape>
              <v:shape style="position:absolute;left:127;top:0;width:237;height:76" coordorigin="127,0" coordsize="237,76" path="m355,8l343,8,347,10,352,20,353,28,353,48,352,55,347,65,343,68,355,68,361,59,363,50,363,26,361,16,355,8xe" filled="true" fillcolor="#000000" stroked="false">
                <v:path arrowok="t"/>
                <v:fill type="solid"/>
              </v:shape>
            </v:group>
            <v:group style="position:absolute;left:413;top:37;width:2;height:1162" coordorigin="413,37" coordsize="2,1162">
              <v:shape style="position:absolute;left:413;top:37;width:2;height:1162" coordorigin="413,37" coordsize="0,1162" path="m413,1198l413,37e" filled="false" stroked="true" strokeweight=".104pt" strokecolor="#000000">
                <v:path arrowok="t"/>
                <v:stroke dashstyle="dash"/>
              </v:shape>
            </v:group>
            <v:group style="position:absolute;left:413;top:1167;width:2;height:31" coordorigin="413,1167" coordsize="2,31">
              <v:shape style="position:absolute;left:413;top:1167;width:2;height:31" coordorigin="413,1167" coordsize="0,31" path="m413,1198l413,1167e" filled="false" stroked="true" strokeweight=".208pt" strokecolor="#000000">
                <v:path arrowok="t"/>
              </v:shape>
            </v:group>
            <v:group style="position:absolute;left:413;top:37;width:2;height:31" coordorigin="413,37" coordsize="2,31">
              <v:shape style="position:absolute;left:413;top:37;width:2;height:31" coordorigin="413,37" coordsize="0,31" path="m413,37l413,67e" filled="false" stroked="true" strokeweight=".208pt" strokecolor="#000000">
                <v:path arrowok="t"/>
              </v:shape>
            </v:group>
            <v:group style="position:absolute;left:396;top:1224;width:421;height:362" coordorigin="396,1224" coordsize="421,362">
              <v:shape style="position:absolute;left:396;top:1224;width:421;height:362" coordorigin="396,1224" coordsize="421,362" path="m772,1544l768,1546,765,1546,762,1548,755,1556,753,1560,755,1570,758,1576,769,1584,774,1586,784,1586,789,1584,794,1578,771,1578,765,1572,763,1570,762,1562,763,1560,768,1554,771,1552,791,1552,785,1548,780,1548,776,1546,772,1544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791,1552l778,1552,787,1558,789,1562,789,1564,790,1568,789,1570,784,1576,781,1578,794,1578,796,1576,797,1572,797,1566,796,1562,793,1558,809,1558,812,1554,794,1554,791,155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809,1558l793,1558,797,1560,806,1560,809,1558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744,1482l739,1488,742,1490,746,1490,752,1494,754,1494,759,1498,761,1502,762,1508,761,1510,758,1516,756,1516,751,1518,748,1520,736,1520,714,1522,709,1524,704,1528,736,1556,741,1550,717,1530,740,1528,749,1526,754,1526,758,1524,762,1522,764,1520,770,1514,771,1510,769,1500,766,1494,759,1488,757,1488,751,1484,748,1484,744,148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809,1530l796,1530,799,1532,805,1536,807,1540,807,1544,807,1548,802,1552,800,1554,812,1554,815,1550,816,1546,814,1538,811,1532,809,1530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797,1522l787,1522,783,1524,778,1532,776,1534,776,1540,777,1544,780,1548,785,1548,784,1546,783,1540,784,1538,788,1532,791,1530,809,1530,802,1524,797,152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96,1486l692,1492,709,1506,714,1500,696,1486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43,1464l638,1472,640,1474,641,1476,645,1480,647,1482,655,1490,661,1492,673,1492,678,1488,681,1484,661,1484,658,1482,651,1476,649,1474,646,1470,645,1468,643,1464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81,1424l660,1450,662,1450,665,1452,669,1454,671,1454,676,1460,679,1462,680,1470,678,1474,673,1482,669,1484,681,1484,687,1478,688,1472,687,1462,684,1456,678,1452,675,1450,672,1448,682,1436,695,1436,681,1424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47,1394l641,1394,627,1398,621,1402,607,1420,603,1426,601,1440,604,1446,615,1456,621,1456,634,1452,641,1448,617,1448,614,1446,610,1442,609,1438,611,1428,615,1424,626,1410,631,1406,640,1402,656,1402,647,1394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95,1436l682,1436,702,1452,707,1446,695,1436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656,1402l644,1402,651,1408,653,1412,651,1416,650,1422,647,1428,635,1440,630,1446,621,1448,641,1448,655,1432,659,1424,660,1410,658,1404,656,140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85,1392l581,1398,598,1414,603,1408,585,139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33,1372l527,1378,529,1380,530,1384,534,1388,536,1390,544,1396,550,1400,562,1400,566,1398,572,1392,558,1392,551,1390,547,1390,540,1384,538,1382,535,1376,533,1374,533,137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59,1358l554,1362,564,1370,566,1374,567,1380,566,1384,561,1390,558,1392,572,1392,573,1390,575,1386,575,1378,573,1374,571,1372,584,1372,587,1370,590,1366,568,1366,559,1358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81,1372l574,1372,578,1374,581,137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491,1340l486,1346,514,1370,519,1364,508,1354,512,1350,502,1350,491,1340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68,1332l563,1338,566,1340,569,1340,574,1344,576,1344,581,1350,583,1352,584,1358,584,1360,580,1366,590,1366,592,1364,593,1360,591,1350,588,1346,581,1340,579,1338,574,1336,571,1334,568,133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24,1298l519,1304,533,1312,502,1350,512,1350,545,1310,538,1306,524,1298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486,1264l447,1310,449,1316,461,1326,467,1328,480,1324,484,1320,463,1320,456,1314,486,1272,501,1272,493,1266,486,1264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501,1272l490,1272,497,1278,498,1282,497,1286,496,1292,493,1298,481,1312,476,1316,467,1320,484,1320,487,1318,501,1302,505,1294,506,1280,504,1274,501,1272xe" filled="true" fillcolor="#000000" stroked="false">
                <v:path arrowok="t"/>
                <v:fill type="solid"/>
              </v:shape>
              <v:shape style="position:absolute;left:396;top:1224;width:421;height:362" coordorigin="396,1224" coordsize="421,362" path="m439,1224l436,1224,430,1230,434,1230,437,1232,443,1234,451,1240,453,1242,454,1250,453,1252,447,1258,443,1260,440,1260,435,1262,428,1262,405,1264,401,1264,396,1270,427,1296,432,1290,409,1272,427,1270,432,1268,446,1268,449,1266,454,1264,456,1262,461,1256,463,1252,461,1240,458,1236,448,1228,443,1226,439,1224xe" filled="true" fillcolor="#000000" stroked="false">
                <v:path arrowok="t"/>
                <v:fill type="solid"/>
              </v:shape>
            </v:group>
            <v:group style="position:absolute;left:854;top:37;width:2;height:1162" coordorigin="854,37" coordsize="2,1162">
              <v:shape style="position:absolute;left:854;top:37;width:2;height:1162" coordorigin="854,37" coordsize="0,1162" path="m854,1198l854,37e" filled="false" stroked="true" strokeweight=".104pt" strokecolor="#000000">
                <v:path arrowok="t"/>
                <v:stroke dashstyle="dash"/>
              </v:shape>
            </v:group>
            <v:group style="position:absolute;left:854;top:1167;width:2;height:31" coordorigin="854,1167" coordsize="2,31">
              <v:shape style="position:absolute;left:854;top:1167;width:2;height:31" coordorigin="854,1167" coordsize="0,31" path="m854,1198l854,1167e" filled="false" stroked="true" strokeweight=".208pt" strokecolor="#000000">
                <v:path arrowok="t"/>
              </v:shape>
            </v:group>
            <v:group style="position:absolute;left:854;top:37;width:2;height:31" coordorigin="854,37" coordsize="2,31">
              <v:shape style="position:absolute;left:854;top:37;width:2;height:31" coordorigin="854,37" coordsize="0,31" path="m854,37l854,67e" filled="false" stroked="true" strokeweight=".208pt" strokecolor="#000000">
                <v:path arrowok="t"/>
              </v:shape>
            </v:group>
            <v:group style="position:absolute;left:837;top:1223;width:422;height:362" coordorigin="837,1223" coordsize="422,362">
              <v:shape style="position:absolute;left:837;top:1223;width:422;height:362" coordorigin="837,1223" coordsize="422,362" path="m1196,1557l1190,1564,1192,1566,1194,1569,1197,1573,1199,1575,1208,1582,1213,1584,1225,1584,1230,1581,1235,1576,1214,1576,1210,1574,1204,1569,1202,1567,1198,1562,1197,1560,1196,1557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233,1517l1212,1542,1215,1543,1217,1544,1232,1562,1232,1564,1231,1567,1225,1574,1222,1575,1214,1576,1235,1576,1239,1571,1240,1566,1240,1562,1239,1554,1236,1549,1231,1544,1228,1542,1224,1540,1234,1528,1246,1528,1233,1517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54,1526l1149,1531,1178,1555,1182,1550,1172,1540,1176,1535,1165,1535,1154,1526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246,1528l1234,1528,1255,1545,1259,1539,1246,1528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88,1483l1183,1489,1197,1497,1165,1535,1176,1535,1208,1496,1202,1491,1188,1483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38,1485l1133,1490,1151,1506,1155,1500,1138,1485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39,1438l1092,1452,1086,1458,1109,1477,1099,1489,1105,1494,1115,1483,1127,1483,1120,1477,1125,1472,1113,1472,1096,1457,1135,1445,1147,1445,1147,1445,1139,1438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27,1483l1115,1483,1122,1489,1127,1483,1127,1483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147,1445l1135,1445,1113,1472,1125,1472,1147,1445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82,1393l1043,1440,1045,1445,1056,1455,1062,1456,1075,1452,1081,1448,1063,1448,1059,1448,1055,1445,1052,1442,1050,1438,1082,1401,1096,1401,1088,1394,1082,1393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96,1401l1082,1401,1086,1401,1093,1407,1063,1448,1081,1448,1102,1409,1099,1403,1096,1401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27,1392l1022,1397,1040,1412,1044,1407,1027,1392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28,1345l981,1359,975,1365,998,1384,988,1396,994,1401,1004,1390,1016,1390,1009,1384,1014,1379,1002,1379,985,1364,1024,1352,1036,1352,1036,1352,1028,1345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16,1390l1004,1390,1011,1396,1016,1390,1016,1390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1036,1352l1024,1352,1002,1379,1014,1379,1036,1352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932,1339l927,1345,956,1369,961,1363,950,1354,954,1349,943,1349,932,1339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966,1297l961,1303,975,1311,943,1349,954,1349,986,1310,980,1305,966,1297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928,1263l889,1311,891,1316,902,1325,908,1327,921,1323,927,1319,908,1319,904,1318,897,1313,896,1309,898,1299,902,1293,913,1280,918,1275,928,1271,942,1271,934,1265,928,1263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942,1271l928,1271,932,1272,939,1278,908,1319,927,1319,947,1280,945,1274,942,1271xe" filled="true" fillcolor="#000000" stroked="false">
                <v:path arrowok="t"/>
                <v:fill type="solid"/>
              </v:shape>
              <v:shape style="position:absolute;left:837;top:1223;width:422;height:362" coordorigin="837,1223" coordsize="422,362" path="m877,1223l872,1229,875,1230,879,1231,895,1249,894,1252,842,1264,837,1270,869,1296,874,1290,850,1271,879,1268,904,1250,902,1240,881,1224,877,1223xe" filled="true" fillcolor="#000000" stroked="false">
                <v:path arrowok="t"/>
                <v:fill type="solid"/>
              </v:shape>
            </v:group>
            <v:group style="position:absolute;left:1295;top:37;width:2;height:1162" coordorigin="1295,37" coordsize="2,1162">
              <v:shape style="position:absolute;left:1295;top:37;width:2;height:1162" coordorigin="1295,37" coordsize="0,1162" path="m1295,1198l1295,37e" filled="false" stroked="true" strokeweight=".104pt" strokecolor="#000000">
                <v:path arrowok="t"/>
                <v:stroke dashstyle="dash"/>
              </v:shape>
            </v:group>
            <v:group style="position:absolute;left:1295;top:1167;width:2;height:31" coordorigin="1295,1167" coordsize="2,31">
              <v:shape style="position:absolute;left:1295;top:1167;width:2;height:31" coordorigin="1295,1167" coordsize="0,31" path="m1295,1198l1295,1167e" filled="false" stroked="true" strokeweight=".208pt" strokecolor="#000000">
                <v:path arrowok="t"/>
              </v:shape>
            </v:group>
            <v:group style="position:absolute;left:1295;top:37;width:2;height:31" coordorigin="1295,37" coordsize="2,31">
              <v:shape style="position:absolute;left:1295;top:37;width:2;height:31" coordorigin="1295,37" coordsize="0,31" path="m1295,37l1295,67e" filled="false" stroked="true" strokeweight=".208pt" strokecolor="#000000">
                <v:path arrowok="t"/>
              </v:shape>
            </v:group>
            <v:group style="position:absolute;left:1279;top:1223;width:420;height:362" coordorigin="1279,1223" coordsize="420,362">
              <v:shape style="position:absolute;left:1279;top:1223;width:420;height:362" coordorigin="1279,1223" coordsize="420,362" path="m1637,1557l1632,1565,1633,1567,1635,1569,1637,1571,1639,1575,1641,1577,1649,1583,1655,1585,1666,1585,1671,1583,1676,1577,1656,1577,1652,1575,1645,1571,1643,1567,1640,1563,1638,1561,1637,1557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664,1543l1659,1549,1668,1557,1671,1561,1672,1567,1671,1571,1666,1577,1676,1577,1678,1575,1679,1573,1679,1565,1678,1561,1675,1557,1691,1557,1695,1553,1676,1553,1673,1551,1664,154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691,1557l1675,1557,1679,1559,1682,1561,1685,1559,1689,1559,1691,1557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95,1527l1591,1533,1619,1557,1624,1551,1613,1541,1618,1535,1606,1535,1595,1527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673,1519l1668,1525,1671,1525,1674,1527,1679,1529,1681,1531,1686,1535,1688,1539,1689,1545,1688,1547,1684,1553,1695,1553,1697,1551,1698,1547,1696,1537,1693,1533,1686,1527,1684,1525,1679,1521,1676,1521,1673,1519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629,1485l1624,1491,1638,1497,1606,1535,1618,1535,1650,1497,1643,1491,1629,1485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79,1487l1574,1491,1592,1507,1597,1501,1579,1487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80,1439l1533,1453,1528,1459,1550,1479,1540,1489,1547,1495,1557,1483,1566,1483,1561,1479,1566,1473,1555,1473,1538,1459,1577,1447,1587,1447,1588,1445,1580,1439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66,1483l1557,1483,1564,1489,1568,1485,1566,148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87,1447l1577,1447,1555,1473,1566,1473,1587,1447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24,1393l1484,1441,1486,1447,1498,1455,1504,1457,1517,1453,1524,1449,1500,1449,1493,1443,1523,1401,1537,1401,1535,1399,1530,1395,1524,139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537,1401l1523,1401,1527,1403,1534,1407,1535,1411,1534,1417,1533,1421,1530,1427,1518,1441,1513,1445,1504,1449,1524,1449,1538,1431,1542,1423,1543,1411,1541,1405,1537,1401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468,1393l1463,1399,1481,1413,1486,1407,1468,139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415,1371l1410,1379,1411,1381,1413,1383,1417,1387,1419,1389,1427,1397,1433,1399,1445,1399,1450,1395,1453,1391,1433,1391,1429,1389,1423,1383,1421,1381,1418,1377,1416,1375,1415,1371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452,1331l1432,1357,1434,1357,1436,1359,1441,1361,1443,1361,1448,1367,1450,1371,1451,1377,1450,1381,1445,1389,1441,1391,1453,1391,1458,1385,1460,1379,1459,1369,1456,1363,1450,1359,1447,1357,1444,1355,1454,1343,1467,1343,1452,1331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373,1341l1369,1345,1397,1369,1402,1365,1391,1355,1396,1349,1384,1349,1373,1341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467,1343l1454,1343,1474,1359,1479,1353,1467,134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407,1299l1402,1305,1416,1311,1384,1349,1396,1349,1428,1311,1421,1305,1407,1299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375,1265l1369,1265,1356,1269,1349,1273,1335,1289,1331,1297,1330,1311,1332,1317,1343,1327,1349,1327,1363,1323,1369,1319,1346,1319,1339,1313,1338,1309,1340,1299,1343,1295,1355,1281,1360,1277,1369,1273,1384,1273,1375,1265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384,1273l1373,1273,1380,1279,1381,1283,1380,1287,1379,1293,1375,1297,1364,1311,1359,1315,1350,1319,1369,1319,1384,1303,1387,1295,1389,1281,1387,1275,1384,1273xe" filled="true" fillcolor="#000000" stroked="false">
                <v:path arrowok="t"/>
                <v:fill type="solid"/>
              </v:shape>
              <v:shape style="position:absolute;left:1279;top:1223;width:420;height:362" coordorigin="1279,1223" coordsize="420,362" path="m1319,1223l1313,1231,1317,1231,1320,1233,1326,1235,1334,1241,1335,1243,1336,1249,1336,1253,1330,1259,1326,1259,1322,1261,1316,1261,1311,1263,1288,1265,1283,1265,1279,1271,1310,1297,1315,1291,1292,1271,1309,1269,1325,1269,1329,1267,1332,1267,1337,1265,1339,1263,1344,1257,1345,1251,1344,1241,1341,1237,1331,1229,1325,1227,1322,1225,1319,1223xe" filled="true" fillcolor="#000000" stroked="false">
                <v:path arrowok="t"/>
                <v:fill type="solid"/>
              </v:shape>
            </v:group>
            <v:group style="position:absolute;left:1737;top:37;width:2;height:1162" coordorigin="1737,37" coordsize="2,1162">
              <v:shape style="position:absolute;left:1737;top:37;width:2;height:1162" coordorigin="1737,37" coordsize="0,1162" path="m1737,1198l1737,37e" filled="false" stroked="true" strokeweight=".104pt" strokecolor="#000000">
                <v:path arrowok="t"/>
                <v:stroke dashstyle="dash"/>
              </v:shape>
            </v:group>
            <v:group style="position:absolute;left:1737;top:1167;width:2;height:31" coordorigin="1737,1167" coordsize="2,31">
              <v:shape style="position:absolute;left:1737;top:1167;width:2;height:31" coordorigin="1737,1167" coordsize="0,31" path="m1737,1198l1737,1167e" filled="false" stroked="true" strokeweight=".208pt" strokecolor="#000000">
                <v:path arrowok="t"/>
              </v:shape>
            </v:group>
            <v:group style="position:absolute;left:1737;top:37;width:2;height:31" coordorigin="1737,37" coordsize="2,31">
              <v:shape style="position:absolute;left:1737;top:37;width:2;height:31" coordorigin="1737,37" coordsize="0,31" path="m1737,37l1737,67e" filled="false" stroked="true" strokeweight=".208pt" strokecolor="#000000">
                <v:path arrowok="t"/>
              </v:shape>
            </v:group>
            <v:group style="position:absolute;left:1720;top:1224;width:422;height:360" coordorigin="1720,1224" coordsize="422,360">
              <v:shape style="position:absolute;left:1720;top:1224;width:422;height:360" coordorigin="1720,1224" coordsize="422,360" path="m2079,1558l2073,1564,2075,1568,2076,1570,2080,1574,2082,1576,2090,1582,2096,1584,2108,1584,2113,1582,2118,1576,2097,1576,2093,1574,2086,1570,2084,1568,2081,1562,2080,1560,2079,155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116,1518l2095,1542,2097,1544,2100,1544,2104,1546,2106,1548,2111,1552,2114,1556,2115,1564,2114,1568,2108,1574,2104,1576,2118,1576,2122,1572,2124,1566,2122,1554,2119,1550,2114,1544,2110,1542,2107,1540,2117,1528,2128,1528,2116,151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76,1486l2036,1534,2039,1540,2050,1548,2056,1550,2069,1546,2074,1542,2052,1542,2045,1536,2076,1494,2089,1494,2082,1488,2076,1486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128,1528l2117,1528,2137,1546,2142,1540,2128,152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89,1494l2080,1494,2086,1500,2088,1504,2056,1542,2074,1542,2076,1540,2090,1524,2094,1516,2095,1502,2093,1498,2089,1494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20,1486l2016,1492,2034,1506,2038,1500,2020,1486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21,1438l1974,1452,1969,1460,1991,1478,1981,1490,1988,1496,1998,1484,2010,1484,2003,1478,2008,1472,1996,1472,1979,1458,2018,1446,2030,1446,2021,143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10,1484l1998,1484,2005,1490,2010,1484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2030,1446l2018,1446,1996,1472,2008,1472,2030,1446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971,1394l1965,1394,1952,1398,1945,1402,1931,1420,1927,1426,1925,1440,1928,1446,1939,1456,1945,1456,1958,1454,1965,1448,1941,1448,1934,1442,1965,1402,1980,1402,1971,1394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980,1402l1969,1402,1976,1408,1977,1412,1976,1416,1974,1422,1971,1428,1960,1440,1954,1446,1945,1448,1965,1448,1979,1432,1983,1424,1984,1410,1982,1404,1980,1402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909,1392l1905,1398,1923,1414,1927,1408,1909,1392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99,1338l1858,1384,1861,1390,1871,1398,1877,1400,1888,1400,1893,1396,1896,1392,1874,1392,1868,1386,1866,1384,1866,1376,1871,1370,1874,1366,1877,1364,1884,1362,1895,1362,1893,1360,1890,1358,1879,1358,1884,1352,1889,1348,1899,1346,1912,1346,1906,1340,1899,133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95,1362l1884,1362,1887,1364,1893,1368,1895,1372,1895,1378,1893,1382,1887,1390,1884,1392,1896,1392,1901,1386,1903,1382,1903,1370,1900,1366,1895,1362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15,1340l1810,1346,1839,1370,1843,1364,1832,1354,1836,1350,1826,1350,1815,1340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912,1346l1899,1346,1904,1348,1910,1352,1911,1354,1914,1358,1915,1360,1916,1362,1921,1356,1919,1352,1917,1350,1912,1346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84,1356l1882,1356,1879,1358,1890,1358,1884,1356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49,1298l1843,1304,1857,1312,1826,1350,1836,1350,1869,1310,1862,1306,1849,1298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11,1264l1771,1312,1774,1316,1785,1326,1791,1328,1804,1324,1809,1320,1787,1320,1780,1314,1810,1272,1825,1272,1817,1266,1811,1264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825,1272l1814,1272,1821,1278,1822,1282,1791,1320,1809,1320,1811,1318,1825,1302,1829,1294,1830,1280,1828,1274,1825,1272xe" filled="true" fillcolor="#000000" stroked="false">
                <v:path arrowok="t"/>
                <v:fill type="solid"/>
              </v:shape>
              <v:shape style="position:absolute;left:1720;top:1224;width:422;height:360" coordorigin="1720,1224" coordsize="422,360" path="m1764,1224l1760,1224,1754,1230,1758,1230,1762,1232,1768,1234,1775,1240,1777,1242,1778,1250,1777,1252,1775,1254,1773,1256,1771,1258,1767,1260,1764,1260,1760,1262,1752,1262,1730,1264,1725,1264,1720,1270,1752,1296,1756,1292,1733,1272,1751,1270,1756,1270,1762,1268,1770,1268,1773,1266,1778,1264,1780,1262,1785,1256,1787,1252,1785,1240,1782,1236,1775,1230,1772,1228,1767,1226,1764,1224xe" filled="true" fillcolor="#000000" stroked="false">
                <v:path arrowok="t"/>
                <v:fill type="solid"/>
              </v:shape>
            </v:group>
            <v:group style="position:absolute;left:2178;top:37;width:2;height:1162" coordorigin="2178,37" coordsize="2,1162">
              <v:shape style="position:absolute;left:2178;top:37;width:2;height:1162" coordorigin="2178,37" coordsize="0,1162" path="m2178,1198l2178,37e" filled="false" stroked="true" strokeweight=".104pt" strokecolor="#000000">
                <v:path arrowok="t"/>
                <v:stroke dashstyle="dash"/>
              </v:shape>
            </v:group>
            <v:group style="position:absolute;left:2178;top:1167;width:2;height:31" coordorigin="2178,1167" coordsize="2,31">
              <v:shape style="position:absolute;left:2178;top:1167;width:2;height:31" coordorigin="2178,1167" coordsize="0,31" path="m2178,1198l2178,1167e" filled="false" stroked="true" strokeweight=".208pt" strokecolor="#000000">
                <v:path arrowok="t"/>
              </v:shape>
            </v:group>
            <v:group style="position:absolute;left:2178;top:37;width:2;height:31" coordorigin="2178,37" coordsize="2,31">
              <v:shape style="position:absolute;left:2178;top:37;width:2;height:31" coordorigin="2178,37" coordsize="0,31" path="m2178,37l2178,67e" filled="false" stroked="true" strokeweight=".208pt" strokecolor="#000000">
                <v:path arrowok="t"/>
              </v:shape>
            </v:group>
            <v:group style="position:absolute;left:2161;top:1223;width:415;height:369" coordorigin="2161,1223" coordsize="415,369">
              <v:shape style="position:absolute;left:2161;top:1223;width:415;height:369" coordorigin="2161,1223" coordsize="415,369" path="m2333,1329l2329,1335,2352,1355,2299,1385,2306,1391,2363,1359,2365,1356,2333,1329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256,1339l2251,1345,2280,1369,2285,1363,2274,1354,2278,1349,2267,1349,2256,1339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290,1297l2285,1303,2299,1311,2267,1349,2278,1349,2311,1310,2304,1305,2290,1297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252,1263l2213,1311,2215,1316,2226,1325,2232,1327,2245,1323,2251,1319,2233,1319,2228,1318,2222,1313,2220,1309,2223,1299,2226,1293,2237,1280,2243,1275,2252,1271,2266,1271,2258,1265,2252,1263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266,1271l2252,1271,2256,1272,2263,1278,2233,1319,2251,1319,2272,1280,2269,1274,2266,1271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201,1223l2196,1229,2200,1230,2203,1231,2219,1249,2218,1252,2166,1264,2161,1270,2193,1296,2198,1290,2174,1271,2203,1268,2228,1250,2226,1240,2205,1224,2201,1223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521,1562l2517,1568,2545,1591,2550,1586,2539,1577,2544,1571,2532,1571,2521,1562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555,1520l2550,1526,2564,1533,2532,1571,2544,1571,2576,1533,2569,1527,2555,1520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78,1526l2473,1531,2502,1555,2507,1550,2496,1540,2500,1535,2489,1535,2478,1526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512,1483l2507,1489,2521,1497,2489,1535,2500,1535,2533,1496,2526,1491,2512,1483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62,1485l2457,1490,2475,1506,2480,1500,2462,1485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63,1438l2416,1452,2410,1458,2433,1477,2423,1489,2430,1494,2439,1483,2451,1483,2444,1477,2449,1472,2437,1472,2420,1457,2460,1445,2471,1445,2471,1445,2463,1438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51,1483l2439,1483,2446,1489,2451,1483,2451,1483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71,1445l2460,1445,2437,1472,2449,1472,2471,1445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06,1393l2367,1440,2369,1445,2380,1455,2386,1456,2400,1452,2405,1448,2387,1448,2383,1448,2376,1442,2375,1438,2377,1428,2380,1423,2392,1409,2397,1405,2406,1401,2420,1401,2412,1394,2406,1393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420,1401l2406,1401,2410,1401,2417,1407,2387,1448,2405,1448,2426,1409,2423,1403,2420,1401xe" filled="true" fillcolor="#000000" stroked="false">
                <v:path arrowok="t"/>
                <v:fill type="solid"/>
              </v:shape>
              <v:shape style="position:absolute;left:2161;top:1223;width:415;height:369" coordorigin="2161,1223" coordsize="415,369" path="m2351,1392l2346,1397,2364,1412,2369,1407,2351,1392xe" filled="true" fillcolor="#000000" stroked="false">
                <v:path arrowok="t"/>
                <v:fill type="solid"/>
              </v:shape>
            </v:group>
            <v:group style="position:absolute;left:2620;top:37;width:2;height:1162" coordorigin="2620,37" coordsize="2,1162">
              <v:shape style="position:absolute;left:2620;top:37;width:2;height:1162" coordorigin="2620,37" coordsize="0,1162" path="m2620,1198l2620,37e" filled="false" stroked="true" strokeweight=".104pt" strokecolor="#000000">
                <v:path arrowok="t"/>
                <v:stroke dashstyle="dash"/>
              </v:shape>
            </v:group>
            <v:group style="position:absolute;left:2620;top:1167;width:2;height:31" coordorigin="2620,1167" coordsize="2,31">
              <v:shape style="position:absolute;left:2620;top:1167;width:2;height:31" coordorigin="2620,1167" coordsize="0,31" path="m2620,1198l2620,1167e" filled="false" stroked="true" strokeweight=".208pt" strokecolor="#000000">
                <v:path arrowok="t"/>
              </v:shape>
            </v:group>
            <v:group style="position:absolute;left:2620;top:37;width:2;height:31" coordorigin="2620,37" coordsize="2,31">
              <v:shape style="position:absolute;left:2620;top:37;width:2;height:31" coordorigin="2620,37" coordsize="0,31" path="m2620,37l2620,67e" filled="false" stroked="true" strokeweight=".208pt" strokecolor="#000000">
                <v:path arrowok="t"/>
              </v:shape>
            </v:group>
            <v:group style="position:absolute;left:2603;top:1224;width:380;height:362" coordorigin="2603,1224" coordsize="380,362">
              <v:shape style="position:absolute;left:2603;top:1224;width:380;height:362" coordorigin="2603,1224" coordsize="380,362" path="m2983,1532l2982,1532,2968,1550,2964,1556,2962,1570,2965,1576,2976,1586,2983,1586,2983,1580,2982,1580,2978,1578,2971,1572,2970,1568,2972,1560,2976,1554,2983,1546,2983,1532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83,1578l2982,1580,2983,1580,2983,1578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19,1526l2915,1532,2943,1556,2948,1550,2937,1542,2942,1536,2930,1536,2919,152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53,1484l2948,1490,2962,1498,2930,1536,2942,1536,2974,1498,2967,1492,2953,148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03,1486l2898,1492,2916,1506,2921,1502,2903,148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04,1440l2857,1454,2852,1460,2874,1478,2864,1490,2871,1496,2881,1484,2893,1484,2885,1478,2889,1474,2879,1474,2862,1458,2901,1446,2913,1446,2904,1440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893,1484l2881,1484,2888,1490,2893,148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913,1446l2901,1446,2879,1474,2889,1474,2913,144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848,1394l2808,1442,2811,1446,2822,1456,2828,1458,2841,1454,2846,1450,2824,1450,2817,1444,2847,1402,2862,1402,2854,1396,2848,139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862,1402l2851,1402,2855,1406,2858,1408,2859,1412,2828,1450,2846,1450,2848,1448,2862,1432,2866,1424,2867,1410,2865,1404,2862,1402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92,1394l2788,1398,2805,1414,2810,1408,2792,139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61,1360l2750,1360,2747,1362,2740,1370,2738,1376,2740,1386,2743,1390,2754,1400,2759,1402,2769,1402,2774,1398,2777,1394,2759,1394,2756,1392,2750,1386,2748,1384,2747,1378,2748,1374,2753,1368,2756,1366,2774,1366,2771,1362,2765,1362,2761,1360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74,1366l2763,1366,2772,1372,2774,1376,2774,1380,2775,1382,2774,1386,2769,1392,2766,1394,2777,1394,2781,1390,2782,1388,2782,1380,2781,1376,2778,1374,2791,1374,2794,1372,2798,1368,2776,1368,2774,136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91,1374l2782,1374,2785,1376,2791,137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698,1340l2693,1346,2721,1370,2726,1364,2715,1356,2720,1350,2709,1350,2698,1340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94,1346l2784,1346,2790,1352,2792,1354,2792,1360,2792,1362,2787,1368,2798,1368,2800,1366,2801,1362,2799,1352,2797,1348,2794,134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72,1336l2768,1338,2763,1346,2761,1348,2761,1356,2765,1362,2771,1362,2769,1360,2768,1354,2769,1352,2773,1346,2794,1346,2787,1340,2782,1338,2772,1336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31,1298l2726,1304,2740,1312,2709,1350,2720,1350,2752,1312,2745,1306,2731,1298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693,1264l2654,1312,2656,1318,2668,1326,2674,1328,2687,1324,2694,1320,2670,1320,2663,1314,2693,1272,2706,1272,2700,1266,2693,1264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706,1272l2693,1272,2697,1274,2704,1278,2705,1282,2704,1288,2703,1292,2700,1298,2688,1312,2683,1316,2674,1320,2694,1320,2708,1302,2712,1294,2713,1282,2711,1276,2706,1272xe" filled="true" fillcolor="#000000" stroked="false">
                <v:path arrowok="t"/>
                <v:fill type="solid"/>
              </v:shape>
              <v:shape style="position:absolute;left:2603;top:1224;width:380;height:362" coordorigin="2603,1224" coordsize="380,362" path="m2643,1224l2637,1230,2641,1232,2644,1232,2650,1236,2653,1236,2658,1240,2660,1244,2661,1250,2660,1252,2656,1258,2654,1258,2650,1260,2647,1262,2635,1262,2612,1264,2608,1266,2603,1270,2634,1298,2639,1292,2616,1272,2633,1270,2645,1270,2648,1268,2653,1268,2656,1266,2661,1264,2663,1262,2668,1256,2670,1252,2668,1242,2665,1236,2658,1230,2655,1230,2650,1226,2646,1226,2643,1224xe" filled="true" fillcolor="#000000" stroked="false">
                <v:path arrowok="t"/>
                <v:fill type="solid"/>
              </v:shape>
            </v:group>
            <v:group style="position:absolute;left:413;top:37;width:2207;height:1162" coordorigin="413,37" coordsize="2207,1162">
              <v:shape style="position:absolute;left:413;top:37;width:2207;height:1162" coordorigin="413,37" coordsize="2207,1162" path="m413,1198l2620,1198,2620,37,413,37,413,1198xe" filled="false" stroked="true" strokeweight=".208pt" strokecolor="#000000">
                <v:path arrowok="t"/>
              </v:shape>
            </v:group>
            <v:group style="position:absolute;left:0;top:198;width:104;height:834" coordorigin="0,198" coordsize="104,834">
              <v:shape style="position:absolute;left:0;top:198;width:104;height:834" coordorigin="0,198" coordsize="104,834" path="m101,957l4,957,4,970,85,970,4,1013,4,1031,101,1031,101,1018,20,1018,101,975,101,957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90,884l77,884,82,886,91,893,93,898,93,910,91,914,84,920,79,921,28,921,28,933,82,933,90,931,100,922,103,916,103,902,102,898,98,890,94,887,90,884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1,872l28,872,28,884,101,884,101,872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1,836l28,836,28,848,101,848,101,836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1,742l47,742,40,744,29,752,27,758,27,771,28,776,33,784,37,788,42,791,37,793,33,795,28,803,27,807,27,818,28,822,32,830,35,833,40,836,53,836,47,834,39,827,37,822,37,811,39,807,45,802,51,801,101,801,101,789,53,789,47,787,39,780,37,775,37,764,39,760,45,755,51,754,101,754,101,742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77,614l53,614,43,617,30,629,27,637,27,658,30,666,43,678,53,681,77,681,86,678,97,668,56,668,49,666,39,659,37,654,37,641,39,636,49,628,56,627,97,627,86,617,77,614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97,627l73,627,80,628,90,636,93,641,93,654,90,659,80,666,74,668,97,668,100,666,103,658,103,637,100,629,97,627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38,592l28,592,28,604,38,604,38,592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,557l0,557,0,577,2,583,9,590,15,592,101,592,101,580,17,580,14,579,11,576,10,573,10,557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38,561l28,561,28,580,38,580,38,561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1,428l4,465,4,480,101,517,101,503,76,494,76,490,65,490,17,472,65,454,76,454,76,450,101,441,101,428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76,454l65,454,65,490,76,490,76,454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20,355l7,355,6,360,4,365,3,374,3,375,2,395,5,403,15,415,21,418,37,418,43,416,52,407,53,405,24,405,20,403,14,395,13,390,13,378,14,374,16,365,16,365,18,360,20,355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99,363l81,363,85,365,91,373,92,379,92,392,92,397,89,407,86,412,83,417,97,417,99,412,100,407,103,396,103,392,103,374,101,365,99,363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84,350l66,350,60,352,51,361,47,368,45,379,44,386,43,393,41,398,37,403,33,405,53,405,55,400,57,389,58,382,59,375,61,371,67,365,71,363,99,363,91,353,84,350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68,267l51,267,42,270,30,282,27,289,27,311,30,319,44,332,54,335,77,335,86,332,95,322,68,322,68,322,58,322,51,321,46,319,39,311,37,306,37,293,39,288,46,281,52,279,58,279,68,279,68,267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97,270l86,270,88,274,90,279,92,287,93,292,93,304,91,311,82,319,76,322,68,322,95,322,100,318,103,309,103,292,103,288,101,279,99,274,97,270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68,279l58,279,58,322,68,322,68,279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100,210l85,210,88,211,92,217,93,221,93,232,92,236,90,244,88,249,86,253,98,253,103,218,101,211,100,210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42,201l30,201,29,205,28,208,27,216,27,218,27,234,28,240,36,250,41,253,54,253,58,251,65,244,66,241,44,241,41,240,37,234,37,229,37,218,37,216,37,215,39,208,40,205,42,201xe" filled="true" fillcolor="#000000" stroked="false">
                <v:path arrowok="t"/>
                <v:fill type="solid"/>
              </v:shape>
              <v:shape style="position:absolute;left:0;top:198;width:104;height:834" coordorigin="0,198" coordsize="104,834" path="m88,198l75,198,70,199,64,206,61,212,59,222,57,232,56,236,52,240,50,241,66,241,67,239,69,231,69,227,71,220,73,215,76,211,79,210,100,210,93,200,88,198xe" filled="true" fillcolor="#000000" stroked="false">
                <v:path arrowok="t"/>
                <v:fill type="solid"/>
              </v:shape>
            </v:group>
            <v:group style="position:absolute;left:1200;top:1647;width:638;height:99" coordorigin="1200,1647" coordsize="638,99">
              <v:shape style="position:absolute;left:1200;top:1647;width:638;height:99" coordorigin="1200,1647" coordsize="638,99" path="m1200,1647l1200,1744,1227,1744,1250,1742,1266,1734,1267,1733,1213,1733,1213,1658,1266,1658,1253,1651,1231,1647,1200,1647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266,1658l1242,1658,1252,1661,1264,1673,1268,1683,1268,1709,1264,1718,1252,1730,1242,1733,1267,1733,1278,1718,1281,1697,1278,1674,1269,1659,1266,1658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315,1647l1302,1647,1302,1744,1315,1744,1315,1647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376,1658l1362,1658,1362,1744,1376,1744,1376,1658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410,1647l1328,1647,1328,1658,1410,1658,1410,1647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436,1647l1423,1647,1423,1744,1483,1744,1483,1733,1436,1733,1436,1647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539,1647l1539,1744,1566,1744,1589,1742,1605,1734,1606,1733,1552,1733,1552,1658,1605,1658,1592,1651,1570,1647,1539,1647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605,1658l1581,1658,1591,1661,1604,1673,1607,1683,1607,1709,1604,1718,1591,1730,1581,1733,1606,1733,1617,1718,1621,1697,1617,1674,1608,1659,1605,1658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692,1680l1672,1680,1677,1681,1684,1687,1686,1692,1686,1698,1658,1698,1650,1700,1639,1709,1636,1715,1636,1730,1639,1736,1647,1744,1653,1746,1667,1746,1672,1745,1680,1741,1683,1738,1684,1736,1659,1736,1655,1735,1650,1730,1648,1726,1648,1717,1650,1713,1658,1709,1664,1708,1698,1708,1698,1692,1695,1683,1692,1680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698,1733l1686,1733,1686,1744,1698,1744,1698,1733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698,1708l1686,1708,1686,1718,1684,1724,1676,1734,1671,1736,1684,1736,1686,1733,1698,1733,1698,1708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677,1670l1663,1670,1659,1670,1650,1672,1646,1673,1642,1675,1642,1686,1645,1684,1649,1682,1657,1680,1661,1680,1692,1680,1685,1672,1677,1670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734,1681l1722,1681,1722,1730,1724,1736,1731,1742,1737,1744,1759,1744,1759,1734,1742,1734,1738,1733,1737,1732,1735,1730,1734,1726,1734,1681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759,1671l1713,1671,1713,1681,1759,1681,1759,1671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734,1651l1722,1651,1722,1671,1734,1671,1734,1651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815,1670l1794,1670,1786,1673,1773,1687,1769,1697,1769,1720,1773,1729,1786,1743,1796,1746,1812,1746,1816,1746,1825,1744,1830,1742,1834,1740,1834,1736,1800,1736,1794,1734,1785,1725,1782,1719,1782,1711,1837,1711,1837,1701,1782,1701,1783,1694,1785,1689,1793,1682,1799,1680,1829,1680,1823,1673,1815,1670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834,1729l1830,1731,1826,1733,1817,1735,1812,1736,1834,1736,1834,1729xe" filled="true" fillcolor="#000000" stroked="false">
                <v:path arrowok="t"/>
                <v:fill type="solid"/>
              </v:shape>
              <v:shape style="position:absolute;left:1200;top:1647;width:638;height:99" coordorigin="1200,1647" coordsize="638,99" path="m1829,1680l1811,1680,1816,1682,1823,1689,1825,1694,1825,1701,1782,1701,1837,1701,1837,1694,1834,1685,1829,1680xe" filled="true" fillcolor="#000000" stroked="false">
                <v:path arrowok="t"/>
                <v:fill type="solid"/>
              </v:shape>
            </v:group>
            <v:group style="position:absolute;left:413;top:245;width:2207;height:889" coordorigin="413,245" coordsize="2207,889">
              <v:shape style="position:absolute;left:413;top:245;width:2207;height:889" coordorigin="413,245" coordsize="2207,889" path="m413,1134l854,849,1295,592,1737,344,2178,260,2620,245e" filled="false" stroked="true" strokeweight=".416pt" strokecolor="#0000ff">
                <v:path arrowok="t"/>
              </v:shape>
            </v:group>
            <v:group style="position:absolute;left:375;top:1096;width:75;height:75" coordorigin="375,1096" coordsize="75,75">
              <v:shape style="position:absolute;left:375;top:1096;width:75;height:75" coordorigin="375,1096" coordsize="75,75" path="m375,1096l450,1171e" filled="false" stroked="true" strokeweight=".416pt" strokecolor="#0000ff">
                <v:path arrowok="t"/>
              </v:shape>
            </v:group>
            <v:group style="position:absolute;left:375;top:1096;width:75;height:75" coordorigin="375,1096" coordsize="75,75">
              <v:shape style="position:absolute;left:375;top:1096;width:75;height:75" coordorigin="375,1096" coordsize="75,75" path="m375,1171l450,1096e" filled="false" stroked="true" strokeweight=".416pt" strokecolor="#0000ff">
                <v:path arrowok="t"/>
              </v:shape>
            </v:group>
            <v:group style="position:absolute;left:816;top:812;width:75;height:75" coordorigin="816,812" coordsize="75,75">
              <v:shape style="position:absolute;left:816;top:812;width:75;height:75" coordorigin="816,812" coordsize="75,75" path="m816,812l891,887e" filled="false" stroked="true" strokeweight=".416pt" strokecolor="#0000ff">
                <v:path arrowok="t"/>
              </v:shape>
            </v:group>
            <v:group style="position:absolute;left:816;top:812;width:75;height:75" coordorigin="816,812" coordsize="75,75">
              <v:shape style="position:absolute;left:816;top:812;width:75;height:75" coordorigin="816,812" coordsize="75,75" path="m816,887l891,812e" filled="false" stroked="true" strokeweight=".416pt" strokecolor="#0000ff">
                <v:path arrowok="t"/>
              </v:shape>
            </v:group>
            <v:group style="position:absolute;left:1258;top:555;width:75;height:75" coordorigin="1258,555" coordsize="75,75">
              <v:shape style="position:absolute;left:1258;top:555;width:75;height:75" coordorigin="1258,555" coordsize="75,75" path="m1258,555l1333,630e" filled="false" stroked="true" strokeweight=".416pt" strokecolor="#0000ff">
                <v:path arrowok="t"/>
              </v:shape>
            </v:group>
            <v:group style="position:absolute;left:1258;top:555;width:75;height:75" coordorigin="1258,555" coordsize="75,75">
              <v:shape style="position:absolute;left:1258;top:555;width:75;height:75" coordorigin="1258,555" coordsize="75,75" path="m1258,630l1333,555e" filled="false" stroked="true" strokeweight=".416pt" strokecolor="#0000ff">
                <v:path arrowok="t"/>
              </v:shape>
            </v:group>
            <v:group style="position:absolute;left:1699;top:307;width:75;height:75" coordorigin="1699,307" coordsize="75,75">
              <v:shape style="position:absolute;left:1699;top:307;width:75;height:75" coordorigin="1699,307" coordsize="75,75" path="m1699,307l1774,382e" filled="false" stroked="true" strokeweight=".416pt" strokecolor="#0000ff">
                <v:path arrowok="t"/>
              </v:shape>
            </v:group>
            <v:group style="position:absolute;left:1699;top:307;width:75;height:75" coordorigin="1699,307" coordsize="75,75">
              <v:shape style="position:absolute;left:1699;top:307;width:75;height:75" coordorigin="1699,307" coordsize="75,75" path="m1699,382l1774,307e" filled="false" stroked="true" strokeweight=".416pt" strokecolor="#0000ff">
                <v:path arrowok="t"/>
              </v:shape>
            </v:group>
            <v:group style="position:absolute;left:2141;top:223;width:75;height:75" coordorigin="2141,223" coordsize="75,75">
              <v:shape style="position:absolute;left:2141;top:223;width:75;height:75" coordorigin="2141,223" coordsize="75,75" path="m2141,223l2216,297e" filled="false" stroked="true" strokeweight=".416pt" strokecolor="#0000ff">
                <v:path arrowok="t"/>
              </v:shape>
            </v:group>
            <v:group style="position:absolute;left:2141;top:223;width:75;height:75" coordorigin="2141,223" coordsize="75,75">
              <v:shape style="position:absolute;left:2141;top:223;width:75;height:75" coordorigin="2141,223" coordsize="75,75" path="m2141,297l2216,223e" filled="false" stroked="true" strokeweight=".416pt" strokecolor="#0000ff">
                <v:path arrowok="t"/>
              </v:shape>
            </v:group>
            <v:group style="position:absolute;left:2582;top:208;width:75;height:75" coordorigin="2582,208" coordsize="75,75">
              <v:shape style="position:absolute;left:2582;top:208;width:75;height:75" coordorigin="2582,208" coordsize="75,75" path="m2582,208l2657,283e" filled="false" stroked="true" strokeweight=".416pt" strokecolor="#0000ff">
                <v:path arrowok="t"/>
              </v:shape>
            </v:group>
            <v:group style="position:absolute;left:2582;top:208;width:75;height:75" coordorigin="2582,208" coordsize="75,75">
              <v:shape style="position:absolute;left:2582;top:208;width:75;height:75" coordorigin="2582,208" coordsize="75,75" path="m2582,283l2657,208e" filled="false" stroked="true" strokeweight=".416pt" strokecolor="#0000ff">
                <v:path arrowok="t"/>
              </v:shape>
            </v:group>
            <v:group style="position:absolute;left:413;top:37;width:2207;height:1162" coordorigin="413,37" coordsize="2207,1162">
              <v:shape style="position:absolute;left:413;top:37;width:2207;height:1162" coordorigin="413,37" coordsize="2207,1162" path="m413,1198l2620,1198,2620,37,413,37,413,1198xe" filled="false" stroked="true" strokeweight=".2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4"/>
          <w:sz w:val="20"/>
          <w:szCs w:val="20"/>
        </w:rPr>
      </w:r>
    </w:p>
    <w:p>
      <w:pPr>
        <w:spacing w:before="12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Fig.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2.  </w:t>
      </w:r>
      <w:r>
        <w:rPr>
          <w:rFonts w:ascii="Times New Roman"/>
          <w:color w:val="231F20"/>
          <w:spacing w:val="34"/>
          <w:sz w:val="16"/>
        </w:rPr>
        <w:t> </w:t>
      </w:r>
      <w:r>
        <w:rPr>
          <w:rFonts w:ascii="Times New Roman"/>
          <w:color w:val="231F20"/>
          <w:sz w:val="16"/>
        </w:rPr>
        <w:t>Overall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penetration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23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device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types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2013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747" w:lineRule="exact"/>
        <w:ind w:left="114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4"/>
          <w:sz w:val="20"/>
          <w:szCs w:val="20"/>
        </w:rPr>
        <w:drawing>
          <wp:inline distT="0" distB="0" distL="0" distR="0">
            <wp:extent cx="1858592" cy="1109662"/>
            <wp:effectExtent l="0" t="0" r="0" b="0"/>
            <wp:docPr id="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92" cy="1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34"/>
          <w:sz w:val="20"/>
          <w:szCs w:val="20"/>
        </w:rPr>
      </w:r>
    </w:p>
    <w:p>
      <w:pPr>
        <w:spacing w:before="129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Fig.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3.  </w:t>
      </w:r>
      <w:r>
        <w:rPr>
          <w:rFonts w:ascii="Times New Roman"/>
          <w:color w:val="231F20"/>
          <w:spacing w:val="37"/>
          <w:sz w:val="16"/>
        </w:rPr>
        <w:t> </w:t>
      </w:r>
      <w:r>
        <w:rPr>
          <w:rFonts w:ascii="Times New Roman"/>
          <w:color w:val="231F20"/>
          <w:sz w:val="16"/>
        </w:rPr>
        <w:t>ECDF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device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type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density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IoT-ASes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2013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748" w:lineRule="exact"/>
        <w:ind w:left="114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4"/>
          <w:sz w:val="20"/>
          <w:szCs w:val="20"/>
        </w:rPr>
        <w:pict>
          <v:group style="width:148.75pt;height:87.45pt;mso-position-horizontal-relative:char;mso-position-vertical-relative:line" coordorigin="0,0" coordsize="2975,1749">
            <v:group style="position:absolute;left:446;top:1474;width:2413;height:2" coordorigin="446,1474" coordsize="2413,2">
              <v:shape style="position:absolute;left:446;top:1474;width:2413;height:2" coordorigin="446,1474" coordsize="2413,0" path="m446,1474l2859,1474e" filled="false" stroked="true" strokeweight=".104pt" strokecolor="#000000">
                <v:path arrowok="t"/>
                <v:stroke dashstyle="dash"/>
              </v:shape>
            </v:group>
            <v:group style="position:absolute;left:446;top:1474;width:31;height:2" coordorigin="446,1474" coordsize="31,2">
              <v:shape style="position:absolute;left:446;top:1474;width:31;height:2" coordorigin="446,1474" coordsize="31,0" path="m446,1474l477,1474e" filled="false" stroked="true" strokeweight=".208pt" strokecolor="#000000">
                <v:path arrowok="t"/>
              </v:shape>
            </v:group>
            <v:group style="position:absolute;left:2828;top:1474;width:31;height:2" coordorigin="2828,1474" coordsize="31,2">
              <v:shape style="position:absolute;left:2828;top:1474;width:31;height:2" coordorigin="2828,1474" coordsize="31,0" path="m2859,1474l2828,1474e" filled="false" stroked="true" strokeweight=".208pt" strokecolor="#000000">
                <v:path arrowok="t"/>
              </v:shape>
            </v:group>
            <v:group style="position:absolute;left:340;top:1434;width:56;height:84" coordorigin="340,1434" coordsize="56,84">
              <v:shape style="position:absolute;left:340;top:1434;width:56;height:84" coordorigin="340,1434" coordsize="56,84" path="m377,1434l359,1434,352,1437,343,1452,340,1462,340,1489,343,1500,352,1514,359,1518,377,1518,384,1514,388,1509,363,1509,358,1506,353,1495,351,1487,351,1464,353,1456,358,1445,363,1442,388,1442,384,1437,377,1434xe" filled="true" fillcolor="#000000" stroked="false">
                <v:path arrowok="t"/>
                <v:fill type="solid"/>
              </v:shape>
              <v:shape style="position:absolute;left:340;top:1434;width:56;height:84" coordorigin="340,1434" coordsize="56,84" path="m388,1442l374,1442,378,1445,384,1456,385,1464,385,1487,384,1495,378,1506,374,1509,388,1509,394,1500,396,1489,396,1462,394,1452,388,1442xe" filled="true" fillcolor="#000000" stroked="false">
                <v:path arrowok="t"/>
                <v:fill type="solid"/>
              </v:shape>
            </v:group>
            <v:group style="position:absolute;left:446;top:1116;width:2413;height:2" coordorigin="446,1116" coordsize="2413,2">
              <v:shape style="position:absolute;left:446;top:1116;width:2413;height:2" coordorigin="446,1116" coordsize="2413,0" path="m446,1116l2859,1116e" filled="false" stroked="true" strokeweight=".104pt" strokecolor="#000000">
                <v:path arrowok="t"/>
                <v:stroke dashstyle="dash"/>
              </v:shape>
            </v:group>
            <v:group style="position:absolute;left:446;top:1116;width:31;height:2" coordorigin="446,1116" coordsize="31,2">
              <v:shape style="position:absolute;left:446;top:1116;width:31;height:2" coordorigin="446,1116" coordsize="31,0" path="m446,1116l477,1116e" filled="false" stroked="true" strokeweight=".208pt" strokecolor="#000000">
                <v:path arrowok="t"/>
              </v:shape>
            </v:group>
            <v:group style="position:absolute;left:2828;top:1116;width:31;height:2" coordorigin="2828,1116" coordsize="31,2">
              <v:shape style="position:absolute;left:2828;top:1116;width:31;height:2" coordorigin="2828,1116" coordsize="31,0" path="m2859,1116l2828,1116e" filled="false" stroked="true" strokeweight=".208pt" strokecolor="#000000">
                <v:path arrowok="t"/>
              </v:shape>
            </v:group>
            <v:group style="position:absolute;left:133;top:1075;width:263;height:84" coordorigin="133,1075" coordsize="263,84">
              <v:shape style="position:absolute;left:133;top:1075;width:263;height:84" coordorigin="133,1075" coordsize="263,84" path="m182,1148l135,1148,135,1157,182,1157,182,1148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164,1086l153,1086,153,1148,164,1148,164,1086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164,1076l153,1076,133,1080,133,1090,153,1086,164,1086,164,1076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236,1075l218,1075,211,1079,201,1093,199,1103,199,1131,201,1141,211,1155,218,1159,236,1159,243,1155,246,1150,221,1150,217,1147,211,1136,210,1128,210,1106,211,1098,217,1086,221,1084,246,1084,243,1079,236,1075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246,1084l233,1084,237,1086,243,1098,244,1106,244,1128,243,1136,237,1147,233,1150,246,1150,253,1141,255,1131,255,1103,253,1093,246,1084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307,1075l289,1075,282,1079,272,1093,270,1103,270,1131,272,1141,282,1155,289,1159,307,1159,314,1155,317,1150,292,1150,288,1147,282,1136,281,1128,281,1106,282,1098,288,1086,292,1084,317,1084,314,1079,307,1075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317,1084l303,1084,307,1086,313,1098,315,1106,315,1128,313,1136,307,1147,303,1150,317,1150,323,1141,326,1131,326,1103,323,1093,317,1084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377,1075l359,1075,352,1079,343,1093,340,1103,340,1131,343,1141,352,1155,359,1159,377,1159,384,1155,387,1150,362,1150,358,1147,353,1136,351,1128,351,1106,353,1098,358,1086,362,1084,387,1084,384,1079,377,1075xe" filled="true" fillcolor="#000000" stroked="false">
                <v:path arrowok="t"/>
                <v:fill type="solid"/>
              </v:shape>
              <v:shape style="position:absolute;left:133;top:1075;width:263;height:84" coordorigin="133,1075" coordsize="263,84" path="m387,1084l374,1084,378,1086,381,1092,384,1098,385,1106,385,1128,384,1136,381,1142,378,1147,374,1150,387,1150,394,1141,396,1131,396,1103,394,1093,387,1084xe" filled="true" fillcolor="#000000" stroked="false">
                <v:path arrowok="t"/>
                <v:fill type="solid"/>
              </v:shape>
            </v:group>
            <v:group style="position:absolute;left:446;top:758;width:2413;height:2" coordorigin="446,758" coordsize="2413,2">
              <v:shape style="position:absolute;left:446;top:758;width:2413;height:2" coordorigin="446,758" coordsize="2413,0" path="m446,758l2859,758e" filled="false" stroked="true" strokeweight=".104pt" strokecolor="#000000">
                <v:path arrowok="t"/>
                <v:stroke dashstyle="dash"/>
              </v:shape>
            </v:group>
            <v:group style="position:absolute;left:446;top:758;width:31;height:2" coordorigin="446,758" coordsize="31,2">
              <v:shape style="position:absolute;left:446;top:758;width:31;height:2" coordorigin="446,758" coordsize="31,0" path="m446,758l477,758e" filled="false" stroked="true" strokeweight=".208pt" strokecolor="#000000">
                <v:path arrowok="t"/>
              </v:shape>
            </v:group>
            <v:group style="position:absolute;left:2828;top:758;width:31;height:2" coordorigin="2828,758" coordsize="31,2">
              <v:shape style="position:absolute;left:2828;top:758;width:31;height:2" coordorigin="2828,758" coordsize="31,0" path="m2859,758l2828,758e" filled="false" stroked="true" strokeweight=".208pt" strokecolor="#000000">
                <v:path arrowok="t"/>
              </v:shape>
            </v:group>
            <v:group style="position:absolute;left:129;top:717;width:267;height:84" coordorigin="129,717" coordsize="267,84">
              <v:shape style="position:absolute;left:129;top:717;width:267;height:84" coordorigin="129,717" coordsize="267,84" path="m176,726l158,726,162,727,168,733,169,736,169,743,133,786,129,790,129,799,181,799,181,790,142,790,158,774,180,743,180,733,178,727,176,726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161,717l150,717,146,717,138,719,134,720,130,722,130,733,134,731,138,729,146,727,149,726,176,726,168,719,161,717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236,717l218,717,211,720,201,735,199,745,199,772,201,783,211,797,218,801,236,801,243,797,246,792,221,792,217,789,211,778,210,770,210,748,211,739,217,728,221,725,246,725,243,720,236,717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246,725l233,725,237,728,243,739,244,748,244,770,243,778,237,789,233,792,246,792,253,783,255,772,255,745,253,735,246,725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307,717l288,717,282,720,272,735,270,745,270,772,272,783,282,797,288,801,307,801,314,797,317,792,292,792,288,789,285,784,282,778,281,770,281,748,282,739,288,728,292,725,317,725,314,720,307,717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317,725l303,725,307,728,313,739,315,748,315,770,313,778,307,789,303,792,317,792,323,783,326,772,326,745,323,735,317,725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377,717l359,717,352,720,343,735,340,745,340,772,343,783,352,797,359,801,377,801,384,797,387,792,362,792,358,789,353,778,351,770,351,748,353,739,358,728,362,725,388,725,384,720,377,717xe" filled="true" fillcolor="#000000" stroked="false">
                <v:path arrowok="t"/>
                <v:fill type="solid"/>
              </v:shape>
              <v:shape style="position:absolute;left:129;top:717;width:267;height:84" coordorigin="129,717" coordsize="267,84" path="m388,725l374,725,378,728,384,739,385,748,385,770,384,778,378,789,374,792,387,792,394,783,396,772,396,745,394,735,388,725xe" filled="true" fillcolor="#000000" stroked="false">
                <v:path arrowok="t"/>
                <v:fill type="solid"/>
              </v:shape>
            </v:group>
            <v:group style="position:absolute;left:446;top:399;width:2413;height:2" coordorigin="446,399" coordsize="2413,2">
              <v:shape style="position:absolute;left:446;top:399;width:2413;height:2" coordorigin="446,399" coordsize="2413,0" path="m446,399l2859,399e" filled="false" stroked="true" strokeweight=".104pt" strokecolor="#000000">
                <v:path arrowok="t"/>
                <v:stroke dashstyle="dash"/>
              </v:shape>
            </v:group>
            <v:group style="position:absolute;left:446;top:399;width:31;height:2" coordorigin="446,399" coordsize="31,2">
              <v:shape style="position:absolute;left:446;top:399;width:31;height:2" coordorigin="446,399" coordsize="31,0" path="m446,399l477,399e" filled="false" stroked="true" strokeweight=".208pt" strokecolor="#000000">
                <v:path arrowok="t"/>
              </v:shape>
            </v:group>
            <v:group style="position:absolute;left:2828;top:399;width:31;height:2" coordorigin="2828,399" coordsize="31,2">
              <v:shape style="position:absolute;left:2828;top:399;width:31;height:2" coordorigin="2828,399" coordsize="31,0" path="m2859,399l2828,399e" filled="false" stroked="true" strokeweight=".208pt" strokecolor="#000000">
                <v:path arrowok="t"/>
              </v:shape>
            </v:group>
            <v:group style="position:absolute;left:130;top:358;width:267;height:84" coordorigin="130,358" coordsize="267,84">
              <v:shape style="position:absolute;left:130;top:358;width:267;height:84" coordorigin="130,358" coordsize="267,84" path="m130,428l130,438,133,439,137,440,144,442,148,442,161,442,169,440,178,433,147,433,143,432,136,431,133,429,130,428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178,367l158,367,163,369,169,373,170,376,170,384,169,387,163,392,159,393,144,393,144,402,159,402,164,403,170,409,172,412,172,422,170,426,163,432,158,433,178,433,180,431,183,425,183,412,181,407,176,400,171,398,166,397,171,396,175,394,180,387,181,384,181,373,179,368,178,367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162,358l151,358,147,358,140,360,136,361,132,362,132,371,136,370,140,369,147,368,150,367,178,367,169,360,162,358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236,358l218,358,211,362,201,376,199,387,199,414,201,424,211,439,218,442,236,442,243,439,246,433,221,433,217,431,211,420,210,411,210,389,211,381,217,370,221,367,246,367,243,362,236,358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246,367l233,367,237,370,243,381,244,389,244,411,243,420,237,431,233,433,246,433,253,424,255,414,255,387,253,376,246,367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307,358l288,358,282,362,272,376,270,387,270,414,272,424,282,439,288,442,307,442,314,439,317,433,292,433,288,431,285,425,282,420,281,411,281,389,282,381,288,370,292,367,317,367,314,362,307,358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317,367l303,367,307,370,313,381,315,389,315,411,313,420,307,431,303,433,317,433,323,424,325,414,325,387,323,376,317,367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377,358l359,358,352,362,343,376,340,387,340,414,343,424,352,439,359,442,377,442,384,439,387,433,362,433,358,431,353,420,351,411,351,389,353,381,358,370,362,367,387,367,384,362,377,358xe" filled="true" fillcolor="#000000" stroked="false">
                <v:path arrowok="t"/>
                <v:fill type="solid"/>
              </v:shape>
              <v:shape style="position:absolute;left:130;top:358;width:267;height:84" coordorigin="130,358" coordsize="267,84" path="m387,367l374,367,378,370,381,375,384,381,385,389,385,411,384,420,378,431,374,433,387,433,394,424,396,414,396,387,394,376,387,367xe" filled="true" fillcolor="#000000" stroked="false">
                <v:path arrowok="t"/>
                <v:fill type="solid"/>
              </v:shape>
            </v:group>
            <v:group style="position:absolute;left:446;top:41;width:2413;height:2" coordorigin="446,41" coordsize="2413,2">
              <v:shape style="position:absolute;left:446;top:41;width:2413;height:2" coordorigin="446,41" coordsize="2413,0" path="m446,41l2859,41e" filled="false" stroked="true" strokeweight=".104pt" strokecolor="#000000">
                <v:path arrowok="t"/>
                <v:stroke dashstyle="dash"/>
              </v:shape>
            </v:group>
            <v:group style="position:absolute;left:446;top:41;width:31;height:2" coordorigin="446,41" coordsize="31,2">
              <v:shape style="position:absolute;left:446;top:41;width:31;height:2" coordorigin="446,41" coordsize="31,0" path="m446,41l477,41e" filled="false" stroked="true" strokeweight=".208pt" strokecolor="#000000">
                <v:path arrowok="t"/>
              </v:shape>
            </v:group>
            <v:group style="position:absolute;left:2828;top:41;width:31;height:2" coordorigin="2828,41" coordsize="31,2">
              <v:shape style="position:absolute;left:2828;top:41;width:31;height:2" coordorigin="2828,41" coordsize="31,0" path="m2859,41l2828,41e" filled="false" stroked="true" strokeweight=".208pt" strokecolor="#000000">
                <v:path arrowok="t"/>
              </v:shape>
            </v:group>
            <v:group style="position:absolute;left:127;top:0;width:270;height:84" coordorigin="127,0" coordsize="270,84">
              <v:shape style="position:absolute;left:127;top:0;width:270;height:84" coordorigin="127,0" coordsize="270,84" path="m174,63l163,63,163,82,174,82,174,63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174,1l160,1,127,53,127,63,186,63,186,54,135,54,163,11,174,11,174,1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174,11l163,11,163,54,174,54,174,11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236,0l218,0,211,4,201,18,199,28,199,56,201,66,211,80,218,84,236,84,243,80,246,75,221,75,217,72,211,61,210,53,210,31,211,23,217,11,221,9,246,9,243,4,236,0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246,9l233,9,237,11,243,23,244,31,244,53,243,61,237,72,233,75,246,75,253,66,255,56,255,28,253,18,246,9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307,0l288,0,282,4,272,18,270,28,270,56,272,66,282,80,288,84,307,84,314,80,317,75,292,75,288,72,282,61,281,53,281,31,282,23,288,11,292,9,317,9,314,4,307,0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317,9l303,9,307,11,313,23,315,31,315,53,313,61,307,72,303,75,317,75,323,66,325,56,325,28,323,18,317,9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377,0l359,0,352,4,343,18,340,28,340,56,343,66,352,80,359,84,377,84,384,80,387,75,362,75,358,72,353,61,351,53,351,31,353,23,358,11,362,9,387,9,384,4,377,0xe" filled="true" fillcolor="#000000" stroked="false">
                <v:path arrowok="t"/>
                <v:fill type="solid"/>
              </v:shape>
              <v:shape style="position:absolute;left:127;top:0;width:270;height:84" coordorigin="127,0" coordsize="270,84" path="m387,9l374,9,378,11,384,23,385,31,385,53,384,61,378,72,374,75,387,75,394,66,396,56,396,28,394,18,387,9xe" filled="true" fillcolor="#000000" stroked="false">
                <v:path arrowok="t"/>
                <v:fill type="solid"/>
              </v:shape>
            </v:group>
            <v:group style="position:absolute;left:446;top:41;width:2;height:1434" coordorigin="446,41" coordsize="2,1434">
              <v:shape style="position:absolute;left:446;top:41;width:2;height:1434" coordorigin="446,41" coordsize="0,1434" path="m446,1474l446,41e" filled="false" stroked="true" strokeweight=".104pt" strokecolor="#000000">
                <v:path arrowok="t"/>
                <v:stroke dashstyle="dash"/>
              </v:shape>
            </v:group>
            <v:group style="position:absolute;left:446;top:1444;width:2;height:31" coordorigin="446,1444" coordsize="2,31">
              <v:shape style="position:absolute;left:446;top:1444;width:2;height:31" coordorigin="446,1444" coordsize="0,31" path="m446,1474l446,1444e" filled="false" stroked="true" strokeweight=".208pt" strokecolor="#000000">
                <v:path arrowok="t"/>
              </v:shape>
            </v:group>
            <v:group style="position:absolute;left:446;top:41;width:2;height:31" coordorigin="446,41" coordsize="2,31">
              <v:shape style="position:absolute;left:446;top:41;width:2;height:31" coordorigin="446,41" coordsize="0,31" path="m446,41l446,72e" filled="false" stroked="true" strokeweight=".208pt" strokecolor="#000000">
                <v:path arrowok="t"/>
              </v:shape>
            </v:group>
            <v:group style="position:absolute;left:436;top:1511;width:56;height:84" coordorigin="436,1511" coordsize="56,84">
              <v:shape style="position:absolute;left:436;top:1511;width:56;height:84" coordorigin="436,1511" coordsize="56,84" path="m473,1511l454,1511,448,1515,438,1529,436,1539,436,1567,438,1577,448,1591,454,1595,473,1595,480,1591,483,1586,458,1586,454,1583,448,1572,447,1564,447,1542,448,1534,454,1522,458,1520,483,1520,480,1515,473,1511xe" filled="true" fillcolor="#000000" stroked="false">
                <v:path arrowok="t"/>
                <v:fill type="solid"/>
              </v:shape>
              <v:shape style="position:absolute;left:436;top:1511;width:56;height:84" coordorigin="436,1511" coordsize="56,84" path="m483,1520l469,1520,473,1522,479,1534,481,1542,481,1564,479,1572,473,1583,469,1586,483,1586,489,1577,492,1567,492,1539,489,1529,483,1520xe" filled="true" fillcolor="#000000" stroked="false">
                <v:path arrowok="t"/>
                <v:fill type="solid"/>
              </v:shape>
            </v:group>
            <v:group style="position:absolute;left:849;top:41;width:2;height:1434" coordorigin="849,41" coordsize="2,1434">
              <v:shape style="position:absolute;left:849;top:41;width:2;height:1434" coordorigin="849,41" coordsize="0,1434" path="m849,1474l849,41e" filled="false" stroked="true" strokeweight=".104pt" strokecolor="#000000">
                <v:path arrowok="t"/>
                <v:stroke dashstyle="dash"/>
              </v:shape>
            </v:group>
            <v:group style="position:absolute;left:849;top:1444;width:2;height:31" coordorigin="849,1444" coordsize="2,31">
              <v:shape style="position:absolute;left:849;top:1444;width:2;height:31" coordorigin="849,1444" coordsize="0,31" path="m849,1474l849,1444e" filled="false" stroked="true" strokeweight=".208pt" strokecolor="#000000">
                <v:path arrowok="t"/>
              </v:shape>
            </v:group>
            <v:group style="position:absolute;left:849;top:41;width:2;height:31" coordorigin="849,41" coordsize="2,31">
              <v:shape style="position:absolute;left:849;top:41;width:2;height:31" coordorigin="849,41" coordsize="0,31" path="m849,41l849,72e" filled="false" stroked="true" strokeweight=".208pt" strokecolor="#000000">
                <v:path arrowok="t"/>
              </v:shape>
            </v:group>
            <v:group style="position:absolute;left:803;top:1511;width:126;height:84" coordorigin="803,1511" coordsize="126,84">
              <v:shape style="position:absolute;left:803;top:1511;width:126;height:84" coordorigin="803,1511" coordsize="126,84" path="m850,1520l832,1520,836,1522,839,1524,842,1527,843,1530,843,1537,808,1580,803,1584,803,1593,855,1593,855,1584,817,1584,832,1568,854,1537,854,1527,852,1521,850,1520xe" filled="true" fillcolor="#000000" stroked="false">
                <v:path arrowok="t"/>
                <v:fill type="solid"/>
              </v:shape>
              <v:shape style="position:absolute;left:803;top:1511;width:126;height:84" coordorigin="803,1511" coordsize="126,84" path="m835,1511l824,1511,820,1511,812,1513,808,1515,804,1516,804,1527,808,1525,812,1523,820,1521,824,1520,850,1520,842,1513,835,1511xe" filled="true" fillcolor="#000000" stroked="false">
                <v:path arrowok="t"/>
                <v:fill type="solid"/>
              </v:shape>
              <v:shape style="position:absolute;left:803;top:1511;width:126;height:84" coordorigin="803,1511" coordsize="126,84" path="m910,1511l892,1511,885,1515,876,1529,873,1539,873,1567,876,1577,885,1591,892,1595,910,1595,917,1591,920,1586,895,1586,891,1583,886,1572,884,1564,884,1542,886,1534,891,1522,895,1520,920,1520,917,1515,910,1511xe" filled="true" fillcolor="#000000" stroked="false">
                <v:path arrowok="t"/>
                <v:fill type="solid"/>
              </v:shape>
              <v:shape style="position:absolute;left:803;top:1511;width:126;height:84" coordorigin="803,1511" coordsize="126,84" path="m920,1520l907,1520,911,1522,917,1534,918,1542,918,1564,917,1572,911,1583,907,1586,920,1586,927,1577,929,1567,929,1539,927,1529,920,1520xe" filled="true" fillcolor="#000000" stroked="false">
                <v:path arrowok="t"/>
                <v:fill type="solid"/>
              </v:shape>
            </v:group>
            <v:group style="position:absolute;left:1250;top:41;width:2;height:1434" coordorigin="1250,41" coordsize="2,1434">
              <v:shape style="position:absolute;left:1250;top:41;width:2;height:1434" coordorigin="1250,41" coordsize="0,1434" path="m1250,1474l1250,41e" filled="false" stroked="true" strokeweight=".104pt" strokecolor="#000000">
                <v:path arrowok="t"/>
                <v:stroke dashstyle="dash"/>
              </v:shape>
            </v:group>
            <v:group style="position:absolute;left:1250;top:1444;width:2;height:31" coordorigin="1250,1444" coordsize="2,31">
              <v:shape style="position:absolute;left:1250;top:1444;width:2;height:31" coordorigin="1250,1444" coordsize="0,31" path="m1250,1474l1250,1444e" filled="false" stroked="true" strokeweight=".208pt" strokecolor="#000000">
                <v:path arrowok="t"/>
              </v:shape>
            </v:group>
            <v:group style="position:absolute;left:1250;top:41;width:2;height:31" coordorigin="1250,41" coordsize="2,31">
              <v:shape style="position:absolute;left:1250;top:41;width:2;height:31" coordorigin="1250,41" coordsize="0,31" path="m1250,41l1250,72e" filled="false" stroked="true" strokeweight=".208pt" strokecolor="#000000">
                <v:path arrowok="t"/>
              </v:shape>
            </v:group>
            <v:group style="position:absolute;left:1203;top:1511;width:129;height:84" coordorigin="1203,1511" coordsize="129,84">
              <v:shape style="position:absolute;left:1203;top:1511;width:129;height:84" coordorigin="1203,1511" coordsize="129,84" path="m1250,1574l1239,1574,1239,1593,1250,1593,1250,1574xe" filled="true" fillcolor="#000000" stroked="false">
                <v:path arrowok="t"/>
                <v:fill type="solid"/>
              </v:shape>
              <v:shape style="position:absolute;left:1203;top:1511;width:129;height:84" coordorigin="1203,1511" coordsize="129,84" path="m1250,1512l1236,1512,1203,1564,1203,1574,1261,1574,1261,1565,1211,1565,1239,1522,1250,1522,1250,1512xe" filled="true" fillcolor="#000000" stroked="false">
                <v:path arrowok="t"/>
                <v:fill type="solid"/>
              </v:shape>
              <v:shape style="position:absolute;left:1203;top:1511;width:129;height:84" coordorigin="1203,1511" coordsize="129,84" path="m1250,1522l1239,1522,1239,1565,1250,1565,1250,1522xe" filled="true" fillcolor="#000000" stroked="false">
                <v:path arrowok="t"/>
                <v:fill type="solid"/>
              </v:shape>
              <v:shape style="position:absolute;left:1203;top:1511;width:129;height:84" coordorigin="1203,1511" coordsize="129,84" path="m1312,1511l1294,1511,1287,1515,1277,1529,1275,1539,1275,1567,1277,1577,1287,1591,1294,1595,1312,1595,1319,1591,1322,1586,1297,1586,1293,1583,1287,1572,1286,1564,1286,1542,1287,1534,1293,1522,1297,1520,1322,1520,1319,1515,1312,1511xe" filled="true" fillcolor="#000000" stroked="false">
                <v:path arrowok="t"/>
                <v:fill type="solid"/>
              </v:shape>
              <v:shape style="position:absolute;left:1203;top:1511;width:129;height:84" coordorigin="1203,1511" coordsize="129,84" path="m1322,1520l1309,1520,1313,1522,1319,1534,1320,1542,1320,1564,1319,1572,1313,1583,1309,1586,1322,1586,1329,1577,1331,1567,1331,1539,1329,1529,1322,1520xe" filled="true" fillcolor="#000000" stroked="false">
                <v:path arrowok="t"/>
                <v:fill type="solid"/>
              </v:shape>
            </v:group>
            <v:group style="position:absolute;left:1653;top:41;width:2;height:1434" coordorigin="1653,41" coordsize="2,1434">
              <v:shape style="position:absolute;left:1653;top:41;width:2;height:1434" coordorigin="1653,41" coordsize="0,1434" path="m1653,1474l1653,41e" filled="false" stroked="true" strokeweight=".104pt" strokecolor="#000000">
                <v:path arrowok="t"/>
                <v:stroke dashstyle="dash"/>
              </v:shape>
            </v:group>
            <v:group style="position:absolute;left:1653;top:1444;width:2;height:31" coordorigin="1653,1444" coordsize="2,31">
              <v:shape style="position:absolute;left:1653;top:1444;width:2;height:31" coordorigin="1653,1444" coordsize="0,31" path="m1653,1474l1653,1444e" filled="false" stroked="true" strokeweight=".208pt" strokecolor="#000000">
                <v:path arrowok="t"/>
              </v:shape>
            </v:group>
            <v:group style="position:absolute;left:1653;top:41;width:2;height:31" coordorigin="1653,41" coordsize="2,31">
              <v:shape style="position:absolute;left:1653;top:41;width:2;height:31" coordorigin="1653,41" coordsize="0,31" path="m1653,41l1653,72e" filled="false" stroked="true" strokeweight=".208pt" strokecolor="#000000">
                <v:path arrowok="t"/>
              </v:shape>
            </v:group>
            <v:group style="position:absolute;left:1607;top:1511;width:126;height:84" coordorigin="1607,1511" coordsize="126,84">
              <v:shape style="position:absolute;left:1607;top:1511;width:126;height:84" coordorigin="1607,1511" coordsize="126,84" path="m1643,1511l1631,1511,1622,1515,1610,1530,1607,1540,1607,1567,1610,1577,1620,1591,1627,1595,1644,1595,1651,1592,1657,1586,1631,1586,1627,1585,1622,1578,1620,1573,1620,1562,1622,1557,1627,1550,1629,1550,1618,1550,1619,1540,1621,1532,1628,1523,1634,1520,1658,1520,1658,1514,1655,1513,1652,1512,1646,1511,1643,1511xe" filled="true" fillcolor="#000000" stroked="false">
                <v:path arrowok="t"/>
                <v:fill type="solid"/>
              </v:shape>
              <v:shape style="position:absolute;left:1607;top:1511;width:126;height:84" coordorigin="1607,1511" coordsize="126,84" path="m1657,1549l1641,1549,1645,1550,1651,1557,1652,1562,1652,1573,1651,1578,1645,1585,1641,1586,1657,1586,1661,1582,1663,1576,1663,1559,1661,1552,1657,1549xe" filled="true" fillcolor="#000000" stroked="false">
                <v:path arrowok="t"/>
                <v:fill type="solid"/>
              </v:shape>
              <v:shape style="position:absolute;left:1607;top:1511;width:126;height:84" coordorigin="1607,1511" coordsize="126,84" path="m1645,1540l1633,1540,1629,1541,1623,1544,1620,1546,1618,1550,1629,1550,1631,1549,1657,1549,1651,1542,1645,1540xe" filled="true" fillcolor="#000000" stroked="false">
                <v:path arrowok="t"/>
                <v:fill type="solid"/>
              </v:shape>
              <v:shape style="position:absolute;left:1607;top:1511;width:126;height:84" coordorigin="1607,1511" coordsize="126,84" path="m1658,1520l1644,1520,1647,1521,1652,1522,1655,1523,1658,1524,1658,1520xe" filled="true" fillcolor="#000000" stroked="false">
                <v:path arrowok="t"/>
                <v:fill type="solid"/>
              </v:shape>
              <v:shape style="position:absolute;left:1607;top:1511;width:126;height:84" coordorigin="1607,1511" coordsize="126,84" path="m1714,1511l1696,1511,1689,1515,1680,1529,1677,1539,1677,1567,1680,1577,1689,1591,1696,1595,1714,1595,1721,1591,1725,1586,1700,1586,1695,1583,1693,1578,1690,1572,1688,1564,1688,1542,1690,1534,1695,1522,1700,1520,1725,1520,1721,1515,1714,1511xe" filled="true" fillcolor="#000000" stroked="false">
                <v:path arrowok="t"/>
                <v:fill type="solid"/>
              </v:shape>
              <v:shape style="position:absolute;left:1607;top:1511;width:126;height:84" coordorigin="1607,1511" coordsize="126,84" path="m1725,1520l1711,1520,1715,1522,1721,1534,1722,1542,1722,1564,1721,1572,1715,1583,1711,1586,1725,1586,1731,1577,1733,1567,1733,1539,1731,1529,1725,1520xe" filled="true" fillcolor="#000000" stroked="false">
                <v:path arrowok="t"/>
                <v:fill type="solid"/>
              </v:shape>
            </v:group>
            <v:group style="position:absolute;left:2055;top:41;width:2;height:1434" coordorigin="2055,41" coordsize="2,1434">
              <v:shape style="position:absolute;left:2055;top:41;width:2;height:1434" coordorigin="2055,41" coordsize="0,1434" path="m2055,1474l2055,41e" filled="false" stroked="true" strokeweight=".104pt" strokecolor="#000000">
                <v:path arrowok="t"/>
                <v:stroke dashstyle="dash"/>
              </v:shape>
            </v:group>
            <v:group style="position:absolute;left:2055;top:1444;width:2;height:31" coordorigin="2055,1444" coordsize="2,31">
              <v:shape style="position:absolute;left:2055;top:1444;width:2;height:31" coordorigin="2055,1444" coordsize="0,31" path="m2055,1474l2055,1444e" filled="false" stroked="true" strokeweight=".208pt" strokecolor="#000000">
                <v:path arrowok="t"/>
              </v:shape>
            </v:group>
            <v:group style="position:absolute;left:2055;top:41;width:2;height:31" coordorigin="2055,41" coordsize="2,31">
              <v:shape style="position:absolute;left:2055;top:41;width:2;height:31" coordorigin="2055,41" coordsize="0,31" path="m2055,41l2055,72e" filled="false" stroked="true" strokeweight=".208pt" strokecolor="#000000">
                <v:path arrowok="t"/>
              </v:shape>
            </v:group>
            <v:group style="position:absolute;left:2009;top:1511;width:127;height:84" coordorigin="2009,1511" coordsize="127,84">
              <v:shape style="position:absolute;left:2009;top:1511;width:127;height:84" coordorigin="2009,1511" coordsize="127,84" path="m2045,1511l2029,1511,2023,1513,2013,1520,2011,1525,2011,1537,2012,1540,2018,1547,2021,1549,2026,1550,2021,1551,2017,1554,2014,1557,2011,1561,2009,1565,2009,1578,2012,1584,2021,1593,2028,1595,2046,1595,2053,1593,2060,1586,2032,1586,2028,1585,2022,1579,2020,1575,2020,1565,2022,1562,2028,1556,2032,1555,2058,1555,2057,1554,2053,1551,2048,1550,2053,1549,2056,1547,2057,1546,2032,1546,2029,1545,2023,1540,2022,1537,2022,1529,2023,1526,2029,1521,2032,1520,2060,1520,2051,1513,2045,1511xe" filled="true" fillcolor="#000000" stroked="false">
                <v:path arrowok="t"/>
                <v:fill type="solid"/>
              </v:shape>
              <v:shape style="position:absolute;left:2009;top:1511;width:127;height:84" coordorigin="2009,1511" coordsize="127,84" path="m2058,1555l2042,1555,2046,1556,2052,1562,2054,1565,2054,1575,2052,1579,2046,1585,2042,1586,2060,1586,2062,1584,2065,1578,2065,1565,2063,1561,2058,1555xe" filled="true" fillcolor="#000000" stroked="false">
                <v:path arrowok="t"/>
                <v:fill type="solid"/>
              </v:shape>
              <v:shape style="position:absolute;left:2009;top:1511;width:127;height:84" coordorigin="2009,1511" coordsize="127,84" path="m2060,1520l2042,1520,2045,1521,2051,1526,2052,1529,2052,1537,2051,1540,2045,1545,2042,1546,2057,1546,2062,1540,2063,1537,2063,1525,2061,1520,2060,1520xe" filled="true" fillcolor="#000000" stroked="false">
                <v:path arrowok="t"/>
                <v:fill type="solid"/>
              </v:shape>
              <v:shape style="position:absolute;left:2009;top:1511;width:127;height:84" coordorigin="2009,1511" coordsize="127,84" path="m2117,1511l2099,1511,2092,1515,2087,1522,2082,1529,2080,1539,2080,1567,2082,1577,2092,1591,2099,1595,2117,1595,2124,1591,2127,1586,2102,1586,2098,1583,2092,1572,2091,1564,2091,1542,2092,1534,2098,1522,2102,1520,2127,1520,2124,1515,2117,1511xe" filled="true" fillcolor="#000000" stroked="false">
                <v:path arrowok="t"/>
                <v:fill type="solid"/>
              </v:shape>
              <v:shape style="position:absolute;left:2009;top:1511;width:127;height:84" coordorigin="2009,1511" coordsize="127,84" path="m2127,1520l2113,1520,2117,1522,2123,1534,2125,1542,2125,1564,2123,1572,2117,1583,2113,1586,2127,1586,2133,1577,2136,1567,2136,1539,2133,1529,2127,1520xe" filled="true" fillcolor="#000000" stroked="false">
                <v:path arrowok="t"/>
                <v:fill type="solid"/>
              </v:shape>
            </v:group>
            <v:group style="position:absolute;left:2457;top:41;width:2;height:1434" coordorigin="2457,41" coordsize="2,1434">
              <v:shape style="position:absolute;left:2457;top:41;width:2;height:1434" coordorigin="2457,41" coordsize="0,1434" path="m2457,1474l2457,41e" filled="false" stroked="true" strokeweight=".104pt" strokecolor="#000000">
                <v:path arrowok="t"/>
                <v:stroke dashstyle="dash"/>
              </v:shape>
            </v:group>
            <v:group style="position:absolute;left:2457;top:1444;width:2;height:31" coordorigin="2457,1444" coordsize="2,31">
              <v:shape style="position:absolute;left:2457;top:1444;width:2;height:31" coordorigin="2457,1444" coordsize="0,31" path="m2457,1474l2457,1444e" filled="false" stroked="true" strokeweight=".208pt" strokecolor="#000000">
                <v:path arrowok="t"/>
              </v:shape>
            </v:group>
            <v:group style="position:absolute;left:2457;top:41;width:2;height:31" coordorigin="2457,41" coordsize="2,31">
              <v:shape style="position:absolute;left:2457;top:41;width:2;height:31" coordorigin="2457,41" coordsize="0,31" path="m2457,41l2457,72e" filled="false" stroked="true" strokeweight=".208pt" strokecolor="#000000">
                <v:path arrowok="t"/>
              </v:shape>
            </v:group>
            <v:group style="position:absolute;left:2381;top:1511;width:193;height:84" coordorigin="2381,1511" coordsize="193,84">
              <v:shape style="position:absolute;left:2381;top:1511;width:193;height:84" coordorigin="2381,1511" coordsize="193,84" path="m2429,1584l2382,1584,2382,1593,2429,1593,2429,1584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411,1522l2400,1522,2400,1584,2411,1584,2411,1522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411,1512l2400,1512,2381,1516,2381,1526,2400,1522,2411,1522,2411,1512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483,1511l2465,1511,2458,1515,2449,1529,2446,1539,2446,1567,2449,1577,2458,1591,2465,1595,2483,1595,2490,1591,2494,1586,2469,1586,2464,1583,2459,1572,2457,1564,2457,1542,2459,1534,2464,1522,2469,1520,2494,1520,2490,1515,2483,1511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494,1520l2480,1520,2484,1522,2487,1528,2490,1534,2491,1542,2491,1564,2490,1572,2484,1583,2480,1586,2494,1586,2500,1577,2502,1567,2502,1539,2500,1529,2494,1520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554,1511l2536,1511,2529,1515,2519,1529,2517,1539,2517,1567,2519,1577,2529,1591,2536,1595,2554,1595,2561,1591,2564,1586,2539,1586,2535,1583,2529,1572,2528,1564,2528,1542,2529,1534,2535,1522,2539,1520,2564,1520,2561,1515,2554,1511xe" filled="true" fillcolor="#000000" stroked="false">
                <v:path arrowok="t"/>
                <v:fill type="solid"/>
              </v:shape>
              <v:shape style="position:absolute;left:2381;top:1511;width:193;height:84" coordorigin="2381,1511" coordsize="193,84" path="m2564,1520l2550,1520,2555,1522,2560,1534,2562,1542,2562,1564,2560,1572,2555,1583,2550,1586,2564,1586,2570,1577,2573,1567,2573,1539,2570,1529,2564,1520xe" filled="true" fillcolor="#000000" stroked="false">
                <v:path arrowok="t"/>
                <v:fill type="solid"/>
              </v:shape>
            </v:group>
            <v:group style="position:absolute;left:2859;top:41;width:2;height:1434" coordorigin="2859,41" coordsize="2,1434">
              <v:shape style="position:absolute;left:2859;top:41;width:2;height:1434" coordorigin="2859,41" coordsize="0,1434" path="m2859,1474l2859,41e" filled="false" stroked="true" strokeweight=".104pt" strokecolor="#000000">
                <v:path arrowok="t"/>
                <v:stroke dashstyle="dash"/>
              </v:shape>
            </v:group>
            <v:group style="position:absolute;left:2859;top:1444;width:2;height:31" coordorigin="2859,1444" coordsize="2,31">
              <v:shape style="position:absolute;left:2859;top:1444;width:2;height:31" coordorigin="2859,1444" coordsize="0,31" path="m2859,1474l2859,1444e" filled="false" stroked="true" strokeweight=".208pt" strokecolor="#000000">
                <v:path arrowok="t"/>
              </v:shape>
            </v:group>
            <v:group style="position:absolute;left:2859;top:41;width:2;height:31" coordorigin="2859,41" coordsize="2,31">
              <v:shape style="position:absolute;left:2859;top:41;width:2;height:31" coordorigin="2859,41" coordsize="0,31" path="m2859,41l2859,72e" filled="false" stroked="true" strokeweight=".208pt" strokecolor="#000000">
                <v:path arrowok="t"/>
              </v:shape>
            </v:group>
            <v:group style="position:absolute;left:2783;top:1511;width:193;height:84" coordorigin="2783,1511" coordsize="193,84">
              <v:shape style="position:absolute;left:2783;top:1511;width:193;height:84" coordorigin="2783,1511" coordsize="193,84" path="m2831,1584l2784,1584,2784,1593,2831,1593,2831,1584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813,1522l2802,1522,2802,1584,2813,1584,2813,1522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813,1512l2802,1512,2783,1516,2783,1526,2802,1522,2813,1522,2813,1512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896,1520l2878,1520,2882,1522,2888,1527,2889,1530,2889,1537,2853,1580,2849,1584,2849,1593,2901,1593,2901,1584,2862,1584,2871,1575,2900,1537,2900,1527,2898,1521,2896,1520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881,1511l2869,1511,2866,1511,2858,1513,2854,1515,2850,1516,2850,1527,2854,1525,2858,1523,2866,1521,2869,1520,2896,1520,2888,1513,2881,1511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956,1511l2938,1511,2931,1515,2921,1529,2919,1539,2919,1567,2921,1577,2931,1591,2938,1595,2956,1595,2963,1591,2966,1586,2941,1586,2937,1583,2931,1572,2930,1564,2930,1542,2931,1534,2937,1522,2941,1520,2966,1520,2963,1515,2956,1511xe" filled="true" fillcolor="#000000" stroked="false">
                <v:path arrowok="t"/>
                <v:fill type="solid"/>
              </v:shape>
              <v:shape style="position:absolute;left:2783;top:1511;width:193;height:84" coordorigin="2783,1511" coordsize="193,84" path="m2966,1520l2953,1520,2957,1522,2963,1534,2964,1542,2964,1564,2963,1572,2957,1583,2953,1586,2966,1586,2973,1577,2975,1567,2975,1539,2973,1529,2966,1520xe" filled="true" fillcolor="#000000" stroked="false">
                <v:path arrowok="t"/>
                <v:fill type="solid"/>
              </v:shape>
            </v:group>
            <v:group style="position:absolute;left:446;top:41;width:2413;height:1434" coordorigin="446,41" coordsize="2413,1434">
              <v:shape style="position:absolute;left:446;top:41;width:2413;height:1434" coordorigin="446,41" coordsize="2413,1434" path="m446,1474l2859,1474,2859,41,446,41,446,1474xe" filled="false" stroked="true" strokeweight=".208pt" strokecolor="#000000">
                <v:path arrowok="t"/>
              </v:shape>
            </v:group>
            <v:group style="position:absolute;left:0;top:297;width:104;height:916" coordorigin="0,297" coordsize="104,916">
              <v:shape style="position:absolute;left:0;top:297;width:104;height:916" coordorigin="0,297" coordsize="104,916" path="m101,1139l4,1139,4,1152,85,1152,4,1195,4,1213,101,1213,101,1200,20,1200,101,1157,101,1139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90,1066l77,1066,82,1068,91,1075,93,1080,93,1092,91,1096,84,1102,79,1103,28,1103,28,1115,82,1115,90,1113,100,1104,103,1098,103,1084,102,1080,98,1072,94,1069,90,1066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1,1054l28,1054,28,1066,101,1066,101,1054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1,1018l28,1018,28,1030,101,1030,101,1018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1,924l47,924,40,926,29,934,27,940,27,953,28,958,33,966,37,970,42,973,37,975,33,977,28,985,27,989,27,1000,28,1004,32,1012,35,1015,40,1018,53,1018,47,1016,39,1009,37,1004,37,993,39,989,45,984,51,983,101,983,101,971,53,971,47,969,39,962,37,957,37,946,39,942,45,937,51,936,101,936,101,924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77,796l53,796,43,799,30,811,27,819,27,840,30,848,43,860,53,863,77,863,86,860,97,850,56,850,49,848,39,841,37,836,37,823,39,818,49,811,56,809,97,809,86,799,77,796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97,809l73,809,80,811,90,818,93,823,93,836,90,841,80,848,74,850,97,850,100,848,103,840,103,819,100,811,97,809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38,774l28,774,28,786,38,786,38,774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,739l0,739,0,759,2,765,6,769,9,772,15,774,101,774,101,762,17,762,14,761,11,758,10,755,10,739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38,743l28,743,28,762,38,762,38,743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1,674l4,674,4,687,101,687,101,674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77,586l53,586,43,589,30,601,27,609,27,630,30,638,43,650,53,653,77,653,86,650,97,641,56,641,49,639,39,631,37,626,37,613,39,608,49,601,56,599,97,599,86,589,77,586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97,599l73,599,80,601,90,608,93,613,93,626,90,631,80,639,74,641,97,641,100,638,103,630,103,609,100,601,97,599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5,498l4,498,4,580,15,580,15,545,101,545,101,532,15,532,15,498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70,469l59,469,59,504,70,504,70,469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101,375l4,412,4,427,101,464,101,450,76,442,76,438,65,438,17,420,65,402,76,402,76,398,101,389,101,375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76,402l65,402,65,438,76,438,76,402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20,303l7,303,6,308,4,313,3,322,3,323,3,343,5,350,15,362,21,365,37,365,43,363,52,355,53,352,24,352,20,350,14,343,13,338,13,326,14,322,16,313,16,312,18,308,20,303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99,311l81,311,85,313,91,321,92,327,92,339,92,344,89,355,86,360,83,365,97,365,99,360,100,354,103,344,103,339,103,322,101,313,99,311xe" filled="true" fillcolor="#000000" stroked="false">
                <v:path arrowok="t"/>
                <v:fill type="solid"/>
              </v:shape>
              <v:shape style="position:absolute;left:0;top:297;width:104;height:916" coordorigin="0,297" coordsize="104,916" path="m84,297l66,297,60,299,51,309,47,316,45,327,44,334,43,341,41,346,37,351,33,352,53,352,55,347,57,337,59,323,61,318,67,312,71,311,99,311,91,300,84,297xe" filled="true" fillcolor="#000000" stroked="false">
                <v:path arrowok="t"/>
                <v:fill type="solid"/>
              </v:shape>
            </v:group>
            <v:group style="position:absolute;left:684;top:1647;width:1889;height:102" coordorigin="684,1647" coordsize="1889,102">
              <v:shape style="position:absolute;left:684;top:1647;width:1889;height:102" coordorigin="684,1647" coordsize="1889,102" path="m743,1649l715,1649,704,1654,688,1672,684,1685,684,1715,688,1727,704,1746,711,1748,747,1748,753,1746,759,1740,719,1740,712,1736,701,1722,698,1712,698,1688,701,1678,712,1664,719,1660,759,1660,753,1654,743,1649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759,1660l739,1660,746,1664,757,1678,760,1688,760,1712,757,1722,746,1736,739,1740,759,1740,770,1727,774,1715,774,1685,770,1672,759,1660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814,1737l805,1737,808,1742,811,1745,818,1748,841,1748,845,1747,850,1740,819,1740,814,1738,814,173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805,1647l793,1647,793,1748,805,1748,805,1737,814,1737,807,1728,805,1721,805,1703,807,1696,814,1687,805,1687,805,164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850,1684l832,1684,837,1686,844,1696,846,1703,846,1721,844,1728,837,1738,832,1740,850,1740,856,1733,859,1723,859,1700,856,1691,850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838,1674l823,1674,819,1675,811,1679,808,1682,805,1687,814,1687,814,1686,819,1684,850,1684,845,1677,838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873,1733l873,1746,878,1747,882,1748,914,1748,915,1748,926,1740,895,1740,890,1740,882,1737,877,1736,873,1733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906,1674l892,1674,886,1676,876,1683,873,1688,874,1701,875,1705,882,1712,887,1714,894,1716,899,1717,906,1718,911,1720,915,1723,916,1726,916,1733,915,1735,909,1739,904,1740,926,1740,928,1735,929,1722,927,1718,920,1711,914,1708,905,1707,895,1704,890,1703,888,1701,886,1700,885,1697,885,1691,887,1688,892,1685,897,1684,925,1684,925,1678,921,1676,918,1675,910,1674,906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925,1684l907,1684,911,1684,918,1686,921,1687,925,1689,925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988,1674l967,1674,958,1677,946,1691,942,1701,942,1724,946,1733,959,1747,964,1748,995,1748,998,1748,1003,1746,1007,1745,1007,1740,973,1740,967,1738,958,1729,955,1723,955,1715,1010,1715,1010,1705,955,1705,956,1699,958,1693,966,1686,971,1684,1002,1684,996,1677,988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07,1733l1003,1736,998,1737,990,1739,985,1740,1007,1740,1007,1733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02,1684l984,1684,989,1686,996,1694,998,1699,998,1705,955,1705,1010,1705,1010,1698,1007,1689,1002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41,1675l1029,1675,1029,1748,1041,1748,1041,1702,1043,1695,1050,1687,1041,1687,1041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60,1674l1055,1675,1047,1679,1043,1682,1041,1687,1050,1687,1055,1684,1072,1684,1071,1674,1068,1674,1060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72,1684l1055,1684,1066,1685,1067,1685,1072,1687,1072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088,1675l1075,1675,1103,1748,1119,1748,1123,1737,1111,1737,1088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146,1675l1134,1675,1111,1737,1123,1737,1146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14,1684l1194,1684,1199,1685,1206,1691,1208,1696,1208,1702,1180,1702,1172,1704,1161,1713,1158,1719,1158,1734,1160,1740,1169,1748,1170,1748,1195,1748,1202,1745,1205,1742,1206,1740,1181,1740,1177,1739,1172,1734,1170,1731,1170,1721,1172,1717,1176,1715,1179,1713,1186,1712,1220,1712,1220,1696,1217,1687,1214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20,1737l1208,1737,1208,1748,1220,1748,1220,173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20,1712l1208,1712,1208,1722,1206,1728,1198,1738,1192,1740,1206,1740,1208,1737,1220,1737,1220,1712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199,1674l1184,1674,1180,1674,1172,1676,1168,1677,1164,1679,1164,1690,1167,1688,1171,1686,1179,1684,1183,1684,1214,1684,1207,1676,1199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56,1685l1244,1685,1244,1734,1246,1740,1253,1747,1259,1748,1281,1748,1281,1738,1263,1738,1260,1737,1257,1734,1256,1730,1256,168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81,1675l1235,1675,1235,1685,1281,1685,1281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256,1655l1244,1655,1244,1675,1256,1675,1256,165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308,1675l1296,1675,1296,1748,1308,1748,1308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308,1647l1296,1647,1296,1662,1308,1662,1308,164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372,1674l1351,1674,1343,1677,1331,1691,1328,1700,1328,1724,1331,1733,1343,1747,1347,1748,1376,1748,1380,1747,1386,1740,1355,1740,1350,1738,1343,1728,1341,1721,1341,1703,1343,1696,1350,1686,1355,1684,1386,1684,1380,1677,1372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386,1684l1368,1684,1373,1686,1380,1696,1382,1703,1382,1721,1380,1727,1373,1738,1368,1740,1386,1740,1392,1733,1395,1724,1395,1700,1392,1691,1386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426,1675l1414,1675,1414,1748,1426,1748,1426,1700,1428,1694,1435,1687,1426,1687,1426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471,1684l1452,1684,1456,1686,1459,1689,1462,1693,1463,1698,1463,1748,1475,1748,1475,1694,1473,1687,1471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458,1674l1445,1674,1440,1675,1432,1679,1429,1682,1426,1687,1435,1687,1436,1686,1441,1684,1471,1684,1464,1676,1458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542,1651l1542,1748,1569,1748,1592,1746,1608,1738,1608,1737,1555,1737,1555,1662,1608,1662,1595,1655,1573,1651,1542,1651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608,1662l1584,1662,1594,1665,1606,1677,1609,1687,1609,1713,1606,1722,1594,1734,1584,1737,1608,1737,1619,1722,1623,1701,1620,1678,1610,1663,1608,1662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654,1675l1642,1675,1642,1730,1645,1737,1653,1748,1655,1748,1679,1748,1685,1745,1688,1742,1690,1740,1665,1740,1661,1738,1656,1731,1654,1726,1654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703,1737l1691,1737,1691,1748,1703,1748,1703,173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703,1675l1691,1675,1691,1724,1690,1729,1682,1738,1677,1740,1690,1740,1691,1737,1703,1737,1703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739,1675l1727,1675,1727,1748,1739,1748,1739,1702,1741,1695,1748,1687,1739,1687,1739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758,1674l1753,1675,1745,1679,1742,1682,1739,1687,1748,1687,1754,1684,1770,1684,1770,1674,1767,1674,1758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770,1684l1754,1684,1764,1685,1766,1685,1770,1687,1770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34,1684l1813,1684,1819,1685,1826,1691,1828,1696,1828,1702,1800,1702,1792,1704,1781,1713,1778,1719,1778,1734,1780,1740,1789,1748,1790,1748,1815,1748,1821,1745,1825,1742,1826,1740,1801,1740,1797,1739,1791,1734,1790,1731,1790,1721,1792,1717,1796,1715,1799,1713,1806,1712,1840,1712,1840,1696,1837,1687,1834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40,1737l1828,1737,1828,1748,1840,1748,1840,173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40,1712l1828,1712,1828,1722,1826,1728,1818,1738,1812,1740,1826,1740,1828,1737,1840,1737,1840,1712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19,1674l1804,1674,1800,1674,1792,1676,1788,1677,1783,1679,1783,1690,1787,1688,1791,1686,1799,1684,1803,1684,1834,1684,1827,1676,1819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76,1685l1864,1685,1864,1734,1866,1740,1873,1747,1879,1748,1901,1748,1901,1738,1883,1738,1880,1737,1877,1734,1876,1730,1876,168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901,1675l1855,1675,1855,1685,1901,1685,1901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876,1655l1864,1655,1864,1675,1876,1675,1876,165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928,1675l1916,1675,1916,1748,1928,1748,1928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928,1647l1916,1647,1916,1662,1928,1662,1928,164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1992,1674l1971,1674,1963,1677,1951,1691,1948,1700,1948,1724,1951,1733,1963,1747,1967,1748,1996,1748,2000,1747,2006,1740,1975,1740,1970,1738,1962,1728,1961,1721,1961,1703,1962,1696,1970,1686,1975,1684,2006,1684,2000,1677,1992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006,1684l1988,1684,1993,1686,2000,1696,2002,1703,2002,1721,2000,1727,1993,1738,1988,1740,2006,1740,2012,1733,2015,1724,2015,1700,2012,1691,2006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046,1675l2034,1675,2034,1748,2046,1748,2046,1700,2048,1694,2055,1687,2046,1687,2046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091,1684l2072,1684,2076,1686,2082,1693,2083,1698,2083,1748,2095,1748,2095,1694,2093,1687,2091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078,1674l2064,1674,2060,1675,2052,1679,2049,1682,2046,1687,2055,1687,2055,1686,2060,1684,2091,1684,2084,1676,2078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190,1647l2179,1647,2173,1657,2168,1668,2161,1687,2160,1696,2160,1716,2161,1726,2168,1746,2169,1748,2181,1748,2180,1746,2174,1726,2173,1716,2173,1696,2174,1687,2180,1667,2184,1657,2190,164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213,1651l2213,1748,2240,1748,2263,1746,2280,1738,2280,1737,2227,1737,2227,1662,2280,1662,2266,1655,2245,1651,2213,1651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280,1662l2256,1662,2266,1665,2278,1677,2281,1687,2281,1713,2278,1722,2266,1734,2256,1737,2280,1737,2291,1722,2295,1701,2292,1678,2282,1663,2280,1662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366,1684l2346,1684,2351,1685,2359,1691,2360,1696,2360,1702,2333,1702,2325,1704,2314,1713,2311,1719,2311,1734,2313,1740,2322,1748,2323,1748,2347,1748,2354,1745,2358,1742,2359,1740,2334,1740,2330,1739,2324,1734,2323,1731,2323,1721,2325,1717,2332,1713,2339,1712,2372,1712,2372,1696,2370,1687,2366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372,1737l2360,1737,2360,1748,2372,1748,2372,1737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372,1712l2360,1712,2360,1722,2358,1728,2350,1738,2345,1740,2359,1740,2360,1737,2372,1737,2372,1712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351,1674l2337,1674,2333,1674,2325,1676,2321,1677,2316,1679,2316,1690,2320,1688,2324,1686,2331,1684,2336,1684,2366,1684,2359,1676,2351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401,1675l2388,1675,2418,1747,2417,1748,2430,1748,2436,1732,2424,1732,2401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459,1675l2446,1675,2424,1732,2436,1732,2459,1675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470,1733l2470,1746,2475,1747,2479,1748,2511,1748,2512,1748,2523,1740,2492,1740,2488,1740,2479,1737,2475,1736,2470,1733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503,1674l2490,1674,2483,1676,2478,1679,2473,1683,2471,1688,2471,1701,2472,1705,2479,1712,2484,1714,2492,1716,2496,1717,2503,1718,2508,1720,2512,1723,2514,1726,2514,1733,2512,1735,2509,1737,2506,1739,2502,1740,2523,1740,2526,1735,2526,1722,2524,1718,2517,1711,2511,1708,2502,1707,2492,1704,2488,1703,2485,1701,2483,1700,2482,1697,2482,1691,2484,1688,2490,1685,2494,1684,2522,1684,2522,1678,2519,1676,2515,1675,2507,1674,2503,167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522,1684l2504,1684,2508,1684,2515,1686,2519,1687,2522,1689,2522,1684xe" filled="true" fillcolor="#000000" stroked="false">
                <v:path arrowok="t"/>
                <v:fill type="solid"/>
              </v:shape>
              <v:shape style="position:absolute;left:684;top:1647;width:1889;height:102" coordorigin="684,1647" coordsize="1889,102" path="m2553,1647l2543,1647,2549,1657,2553,1667,2559,1687,2560,1696,2560,1716,2559,1726,2553,1746,2552,1748,2563,1748,2565,1746,2571,1726,2573,1716,2573,1696,2571,1687,2565,1668,2560,1657,2553,1647xe" filled="true" fillcolor="#000000" stroked="false">
                <v:path arrowok="t"/>
                <v:fill type="solid"/>
              </v:shape>
            </v:group>
            <v:group style="position:absolute;left:487;top:361;width:2212;height:975" coordorigin="487,361" coordsize="2212,975">
              <v:shape style="position:absolute;left:487;top:361;width:2212;height:975" coordorigin="487,361" coordsize="2212,975" path="m487,1335l527,1281,567,1246,607,1196,647,1161,688,1134,728,1111,768,1084,808,1057,849,1038,888,1018,929,997,969,977,1009,956,1049,936,1090,918,1130,901,1170,883,1210,870,1250,854,1291,842,1331,825,1371,811,1411,796,1452,780,1492,766,1572,743,1612,729,1653,718,1693,700,1733,690,1773,671,1814,660,1854,646,1894,624,1934,615,1974,606,2015,595,2055,579,2095,569,2135,557,2176,545,2216,533,2256,525,2296,510,2336,492,2377,476,2417,458,2457,445,2497,429,2538,417,2578,404,2618,389,2658,373,2698,361e" filled="false" stroked="true" strokeweight=".416pt" strokecolor="#0000ff">
                <v:path arrowok="t"/>
              </v:shape>
            </v:group>
            <v:group style="position:absolute;left:467;top:1315;width:40;height:40" coordorigin="467,1315" coordsize="40,40">
              <v:shape style="position:absolute;left:467;top:1315;width:40;height:40" coordorigin="467,1315" coordsize="40,40" path="m467,1355l507,1355,507,1315,467,1315,467,1355xe" filled="false" stroked="true" strokeweight=".416pt" strokecolor="#0000ff">
                <v:path arrowok="t"/>
              </v:shape>
            </v:group>
            <v:group style="position:absolute;left:507;top:1261;width:40;height:40" coordorigin="507,1261" coordsize="40,40">
              <v:shape style="position:absolute;left:507;top:1261;width:40;height:40" coordorigin="507,1261" coordsize="40,40" path="m507,1301l547,1301,547,1261,507,1261,507,1301xe" filled="false" stroked="true" strokeweight=".416pt" strokecolor="#0000ff">
                <v:path arrowok="t"/>
              </v:shape>
            </v:group>
            <v:group style="position:absolute;left:547;top:1226;width:40;height:40" coordorigin="547,1226" coordsize="40,40">
              <v:shape style="position:absolute;left:547;top:1226;width:40;height:40" coordorigin="547,1226" coordsize="40,40" path="m547,1266l587,1266,587,1226,547,1226,547,1266xe" filled="false" stroked="true" strokeweight=".416pt" strokecolor="#0000ff">
                <v:path arrowok="t"/>
              </v:shape>
            </v:group>
            <v:group style="position:absolute;left:587;top:1176;width:40;height:40" coordorigin="587,1176" coordsize="40,40">
              <v:shape style="position:absolute;left:587;top:1176;width:40;height:40" coordorigin="587,1176" coordsize="40,40" path="m587,1216l627,1216,627,1176,587,1176,587,1216xe" filled="false" stroked="true" strokeweight=".416pt" strokecolor="#0000ff">
                <v:path arrowok="t"/>
              </v:shape>
            </v:group>
            <v:group style="position:absolute;left:627;top:1142;width:40;height:40" coordorigin="627,1142" coordsize="40,40">
              <v:shape style="position:absolute;left:627;top:1142;width:40;height:40" coordorigin="627,1142" coordsize="40,40" path="m627,1181l667,1181,667,1142,627,1142,627,1181xe" filled="false" stroked="true" strokeweight=".416pt" strokecolor="#0000ff">
                <v:path arrowok="t"/>
              </v:shape>
            </v:group>
            <v:group style="position:absolute;left:668;top:1114;width:40;height:40" coordorigin="668,1114" coordsize="40,40">
              <v:shape style="position:absolute;left:668;top:1114;width:40;height:40" coordorigin="668,1114" coordsize="40,40" path="m668,1154l708,1154,708,1114,668,1114,668,1154xe" filled="false" stroked="true" strokeweight=".416pt" strokecolor="#0000ff">
                <v:path arrowok="t"/>
              </v:shape>
            </v:group>
            <v:group style="position:absolute;left:708;top:1091;width:40;height:40" coordorigin="708,1091" coordsize="40,40">
              <v:shape style="position:absolute;left:708;top:1091;width:40;height:40" coordorigin="708,1091" coordsize="40,40" path="m708,1131l748,1131,748,1091,708,1091,708,1131xe" filled="false" stroked="true" strokeweight=".416pt" strokecolor="#0000ff">
                <v:path arrowok="t"/>
              </v:shape>
            </v:group>
            <v:group style="position:absolute;left:748;top:1065;width:40;height:40" coordorigin="748,1065" coordsize="40,40">
              <v:shape style="position:absolute;left:748;top:1065;width:40;height:40" coordorigin="748,1065" coordsize="40,40" path="m748,1105l788,1105,788,1065,748,1065,748,1105xe" filled="false" stroked="true" strokeweight=".416pt" strokecolor="#0000ff">
                <v:path arrowok="t"/>
              </v:shape>
            </v:group>
            <v:group style="position:absolute;left:788;top:1037;width:40;height:40" coordorigin="788,1037" coordsize="40,40">
              <v:shape style="position:absolute;left:788;top:1037;width:40;height:40" coordorigin="788,1037" coordsize="40,40" path="m788,1077l828,1077,828,1037,788,1037,788,1077xe" filled="false" stroked="true" strokeweight=".416pt" strokecolor="#0000ff">
                <v:path arrowok="t"/>
              </v:shape>
            </v:group>
            <v:group style="position:absolute;left:829;top:1018;width:40;height:40" coordorigin="829,1018" coordsize="40,40">
              <v:shape style="position:absolute;left:829;top:1018;width:40;height:40" coordorigin="829,1018" coordsize="40,40" path="m829,1058l869,1058,869,1018,829,1018,829,1058xe" filled="false" stroked="true" strokeweight=".416pt" strokecolor="#0000ff">
                <v:path arrowok="t"/>
              </v:shape>
            </v:group>
            <v:group style="position:absolute;left:869;top:998;width:40;height:40" coordorigin="869,998" coordsize="40,40">
              <v:shape style="position:absolute;left:869;top:998;width:40;height:40" coordorigin="869,998" coordsize="40,40" path="m869,1038l908,1038,908,998,869,998,869,1038xe" filled="false" stroked="true" strokeweight=".416pt" strokecolor="#0000ff">
                <v:path arrowok="t"/>
              </v:shape>
            </v:group>
            <v:group style="position:absolute;left:909;top:977;width:40;height:40" coordorigin="909,977" coordsize="40,40">
              <v:shape style="position:absolute;left:909;top:977;width:40;height:40" coordorigin="909,977" coordsize="40,40" path="m909,1017l949,1017,949,977,909,977,909,1017xe" filled="false" stroked="true" strokeweight=".416pt" strokecolor="#0000ff">
                <v:path arrowok="t"/>
              </v:shape>
            </v:group>
            <v:group style="position:absolute;left:949;top:957;width:40;height:40" coordorigin="949,957" coordsize="40,40">
              <v:shape style="position:absolute;left:949;top:957;width:40;height:40" coordorigin="949,957" coordsize="40,40" path="m949,997l989,997,989,957,949,957,949,997xe" filled="false" stroked="true" strokeweight=".416pt" strokecolor="#0000ff">
                <v:path arrowok="t"/>
              </v:shape>
            </v:group>
            <v:group style="position:absolute;left:989;top:936;width:40;height:40" coordorigin="989,936" coordsize="40,40">
              <v:shape style="position:absolute;left:989;top:936;width:40;height:40" coordorigin="989,936" coordsize="40,40" path="m989,976l1029,976,1029,936,989,936,989,976xe" filled="false" stroked="true" strokeweight=".416pt" strokecolor="#0000ff">
                <v:path arrowok="t"/>
              </v:shape>
            </v:group>
            <v:group style="position:absolute;left:1030;top:916;width:40;height:40" coordorigin="1030,916" coordsize="40,40">
              <v:shape style="position:absolute;left:1030;top:916;width:40;height:40" coordorigin="1030,916" coordsize="40,40" path="m1030,956l1069,956,1069,916,1030,916,1030,956xe" filled="false" stroked="true" strokeweight=".416pt" strokecolor="#0000ff">
                <v:path arrowok="t"/>
              </v:shape>
            </v:group>
            <v:group style="position:absolute;left:1070;top:899;width:40;height:40" coordorigin="1070,899" coordsize="40,40">
              <v:shape style="position:absolute;left:1070;top:899;width:40;height:40" coordorigin="1070,899" coordsize="40,40" path="m1070,938l1110,938,1110,899,1070,899,1070,938xe" filled="false" stroked="true" strokeweight=".416pt" strokecolor="#0000ff">
                <v:path arrowok="t"/>
              </v:shape>
            </v:group>
            <v:group style="position:absolute;left:1110;top:881;width:40;height:40" coordorigin="1110,881" coordsize="40,40">
              <v:shape style="position:absolute;left:1110;top:881;width:40;height:40" coordorigin="1110,881" coordsize="40,40" path="m1110,921l1150,921,1150,881,1110,881,1110,921xe" filled="false" stroked="true" strokeweight=".416pt" strokecolor="#0000ff">
                <v:path arrowok="t"/>
              </v:shape>
            </v:group>
            <v:group style="position:absolute;left:1150;top:863;width:40;height:40" coordorigin="1150,863" coordsize="40,40">
              <v:shape style="position:absolute;left:1150;top:863;width:40;height:40" coordorigin="1150,863" coordsize="40,40" path="m1150,903l1190,903,1190,863,1150,863,1150,903xe" filled="false" stroked="true" strokeweight=".416pt" strokecolor="#0000ff">
                <v:path arrowok="t"/>
              </v:shape>
            </v:group>
            <v:group style="position:absolute;left:1191;top:850;width:40;height:40" coordorigin="1191,850" coordsize="40,40">
              <v:shape style="position:absolute;left:1191;top:850;width:40;height:40" coordorigin="1191,850" coordsize="40,40" path="m1191,890l1230,890,1230,850,1191,850,1191,890xe" filled="false" stroked="true" strokeweight=".416pt" strokecolor="#0000ff">
                <v:path arrowok="t"/>
              </v:shape>
            </v:group>
            <v:group style="position:absolute;left:1230;top:834;width:40;height:40" coordorigin="1230,834" coordsize="40,40">
              <v:shape style="position:absolute;left:1230;top:834;width:40;height:40" coordorigin="1230,834" coordsize="40,40" path="m1230,874l1270,874,1270,834,1230,834,1230,874xe" filled="false" stroked="true" strokeweight=".416pt" strokecolor="#0000ff">
                <v:path arrowok="t"/>
              </v:shape>
            </v:group>
            <v:group style="position:absolute;left:1271;top:822;width:40;height:40" coordorigin="1271,822" coordsize="40,40">
              <v:shape style="position:absolute;left:1271;top:822;width:40;height:40" coordorigin="1271,822" coordsize="40,40" path="m1271,862l1311,862,1311,822,1271,822,1271,862xe" filled="false" stroked="true" strokeweight=".416pt" strokecolor="#0000ff">
                <v:path arrowok="t"/>
              </v:shape>
            </v:group>
            <v:group style="position:absolute;left:1311;top:805;width:40;height:40" coordorigin="1311,805" coordsize="40,40">
              <v:shape style="position:absolute;left:1311;top:805;width:40;height:40" coordorigin="1311,805" coordsize="40,40" path="m1311,845l1351,845,1351,805,1311,805,1311,845xe" filled="false" stroked="true" strokeweight=".416pt" strokecolor="#0000ff">
                <v:path arrowok="t"/>
              </v:shape>
            </v:group>
            <v:group style="position:absolute;left:1351;top:791;width:40;height:40" coordorigin="1351,791" coordsize="40,40">
              <v:shape style="position:absolute;left:1351;top:791;width:40;height:40" coordorigin="1351,791" coordsize="40,40" path="m1351,831l1391,831,1391,791,1351,791,1351,831xe" filled="false" stroked="true" strokeweight=".416pt" strokecolor="#0000ff">
                <v:path arrowok="t"/>
              </v:shape>
            </v:group>
            <v:group style="position:absolute;left:1391;top:776;width:40;height:40" coordorigin="1391,776" coordsize="40,40">
              <v:shape style="position:absolute;left:1391;top:776;width:40;height:40" coordorigin="1391,776" coordsize="40,40" path="m1391,816l1431,816,1431,776,1391,776,1391,816xe" filled="false" stroked="true" strokeweight=".416pt" strokecolor="#0000ff">
                <v:path arrowok="t"/>
              </v:shape>
            </v:group>
            <v:group style="position:absolute;left:1432;top:760;width:40;height:40" coordorigin="1432,760" coordsize="40,40">
              <v:shape style="position:absolute;left:1432;top:760;width:40;height:40" coordorigin="1432,760" coordsize="40,40" path="m1432,800l1472,800,1472,760,1432,760,1432,800xe" filled="false" stroked="true" strokeweight=".416pt" strokecolor="#0000ff">
                <v:path arrowok="t"/>
              </v:shape>
            </v:group>
            <v:group style="position:absolute;left:1472;top:746;width:40;height:40" coordorigin="1472,746" coordsize="40,40">
              <v:shape style="position:absolute;left:1472;top:746;width:40;height:40" coordorigin="1472,746" coordsize="40,40" path="m1472,786l1512,786,1512,746,1472,746,1472,786xe" filled="false" stroked="true" strokeweight=".416pt" strokecolor="#0000ff">
                <v:path arrowok="t"/>
              </v:shape>
            </v:group>
            <v:group style="position:absolute;left:1512;top:734;width:40;height:40" coordorigin="1512,734" coordsize="40,40">
              <v:shape style="position:absolute;left:1512;top:734;width:40;height:40" coordorigin="1512,734" coordsize="40,40" path="m1512,774l1552,774,1552,734,1512,734,1512,774xe" filled="false" stroked="true" strokeweight=".416pt" strokecolor="#0000ff">
                <v:path arrowok="t"/>
              </v:shape>
            </v:group>
            <v:group style="position:absolute;left:1553;top:723;width:40;height:40" coordorigin="1553,723" coordsize="40,40">
              <v:shape style="position:absolute;left:1553;top:723;width:40;height:40" coordorigin="1553,723" coordsize="40,40" path="m1553,762l1592,762,1592,723,1553,723,1553,762xe" filled="false" stroked="true" strokeweight=".416pt" strokecolor="#0000ff">
                <v:path arrowok="t"/>
              </v:shape>
            </v:group>
            <v:group style="position:absolute;left:1592;top:709;width:40;height:40" coordorigin="1592,709" coordsize="40,40">
              <v:shape style="position:absolute;left:1592;top:709;width:40;height:40" coordorigin="1592,709" coordsize="40,40" path="m1592,749l1632,749,1632,709,1592,709,1592,749xe" filled="false" stroked="true" strokeweight=".416pt" strokecolor="#0000ff">
                <v:path arrowok="t"/>
              </v:shape>
            </v:group>
            <v:group style="position:absolute;left:1633;top:698;width:40;height:40" coordorigin="1633,698" coordsize="40,40">
              <v:shape style="position:absolute;left:1633;top:698;width:40;height:40" coordorigin="1633,698" coordsize="40,40" path="m1633,738l1673,738,1673,698,1633,698,1633,738xe" filled="false" stroked="true" strokeweight=".416pt" strokecolor="#0000ff">
                <v:path arrowok="t"/>
              </v:shape>
            </v:group>
            <v:group style="position:absolute;left:1673;top:680;width:40;height:40" coordorigin="1673,680" coordsize="40,40">
              <v:shape style="position:absolute;left:1673;top:680;width:40;height:40" coordorigin="1673,680" coordsize="40,40" path="m1673,720l1713,720,1713,680,1673,680,1673,720xe" filled="false" stroked="true" strokeweight=".416pt" strokecolor="#0000ff">
                <v:path arrowok="t"/>
              </v:shape>
            </v:group>
            <v:group style="position:absolute;left:1713;top:670;width:40;height:40" coordorigin="1713,670" coordsize="40,40">
              <v:shape style="position:absolute;left:1713;top:670;width:40;height:40" coordorigin="1713,670" coordsize="40,40" path="m1713,710l1753,710,1753,670,1713,670,1713,710xe" filled="false" stroked="true" strokeweight=".416pt" strokecolor="#0000ff">
                <v:path arrowok="t"/>
              </v:shape>
            </v:group>
            <v:group style="position:absolute;left:1753;top:651;width:40;height:40" coordorigin="1753,651" coordsize="40,40">
              <v:shape style="position:absolute;left:1753;top:651;width:40;height:40" coordorigin="1753,651" coordsize="40,40" path="m1753,691l1793,691,1793,651,1753,651,1753,691xe" filled="false" stroked="true" strokeweight=".416pt" strokecolor="#0000ff">
                <v:path arrowok="t"/>
              </v:shape>
            </v:group>
            <v:group style="position:absolute;left:1794;top:640;width:40;height:40" coordorigin="1794,640" coordsize="40,40">
              <v:shape style="position:absolute;left:1794;top:640;width:40;height:40" coordorigin="1794,640" coordsize="40,40" path="m1794,680l1834,680,1834,640,1794,640,1794,680xe" filled="false" stroked="true" strokeweight=".416pt" strokecolor="#0000ff">
                <v:path arrowok="t"/>
              </v:shape>
            </v:group>
            <v:group style="position:absolute;left:1834;top:626;width:40;height:40" coordorigin="1834,626" coordsize="40,40">
              <v:shape style="position:absolute;left:1834;top:626;width:40;height:40" coordorigin="1834,626" coordsize="40,40" path="m1834,666l1874,666,1874,626,1834,626,1834,666xe" filled="false" stroked="true" strokeweight=".416pt" strokecolor="#0000ff">
                <v:path arrowok="t"/>
              </v:shape>
            </v:group>
            <v:group style="position:absolute;left:1874;top:604;width:40;height:40" coordorigin="1874,604" coordsize="40,40">
              <v:shape style="position:absolute;left:1874;top:604;width:40;height:40" coordorigin="1874,604" coordsize="40,40" path="m1874,644l1914,644,1914,604,1874,604,1874,644xe" filled="false" stroked="true" strokeweight=".416pt" strokecolor="#0000ff">
                <v:path arrowok="t"/>
              </v:shape>
            </v:group>
            <v:group style="position:absolute;left:1914;top:595;width:40;height:40" coordorigin="1914,595" coordsize="40,40">
              <v:shape style="position:absolute;left:1914;top:595;width:40;height:40" coordorigin="1914,595" coordsize="40,40" path="m1914,635l1954,635,1954,595,1914,595,1914,635xe" filled="false" stroked="true" strokeweight=".416pt" strokecolor="#0000ff">
                <v:path arrowok="t"/>
              </v:shape>
            </v:group>
            <v:group style="position:absolute;left:1954;top:587;width:40;height:40" coordorigin="1954,587" coordsize="40,40">
              <v:shape style="position:absolute;left:1954;top:587;width:40;height:40" coordorigin="1954,587" coordsize="40,40" path="m1954,626l1994,626,1994,587,1954,587,1954,626xe" filled="false" stroked="true" strokeweight=".416pt" strokecolor="#0000ff">
                <v:path arrowok="t"/>
              </v:shape>
            </v:group>
            <v:group style="position:absolute;left:1995;top:575;width:40;height:40" coordorigin="1995,575" coordsize="40,40">
              <v:shape style="position:absolute;left:1995;top:575;width:40;height:40" coordorigin="1995,575" coordsize="40,40" path="m1995,615l2035,615,2035,575,1995,575,1995,615xe" filled="false" stroked="true" strokeweight=".416pt" strokecolor="#0000ff">
                <v:path arrowok="t"/>
              </v:shape>
            </v:group>
            <v:group style="position:absolute;left:2035;top:559;width:40;height:40" coordorigin="2035,559" coordsize="40,40">
              <v:shape style="position:absolute;left:2035;top:559;width:40;height:40" coordorigin="2035,559" coordsize="40,40" path="m2035,599l2075,599,2075,559,2035,559,2035,599xe" filled="false" stroked="true" strokeweight=".416pt" strokecolor="#0000ff">
                <v:path arrowok="t"/>
              </v:shape>
            </v:group>
            <v:group style="position:absolute;left:2075;top:549;width:40;height:40" coordorigin="2075,549" coordsize="40,40">
              <v:shape style="position:absolute;left:2075;top:549;width:40;height:40" coordorigin="2075,549" coordsize="40,40" path="m2075,589l2115,589,2115,549,2075,549,2075,589xe" filled="false" stroked="true" strokeweight=".416pt" strokecolor="#0000ff">
                <v:path arrowok="t"/>
              </v:shape>
            </v:group>
            <v:group style="position:absolute;left:2115;top:537;width:40;height:40" coordorigin="2115,537" coordsize="40,40">
              <v:shape style="position:absolute;left:2115;top:537;width:40;height:40" coordorigin="2115,537" coordsize="40,40" path="m2115,576l2155,576,2155,537,2115,537,2115,576xe" filled="false" stroked="true" strokeweight=".416pt" strokecolor="#0000ff">
                <v:path arrowok="t"/>
              </v:shape>
            </v:group>
            <v:group style="position:absolute;left:2156;top:525;width:40;height:40" coordorigin="2156,525" coordsize="40,40">
              <v:shape style="position:absolute;left:2156;top:525;width:40;height:40" coordorigin="2156,525" coordsize="40,40" path="m2156,565l2196,565,2196,525,2156,525,2156,565xe" filled="false" stroked="true" strokeweight=".416pt" strokecolor="#0000ff">
                <v:path arrowok="t"/>
              </v:shape>
            </v:group>
            <v:group style="position:absolute;left:2196;top:513;width:40;height:40" coordorigin="2196,513" coordsize="40,40">
              <v:shape style="position:absolute;left:2196;top:513;width:40;height:40" coordorigin="2196,513" coordsize="40,40" path="m2196,553l2236,553,2236,513,2196,513,2196,553xe" filled="false" stroked="true" strokeweight=".416pt" strokecolor="#0000ff">
                <v:path arrowok="t"/>
              </v:shape>
            </v:group>
            <v:group style="position:absolute;left:2236;top:505;width:40;height:40" coordorigin="2236,505" coordsize="40,40">
              <v:shape style="position:absolute;left:2236;top:505;width:40;height:40" coordorigin="2236,505" coordsize="40,40" path="m2236,545l2276,545,2276,505,2236,505,2236,545xe" filled="false" stroked="true" strokeweight=".416pt" strokecolor="#0000ff">
                <v:path arrowok="t"/>
              </v:shape>
            </v:group>
            <v:group style="position:absolute;left:2276;top:490;width:40;height:40" coordorigin="2276,490" coordsize="40,40">
              <v:shape style="position:absolute;left:2276;top:490;width:40;height:40" coordorigin="2276,490" coordsize="40,40" path="m2276,530l2316,530,2316,490,2276,490,2276,530xe" filled="false" stroked="true" strokeweight=".416pt" strokecolor="#0000ff">
                <v:path arrowok="t"/>
              </v:shape>
            </v:group>
            <v:group style="position:absolute;left:2316;top:472;width:40;height:40" coordorigin="2316,472" coordsize="40,40">
              <v:shape style="position:absolute;left:2316;top:472;width:40;height:40" coordorigin="2316,472" coordsize="40,40" path="m2316,512l2356,512,2356,472,2316,472,2316,512xe" filled="false" stroked="true" strokeweight=".416pt" strokecolor="#0000ff">
                <v:path arrowok="t"/>
              </v:shape>
            </v:group>
            <v:group style="position:absolute;left:2357;top:456;width:40;height:40" coordorigin="2357,456" coordsize="40,40">
              <v:shape style="position:absolute;left:2357;top:456;width:40;height:40" coordorigin="2357,456" coordsize="40,40" path="m2357,496l2397,496,2397,456,2357,456,2357,496xe" filled="false" stroked="true" strokeweight=".416pt" strokecolor="#0000ff">
                <v:path arrowok="t"/>
              </v:shape>
            </v:group>
            <v:group style="position:absolute;left:2397;top:438;width:40;height:40" coordorigin="2397,438" coordsize="40,40">
              <v:shape style="position:absolute;left:2397;top:438;width:40;height:40" coordorigin="2397,438" coordsize="40,40" path="m2397,478l2437,478,2437,438,2397,438,2397,478xe" filled="false" stroked="true" strokeweight=".416pt" strokecolor="#0000ff">
                <v:path arrowok="t"/>
              </v:shape>
            </v:group>
            <v:group style="position:absolute;left:2437;top:425;width:40;height:40" coordorigin="2437,425" coordsize="40,40">
              <v:shape style="position:absolute;left:2437;top:425;width:40;height:40" coordorigin="2437,425" coordsize="40,40" path="m2437,465l2477,465,2477,425,2437,425,2437,465xe" filled="false" stroked="true" strokeweight=".416pt" strokecolor="#0000ff">
                <v:path arrowok="t"/>
              </v:shape>
            </v:group>
            <v:group style="position:absolute;left:2477;top:409;width:40;height:40" coordorigin="2477,409" coordsize="40,40">
              <v:shape style="position:absolute;left:2477;top:409;width:40;height:40" coordorigin="2477,409" coordsize="40,40" path="m2477,449l2517,449,2517,409,2477,409,2477,449xe" filled="false" stroked="true" strokeweight=".416pt" strokecolor="#0000ff">
                <v:path arrowok="t"/>
              </v:shape>
            </v:group>
            <v:group style="position:absolute;left:2518;top:397;width:40;height:40" coordorigin="2518,397" coordsize="40,40">
              <v:shape style="position:absolute;left:2518;top:397;width:40;height:40" coordorigin="2518,397" coordsize="40,40" path="m2518,437l2558,437,2558,397,2518,397,2518,437xe" filled="false" stroked="true" strokeweight=".416pt" strokecolor="#0000ff">
                <v:path arrowok="t"/>
              </v:shape>
            </v:group>
            <v:group style="position:absolute;left:2558;top:384;width:40;height:40" coordorigin="2558,384" coordsize="40,40">
              <v:shape style="position:absolute;left:2558;top:384;width:40;height:40" coordorigin="2558,384" coordsize="40,40" path="m2558,424l2598,424,2598,384,2558,384,2558,424xe" filled="false" stroked="true" strokeweight=".416pt" strokecolor="#0000ff">
                <v:path arrowok="t"/>
              </v:shape>
            </v:group>
            <v:group style="position:absolute;left:2598;top:369;width:40;height:40" coordorigin="2598,369" coordsize="40,40">
              <v:shape style="position:absolute;left:2598;top:369;width:40;height:40" coordorigin="2598,369" coordsize="40,40" path="m2598,409l2638,409,2638,369,2598,369,2598,409xe" filled="false" stroked="true" strokeweight=".416pt" strokecolor="#0000ff">
                <v:path arrowok="t"/>
              </v:shape>
            </v:group>
            <v:group style="position:absolute;left:2638;top:353;width:40;height:40" coordorigin="2638,353" coordsize="40,40">
              <v:shape style="position:absolute;left:2638;top:353;width:40;height:40" coordorigin="2638,353" coordsize="40,40" path="m2638,393l2678,393,2678,353,2638,353,2638,393xe" filled="false" stroked="true" strokeweight=".416pt" strokecolor="#0000ff">
                <v:path arrowok="t"/>
              </v:shape>
            </v:group>
            <v:group style="position:absolute;left:2678;top:341;width:40;height:40" coordorigin="2678,341" coordsize="40,40">
              <v:shape style="position:absolute;left:2678;top:341;width:40;height:40" coordorigin="2678,341" coordsize="40,40" path="m2678,381l2718,381,2718,341,2678,341,2678,381xe" filled="false" stroked="true" strokeweight=".416pt" strokecolor="#0000ff">
                <v:path arrowok="t"/>
              </v:shape>
            </v:group>
            <v:group style="position:absolute;left:446;top:41;width:2413;height:1434" coordorigin="446,41" coordsize="2413,1434">
              <v:shape style="position:absolute;left:446;top:41;width:2413;height:1434" coordorigin="446,41" coordsize="2413,1434" path="m446,1474l2859,1474,2859,41,446,41,446,1474xe" filled="false" stroked="true" strokeweight=".2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4"/>
          <w:sz w:val="20"/>
          <w:szCs w:val="20"/>
        </w:rPr>
      </w:r>
    </w:p>
    <w:p>
      <w:pPr>
        <w:spacing w:before="132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Fig. 4.    Detected </w:t>
      </w:r>
      <w:r>
        <w:rPr>
          <w:rFonts w:ascii="Times New Roman"/>
          <w:color w:val="231F20"/>
          <w:spacing w:val="-3"/>
          <w:sz w:val="16"/>
        </w:rPr>
        <w:t>IoT-ASes </w:t>
      </w:r>
      <w:r>
        <w:rPr>
          <w:rFonts w:ascii="Times New Roman"/>
          <w:color w:val="231F20"/>
          <w:sz w:val="16"/>
        </w:rPr>
        <w:t>under extended observation at B  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root.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7" w:lineRule="auto" w:before="134"/>
        <w:ind w:right="109"/>
        <w:jc w:val="both"/>
      </w:pPr>
      <w:r>
        <w:rPr>
          <w:color w:val="231F20"/>
          <w:spacing w:val="-3"/>
        </w:rPr>
        <w:t>With </w:t>
      </w:r>
      <w:r>
        <w:rPr>
          <w:color w:val="231F20"/>
        </w:rPr>
        <w:t>more than half of all 13 root letters (62%, 8 out of</w:t>
      </w:r>
      <w:r>
        <w:rPr>
          <w:color w:val="231F20"/>
          <w:spacing w:val="-10"/>
        </w:rPr>
        <w:t> </w:t>
      </w:r>
      <w:r>
        <w:rPr>
          <w:color w:val="231F20"/>
        </w:rPr>
        <w:t>13),</w:t>
      </w:r>
      <w:r>
        <w:rPr>
          <w:color w:val="231F20"/>
          <w:w w:val="99"/>
        </w:rPr>
        <w:t> </w:t>
      </w:r>
      <w:r>
        <w:rPr>
          <w:color w:val="231F20"/>
        </w:rPr>
        <w:t>we expect to observe queries from the majority of</w:t>
      </w:r>
      <w:r>
        <w:rPr>
          <w:color w:val="231F20"/>
          <w:spacing w:val="45"/>
        </w:rPr>
        <w:t> </w:t>
      </w:r>
      <w:r>
        <w:rPr>
          <w:color w:val="231F20"/>
        </w:rPr>
        <w:t>recursives</w:t>
      </w:r>
      <w:r>
        <w:rPr>
          <w:color w:val="231F20"/>
          <w:w w:val="99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prior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2-day</w:t>
      </w:r>
      <w:r>
        <w:rPr>
          <w:color w:val="231F20"/>
          <w:w w:val="99"/>
        </w:rPr>
        <w:t> </w:t>
      </w:r>
      <w:r>
        <w:rPr>
          <w:color w:val="231F20"/>
        </w:rPr>
        <w:t>observation,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(at</w:t>
      </w:r>
      <w:r>
        <w:rPr>
          <w:color w:val="231F20"/>
          <w:spacing w:val="-4"/>
        </w:rPr>
        <w:t> </w:t>
      </w:r>
      <w:r>
        <w:rPr>
          <w:color w:val="231F20"/>
        </w:rPr>
        <w:t>least</w:t>
      </w:r>
      <w:r>
        <w:rPr>
          <w:color w:val="231F20"/>
          <w:spacing w:val="-2"/>
        </w:rPr>
        <w:t> </w:t>
      </w:r>
      <w:r>
        <w:rPr>
          <w:color w:val="231F20"/>
        </w:rPr>
        <w:t>80%)</w:t>
      </w:r>
      <w:r>
        <w:rPr>
          <w:color w:val="231F20"/>
          <w:spacing w:val="-3"/>
        </w:rPr>
        <w:t> </w:t>
      </w:r>
      <w:r>
        <w:rPr>
          <w:color w:val="231F20"/>
        </w:rPr>
        <w:t>recursives</w:t>
      </w:r>
      <w:r>
        <w:rPr>
          <w:color w:val="231F20"/>
          <w:spacing w:val="-10"/>
        </w:rPr>
        <w:t> </w:t>
      </w:r>
      <w:r>
        <w:rPr>
          <w:color w:val="231F20"/>
        </w:rPr>
        <w:t>query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root</w:t>
      </w:r>
      <w:r>
        <w:rPr>
          <w:color w:val="231F20"/>
          <w:w w:val="99"/>
        </w:rPr>
        <w:t> </w:t>
      </w:r>
      <w:r>
        <w:rPr>
          <w:color w:val="231F20"/>
        </w:rPr>
        <w:t>letters (with 60% recursives query at least 6 root letters)</w:t>
      </w:r>
      <w:r>
        <w:rPr>
          <w:color w:val="231F20"/>
          <w:spacing w:val="43"/>
        </w:rPr>
        <w:t> </w:t>
      </w:r>
      <w:r>
        <w:rPr>
          <w:color w:val="231F20"/>
        </w:rPr>
        <w:t>[31].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However, </w:t>
      </w:r>
      <w:r>
        <w:rPr>
          <w:color w:val="231F20"/>
        </w:rPr>
        <w:t>even with visibility to the majority of recursives,</w:t>
      </w:r>
      <w:r>
        <w:rPr>
          <w:color w:val="231F20"/>
          <w:spacing w:val="-32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detection still risks under-estimating AS-level IoT</w:t>
      </w:r>
      <w:r>
        <w:rPr>
          <w:color w:val="231F20"/>
          <w:spacing w:val="-6"/>
        </w:rPr>
        <w:t> </w:t>
      </w:r>
      <w:r>
        <w:rPr>
          <w:color w:val="231F20"/>
        </w:rPr>
        <w:t>deployment</w:t>
      </w:r>
      <w:r>
        <w:rPr>
          <w:color w:val="231F20"/>
          <w:w w:val="99"/>
        </w:rPr>
        <w:t> </w:t>
      </w:r>
      <w:r>
        <w:rPr>
          <w:color w:val="231F20"/>
        </w:rPr>
        <w:t>because the 2-day DITL measurement is too short to</w:t>
      </w:r>
      <w:r>
        <w:rPr>
          <w:color w:val="231F20"/>
          <w:spacing w:val="23"/>
        </w:rPr>
        <w:t> </w:t>
      </w:r>
      <w:r>
        <w:rPr>
          <w:color w:val="231F20"/>
        </w:rPr>
        <w:t>observe</w:t>
      </w:r>
      <w:r>
        <w:rPr>
          <w:color w:val="231F20"/>
          <w:w w:val="99"/>
        </w:rPr>
        <w:t> </w:t>
      </w:r>
      <w:r>
        <w:rPr>
          <w:color w:val="231F20"/>
        </w:rPr>
        <w:t>DNS</w:t>
      </w:r>
      <w:r>
        <w:rPr>
          <w:color w:val="231F20"/>
          <w:spacing w:val="28"/>
        </w:rPr>
        <w:t> </w:t>
      </w:r>
      <w:r>
        <w:rPr>
          <w:color w:val="231F20"/>
        </w:rPr>
        <w:t>queries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29"/>
        </w:rPr>
        <w:t> </w:t>
      </w:r>
      <w:r>
        <w:rPr>
          <w:color w:val="231F20"/>
        </w:rPr>
        <w:t>known</w:t>
      </w:r>
      <w:r>
        <w:rPr>
          <w:color w:val="231F20"/>
          <w:spacing w:val="24"/>
        </w:rPr>
        <w:t> </w:t>
      </w:r>
      <w:r>
        <w:rPr>
          <w:color w:val="231F20"/>
        </w:rPr>
        <w:t>IoT</w:t>
      </w:r>
      <w:r>
        <w:rPr>
          <w:color w:val="231F20"/>
          <w:spacing w:val="29"/>
        </w:rPr>
        <w:t> </w:t>
      </w:r>
      <w:r>
        <w:rPr>
          <w:color w:val="231F20"/>
        </w:rPr>
        <w:t>device</w:t>
      </w:r>
      <w:r>
        <w:rPr>
          <w:color w:val="231F20"/>
          <w:spacing w:val="26"/>
        </w:rPr>
        <w:t> </w:t>
      </w:r>
      <w:r>
        <w:rPr>
          <w:color w:val="231F20"/>
        </w:rPr>
        <w:t>types</w:t>
      </w:r>
      <w:r>
        <w:rPr>
          <w:color w:val="231F20"/>
          <w:spacing w:val="27"/>
        </w:rPr>
        <w:t> </w:t>
      </w:r>
      <w:r>
        <w:rPr>
          <w:color w:val="231F20"/>
        </w:rPr>
        <w:t>behind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w w:val="99"/>
        </w:rPr>
        <w:t> </w:t>
      </w:r>
      <w:r>
        <w:rPr>
          <w:color w:val="231F20"/>
        </w:rPr>
        <w:t>visible recursives. (Under short observation, IoT DNS</w:t>
      </w:r>
      <w:r>
        <w:rPr>
          <w:color w:val="231F20"/>
          <w:spacing w:val="30"/>
        </w:rPr>
        <w:t> </w:t>
      </w:r>
      <w:r>
        <w:rPr>
          <w:color w:val="231F20"/>
        </w:rPr>
        <w:t>queries</w:t>
      </w:r>
      <w:r>
        <w:rPr>
          <w:color w:val="231F20"/>
          <w:w w:val="99"/>
        </w:rPr>
        <w:t> </w:t>
      </w:r>
      <w:r>
        <w:rPr>
          <w:color w:val="231F20"/>
        </w:rPr>
        <w:t>could be hidden from root letters by both DNS caching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rFonts w:ascii="Times New Roman"/>
          <w:i/>
          <w:color w:val="231F20"/>
        </w:rPr>
        <w:t>non-IoT overshadowing</w:t>
      </w:r>
      <w:r>
        <w:rPr>
          <w:color w:val="231F20"/>
        </w:rPr>
        <w:t>: if a non-IoT device queries a</w:t>
      </w:r>
      <w:r>
        <w:rPr>
          <w:color w:val="231F20"/>
          <w:spacing w:val="23"/>
        </w:rPr>
        <w:t> </w:t>
      </w:r>
      <w:r>
        <w:rPr>
          <w:color w:val="231F20"/>
        </w:rPr>
        <w:t>TLD</w:t>
      </w:r>
      <w:r>
        <w:rPr>
          <w:color w:val="231F20"/>
          <w:w w:val="99"/>
        </w:rPr>
        <w:t> </w:t>
      </w:r>
      <w:r>
        <w:rPr>
          <w:color w:val="231F20"/>
        </w:rPr>
        <w:t>before an IoT device behind the same recursive does, the</w:t>
      </w:r>
      <w:r>
        <w:rPr>
          <w:color w:val="231F20"/>
          <w:spacing w:val="2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DNS query, instead of being sent to a root letter, will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w w:val="99"/>
        </w:rPr>
        <w:t> </w:t>
      </w:r>
      <w:r>
        <w:rPr>
          <w:color w:val="231F20"/>
        </w:rPr>
        <w:t>answered by the DNS caches created or renewed by the</w:t>
      </w:r>
      <w:r>
        <w:rPr>
          <w:color w:val="231F20"/>
          <w:spacing w:val="34"/>
        </w:rPr>
        <w:t> </w:t>
      </w:r>
      <w:r>
        <w:rPr>
          <w:color w:val="231F20"/>
        </w:rPr>
        <w:t>non-</w:t>
      </w:r>
      <w:r>
        <w:rPr>
          <w:color w:val="231F20"/>
          <w:w w:val="99"/>
        </w:rPr>
        <w:t> </w:t>
      </w:r>
      <w:r>
        <w:rPr>
          <w:color w:val="231F20"/>
        </w:rPr>
        <w:t>IoT DNS query.) Consequently, we mainly focus on the</w:t>
      </w:r>
      <w:r>
        <w:rPr>
          <w:color w:val="231F20"/>
          <w:spacing w:val="4"/>
        </w:rPr>
        <w:t> </w:t>
      </w:r>
      <w:r>
        <w:rPr>
          <w:color w:val="231F20"/>
        </w:rPr>
        <w:t>trend</w:t>
      </w:r>
      <w:r>
        <w:rPr>
          <w:color w:val="231F20"/>
          <w:w w:val="99"/>
        </w:rPr>
        <w:t> </w:t>
      </w:r>
      <w:r>
        <w:rPr>
          <w:color w:val="231F20"/>
        </w:rPr>
        <w:t>shown in our detection results instead of the exact number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detections.</w:t>
      </w:r>
      <w:r>
        <w:rPr/>
      </w:r>
    </w:p>
    <w:p>
      <w:pPr>
        <w:pStyle w:val="BodyText"/>
        <w:spacing w:line="237" w:lineRule="auto" w:before="2"/>
        <w:ind w:right="112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Growth in AS Penetrations: </w:t>
      </w:r>
      <w:r>
        <w:rPr>
          <w:color w:val="231F20"/>
          <w:spacing w:val="-10"/>
        </w:rPr>
        <w:t>We </w:t>
      </w:r>
      <w:r>
        <w:rPr>
          <w:color w:val="231F20"/>
        </w:rPr>
        <w:t>first study the</w:t>
      </w:r>
      <w:r>
        <w:rPr>
          <w:color w:val="231F20"/>
          <w:spacing w:val="15"/>
        </w:rPr>
        <w:t> </w:t>
      </w:r>
      <w:r>
        <w:rPr>
          <w:color w:val="231F20"/>
        </w:rPr>
        <w:t>“breadth”</w:t>
      </w:r>
      <w:r>
        <w:rPr>
          <w:color w:val="231F20"/>
          <w:w w:val="9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AS-level</w:t>
      </w:r>
      <w:r>
        <w:rPr>
          <w:color w:val="231F20"/>
          <w:spacing w:val="-7"/>
        </w:rPr>
        <w:t> </w:t>
      </w:r>
      <w:r>
        <w:rPr>
          <w:color w:val="231F20"/>
        </w:rPr>
        <w:t>IoT</w:t>
      </w:r>
      <w:r>
        <w:rPr>
          <w:color w:val="231F20"/>
          <w:spacing w:val="-8"/>
        </w:rPr>
        <w:t> </w:t>
      </w:r>
      <w:r>
        <w:rPr>
          <w:color w:val="231F20"/>
        </w:rPr>
        <w:t>deployment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examining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ASes</w:t>
      </w:r>
      <w:r>
        <w:rPr>
          <w:color w:val="231F20"/>
          <w:w w:val="99"/>
        </w:rPr>
        <w:t> </w:t>
      </w:r>
      <w:r>
        <w:rPr>
          <w:color w:val="231F20"/>
        </w:rPr>
        <w:t>that our 23 IoT device types have penetrated  </w:t>
      </w:r>
      <w:r>
        <w:rPr>
          <w:color w:val="231F20"/>
          <w:spacing w:val="7"/>
        </w:rPr>
        <w:t> </w:t>
      </w:r>
      <w:r>
        <w:rPr>
          <w:color w:val="231F20"/>
        </w:rPr>
        <w:t>into.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show overall AS penetration for our 23  IoT</w:t>
      </w:r>
      <w:r>
        <w:rPr>
          <w:color w:val="231F20"/>
          <w:spacing w:val="27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</w:t>
      </w:r>
      <w:r>
        <w:rPr>
          <w:color w:val="231F20"/>
          <w:spacing w:val="20"/>
        </w:rPr>
        <w:t> </w:t>
      </w:r>
      <w:r>
        <w:rPr>
          <w:color w:val="231F20"/>
        </w:rPr>
        <w:t>(number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ASes</w:t>
      </w:r>
      <w:r>
        <w:rPr>
          <w:color w:val="231F20"/>
          <w:spacing w:val="23"/>
        </w:rPr>
        <w:t> </w:t>
      </w:r>
      <w:r>
        <w:rPr>
          <w:color w:val="231F20"/>
        </w:rPr>
        <w:t>where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find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3"/>
        </w:rPr>
        <w:t> </w:t>
      </w:r>
      <w:r>
        <w:rPr>
          <w:color w:val="231F20"/>
        </w:rPr>
        <w:t>least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23 IoT device types) in Figure  2  as  the  blue  crosses.</w:t>
      </w:r>
      <w:r>
        <w:rPr>
          <w:color w:val="231F20"/>
          <w:spacing w:val="24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find the overall AS penetration for our device types</w:t>
      </w:r>
      <w:r>
        <w:rPr>
          <w:color w:val="231F20"/>
          <w:spacing w:val="37"/>
        </w:rPr>
        <w:t> </w:t>
      </w:r>
      <w:r>
        <w:rPr>
          <w:color w:val="231F20"/>
        </w:rPr>
        <w:t>increases</w:t>
      </w:r>
      <w:r>
        <w:rPr>
          <w:color w:val="231F20"/>
          <w:w w:val="99"/>
        </w:rPr>
        <w:t> </w:t>
      </w:r>
      <w:r>
        <w:rPr>
          <w:color w:val="231F20"/>
        </w:rPr>
        <w:t>significantly  from  2013  to  2017  (from  244  to  846  </w:t>
      </w:r>
      <w:r>
        <w:rPr>
          <w:color w:val="231F20"/>
          <w:spacing w:val="8"/>
        </w:rPr>
        <w:t> </w:t>
      </w:r>
      <w:r>
        <w:rPr>
          <w:color w:val="231F20"/>
        </w:rPr>
        <w:t>ASes,</w:t>
      </w:r>
      <w:r>
        <w:rPr/>
      </w:r>
    </w:p>
    <w:p>
      <w:pPr>
        <w:pStyle w:val="BodyText"/>
        <w:spacing w:line="227" w:lineRule="exact"/>
        <w:ind w:right="0" w:firstLine="0"/>
        <w:jc w:val="left"/>
      </w:pPr>
      <w:r>
        <w:rPr>
          <w:color w:val="231F20"/>
        </w:rPr>
        <w:t>about 3.5 times) but plateau from 2017 to 2018 (from 846  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/>
      </w:r>
    </w:p>
    <w:p>
      <w:pPr>
        <w:pStyle w:val="BodyText"/>
        <w:spacing w:line="227" w:lineRule="exact"/>
        <w:ind w:right="0" w:firstLine="0"/>
        <w:jc w:val="left"/>
      </w:pPr>
      <w:r>
        <w:rPr>
          <w:color w:val="231F20"/>
        </w:rPr>
        <w:t>856</w:t>
      </w:r>
      <w:r>
        <w:rPr>
          <w:color w:val="231F20"/>
          <w:spacing w:val="9"/>
        </w:rPr>
        <w:t> </w:t>
      </w:r>
      <w:r>
        <w:rPr>
          <w:color w:val="231F20"/>
        </w:rPr>
        <w:t>ASes).</w:t>
      </w:r>
      <w:r>
        <w:rPr/>
      </w:r>
    </w:p>
    <w:p>
      <w:pPr>
        <w:pStyle w:val="BodyText"/>
        <w:spacing w:line="228" w:lineRule="exact" w:before="2"/>
        <w:ind w:right="115"/>
        <w:jc w:val="both"/>
      </w:pPr>
      <w:r>
        <w:rPr>
          <w:color w:val="231F20"/>
          <w:spacing w:val="-10"/>
        </w:rPr>
        <w:t>We  </w:t>
      </w:r>
      <w:r>
        <w:rPr>
          <w:color w:val="231F20"/>
        </w:rPr>
        <w:t>believe the reason that overall AS penetration for 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23</w:t>
      </w:r>
      <w:r>
        <w:rPr>
          <w:color w:val="231F20"/>
          <w:spacing w:val="-9"/>
        </w:rPr>
        <w:t> </w:t>
      </w:r>
      <w:r>
        <w:rPr>
          <w:color w:val="231F20"/>
        </w:rPr>
        <w:t>IoT</w:t>
      </w:r>
      <w:r>
        <w:rPr>
          <w:color w:val="231F20"/>
          <w:spacing w:val="-10"/>
        </w:rPr>
        <w:t> </w:t>
      </w:r>
      <w:r>
        <w:rPr>
          <w:color w:val="231F20"/>
        </w:rPr>
        <w:t>device</w:t>
      </w:r>
      <w:r>
        <w:rPr>
          <w:color w:val="231F20"/>
          <w:spacing w:val="-10"/>
        </w:rPr>
        <w:t> </w:t>
      </w:r>
      <w:r>
        <w:rPr>
          <w:color w:val="231F20"/>
        </w:rPr>
        <w:t>types</w:t>
      </w:r>
      <w:r>
        <w:rPr>
          <w:color w:val="231F20"/>
          <w:spacing w:val="-9"/>
        </w:rPr>
        <w:t> </w:t>
      </w:r>
      <w:r>
        <w:rPr>
          <w:color w:val="231F20"/>
        </w:rPr>
        <w:t>plateau</w:t>
      </w:r>
      <w:r>
        <w:rPr>
          <w:color w:val="231F20"/>
          <w:spacing w:val="-9"/>
        </w:rPr>
        <w:t> </w:t>
      </w:r>
      <w:r>
        <w:rPr>
          <w:color w:val="231F20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</w:rPr>
        <w:t>2017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2018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/>
      </w:r>
    </w:p>
    <w:p>
      <w:pPr>
        <w:spacing w:after="0" w:line="228" w:lineRule="exact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1" w:space="110"/>
            <w:col w:w="525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8440" w:val="left" w:leader="none"/>
        </w:tabs>
        <w:spacing w:line="684" w:lineRule="exact"/>
        <w:ind w:left="640" w:right="0" w:firstLine="0"/>
        <w:jc w:val="left"/>
      </w:pPr>
      <w:r>
        <w:rPr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3,580,106,581,109,588,110,593,110,606,109,611,106,617,103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2,95,565,105,565,110,562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7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8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4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4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4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5,336l95,336,91,338,85,346,84,352,84,368,85,374,91,383,95,385,105,385,110,383,112,380,97,380,94,378,91,372,90,367,90,354,91,349,94,343,97,341,112,341,110,338,105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3,341,106,343,109,349,110,354,110,367,109,372,106,378,103,380,112,380,115,374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24,30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4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5,277l95,277,91,279,85,287,84,293,84,309,85,315,91,324,95,326,105,326,110,324,112,321,97,321,94,319,91,313,90,308,90,295,91,290,94,283,97,282,112,282,110,279,105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3,282,106,283,109,290,110,295,110,308,109,313,106,319,103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5,228,25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5,217l95,217,91,219,85,228,84,234,84,250,85,256,91,264,95,266,105,266,110,264,112,261,97,261,94,260,91,253,90,248,90,235,91,230,94,224,97,222,112,222,110,219,105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2l19,162,21,163,25,166,25,168,25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2,30,162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5,157l95,157,91,159,85,168,84,174,84,190,85,196,91,204,95,206,105,206,110,204,112,201,97,201,94,200,91,193,90,188,90,175,91,170,94,164,97,162,112,162,110,159,105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7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5,684,335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37,676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7,636,582,638,577,646,575,652,575,668,577,674,582,683,587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6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4,676,1221,679,1221,684,1251,684,1251,679,1229,679,1241,666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6,1346,679,1352,684,1356,685,1366,685,1370,684,1375,680,1358,680,1356,679,1352,676,1351,673,1351,668,1352,666,1356,662,1358,661,1373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3,661l1364,661,1367,662,1370,666,1371,668,1371,673,1370,676,1366,679,1364,680,1375,680,1376,679,1377,676,1377,668,1376,665,1373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357;top:0;width:733;height:84" coordorigin="357,0" coordsize="733,84">
              <v:shape style="position:absolute;left:357;top:0;width:733;height:84" coordorigin="357,0" coordsize="733,84" path="m399,3l387,3,357,82,368,82,376,62,422,62,418,53,379,53,393,14,403,14,399,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422,62l411,62,418,82,430,82,422,6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403,14l393,14,408,53,418,53,403,14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450,23l440,23,440,82,450,82,450,43,452,39,457,32,450,32,450,2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485,30l470,30,474,31,478,37,479,41,479,82,488,82,488,43,490,38,493,34,487,34,485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23,30l509,30,512,31,516,37,517,41,517,82,527,82,527,38,525,32,523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14,22l503,22,499,23,492,27,489,30,487,34,493,34,496,32,500,30,523,30,518,24,514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473,22l465,22,461,23,455,26,452,29,450,32,457,32,457,32,461,30,485,30,483,27,477,23,473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88,30l571,30,575,31,581,36,583,39,583,45,560,45,554,47,545,53,542,58,542,71,544,75,551,82,556,84,567,84,571,83,578,80,581,77,581,76,561,76,558,75,553,71,552,68,552,60,554,57,560,53,565,53,592,53,592,39,590,33,588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92,73l583,73,583,82,592,82,592,7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92,53l583,53,583,61,581,66,575,74,570,76,581,76,583,73,592,73,592,5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576,22l564,22,560,22,554,23,550,24,547,26,547,35,550,33,553,32,559,30,563,30,588,30,582,24,576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654,23l608,23,608,31,644,31,607,73,607,82,654,82,654,75,618,75,654,32,654,2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701,22l684,22,677,24,667,35,665,43,665,62,667,70,677,81,684,84,701,84,707,81,712,76,687,76,683,74,677,65,675,60,675,46,677,40,683,32,687,30,712,30,707,24,701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712,30l697,30,701,32,708,40,709,46,709,60,708,65,701,74,697,76,712,76,717,70,719,62,719,43,717,35,712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745,23l735,23,735,82,745,82,745,43,746,38,752,32,745,32,745,2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781,30l766,30,769,32,774,37,775,41,775,82,785,82,785,38,783,32,781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771,22l760,22,756,23,750,26,747,29,745,32,752,32,752,32,757,30,781,30,776,24,771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828,48l799,48,799,57,828,57,828,48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893,3l843,3,843,82,894,82,894,73,854,73,854,45,892,45,892,36,854,36,854,12,893,12,893,3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940,22l928,22,920,24,910,35,907,43,907,62,910,70,920,81,927,84,940,84,943,84,948,82,951,81,954,80,954,76,931,76,926,74,919,66,917,60,917,46,919,40,926,32,931,30,954,30,954,25,951,24,949,23,943,22,940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954,71l951,73,948,74,943,75,940,76,954,76,954,71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954,30l940,30,943,30,948,32,951,33,954,34,954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980,0l970,0,970,82,980,82,980,43,982,38,987,32,980,32,980,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1017,30l1002,30,1005,32,1009,37,1010,41,1010,82,1020,82,1020,38,1018,32,1017,30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1006,22l995,22,992,23,985,26,983,29,980,32,987,32,988,32,992,30,1017,30,1011,24,1006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1071,22l1054,22,1047,24,1038,35,1035,43,1035,62,1038,70,1047,81,1054,84,1071,84,1077,81,1082,76,1057,76,1053,74,1047,65,1045,60,1045,46,1047,40,1053,32,1057,30,1082,30,1077,24,1071,22xe" filled="true" fillcolor="#000000" stroked="false">
                <v:path arrowok="t"/>
                <v:fill type="solid"/>
              </v:shape>
              <v:shape style="position:absolute;left:357;top:0;width:733;height:84" coordorigin="357,0" coordsize="733,84" path="m1082,30l1068,30,1072,32,1078,40,1079,46,1079,60,1078,65,1072,74,1068,76,1082,76,1087,70,1090,62,1090,43,1087,35,1082,30xe" filled="true" fillcolor="#000000" stroked="false">
                <v:path arrowok="t"/>
                <v:fill type="solid"/>
              </v:shape>
            </v:group>
            <v:group style="position:absolute;left:155;top:483;width:1145;height:116" coordorigin="155,483" coordsize="1145,116">
              <v:shape style="position:absolute;left:155;top:483;width:1145;height:116" coordorigin="155,483" coordsize="1145,116" path="m155,599l384,540,613,538,841,524,1070,483,1299,488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40;width:49;height:2" coordorigin="359,540" coordsize="49,2">
              <v:shape style="position:absolute;left:359;top:540;width:49;height:2" coordorigin="359,540" coordsize="49,0" path="m359,540l408,540e" filled="false" stroked="true" strokeweight=".203pt" strokecolor="#0000ff">
                <v:path arrowok="t"/>
              </v:shape>
            </v:group>
            <v:group style="position:absolute;left:384;top:516;width:2;height:49" coordorigin="384,516" coordsize="2,49">
              <v:shape style="position:absolute;left:384;top:516;width:2;height:49" coordorigin="384,516" coordsize="0,49" path="m384,516l384,565e" filled="false" stroked="true" strokeweight=".203pt" strokecolor="#0000ff">
                <v:path arrowok="t"/>
              </v:shape>
            </v:group>
            <v:group style="position:absolute;left:589;top:538;width:49;height:2" coordorigin="589,538" coordsize="49,2">
              <v:shape style="position:absolute;left:589;top:538;width:49;height:2" coordorigin="589,538" coordsize="49,0" path="m589,538l637,538e" filled="false" stroked="true" strokeweight=".203pt" strokecolor="#0000ff">
                <v:path arrowok="t"/>
              </v:shape>
            </v:group>
            <v:group style="position:absolute;left:613;top:513;width:2;height:49" coordorigin="613,513" coordsize="2,49">
              <v:shape style="position:absolute;left:613;top:513;width:2;height:49" coordorigin="613,513" coordsize="0,49" path="m613,513l613,562e" filled="false" stroked="true" strokeweight=".203pt" strokecolor="#0000ff">
                <v:path arrowok="t"/>
              </v:shape>
            </v:group>
            <v:group style="position:absolute;left:817;top:524;width:49;height:2" coordorigin="817,524" coordsize="49,2">
              <v:shape style="position:absolute;left:817;top:524;width:49;height:2" coordorigin="817,524" coordsize="49,0" path="m817,524l866,524e" filled="false" stroked="true" strokeweight=".203pt" strokecolor="#0000ff">
                <v:path arrowok="t"/>
              </v:shape>
            </v:group>
            <v:group style="position:absolute;left:841;top:500;width:2;height:49" coordorigin="841,500" coordsize="2,49">
              <v:shape style="position:absolute;left:841;top:500;width:2;height:49" coordorigin="841,500" coordsize="0,49" path="m841,500l841,548e" filled="false" stroked="true" strokeweight=".203pt" strokecolor="#0000ff">
                <v:path arrowok="t"/>
              </v:shape>
            </v:group>
            <v:group style="position:absolute;left:1046;top:483;width:49;height:2" coordorigin="1046,483" coordsize="49,2">
              <v:shape style="position:absolute;left:1046;top:483;width:49;height:2" coordorigin="1046,483" coordsize="49,0" path="m1046,483l1095,483e" filled="false" stroked="true" strokeweight=".203pt" strokecolor="#0000ff">
                <v:path arrowok="t"/>
              </v:shape>
            </v:group>
            <v:group style="position:absolute;left:1070;top:459;width:2;height:49" coordorigin="1070,459" coordsize="2,49">
              <v:shape style="position:absolute;left:1070;top:459;width:2;height:49" coordorigin="1070,459" coordsize="0,49" path="m1070,459l1070,508e" filled="false" stroked="true" strokeweight=".203pt" strokecolor="#0000ff">
                <v:path arrowok="t"/>
              </v:shape>
            </v:group>
            <v:group style="position:absolute;left:1275;top:488;width:49;height:2" coordorigin="1275,488" coordsize="49,2">
              <v:shape style="position:absolute;left:1275;top:488;width:49;height:2" coordorigin="1275,488" coordsize="49,0" path="m1275,488l1324,488e" filled="false" stroked="true" strokeweight=".203pt" strokecolor="#0000ff">
                <v:path arrowok="t"/>
              </v:shape>
            </v:group>
            <v:group style="position:absolute;left:1299;top:464;width:2;height:49" coordorigin="1299,464" coordsize="2,49">
              <v:shape style="position:absolute;left:1299;top:464;width:2;height:49" coordorigin="1299,464" coordsize="0,49" path="m1299,464l1299,513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6,575l95,575,91,577,85,585,84,591,84,607,85,613,91,622,95,624,106,624,110,622,112,619,97,619,94,617,91,611,90,606,90,593,91,588,94,581,97,580,112,580,110,577,106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8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4,460,106,462,109,469,110,473,110,486,109,491,106,498,104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4,401,106,403,109,409,110,414,110,427,109,432,106,438,104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5,346,84,352,84,368,85,375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24,30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1,237,19,238,10,238,10,243,19,243,22,244,26,247,27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2l19,162,21,163,25,166,26,168,26,172,25,174,21,177,19,177,10,177,10,183,19,183,22,183,26,187,27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2,30,162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9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1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7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0,646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40,673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7,636,582,638,577,646,575,652,575,668,577,674,582,683,587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2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2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7,658,909,659,912,663,913,665,913,672,912,675,909,679,907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20,641l1009,641,1011,642,1014,645,1015,647,1015,650,994,676,992,679,992,684,1022,684,1022,679,1000,679,1012,666,1022,651,1022,645,1020,642,1020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20,641,1015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7,673,1221,679,1221,684,1251,684,1251,679,1229,679,1241,666,1251,651,1251,645,1250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8,649,1288,654,1288,667,1288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6,1346,679,1352,684,1356,685,1366,685,1370,684,1375,680,1358,680,1356,679,1352,676,1351,673,1351,668,1352,666,1356,662,1358,661,1374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61l1364,661,1367,662,1370,666,1371,668,1371,673,1370,676,1366,679,1364,680,1375,680,1376,679,1377,676,1377,668,1376,665,1374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322;top:0;width:809;height:84" coordorigin="322,0" coordsize="809,84">
              <v:shape style="position:absolute;left:322;top:0;width:809;height:84" coordorigin="322,0" coordsize="809,84" path="m364,3l352,3,322,82,333,82,340,62,386,62,383,53,344,53,358,14,368,14,364,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386,62l376,62,383,82,394,82,386,6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368,14l358,14,373,53,383,53,368,14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415,23l405,23,405,82,415,82,415,43,416,39,422,32,415,32,415,2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450,30l435,30,438,31,442,37,443,41,443,82,453,82,453,43,455,38,458,34,451,34,450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488,30l474,30,477,31,481,37,482,41,482,82,491,82,491,38,490,32,488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478,22l468,22,464,23,457,27,454,30,451,34,458,34,460,32,464,30,488,30,483,24,478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438,22l429,22,426,23,420,26,417,29,415,32,422,32,422,32,426,30,450,30,448,27,442,23,438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552,30l536,30,540,31,546,36,547,39,547,45,525,45,518,47,509,53,507,58,507,71,509,75,516,82,521,84,532,84,536,83,542,80,545,77,546,76,526,76,523,75,518,71,517,68,517,60,518,57,524,53,530,53,557,53,557,39,555,33,552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557,73l547,73,547,82,557,82,557,7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557,53l547,53,547,61,546,66,539,74,535,76,546,76,547,73,557,73,557,5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540,22l528,22,525,22,518,23,515,24,511,26,511,35,514,33,517,32,524,30,527,30,552,30,547,24,540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619,23l573,23,573,31,608,31,572,73,572,82,619,82,619,75,583,75,619,32,619,2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665,22l648,22,642,24,632,35,630,43,630,62,632,70,642,81,648,84,665,84,672,81,677,76,652,76,647,74,641,65,640,60,640,46,641,40,647,32,652,30,677,30,672,24,665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677,30l662,30,666,32,672,40,674,46,674,60,672,65,666,74,662,76,677,76,682,70,684,62,684,43,682,35,677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709,23l700,23,700,82,709,82,709,43,711,38,717,32,709,32,709,2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746,30l731,30,734,32,738,37,740,41,740,82,749,82,749,38,748,32,746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735,22l725,22,721,23,715,26,712,29,709,32,717,32,717,32,721,30,746,30,741,24,735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792,48l764,48,764,57,792,57,792,48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853,3l808,3,808,82,819,82,819,45,850,45,850,36,819,36,819,12,853,12,853,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872,23l862,23,862,82,872,82,872,2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872,0l862,0,862,12,872,12,872,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01,23l892,23,892,82,901,82,901,44,903,39,909,32,901,32,901,2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17,22l913,23,906,26,904,29,901,32,909,32,913,30,926,30,926,22,924,22,917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26,30l919,30,923,31,926,32,926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67,22l950,22,943,24,933,36,930,44,930,63,933,70,944,81,951,84,964,84,968,83,976,82,979,81,983,79,983,76,955,76,950,74,943,67,941,62,940,55,985,55,985,47,940,47,941,42,943,38,949,31,954,30,978,30,973,24,967,2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83,70l979,72,976,73,969,75,965,76,983,76,983,7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978,30l964,30,968,31,974,38,975,42,975,47,940,47,985,47,985,41,983,34,978,30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1029,12l1018,12,1018,82,1029,82,1029,12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1057,3l990,3,990,12,1057,12,1057,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1069,3l1058,3,1088,82,1100,82,1105,70,1094,70,1069,3xe" filled="true" fillcolor="#000000" stroked="false">
                <v:path arrowok="t"/>
                <v:fill type="solid"/>
              </v:shape>
              <v:shape style="position:absolute;left:322;top:0;width:809;height:84" coordorigin="322,0" coordsize="809,84" path="m1130,3l1119,3,1094,70,1105,70,1130,3xe" filled="true" fillcolor="#000000" stroked="false">
                <v:path arrowok="t"/>
                <v:fill type="solid"/>
              </v:shape>
            </v:group>
            <v:group style="position:absolute;left:155;top:484;width:1145;height:115" coordorigin="155,484" coordsize="1145,115">
              <v:shape style="position:absolute;left:155;top:484;width:1145;height:115" coordorigin="155,484" coordsize="1145,115" path="m155,599l384,553,613,544,841,519,1070,484,1299,499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53;width:49;height:2" coordorigin="359,553" coordsize="49,2">
              <v:shape style="position:absolute;left:359;top:553;width:49;height:2" coordorigin="359,553" coordsize="49,0" path="m359,553l408,553e" filled="false" stroked="true" strokeweight=".203pt" strokecolor="#0000ff">
                <v:path arrowok="t"/>
              </v:shape>
            </v:group>
            <v:group style="position:absolute;left:384;top:529;width:2;height:49" coordorigin="384,529" coordsize="2,49">
              <v:shape style="position:absolute;left:384;top:529;width:2;height:49" coordorigin="384,529" coordsize="0,49" path="m384,529l384,578e" filled="false" stroked="true" strokeweight=".203pt" strokecolor="#0000ff">
                <v:path arrowok="t"/>
              </v:shape>
            </v:group>
            <v:group style="position:absolute;left:589;top:544;width:49;height:2" coordorigin="589,544" coordsize="49,2">
              <v:shape style="position:absolute;left:589;top:544;width:49;height:2" coordorigin="589,544" coordsize="49,0" path="m589,544l637,544e" filled="false" stroked="true" strokeweight=".203pt" strokecolor="#0000ff">
                <v:path arrowok="t"/>
              </v:shape>
            </v:group>
            <v:group style="position:absolute;left:613;top:519;width:2;height:49" coordorigin="613,519" coordsize="2,49">
              <v:shape style="position:absolute;left:613;top:519;width:2;height:49" coordorigin="613,519" coordsize="0,49" path="m613,519l613,568e" filled="false" stroked="true" strokeweight=".203pt" strokecolor="#0000ff">
                <v:path arrowok="t"/>
              </v:shape>
            </v:group>
            <v:group style="position:absolute;left:817;top:519;width:49;height:2" coordorigin="817,519" coordsize="49,2">
              <v:shape style="position:absolute;left:817;top:519;width:49;height:2" coordorigin="817,519" coordsize="49,0" path="m817,519l866,519e" filled="false" stroked="true" strokeweight=".203pt" strokecolor="#0000ff">
                <v:path arrowok="t"/>
              </v:shape>
            </v:group>
            <v:group style="position:absolute;left:841;top:495;width:2;height:49" coordorigin="841,495" coordsize="2,49">
              <v:shape style="position:absolute;left:841;top:495;width:2;height:49" coordorigin="841,495" coordsize="0,49" path="m841,495l841,544e" filled="false" stroked="true" strokeweight=".203pt" strokecolor="#0000ff">
                <v:path arrowok="t"/>
              </v:shape>
            </v:group>
            <v:group style="position:absolute;left:1046;top:484;width:49;height:2" coordorigin="1046,484" coordsize="49,2">
              <v:shape style="position:absolute;left:1046;top:484;width:49;height:2" coordorigin="1046,484" coordsize="49,0" path="m1046,484l1095,484e" filled="false" stroked="true" strokeweight=".203pt" strokecolor="#0000ff">
                <v:path arrowok="t"/>
              </v:shape>
            </v:group>
            <v:group style="position:absolute;left:1070;top:460;width:2;height:49" coordorigin="1070,460" coordsize="2,49">
              <v:shape style="position:absolute;left:1070;top:460;width:2;height:49" coordorigin="1070,460" coordsize="0,49" path="m1070,460l1070,509e" filled="false" stroked="true" strokeweight=".203pt" strokecolor="#0000ff">
                <v:path arrowok="t"/>
              </v:shape>
            </v:group>
            <v:group style="position:absolute;left:1275;top:499;width:49;height:2" coordorigin="1275,499" coordsize="49,2">
              <v:shape style="position:absolute;left:1275;top:499;width:49;height:2" coordorigin="1275,499" coordsize="49,0" path="m1275,499l1324,499e" filled="false" stroked="true" strokeweight=".203pt" strokecolor="#0000ff">
                <v:path arrowok="t"/>
              </v:shape>
            </v:group>
            <v:group style="position:absolute;left:1299;top:475;width:2;height:49" coordorigin="1299,475" coordsize="2,49">
              <v:shape style="position:absolute;left:1299;top:475;width:2;height:49" coordorigin="1299,475" coordsize="0,49" path="m1299,475l1299,523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3,580,106,581,109,588,110,593,110,606,109,611,106,617,103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2,95,565,105,565,110,562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8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4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4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4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5,336l95,336,91,338,85,346,84,352,84,368,85,374,91,383,95,385,105,385,110,383,112,380,97,380,94,378,91,372,90,367,90,354,91,349,94,343,97,341,112,341,110,338,105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3,341,106,343,109,349,110,354,110,367,109,372,106,378,103,380,112,380,115,374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8,310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4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5,277l95,277,91,279,85,287,84,293,84,309,85,315,91,324,95,326,105,326,110,324,112,321,97,321,94,319,91,313,90,308,90,295,91,290,94,283,97,282,112,282,110,279,105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3,282,106,283,109,290,110,295,110,308,109,313,106,319,103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5,217l95,217,91,219,85,228,84,234,84,250,85,256,91,264,95,266,105,266,110,264,112,261,97,261,94,260,91,253,90,248,90,235,91,230,94,224,97,222,112,222,110,219,105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2l19,162,21,163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2,30,162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5,157l95,157,91,159,85,168,84,174,84,190,85,196,91,204,95,206,105,206,110,204,112,201,97,201,94,200,91,193,90,188,90,175,91,170,94,164,97,162,112,162,110,159,105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7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40,673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77,646,575,652,575,668,577,674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6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7,673,1221,679,1221,684,1251,684,1251,679,1229,679,1241,666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6,1346,679,1352,684,1356,685,1366,685,1370,684,1375,680,1358,680,1356,679,1352,676,1351,673,1351,668,1352,666,1356,662,1358,661,1373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3,661l1364,661,1367,662,1370,666,1371,668,1371,673,1370,676,1366,679,1364,680,1375,680,1376,679,1377,676,1377,668,1376,665,1373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271;top:0;width:911;height:105" coordorigin="271,0" coordsize="911,105">
              <v:shape style="position:absolute;left:271;top:0;width:911;height:105" coordorigin="271,0" coordsize="911,105" path="m306,3l271,3,271,82,308,82,315,80,323,74,281,74,281,45,321,45,320,43,315,41,310,40,315,39,318,37,319,36,281,36,281,12,321,12,321,12,312,5,306,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321,45l304,45,309,46,314,50,316,54,316,64,314,68,309,72,304,74,323,74,324,73,327,68,327,55,325,50,321,45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321,12l302,12,306,13,311,17,313,20,313,28,311,31,306,35,302,36,319,36,322,32,323,28,324,17,321,1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377,22l361,22,354,24,343,36,340,44,340,63,343,70,354,81,362,84,375,84,379,83,386,82,390,81,393,79,393,76,365,76,360,74,353,67,351,62,351,55,395,55,395,47,351,47,351,42,353,38,360,31,364,30,389,30,384,24,377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393,70l390,72,386,73,379,75,375,76,393,76,393,7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389,30l374,30,378,31,384,38,385,42,386,47,351,47,395,47,395,41,393,34,389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421,0l411,0,411,82,421,82,421,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451,0l441,0,441,82,451,82,451,53,463,53,461,51,463,49,451,49,451,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463,53l451,53,481,82,494,82,463,5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492,23l480,23,451,49,463,49,492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514,23l504,23,504,82,514,82,514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514,0l504,0,504,12,514,12,514,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543,23l534,23,534,82,543,82,543,43,545,38,551,32,543,32,543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580,30l565,30,568,31,572,37,574,41,574,82,583,82,583,38,582,32,580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569,22l558,22,555,23,549,26,546,29,543,32,551,32,551,32,555,30,580,30,575,24,569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626,48l598,48,598,57,626,57,626,48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639,68l639,79,643,80,648,82,656,83,660,84,674,84,681,82,690,75,660,75,656,75,647,72,643,70,639,68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670,2l658,2,651,4,641,12,639,17,639,30,640,35,647,42,653,44,673,48,677,50,682,54,683,57,683,66,681,69,675,74,670,75,690,75,692,74,694,68,694,54,692,49,685,41,679,39,671,37,664,36,659,35,655,33,650,30,649,27,649,19,651,16,657,12,662,11,689,11,689,6,685,5,681,4,674,2,670,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689,11l671,11,674,11,682,13,685,14,689,16,689,11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720,23l710,23,710,82,720,82,720,43,721,39,727,32,720,32,720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755,30l740,30,743,31,747,37,748,41,748,82,758,82,758,43,760,38,763,34,756,34,755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793,30l779,30,782,31,786,37,787,41,787,82,796,82,796,38,795,32,793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783,22l773,22,769,23,762,27,759,30,756,34,763,34,765,32,769,30,793,30,788,24,783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743,22l735,22,731,23,725,26,722,29,720,32,727,32,727,32,731,30,755,30,753,27,747,23,743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857,30l841,30,845,31,851,36,852,39,852,45,830,45,823,47,814,53,812,58,812,71,814,75,821,82,826,84,837,84,841,83,847,80,850,77,851,76,831,76,828,75,823,71,822,68,822,60,823,57,829,53,835,53,862,53,862,39,860,33,857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862,73l852,73,852,82,862,82,862,7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862,53l852,53,852,61,851,66,844,74,840,76,851,76,852,73,862,73,862,5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845,22l833,22,830,22,823,23,820,24,816,26,816,35,819,33,823,32,829,30,832,30,857,30,852,24,845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892,23l882,23,882,82,892,82,892,44,893,39,899,32,892,32,892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907,22l903,23,896,26,894,29,892,32,899,32,903,30,916,30,916,22,914,22,907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916,30l909,30,913,31,916,32,916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936,31l926,31,927,71,928,75,934,81,939,82,956,82,956,74,942,74,940,73,937,71,936,68,936,31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956,23l919,23,919,31,956,31,956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936,6l926,6,926,23,936,23,936,6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003,3l970,3,970,82,980,82,980,51,1003,51,1009,49,1017,42,980,42,980,12,1017,12,1009,5,1003,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017,12l999,12,1002,13,1008,19,1009,22,1009,32,1008,35,1002,40,999,42,1017,42,1018,41,1021,35,1021,19,1018,13,1017,1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044,0l1034,0,1034,82,1044,82,1044,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073,23l1063,23,1063,67,1065,73,1072,82,1077,84,1088,84,1092,83,1098,79,1101,77,1102,75,1082,75,1079,74,1074,68,1073,64,1073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13,73l1103,73,1103,82,1113,82,1113,7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13,23l1103,23,1103,62,1102,67,1096,74,1092,75,1102,75,1103,73,1113,73,1113,23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36,92l1136,102,1139,103,1142,104,1148,105,1151,105,1164,105,1171,102,1176,97,1150,97,1147,96,1142,95,1139,94,1136,9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82,72l1172,72,1172,83,1170,88,1164,95,1159,97,1176,97,1180,93,1182,85,1182,7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57,22l1146,22,1140,24,1131,35,1129,43,1129,61,1131,68,1140,80,1146,82,1157,82,1161,81,1167,78,1170,75,1171,74,1150,74,1146,72,1140,64,1139,59,1139,45,1140,39,1146,32,1150,30,1171,30,1170,29,1167,26,1161,23,1157,22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71,30l1161,30,1165,32,1171,39,1172,45,1172,59,1171,64,1165,72,1161,74,1171,74,1172,72,1182,72,1182,32,1172,32,1171,30xe" filled="true" fillcolor="#000000" stroked="false">
                <v:path arrowok="t"/>
                <v:fill type="solid"/>
              </v:shape>
              <v:shape style="position:absolute;left:271;top:0;width:911;height:105" coordorigin="271,0" coordsize="911,105" path="m1182,23l1172,23,1172,32,1182,32,1182,23xe" filled="true" fillcolor="#000000" stroked="false">
                <v:path arrowok="t"/>
                <v:fill type="solid"/>
              </v:shape>
            </v:group>
            <v:group style="position:absolute;left:155;top:569;width:1145;height:30" coordorigin="155,569" coordsize="1145,30">
              <v:shape style="position:absolute;left:155;top:569;width:1145;height:30" coordorigin="155,569" coordsize="1145,30" path="m155,599l384,584,613,582,841,580,1070,569,1299,571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84;width:49;height:2" coordorigin="359,584" coordsize="49,2">
              <v:shape style="position:absolute;left:359;top:584;width:49;height:2" coordorigin="359,584" coordsize="49,0" path="m359,584l408,584e" filled="false" stroked="true" strokeweight=".203pt" strokecolor="#0000ff">
                <v:path arrowok="t"/>
              </v:shape>
            </v:group>
            <v:group style="position:absolute;left:384;top:560;width:2;height:49" coordorigin="384,560" coordsize="2,49">
              <v:shape style="position:absolute;left:384;top:560;width:2;height:49" coordorigin="384,560" coordsize="0,49" path="m384,560l384,609e" filled="false" stroked="true" strokeweight=".203pt" strokecolor="#0000ff">
                <v:path arrowok="t"/>
              </v:shape>
            </v:group>
            <v:group style="position:absolute;left:588;top:582;width:49;height:2" coordorigin="588,582" coordsize="49,2">
              <v:shape style="position:absolute;left:588;top:582;width:49;height:2" coordorigin="588,582" coordsize="49,0" path="m588,582l637,582e" filled="false" stroked="true" strokeweight=".203pt" strokecolor="#0000ff">
                <v:path arrowok="t"/>
              </v:shape>
            </v:group>
            <v:group style="position:absolute;left:613;top:557;width:2;height:49" coordorigin="613,557" coordsize="2,49">
              <v:shape style="position:absolute;left:613;top:557;width:2;height:49" coordorigin="613,557" coordsize="0,49" path="m613,557l613,606e" filled="false" stroked="true" strokeweight=".203pt" strokecolor="#0000ff">
                <v:path arrowok="t"/>
              </v:shape>
            </v:group>
            <v:group style="position:absolute;left:817;top:580;width:49;height:2" coordorigin="817,580" coordsize="49,2">
              <v:shape style="position:absolute;left:817;top:580;width:49;height:2" coordorigin="817,580" coordsize="49,0" path="m817,580l866,580e" filled="false" stroked="true" strokeweight=".203pt" strokecolor="#0000ff">
                <v:path arrowok="t"/>
              </v:shape>
            </v:group>
            <v:group style="position:absolute;left:841;top:556;width:2;height:49" coordorigin="841,556" coordsize="2,49">
              <v:shape style="position:absolute;left:841;top:556;width:2;height:49" coordorigin="841,556" coordsize="0,49" path="m841,556l841,604e" filled="false" stroked="true" strokeweight=".203pt" strokecolor="#0000ff">
                <v:path arrowok="t"/>
              </v:shape>
            </v:group>
            <v:group style="position:absolute;left:1046;top:569;width:49;height:2" coordorigin="1046,569" coordsize="49,2">
              <v:shape style="position:absolute;left:1046;top:569;width:49;height:2" coordorigin="1046,569" coordsize="49,0" path="m1046,569l1095,569e" filled="false" stroked="true" strokeweight=".203pt" strokecolor="#0000ff">
                <v:path arrowok="t"/>
              </v:shape>
            </v:group>
            <v:group style="position:absolute;left:1070;top:544;width:2;height:49" coordorigin="1070,544" coordsize="2,49">
              <v:shape style="position:absolute;left:1070;top:544;width:2;height:49" coordorigin="1070,544" coordsize="0,49" path="m1070,544l1070,593e" filled="false" stroked="true" strokeweight=".203pt" strokecolor="#0000ff">
                <v:path arrowok="t"/>
              </v:shape>
            </v:group>
            <v:group style="position:absolute;left:1275;top:571;width:49;height:2" coordorigin="1275,571" coordsize="49,2">
              <v:shape style="position:absolute;left:1275;top:571;width:49;height:2" coordorigin="1275,571" coordsize="49,0" path="m1275,571l1324,571e" filled="false" stroked="true" strokeweight=".203pt" strokecolor="#0000ff">
                <v:path arrowok="t"/>
              </v:shape>
            </v:group>
            <v:group style="position:absolute;left:1299;top:547;width:2;height:49" coordorigin="1299,547" coordsize="2,49">
              <v:shape style="position:absolute;left:1299;top:547;width:2;height:49" coordorigin="1299,547" coordsize="0,49" path="m1299,547l1299,595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2,95,565,105,565,110,562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8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4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4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8,342,85,346,84,352,84,368,85,374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4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28,202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2l19,162,21,163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2,30,162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4,198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8,163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7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37,676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80,642,577,646,575,652,575,668,577,674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6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4,676,1221,679,1221,684,1251,684,1251,679,1229,679,1245,661,1248,659,1249,657,1251,653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6,642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6,1346,679,1352,684,1356,685,1366,685,1370,684,1375,680,1358,680,1356,679,1352,676,1351,673,1351,668,1352,666,1356,662,1358,661,1374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61l1364,661,1367,662,1370,666,1371,668,1371,673,1370,676,1366,679,1364,680,1375,680,1376,679,1377,676,1377,668,1376,665,1374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373;top:0;width:708;height:84" coordorigin="373,0" coordsize="708,84">
              <v:shape style="position:absolute;left:373;top:0;width:708;height:84" coordorigin="373,0" coordsize="708,84" path="m410,3l373,3,373,82,410,82,421,79,427,74,383,74,383,12,428,12,421,7,410,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428,12l407,12,415,15,425,24,428,32,428,53,425,61,415,71,407,74,427,74,436,66,439,56,439,29,436,19,428,1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479,48l451,48,451,57,479,57,479,48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506,3l495,3,495,82,544,82,544,73,506,73,506,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565,23l555,23,555,82,565,82,565,2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565,0l555,0,555,12,565,12,565,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594,23l585,23,585,82,594,82,594,43,596,38,602,32,594,32,594,2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631,30l616,30,619,31,621,34,623,37,625,41,625,82,634,82,634,38,633,32,631,3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620,22l610,22,606,23,600,26,597,29,594,32,602,32,602,32,606,30,631,30,626,24,620,2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663,0l653,0,653,82,663,82,663,53,676,53,673,51,676,49,663,49,663,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676,53l663,53,693,82,706,82,676,5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705,23l692,23,663,49,676,49,705,2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740,48l711,48,711,57,740,57,740,48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766,3l756,3,756,82,766,82,766,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821,3l788,3,788,82,798,82,798,51,821,51,827,49,835,42,798,42,798,12,835,12,827,5,821,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835,12l817,12,821,13,826,19,827,22,827,32,826,35,821,40,817,42,835,42,836,41,839,35,839,19,836,13,835,1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892,2l875,2,866,6,852,20,848,30,848,56,852,66,866,80,875,84,892,84,896,83,904,81,908,79,912,76,912,75,879,75,872,72,867,67,862,61,860,53,860,32,862,24,872,13,879,11,912,11,912,9,908,7,905,5,896,3,892,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12,65l909,68,905,71,897,74,892,75,912,75,912,65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12,11l892,11,897,12,905,15,909,17,912,21,912,11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70,30l953,30,957,31,963,36,965,39,965,45,942,45,936,47,927,53,924,58,924,71,926,75,933,82,938,84,949,84,953,83,960,80,963,77,963,76,943,76,940,75,935,71,934,68,934,60,936,57,942,53,947,53,975,53,975,39,972,33,970,3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75,73l965,73,965,82,975,82,975,7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75,53l965,53,965,61,963,66,957,74,952,76,963,76,965,73,975,73,975,5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958,22l946,22,943,22,936,23,932,24,929,26,929,35,932,33,935,32,941,30,945,30,970,30,964,24,958,2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1004,23l994,23,994,82,1004,82,1004,43,1005,39,1011,32,1004,32,1004,23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1039,30l1024,30,1027,31,1031,37,1032,41,1032,82,1042,82,1042,43,1044,38,1047,34,1041,34,1039,3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1077,30l1063,30,1066,31,1070,37,1071,41,1071,82,1081,82,1081,38,1079,32,1077,30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1067,22l1057,22,1053,23,1046,27,1043,30,1041,34,1047,34,1050,32,1054,30,1077,30,1072,24,1067,22xe" filled="true" fillcolor="#000000" stroked="false">
                <v:path arrowok="t"/>
                <v:fill type="solid"/>
              </v:shape>
              <v:shape style="position:absolute;left:373;top:0;width:708;height:84" coordorigin="373,0" coordsize="708,84" path="m1027,22l1019,22,1015,23,1009,26,1006,29,1004,32,1011,32,1011,32,1015,30,1039,30,1037,27,1031,23,1027,22xe" filled="true" fillcolor="#000000" stroked="false">
                <v:path arrowok="t"/>
                <v:fill type="solid"/>
              </v:shape>
            </v:group>
            <v:group style="position:absolute;left:155;top:430;width:1145;height:111" coordorigin="155,430" coordsize="1145,111">
              <v:shape style="position:absolute;left:155;top:430;width:1145;height:111" coordorigin="155,430" coordsize="1145,111" path="m155,540l384,470,613,471,841,436,1070,430,1299,458e" filled="false" stroked="true" strokeweight=".203pt" strokecolor="#0000ff">
                <v:path arrowok="t"/>
              </v:shape>
            </v:group>
            <v:group style="position:absolute;left:130;top:540;width:49;height:2" coordorigin="130,540" coordsize="49,2">
              <v:shape style="position:absolute;left:130;top:540;width:49;height:2" coordorigin="130,540" coordsize="49,0" path="m130,540l179,540e" filled="false" stroked="true" strokeweight=".203pt" strokecolor="#0000ff">
                <v:path arrowok="t"/>
              </v:shape>
            </v:group>
            <v:group style="position:absolute;left:155;top:516;width:2;height:49" coordorigin="155,516" coordsize="2,49">
              <v:shape style="position:absolute;left:155;top:516;width:2;height:49" coordorigin="155,516" coordsize="0,49" path="m155,516l155,565e" filled="false" stroked="true" strokeweight=".203pt" strokecolor="#0000ff">
                <v:path arrowok="t"/>
              </v:shape>
            </v:group>
            <v:group style="position:absolute;left:359;top:470;width:49;height:2" coordorigin="359,470" coordsize="49,2">
              <v:shape style="position:absolute;left:359;top:470;width:49;height:2" coordorigin="359,470" coordsize="49,0" path="m359,470l408,470e" filled="false" stroked="true" strokeweight=".203pt" strokecolor="#0000ff">
                <v:path arrowok="t"/>
              </v:shape>
            </v:group>
            <v:group style="position:absolute;left:384;top:446;width:2;height:49" coordorigin="384,446" coordsize="2,49">
              <v:shape style="position:absolute;left:384;top:446;width:2;height:49" coordorigin="384,446" coordsize="0,49" path="m384,446l384,495e" filled="false" stroked="true" strokeweight=".203pt" strokecolor="#0000ff">
                <v:path arrowok="t"/>
              </v:shape>
            </v:group>
            <v:group style="position:absolute;left:589;top:471;width:49;height:2" coordorigin="589,471" coordsize="49,2">
              <v:shape style="position:absolute;left:589;top:471;width:49;height:2" coordorigin="589,471" coordsize="49,0" path="m589,471l637,471e" filled="false" stroked="true" strokeweight=".203pt" strokecolor="#0000ff">
                <v:path arrowok="t"/>
              </v:shape>
            </v:group>
            <v:group style="position:absolute;left:613;top:447;width:2;height:49" coordorigin="613,447" coordsize="2,49">
              <v:shape style="position:absolute;left:613;top:447;width:2;height:49" coordorigin="613,447" coordsize="0,49" path="m613,447l613,496e" filled="false" stroked="true" strokeweight=".203pt" strokecolor="#0000ff">
                <v:path arrowok="t"/>
              </v:shape>
            </v:group>
            <v:group style="position:absolute;left:817;top:436;width:49;height:2" coordorigin="817,436" coordsize="49,2">
              <v:shape style="position:absolute;left:817;top:436;width:49;height:2" coordorigin="817,436" coordsize="49,0" path="m817,436l866,436e" filled="false" stroked="true" strokeweight=".203pt" strokecolor="#0000ff">
                <v:path arrowok="t"/>
              </v:shape>
            </v:group>
            <v:group style="position:absolute;left:841;top:412;width:2;height:49" coordorigin="841,412" coordsize="2,49">
              <v:shape style="position:absolute;left:841;top:412;width:2;height:49" coordorigin="841,412" coordsize="0,49" path="m841,412l841,461e" filled="false" stroked="true" strokeweight=".203pt" strokecolor="#0000ff">
                <v:path arrowok="t"/>
              </v:shape>
            </v:group>
            <v:group style="position:absolute;left:1046;top:430;width:49;height:2" coordorigin="1046,430" coordsize="49,2">
              <v:shape style="position:absolute;left:1046;top:430;width:49;height:2" coordorigin="1046,430" coordsize="49,0" path="m1046,430l1095,430e" filled="false" stroked="true" strokeweight=".203pt" strokecolor="#0000ff">
                <v:path arrowok="t"/>
              </v:shape>
            </v:group>
            <v:group style="position:absolute;left:1070;top:405;width:2;height:49" coordorigin="1070,405" coordsize="2,49">
              <v:shape style="position:absolute;left:1070;top:405;width:2;height:49" coordorigin="1070,405" coordsize="0,49" path="m1070,405l1070,454e" filled="false" stroked="true" strokeweight=".203pt" strokecolor="#0000ff">
                <v:path arrowok="t"/>
              </v:shape>
            </v:group>
            <v:group style="position:absolute;left:1275;top:458;width:49;height:2" coordorigin="1275,458" coordsize="49,2">
              <v:shape style="position:absolute;left:1275;top:458;width:49;height:2" coordorigin="1275,458" coordsize="49,0" path="m1275,458l1324,458e" filled="false" stroked="true" strokeweight=".203pt" strokecolor="#0000ff">
                <v:path arrowok="t"/>
              </v:shape>
            </v:group>
            <v:group style="position:absolute;left:1299;top:434;width:2;height:49" coordorigin="1299,434" coordsize="2,49">
              <v:shape style="position:absolute;left:1299;top:434;width:2;height:49" coordorigin="1299,434" coordsize="0,49" path="m1299,434l1299,483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spacing w:val="117"/>
          <w:position w:val="-13"/>
        </w:rPr>
        <w:tab/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8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8,342,85,346,84,352,84,368,85,375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28,202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2l19,162,21,163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2,30,162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4,198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8,163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7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37,676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80,642,577,646,575,652,575,668,577,674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4,676,1221,679,1221,684,1251,684,1251,679,1229,679,1245,661,1248,659,1249,657,1251,653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6,642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7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6,1346,679,1352,684,1356,685,1366,685,1370,684,1375,680,1358,680,1356,679,1352,676,1351,673,1351,668,1352,666,1356,662,1358,661,1373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3,661l1364,661,1367,662,1370,666,1371,668,1371,673,1370,676,1366,679,1364,680,1375,680,1376,679,1377,676,1377,668,1376,665,1373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465;top:0;width:533;height:84" coordorigin="465,0" coordsize="533,84">
              <v:shape style="position:absolute;left:465;top:0;width:533;height:84" coordorigin="465,0" coordsize="533,84" path="m476,3l465,3,465,82,476,82,476,45,525,45,525,36,476,36,476,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525,45l514,45,514,82,525,82,525,45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525,3l514,3,514,36,525,36,525,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579,3l546,3,546,82,557,82,557,51,579,51,586,49,594,42,557,42,557,12,594,12,586,5,579,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594,12l575,12,579,13,585,19,586,22,586,32,585,35,579,41,575,42,594,42,595,41,597,35,597,19,595,13,594,1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632,48l604,48,604,57,632,57,632,48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681,3l648,3,648,82,659,82,659,51,681,51,688,49,696,42,659,42,659,12,696,12,688,5,681,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696,12l677,12,681,13,687,19,688,22,688,32,687,35,681,41,677,42,696,42,697,41,699,35,699,19,697,13,696,1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21,23l711,23,711,82,721,82,721,44,722,39,728,32,721,32,721,2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36,22l732,23,725,26,723,29,721,32,728,32,732,30,745,30,745,22,743,22,736,2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45,30l738,30,742,31,746,32,745,30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65,23l756,23,756,82,765,82,765,2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65,0l756,0,756,12,765,12,765,0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795,23l785,23,785,82,795,82,795,43,797,38,802,32,795,32,795,2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832,30l816,30,820,31,824,37,825,41,825,82,835,82,835,38,833,32,832,30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821,22l810,22,807,23,800,26,797,29,795,32,802,32,803,32,807,30,832,30,826,24,821,2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864,31l854,31,854,71,856,75,861,81,866,82,884,82,884,74,870,74,867,73,865,71,864,68,864,31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884,23l847,23,847,31,884,31,884,2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864,6l854,6,854,23,864,23,864,6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30,22l913,22,906,24,895,36,893,44,893,63,895,70,906,81,914,84,927,84,931,83,938,82,942,81,945,79,945,76,917,76,912,74,905,67,903,62,903,55,947,55,947,47,903,47,903,42,905,38,912,31,916,30,941,30,936,24,930,2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45,70l942,72,938,73,931,75,928,76,945,76,945,70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41,30l926,30,930,31,936,38,938,42,938,47,903,47,947,47,947,41,945,34,941,30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73,23l963,23,963,82,973,82,973,44,974,39,980,32,973,32,973,23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88,22l984,23,978,26,975,29,973,32,980,32,984,30,998,30,998,22,995,22,988,22xe" filled="true" fillcolor="#000000" stroked="false">
                <v:path arrowok="t"/>
                <v:fill type="solid"/>
              </v:shape>
              <v:shape style="position:absolute;left:465;top:0;width:533;height:84" coordorigin="465,0" coordsize="533,84" path="m998,30l990,30,994,31,998,32,998,30xe" filled="true" fillcolor="#000000" stroked="false">
                <v:path arrowok="t"/>
                <v:fill type="solid"/>
              </v:shape>
            </v:group>
            <v:group style="position:absolute;left:155;top:264;width:1145;height:129" coordorigin="155,264" coordsize="1145,129">
              <v:shape style="position:absolute;left:155;top:264;width:1145;height:129" coordorigin="155,264" coordsize="1145,129" path="m155,392l384,288,613,296,841,271,1070,264,1299,277e" filled="false" stroked="true" strokeweight=".203pt" strokecolor="#0000ff">
                <v:path arrowok="t"/>
              </v:shape>
            </v:group>
            <v:group style="position:absolute;left:130;top:392;width:49;height:2" coordorigin="130,392" coordsize="49,2">
              <v:shape style="position:absolute;left:130;top:392;width:49;height:2" coordorigin="130,392" coordsize="49,0" path="m130,392l179,392e" filled="false" stroked="true" strokeweight=".203pt" strokecolor="#0000ff">
                <v:path arrowok="t"/>
              </v:shape>
            </v:group>
            <v:group style="position:absolute;left:155;top:368;width:2;height:49" coordorigin="155,368" coordsize="2,49">
              <v:shape style="position:absolute;left:155;top:368;width:2;height:49" coordorigin="155,368" coordsize="0,49" path="m155,368l155,417e" filled="false" stroked="true" strokeweight=".203pt" strokecolor="#0000ff">
                <v:path arrowok="t"/>
              </v:shape>
            </v:group>
            <v:group style="position:absolute;left:359;top:288;width:49;height:2" coordorigin="359,288" coordsize="49,2">
              <v:shape style="position:absolute;left:359;top:288;width:49;height:2" coordorigin="359,288" coordsize="49,0" path="m359,288l408,288e" filled="false" stroked="true" strokeweight=".203pt" strokecolor="#0000ff">
                <v:path arrowok="t"/>
              </v:shape>
            </v:group>
            <v:group style="position:absolute;left:384;top:263;width:2;height:49" coordorigin="384,263" coordsize="2,49">
              <v:shape style="position:absolute;left:384;top:263;width:2;height:49" coordorigin="384,263" coordsize="0,49" path="m384,263l384,312e" filled="false" stroked="true" strokeweight=".203pt" strokecolor="#0000ff">
                <v:path arrowok="t"/>
              </v:shape>
            </v:group>
            <v:group style="position:absolute;left:589;top:296;width:49;height:2" coordorigin="589,296" coordsize="49,2">
              <v:shape style="position:absolute;left:589;top:296;width:49;height:2" coordorigin="589,296" coordsize="49,0" path="m589,296l637,296e" filled="false" stroked="true" strokeweight=".203pt" strokecolor="#0000ff">
                <v:path arrowok="t"/>
              </v:shape>
            </v:group>
            <v:group style="position:absolute;left:613;top:271;width:2;height:49" coordorigin="613,271" coordsize="2,49">
              <v:shape style="position:absolute;left:613;top:271;width:2;height:49" coordorigin="613,271" coordsize="0,49" path="m613,271l613,320e" filled="false" stroked="true" strokeweight=".203pt" strokecolor="#0000ff">
                <v:path arrowok="t"/>
              </v:shape>
            </v:group>
            <v:group style="position:absolute;left:817;top:271;width:49;height:2" coordorigin="817,271" coordsize="49,2">
              <v:shape style="position:absolute;left:817;top:271;width:49;height:2" coordorigin="817,271" coordsize="49,0" path="m817,271l866,271e" filled="false" stroked="true" strokeweight=".203pt" strokecolor="#0000ff">
                <v:path arrowok="t"/>
              </v:shape>
            </v:group>
            <v:group style="position:absolute;left:841;top:246;width:2;height:49" coordorigin="841,246" coordsize="2,49">
              <v:shape style="position:absolute;left:841;top:246;width:2;height:49" coordorigin="841,246" coordsize="0,49" path="m841,246l841,295e" filled="false" stroked="true" strokeweight=".203pt" strokecolor="#0000ff">
                <v:path arrowok="t"/>
              </v:shape>
            </v:group>
            <v:group style="position:absolute;left:1046;top:264;width:49;height:2" coordorigin="1046,264" coordsize="49,2">
              <v:shape style="position:absolute;left:1046;top:264;width:49;height:2" coordorigin="1046,264" coordsize="49,0" path="m1046,264l1095,264e" filled="false" stroked="true" strokeweight=".203pt" strokecolor="#0000ff">
                <v:path arrowok="t"/>
              </v:shape>
            </v:group>
            <v:group style="position:absolute;left:1070;top:240;width:2;height:49" coordorigin="1070,240" coordsize="2,49">
              <v:shape style="position:absolute;left:1070;top:240;width:2;height:49" coordorigin="1070,240" coordsize="0,49" path="m1070,240l1070,288e" filled="false" stroked="true" strokeweight=".203pt" strokecolor="#0000ff">
                <v:path arrowok="t"/>
              </v:shape>
            </v:group>
            <v:group style="position:absolute;left:1275;top:277;width:49;height:2" coordorigin="1275,277" coordsize="49,2">
              <v:shape style="position:absolute;left:1275;top:277;width:49;height:2" coordorigin="1275,277" coordsize="49,0" path="m1275,277l1324,277e" filled="false" stroked="true" strokeweight=".203pt" strokecolor="#0000ff">
                <v:path arrowok="t"/>
              </v:shape>
            </v:group>
            <v:group style="position:absolute;left:1299;top:253;width:2;height:49" coordorigin="1299,253" coordsize="2,49">
              <v:shape style="position:absolute;left:1299;top:253;width:2;height:49" coordorigin="1299,253" coordsize="0,49" path="m1299,253l1299,301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684" w:lineRule="exact"/>
        <w:ind w:left="640" w:right="0" w:firstLine="0"/>
        <w:jc w:val="left"/>
      </w:pPr>
      <w:r>
        <w:rPr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2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3,580,106,582,109,588,110,593,110,606,109,611,106,617,103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7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9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9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4,338,2,339,2,346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5,336l95,336,91,338,85,346,84,352,84,368,85,375,91,383,95,385,105,385,110,383,112,380,97,380,94,378,91,372,90,367,90,354,91,349,94,343,97,341,112,341,110,338,105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3,341,106,343,109,349,110,354,110,367,109,372,106,378,103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24,30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4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4l57,294,54,294,51,294,65,294,62,294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5,277l95,277,91,279,85,287,84,293,84,309,85,315,91,324,95,326,105,326,110,324,112,321,97,321,94,319,91,313,90,308,90,295,91,290,94,283,97,282,112,282,110,279,105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3,282,106,283,109,290,110,295,110,308,109,313,106,319,103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5,228,25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1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1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5,217l95,217,91,219,85,228,84,234,84,250,85,256,91,264,95,266,105,266,110,264,112,261,97,261,94,260,91,253,90,248,90,235,91,231,94,224,97,222,112,222,110,219,105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1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5,166,25,168,25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6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5,157l95,157,91,159,85,168,84,174,84,190,85,196,91,204,95,206,105,206,110,204,112,201,97,201,94,200,91,193,90,188,90,175,91,170,94,164,97,162,112,162,110,159,105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7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7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7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7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80,211,680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80,229,680,230,679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2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5,684,335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37,676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7,636,582,638,577,646,575,652,575,668,577,674,582,683,587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80,669,680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80,686,680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24,676,1221,679,1221,684,1251,684,1251,679,1229,679,1241,666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5,1346,679,1352,684,1356,685,1366,685,1370,684,1375,680,1358,680,1356,679,1352,676,1351,674,1351,668,1352,666,1356,662,1358,661,1373,661,1373,661,1371,659,1367,659,1370,658,1372,657,1373,656,1358,656,1356,656,1353,653,1352,651,1352,646,1353,644,1356,642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3,661l1364,661,1367,662,1370,666,1371,668,1371,674,1370,676,1366,679,1364,680,1375,680,1376,679,1377,675,1377,668,1376,665,1373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2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350;top:0;width:756;height:105" coordorigin="350,0" coordsize="756,105">
              <v:shape style="position:absolute;left:350;top:0;width:756;height:105" coordorigin="350,0" coordsize="756,105" path="m361,3l350,3,350,82,400,82,400,73,361,73,361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420,23l410,23,410,82,420,82,420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420,0l410,0,410,12,420,12,420,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486,3l441,3,441,82,451,82,451,45,483,45,483,36,451,36,451,12,486,12,486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511,3l499,3,524,40,496,82,507,82,530,49,541,49,536,41,542,33,530,33,511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541,49l530,49,552,82,563,82,541,49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562,3l550,3,530,33,542,33,562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595,48l567,48,567,57,595,57,595,48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622,3l611,3,611,82,660,82,660,73,622,73,622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681,23l671,23,671,82,681,82,681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681,0l671,0,671,12,681,12,681,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04,92l704,102,707,103,710,104,716,105,719,105,731,105,738,102,743,97,718,97,715,96,709,95,707,94,704,92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50,72l740,72,740,83,738,88,732,95,727,97,743,97,747,93,750,85,750,72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25,22l714,22,708,24,699,35,697,43,697,61,699,68,708,80,714,82,725,82,729,81,735,78,738,75,738,74,718,74,714,72,708,64,707,59,707,45,708,39,714,32,718,30,738,30,738,29,735,26,729,23,725,22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38,30l728,30,733,32,738,39,740,45,740,59,738,64,733,72,728,74,738,74,740,72,750,72,750,32,740,32,738,3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50,23l740,23,740,32,750,32,750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779,0l769,0,769,82,779,82,779,43,780,38,786,32,779,32,779,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815,30l800,30,804,32,808,37,809,41,809,82,819,82,819,38,817,32,815,3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805,22l794,22,790,23,784,26,781,29,779,32,786,32,786,32,791,30,815,30,810,24,805,22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848,31l838,31,838,71,839,75,845,81,850,82,868,82,868,74,854,74,851,73,848,71,848,68,848,31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868,23l831,23,831,31,868,31,868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848,6l838,6,838,23,848,23,848,6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916,3l881,3,881,82,918,82,925,80,934,74,892,74,892,45,931,45,930,43,926,41,920,40,925,39,928,37,929,36,892,36,892,12,932,12,932,12,923,5,916,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931,45l915,45,919,46,924,50,926,54,926,64,924,68,919,72,915,74,934,74,935,73,937,68,937,55,936,50,931,45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932,12l913,12,917,13,922,17,923,20,923,28,922,31,917,35,913,36,929,36,933,32,934,28,934,17,932,12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964,23l954,23,954,67,956,73,963,82,968,84,979,84,982,83,989,79,991,77,992,75,972,75,969,74,965,68,964,64,964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03,73l994,73,994,82,1003,82,1003,7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03,23l994,23,994,62,992,67,986,74,982,75,992,75,994,73,1003,73,1003,2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33,0l1023,0,1023,82,1033,82,1033,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70,73l1063,73,1065,77,1068,80,1074,83,1077,84,1089,84,1095,81,1099,76,1074,76,1070,74,1070,73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63,0l1053,0,1053,82,1063,82,1063,73,1070,73,1064,66,1063,60,1063,46,1064,40,1070,32,1063,32,1063,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99,30l1085,30,1089,32,1095,40,1096,46,1096,60,1095,66,1089,74,1085,76,1099,76,1104,70,1106,62,1106,43,1104,36,1099,30xe" filled="true" fillcolor="#000000" stroked="false">
                <v:path arrowok="t"/>
                <v:fill type="solid"/>
              </v:shape>
              <v:shape style="position:absolute;left:350;top:0;width:756;height:105" coordorigin="350,0" coordsize="756,105" path="m1089,22l1077,22,1074,23,1068,26,1065,29,1063,32,1070,32,1070,32,1074,30,1099,30,1095,25,1089,22xe" filled="true" fillcolor="#000000" stroked="false">
                <v:path arrowok="t"/>
                <v:fill type="solid"/>
              </v:shape>
            </v:group>
            <v:group style="position:absolute;left:155;top:232;width:1145;height:368" coordorigin="155,232" coordsize="1145,368">
              <v:shape style="position:absolute;left:155;top:232;width:1145;height:368" coordorigin="155,232" coordsize="1145,368" path="m155,599l384,599,613,397,841,232,1070,293,1299,265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99;width:49;height:2" coordorigin="359,599" coordsize="49,2">
              <v:shape style="position:absolute;left:359;top:599;width:49;height:2" coordorigin="359,599" coordsize="49,0" path="m359,599l408,599e" filled="false" stroked="true" strokeweight=".203pt" strokecolor="#0000ff">
                <v:path arrowok="t"/>
              </v:shape>
            </v:group>
            <v:group style="position:absolute;left:384;top:574;width:2;height:49" coordorigin="384,574" coordsize="2,49">
              <v:shape style="position:absolute;left:384;top:574;width:2;height:49" coordorigin="384,574" coordsize="0,49" path="m384,574l384,623e" filled="false" stroked="true" strokeweight=".203pt" strokecolor="#0000ff">
                <v:path arrowok="t"/>
              </v:shape>
            </v:group>
            <v:group style="position:absolute;left:589;top:397;width:49;height:2" coordorigin="589,397" coordsize="49,2">
              <v:shape style="position:absolute;left:589;top:397;width:49;height:2" coordorigin="589,397" coordsize="49,0" path="m589,397l637,397e" filled="false" stroked="true" strokeweight=".203pt" strokecolor="#0000ff">
                <v:path arrowok="t"/>
              </v:shape>
            </v:group>
            <v:group style="position:absolute;left:613;top:373;width:2;height:49" coordorigin="613,373" coordsize="2,49">
              <v:shape style="position:absolute;left:613;top:373;width:2;height:49" coordorigin="613,373" coordsize="0,49" path="m613,373l613,422e" filled="false" stroked="true" strokeweight=".203pt" strokecolor="#0000ff">
                <v:path arrowok="t"/>
              </v:shape>
            </v:group>
            <v:group style="position:absolute;left:817;top:232;width:49;height:2" coordorigin="817,232" coordsize="49,2">
              <v:shape style="position:absolute;left:817;top:232;width:49;height:2" coordorigin="817,232" coordsize="49,0" path="m817,232l866,232e" filled="false" stroked="true" strokeweight=".203pt" strokecolor="#0000ff">
                <v:path arrowok="t"/>
              </v:shape>
            </v:group>
            <v:group style="position:absolute;left:841;top:207;width:2;height:49" coordorigin="841,207" coordsize="2,49">
              <v:shape style="position:absolute;left:841;top:207;width:2;height:49" coordorigin="841,207" coordsize="0,49" path="m841,207l841,256e" filled="false" stroked="true" strokeweight=".203pt" strokecolor="#0000ff">
                <v:path arrowok="t"/>
              </v:shape>
            </v:group>
            <v:group style="position:absolute;left:1046;top:293;width:49;height:2" coordorigin="1046,293" coordsize="49,2">
              <v:shape style="position:absolute;left:1046;top:293;width:49;height:2" coordorigin="1046,293" coordsize="49,0" path="m1046,293l1095,293e" filled="false" stroked="true" strokeweight=".203pt" strokecolor="#0000ff">
                <v:path arrowok="t"/>
              </v:shape>
            </v:group>
            <v:group style="position:absolute;left:1070;top:268;width:2;height:49" coordorigin="1070,268" coordsize="2,49">
              <v:shape style="position:absolute;left:1070;top:268;width:2;height:49" coordorigin="1070,268" coordsize="0,49" path="m1070,268l1070,317e" filled="false" stroked="true" strokeweight=".203pt" strokecolor="#0000ff">
                <v:path arrowok="t"/>
              </v:shape>
            </v:group>
            <v:group style="position:absolute;left:1275;top:265;width:49;height:2" coordorigin="1275,265" coordsize="49,2">
              <v:shape style="position:absolute;left:1275;top:265;width:49;height:2" coordorigin="1275,265" coordsize="49,0" path="m1275,265l1324,265e" filled="false" stroked="true" strokeweight=".203pt" strokecolor="#0000ff">
                <v:path arrowok="t"/>
              </v:shape>
            </v:group>
            <v:group style="position:absolute;left:1299;top:240;width:2;height:49" coordorigin="1299,240" coordsize="2,49">
              <v:shape style="position:absolute;left:1299;top:240;width:2;height:49" coordorigin="1299,240" coordsize="0,49" path="m1299,240l1299,289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6,575l95,575,91,577,85,585,84,591,84,607,85,613,91,622,95,624,106,624,110,622,112,619,97,619,94,617,91,611,90,606,90,593,91,588,94,581,97,580,112,580,110,577,106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8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4,460,106,462,109,469,110,473,110,486,109,491,106,498,104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91,443,95,445,105,445,110,443,112,440,97,440,94,439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4,401,106,403,109,409,110,414,110,427,109,432,106,439,104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4,376,2,379,2,384,32,384,32,379,9,379,18,369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6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5,346,84,352,84,368,85,375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24,30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1,237,19,238,10,238,10,243,19,243,22,244,26,247,27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5,166,26,168,26,172,25,174,21,177,19,177,10,177,10,183,19,183,22,183,26,187,27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7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7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7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7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7,681,229,680,211,680,209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80,229,680,230,679,232,675,232,667,231,665,227,660,225,659,222,658,225,658,227,656,230,653,231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3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70,675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57,654,556,656,555,658,552,660,551,662,549,664,545,668,535,679,535,684,565,684,565,679,542,679,554,666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7,636,582,638,577,646,575,652,575,668,577,674,582,683,587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80,669,680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80,686,680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2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2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7,658,909,659,912,663,913,665,913,672,912,675,909,679,907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5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43,654,1242,656,1241,658,1239,660,1238,662,1235,664,1231,668,1221,679,1221,684,1251,684,1251,679,1229,679,1241,666,1251,651,1251,645,1250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8,649,1288,654,1288,667,1288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55,659,1352,659,1349,661,1346,665,1345,668,1345,675,1346,679,1352,684,1356,685,1366,685,1370,684,1375,680,1358,680,1356,679,1352,676,1351,674,1351,668,1352,666,1356,662,1358,661,1374,661,1373,661,1371,659,1367,659,1370,658,1372,657,1373,656,1358,656,1356,656,1353,653,1352,651,1352,646,1353,644,1356,642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61l1364,661,1367,662,1370,666,1371,668,1371,674,1370,676,1366,679,1364,680,1375,680,1376,679,1377,675,1377,668,1376,665,1374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2,1369,644,1370,646,1370,651,1369,653,1366,656,1364,656,1373,656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238;top:0;width:978;height:84" coordorigin="238,0" coordsize="978,84">
              <v:shape style="position:absolute;left:238;top:0;width:978;height:84" coordorigin="238,0" coordsize="978,84" path="m252,3l238,3,238,82,248,82,248,16,259,16,252,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259,16l248,16,283,82,297,82,297,69,287,69,259,16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297,3l287,3,287,69,297,69,297,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369,3l319,3,319,82,370,82,370,73,329,73,329,45,367,45,367,36,329,36,329,12,369,12,369,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384,68l384,79,388,80,393,82,401,83,405,84,419,84,426,82,435,75,405,75,401,75,392,72,388,70,384,68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415,2l403,2,396,4,386,12,384,17,384,30,385,35,392,42,398,44,418,48,422,50,427,54,428,57,428,66,426,69,420,74,415,75,435,75,437,74,439,68,439,54,437,49,430,41,424,39,416,37,409,36,404,35,400,33,395,30,394,27,394,19,396,16,402,12,407,11,434,11,434,6,430,5,426,4,419,2,415,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434,11l416,11,419,11,427,13,430,14,434,16,434,11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484,12l473,12,473,82,484,82,484,1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535,48l507,48,507,57,535,57,535,48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512,3l445,3,445,12,512,12,512,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548,68l548,79,552,80,557,82,565,83,569,84,583,84,590,82,599,75,569,75,565,75,556,72,552,70,548,68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579,2l566,2,560,4,550,12,547,17,547,30,549,35,556,42,562,44,582,48,586,50,591,54,592,57,592,66,590,69,584,74,579,75,599,75,600,74,603,68,603,54,601,49,594,41,588,39,580,37,573,36,567,35,563,33,559,30,558,27,558,19,560,16,566,12,571,11,598,11,598,6,594,5,590,4,583,2,579,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598,11l580,11,583,11,590,13,594,14,598,16,598,11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629,23l619,23,619,82,629,82,629,43,630,39,635,32,629,32,629,2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664,30l649,30,652,31,656,37,657,41,657,82,667,82,667,43,668,38,672,34,665,34,664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702,30l687,30,690,31,694,37,695,41,695,82,705,82,705,38,704,32,702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692,22l681,22,677,23,671,27,668,30,665,34,672,34,674,32,678,30,702,30,697,24,692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652,22l643,22,640,22,633,26,631,29,629,32,635,32,636,32,640,30,664,30,662,27,656,23,652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756,22l739,22,732,24,723,35,720,43,720,62,723,70,732,81,739,84,756,84,763,81,768,76,742,76,738,74,732,65,731,60,731,46,732,40,738,32,742,30,768,30,763,24,756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768,30l753,30,757,32,763,40,764,46,764,60,763,65,757,74,753,76,768,76,772,70,775,62,775,43,772,35,768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00,0l790,0,790,82,800,82,800,53,813,53,810,51,813,49,800,49,800,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13,53l800,53,830,82,843,82,813,5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42,23l829,23,800,49,813,49,842,2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82,22l866,22,859,24,848,36,845,44,845,63,848,70,859,81,867,84,880,84,884,83,891,82,895,81,898,79,898,76,870,76,865,74,858,67,856,62,856,55,900,55,900,47,856,47,856,42,858,38,865,31,869,30,894,30,889,24,882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98,70l895,72,891,73,884,75,881,76,898,76,898,7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894,30l879,30,883,31,889,38,890,42,891,47,856,47,900,47,900,41,898,34,894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949,3l937,3,907,82,918,82,925,62,972,62,968,53,929,53,943,14,953,14,949,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972,62l961,62,968,82,979,82,972,6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953,14l943,14,958,53,968,53,953,14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00,0l990,0,990,82,1000,82,1000,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62,30l1046,30,1050,31,1056,36,1057,39,1057,45,1035,45,1028,47,1019,53,1017,58,1017,71,1019,75,1022,79,1026,82,1031,84,1041,84,1045,83,1052,80,1055,77,1056,76,1035,76,1032,75,1028,71,1026,68,1026,60,1028,57,1034,53,1039,53,1067,53,1067,39,1065,33,1062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67,73l1057,73,1057,82,1067,82,1067,7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67,53l1057,53,1057,61,1055,66,1049,74,1045,76,1056,76,1057,73,1067,73,1067,5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50,22l1038,22,1035,22,1028,23,1025,24,1021,26,1021,35,1024,33,1027,32,1034,30,1037,30,1062,30,1056,24,1050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096,23l1086,23,1086,82,1096,82,1096,44,1098,39,1103,32,1096,32,1096,2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111,22l1107,23,1101,26,1098,29,1096,32,1103,32,1108,30,1121,30,1121,22,1118,22,1111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121,30l1113,30,1117,31,1121,32,1121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139,23l1129,23,1129,82,1139,82,1139,43,1140,39,1146,32,1139,32,1139,23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174,30l1159,30,1162,31,1166,37,1167,41,1167,82,1177,82,1177,43,1179,38,1182,34,1176,34,1174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212,30l1198,30,1201,31,1205,37,1206,41,1206,82,1216,82,1216,38,1214,32,1212,30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202,22l1192,22,1188,23,1181,27,1178,30,1176,34,1182,34,1185,32,1188,30,1212,30,1207,24,1202,22xe" filled="true" fillcolor="#000000" stroked="false">
                <v:path arrowok="t"/>
                <v:fill type="solid"/>
              </v:shape>
              <v:shape style="position:absolute;left:238;top:0;width:978;height:84" coordorigin="238,0" coordsize="978,84" path="m1162,22l1154,22,1150,22,1144,26,1141,29,1139,32,1146,32,1146,32,1150,30,1174,30,1172,27,1166,23,1162,22xe" filled="true" fillcolor="#000000" stroked="false">
                <v:path arrowok="t"/>
                <v:fill type="solid"/>
              </v:shape>
            </v:group>
            <v:group style="position:absolute;left:155;top:479;width:1145;height:120" coordorigin="155,479" coordsize="1145,120">
              <v:shape style="position:absolute;left:155;top:479;width:1145;height:120" coordorigin="155,479" coordsize="1145,120" path="m155,599l384,575,613,556,841,532,1070,479,1299,482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75;width:49;height:2" coordorigin="359,575" coordsize="49,2">
              <v:shape style="position:absolute;left:359;top:575;width:49;height:2" coordorigin="359,575" coordsize="49,0" path="m359,575l408,575e" filled="false" stroked="true" strokeweight=".203pt" strokecolor="#0000ff">
                <v:path arrowok="t"/>
              </v:shape>
            </v:group>
            <v:group style="position:absolute;left:384;top:551;width:2;height:49" coordorigin="384,551" coordsize="2,49">
              <v:shape style="position:absolute;left:384;top:551;width:2;height:49" coordorigin="384,551" coordsize="0,49" path="m384,551l384,600e" filled="false" stroked="true" strokeweight=".203pt" strokecolor="#0000ff">
                <v:path arrowok="t"/>
              </v:shape>
            </v:group>
            <v:group style="position:absolute;left:589;top:556;width:49;height:2" coordorigin="589,556" coordsize="49,2">
              <v:shape style="position:absolute;left:589;top:556;width:49;height:2" coordorigin="589,556" coordsize="49,0" path="m589,556l637,556e" filled="false" stroked="true" strokeweight=".203pt" strokecolor="#0000ff">
                <v:path arrowok="t"/>
              </v:shape>
            </v:group>
            <v:group style="position:absolute;left:613;top:531;width:2;height:49" coordorigin="613,531" coordsize="2,49">
              <v:shape style="position:absolute;left:613;top:531;width:2;height:49" coordorigin="613,531" coordsize="0,49" path="m613,531l613,580e" filled="false" stroked="true" strokeweight=".203pt" strokecolor="#0000ff">
                <v:path arrowok="t"/>
              </v:shape>
            </v:group>
            <v:group style="position:absolute;left:817;top:532;width:49;height:2" coordorigin="817,532" coordsize="49,2">
              <v:shape style="position:absolute;left:817;top:532;width:49;height:2" coordorigin="817,532" coordsize="49,0" path="m817,532l866,532e" filled="false" stroked="true" strokeweight=".203pt" strokecolor="#0000ff">
                <v:path arrowok="t"/>
              </v:shape>
            </v:group>
            <v:group style="position:absolute;left:841;top:508;width:2;height:49" coordorigin="841,508" coordsize="2,49">
              <v:shape style="position:absolute;left:841;top:508;width:2;height:49" coordorigin="841,508" coordsize="0,49" path="m841,508l841,557e" filled="false" stroked="true" strokeweight=".203pt" strokecolor="#0000ff">
                <v:path arrowok="t"/>
              </v:shape>
            </v:group>
            <v:group style="position:absolute;left:1046;top:479;width:49;height:2" coordorigin="1046,479" coordsize="49,2">
              <v:shape style="position:absolute;left:1046;top:479;width:49;height:2" coordorigin="1046,479" coordsize="49,0" path="m1046,479l1095,479e" filled="false" stroked="true" strokeweight=".203pt" strokecolor="#0000ff">
                <v:path arrowok="t"/>
              </v:shape>
            </v:group>
            <v:group style="position:absolute;left:1070;top:455;width:2;height:49" coordorigin="1070,455" coordsize="2,49">
              <v:shape style="position:absolute;left:1070;top:455;width:2;height:49" coordorigin="1070,455" coordsize="0,49" path="m1070,455l1070,504e" filled="false" stroked="true" strokeweight=".203pt" strokecolor="#0000ff">
                <v:path arrowok="t"/>
              </v:shape>
            </v:group>
            <v:group style="position:absolute;left:1275;top:482;width:49;height:2" coordorigin="1275,482" coordsize="49,2">
              <v:shape style="position:absolute;left:1275;top:482;width:49;height:2" coordorigin="1275,482" coordsize="49,0" path="m1275,482l1324,482e" filled="false" stroked="true" strokeweight=".203pt" strokecolor="#0000ff">
                <v:path arrowok="t"/>
              </v:shape>
            </v:group>
            <v:group style="position:absolute;left:1299;top:457;width:2;height:49" coordorigin="1299,457" coordsize="2,49">
              <v:shape style="position:absolute;left:1299;top:457;width:2;height:49" coordorigin="1299,457" coordsize="0,49" path="m1299,457l1299,506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15pt;mso-position-horizontal-relative:char;mso-position-vertical-relative:line" coordorigin="0,0" coordsize="1378,683">
            <v:group style="position:absolute;left:155;top:597;width:1145;height:2" coordorigin="155,597" coordsize="1145,2">
              <v:shape style="position:absolute;left:155;top:597;width:1145;height:2" coordorigin="155,597" coordsize="1145,0" path="m155,597l1299,597e" filled="false" stroked="true" strokeweight=".203pt" strokecolor="#000000">
                <v:path arrowok="t"/>
                <v:stroke dashstyle="dash"/>
              </v:shape>
            </v:group>
            <v:group style="position:absolute;left:155;top:597;width:61;height:2" coordorigin="155,597" coordsize="61,2">
              <v:shape style="position:absolute;left:155;top:597;width:61;height:2" coordorigin="155,597" coordsize="61,0" path="m155,597l215,597e" filled="false" stroked="true" strokeweight=".406pt" strokecolor="#000000">
                <v:path arrowok="t"/>
              </v:shape>
            </v:group>
            <v:group style="position:absolute;left:1239;top:597;width:61;height:2" coordorigin="1239,597" coordsize="61,2">
              <v:shape style="position:absolute;left:1239;top:597;width:61;height:2" coordorigin="1239,597" coordsize="61,0" path="m1299,597l1239,597e" filled="false" stroked="true" strokeweight=".406pt" strokecolor="#000000">
                <v:path arrowok="t"/>
              </v:shape>
            </v:group>
            <v:group style="position:absolute;left:84;top:573;width:33;height:50" coordorigin="84,573" coordsize="33,50">
              <v:shape style="position:absolute;left:84;top:573;width:33;height:50" coordorigin="84,573" coordsize="33,50" path="m105,573l95,573,91,575,85,583,84,590,84,605,85,612,91,620,95,622,105,622,110,620,112,617,97,617,94,615,91,609,90,604,90,591,91,586,94,580,97,578,112,578,110,575,105,573xe" filled="true" fillcolor="#000000" stroked="false">
                <v:path arrowok="t"/>
                <v:fill type="solid"/>
              </v:shape>
              <v:shape style="position:absolute;left:84;top:573;width:33;height:50" coordorigin="84,573" coordsize="33,50" path="m112,578l103,578,106,580,109,586,110,591,110,604,109,609,106,615,103,617,112,617,115,612,117,605,117,590,115,583,112,578xe" filled="true" fillcolor="#000000" stroked="false">
                <v:path arrowok="t"/>
                <v:fill type="solid"/>
              </v:shape>
            </v:group>
            <v:group style="position:absolute;left:155;top:538;width:1145;height:2" coordorigin="155,538" coordsize="1145,2">
              <v:shape style="position:absolute;left:155;top:538;width:1145;height:2" coordorigin="155,538" coordsize="1145,0" path="m155,538l1299,538e" filled="false" stroked="true" strokeweight=".203pt" strokecolor="#000000">
                <v:path arrowok="t"/>
                <v:stroke dashstyle="dash"/>
              </v:shape>
            </v:group>
            <v:group style="position:absolute;left:155;top:538;width:61;height:2" coordorigin="155,538" coordsize="61,2">
              <v:shape style="position:absolute;left:155;top:538;width:61;height:2" coordorigin="155,538" coordsize="61,0" path="m155,538l215,538e" filled="false" stroked="true" strokeweight=".406pt" strokecolor="#000000">
                <v:path arrowok="t"/>
              </v:shape>
            </v:group>
            <v:group style="position:absolute;left:1239;top:538;width:61;height:2" coordorigin="1239,538" coordsize="61,2">
              <v:shape style="position:absolute;left:1239;top:538;width:61;height:2" coordorigin="1239,538" coordsize="61,0" path="m1299,538l1239,538e" filled="false" stroked="true" strokeweight=".406pt" strokecolor="#000000">
                <v:path arrowok="t"/>
              </v:shape>
            </v:group>
            <v:group style="position:absolute;left:43;top:514;width:74;height:50" coordorigin="43,514" coordsize="74,50">
              <v:shape style="position:absolute;left:43;top:514;width:74;height:50" coordorigin="43,514" coordsize="74,50" path="m43,554l43,561,45,561,47,562,52,563,61,563,66,561,70,557,53,557,51,557,47,556,45,555,43,554xe" filled="true" fillcolor="#000000" stroked="false">
                <v:path arrowok="t"/>
                <v:fill type="solid"/>
              </v:shape>
              <v:shape style="position:absolute;left:43;top:514;width:74;height:50" coordorigin="43,514" coordsize="74,50" path="m70,536l59,536,62,537,66,541,67,543,67,550,66,553,62,556,59,557,70,557,72,556,74,552,74,542,72,538,70,536xe" filled="true" fillcolor="#000000" stroked="false">
                <v:path arrowok="t"/>
                <v:fill type="solid"/>
              </v:shape>
              <v:shape style="position:absolute;left:43;top:514;width:74;height:50" coordorigin="43,514" coordsize="74,50" path="m70,514l45,514,45,538,50,536,56,536,70,536,66,532,65,531,51,531,51,520,70,520,70,514xe" filled="true" fillcolor="#000000" stroked="false">
                <v:path arrowok="t"/>
                <v:fill type="solid"/>
              </v:shape>
              <v:shape style="position:absolute;left:43;top:514;width:74;height:50" coordorigin="43,514" coordsize="74,50" path="m62,530l57,530,54,531,51,531,65,531,62,530xe" filled="true" fillcolor="#000000" stroked="false">
                <v:path arrowok="t"/>
                <v:fill type="solid"/>
              </v:shape>
              <v:shape style="position:absolute;left:43;top:514;width:74;height:50" coordorigin="43,514" coordsize="74,50" path="m105,514l95,514,91,516,85,524,84,530,84,546,85,552,91,561,95,563,105,563,110,561,112,558,97,558,94,556,91,549,90,545,90,532,91,527,94,520,97,519,112,519,110,516,105,514xe" filled="true" fillcolor="#000000" stroked="false">
                <v:path arrowok="t"/>
                <v:fill type="solid"/>
              </v:shape>
              <v:shape style="position:absolute;left:43;top:514;width:74;height:50" coordorigin="43,514" coordsize="74,50" path="m112,519l103,519,106,520,109,527,110,532,110,545,109,549,106,556,103,558,112,558,115,552,117,546,117,530,115,524,112,519xe" filled="true" fillcolor="#000000" stroked="false">
                <v:path arrowok="t"/>
                <v:fill type="solid"/>
              </v:shape>
            </v:group>
            <v:group style="position:absolute;left:155;top:478;width:1145;height:2" coordorigin="155,478" coordsize="1145,2">
              <v:shape style="position:absolute;left:155;top:478;width:1145;height:2" coordorigin="155,478" coordsize="1145,0" path="m155,478l1299,478e" filled="false" stroked="true" strokeweight=".203pt" strokecolor="#000000">
                <v:path arrowok="t"/>
                <v:stroke dashstyle="dash"/>
              </v:shape>
            </v:group>
            <v:group style="position:absolute;left:155;top:478;width:61;height:2" coordorigin="155,478" coordsize="61,2">
              <v:shape style="position:absolute;left:155;top:478;width:61;height:2" coordorigin="155,478" coordsize="61,0" path="m155,478l215,478e" filled="false" stroked="true" strokeweight=".406pt" strokecolor="#000000">
                <v:path arrowok="t"/>
              </v:shape>
            </v:group>
            <v:group style="position:absolute;left:1239;top:478;width:61;height:2" coordorigin="1239,478" coordsize="61,2">
              <v:shape style="position:absolute;left:1239;top:478;width:61;height:2" coordorigin="1239,478" coordsize="61,0" path="m1299,478l1239,478e" filled="false" stroked="true" strokeweight=".406pt" strokecolor="#000000">
                <v:path arrowok="t"/>
              </v:shape>
            </v:group>
            <v:group style="position:absolute;left:4;top:453;width:113;height:50" coordorigin="4,453" coordsize="113,50">
              <v:shape style="position:absolute;left:4;top:453;width:113;height:50" coordorigin="4,453" coordsize="113,50" path="m32,496l5,496,5,502,32,502,32,496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22,460l15,460,15,496,22,496,22,460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22,454l15,454,4,457,4,462,15,460,22,460,22,454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64,453l54,453,49,456,44,464,42,470,42,486,44,492,49,500,54,503,64,503,68,500,70,498,56,498,53,496,50,489,49,485,49,472,50,467,53,460,56,459,70,459,68,456,64,453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70,459l62,459,65,460,68,467,69,472,69,485,68,489,65,496,62,498,70,498,74,492,75,486,75,470,74,464,70,459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105,453l95,453,91,456,85,464,84,470,84,486,85,492,91,500,95,503,105,503,110,500,112,498,97,498,94,496,91,489,90,485,90,472,91,467,94,460,97,459,112,459,110,456,105,453xe" filled="true" fillcolor="#000000" stroked="false">
                <v:path arrowok="t"/>
                <v:fill type="solid"/>
              </v:shape>
              <v:shape style="position:absolute;left:4;top:453;width:113;height:50" coordorigin="4,453" coordsize="113,50" path="m112,459l103,459,106,460,109,467,110,472,110,485,109,489,106,496,103,498,112,498,115,492,117,486,117,470,115,464,112,459xe" filled="true" fillcolor="#000000" stroked="false">
                <v:path arrowok="t"/>
                <v:fill type="solid"/>
              </v:shape>
            </v:group>
            <v:group style="position:absolute;left:155;top:418;width:1145;height:2" coordorigin="155,418" coordsize="1145,2">
              <v:shape style="position:absolute;left:155;top:418;width:1145;height:2" coordorigin="155,418" coordsize="1145,0" path="m155,418l1299,418e" filled="false" stroked="true" strokeweight=".203pt" strokecolor="#000000">
                <v:path arrowok="t"/>
                <v:stroke dashstyle="dash"/>
              </v:shape>
            </v:group>
            <v:group style="position:absolute;left:155;top:418;width:61;height:2" coordorigin="155,418" coordsize="61,2">
              <v:shape style="position:absolute;left:155;top:418;width:61;height:2" coordorigin="155,418" coordsize="61,0" path="m155,418l215,418e" filled="false" stroked="true" strokeweight=".406pt" strokecolor="#000000">
                <v:path arrowok="t"/>
              </v:shape>
            </v:group>
            <v:group style="position:absolute;left:1239;top:418;width:61;height:2" coordorigin="1239,418" coordsize="61,2">
              <v:shape style="position:absolute;left:1239;top:418;width:61;height:2" coordorigin="1239,418" coordsize="61,0" path="m1299,418l1239,418e" filled="false" stroked="true" strokeweight=".406pt" strokecolor="#000000">
                <v:path arrowok="t"/>
              </v:shape>
            </v:group>
            <v:group style="position:absolute;left:4;top:394;width:113;height:50" coordorigin="4,394" coordsize="113,50">
              <v:shape style="position:absolute;left:4;top:394;width:113;height:50" coordorigin="4,394" coordsize="113,50" path="m32,437l5,437,5,442,32,442,32,437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22,401l15,401,15,437,22,437,22,401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22,395l15,395,4,397,4,403,15,401,22,401,22,395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43,435l43,441,45,442,48,442,52,443,61,443,66,442,70,438,53,438,51,438,47,437,45,436,43,435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70,416l59,416,62,417,66,421,67,424,67,430,66,433,62,437,59,438,70,438,72,436,74,432,74,422,72,418,70,416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70,395l45,395,45,419,50,417,56,416,70,416,66,413,65,412,51,412,51,400,70,400,70,395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62,411l57,411,54,411,51,412,65,412,62,411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105,394l95,394,91,396,85,405,84,411,84,427,85,433,91,441,95,443,105,443,110,441,112,438,97,438,94,437,91,430,90,425,90,412,91,407,94,401,97,399,112,399,110,396,105,394xe" filled="true" fillcolor="#000000" stroked="false">
                <v:path arrowok="t"/>
                <v:fill type="solid"/>
              </v:shape>
              <v:shape style="position:absolute;left:4;top:394;width:113;height:50" coordorigin="4,394" coordsize="113,50" path="m112,399l103,399,106,401,109,407,110,412,110,425,109,430,106,437,103,438,112,438,115,433,117,427,117,411,115,405,112,399xe" filled="true" fillcolor="#000000" stroked="false">
                <v:path arrowok="t"/>
                <v:fill type="solid"/>
              </v:shape>
            </v:group>
            <v:group style="position:absolute;left:155;top:358;width:1145;height:2" coordorigin="155,358" coordsize="1145,2">
              <v:shape style="position:absolute;left:155;top:358;width:1145;height:2" coordorigin="155,358" coordsize="1145,0" path="m155,358l1299,358e" filled="false" stroked="true" strokeweight=".203pt" strokecolor="#000000">
                <v:path arrowok="t"/>
                <v:stroke dashstyle="dash"/>
              </v:shape>
            </v:group>
            <v:group style="position:absolute;left:155;top:358;width:61;height:2" coordorigin="155,358" coordsize="61,2">
              <v:shape style="position:absolute;left:155;top:358;width:61;height:2" coordorigin="155,358" coordsize="61,0" path="m155,358l215,358e" filled="false" stroked="true" strokeweight=".406pt" strokecolor="#000000">
                <v:path arrowok="t"/>
              </v:shape>
            </v:group>
            <v:group style="position:absolute;left:1239;top:358;width:61;height:2" coordorigin="1239,358" coordsize="61,2">
              <v:shape style="position:absolute;left:1239;top:358;width:61;height:2" coordorigin="1239,358" coordsize="61,0" path="m1299,358l1239,358e" filled="false" stroked="true" strokeweight=".406pt" strokecolor="#000000">
                <v:path arrowok="t"/>
              </v:shape>
            </v:group>
            <v:group style="position:absolute;left:2;top:334;width:115;height:50" coordorigin="2,334" coordsize="115,50">
              <v:shape style="position:absolute;left:2;top:334;width:115;height:50" coordorigin="2,334" coordsize="115,50" path="m29,339l18,339,21,340,24,343,25,345,25,348,4,374,2,377,2,382,32,382,32,377,9,377,18,367,31,349,31,343,30,340,29,339xe" filled="true" fillcolor="#000000" stroked="false">
                <v:path arrowok="t"/>
                <v:fill type="solid"/>
              </v:shape>
              <v:shape style="position:absolute;left:2;top:334;width:115;height:50" coordorigin="2,334" coordsize="115,50" path="m20,334l13,334,11,334,7,335,4,336,2,337,2,344,4,342,7,341,11,340,13,339,29,339,24,335,20,334xe" filled="true" fillcolor="#000000" stroked="false">
                <v:path arrowok="t"/>
                <v:fill type="solid"/>
              </v:shape>
              <v:shape style="position:absolute;left:2;top:334;width:115;height:50" coordorigin="2,334" coordsize="115,50" path="m64,334l54,334,49,336,44,344,42,351,42,367,44,373,49,381,54,383,64,383,68,381,70,378,56,378,53,376,50,370,49,365,49,352,50,347,53,341,56,339,70,339,68,336,64,334xe" filled="true" fillcolor="#000000" stroked="false">
                <v:path arrowok="t"/>
                <v:fill type="solid"/>
              </v:shape>
              <v:shape style="position:absolute;left:2;top:334;width:115;height:50" coordorigin="2,334" coordsize="115,50" path="m70,339l62,339,65,341,68,347,69,352,69,365,68,370,65,376,62,378,70,378,74,373,75,367,75,351,74,344,70,339xe" filled="true" fillcolor="#000000" stroked="false">
                <v:path arrowok="t"/>
                <v:fill type="solid"/>
              </v:shape>
              <v:shape style="position:absolute;left:2;top:334;width:115;height:50" coordorigin="2,334" coordsize="115,50" path="m105,334l95,334,91,336,85,344,84,351,84,367,85,373,91,381,95,383,105,383,110,381,112,378,97,378,94,376,91,370,90,365,90,352,91,347,94,341,97,339,112,339,110,336,105,334xe" filled="true" fillcolor="#000000" stroked="false">
                <v:path arrowok="t"/>
                <v:fill type="solid"/>
              </v:shape>
              <v:shape style="position:absolute;left:2;top:334;width:115;height:50" coordorigin="2,334" coordsize="115,50" path="m112,339l103,339,106,341,109,347,110,352,110,365,109,370,106,376,103,378,112,378,115,373,117,367,117,351,115,344,112,339xe" filled="true" fillcolor="#000000" stroked="false">
                <v:path arrowok="t"/>
                <v:fill type="solid"/>
              </v:shape>
            </v:group>
            <v:group style="position:absolute;left:155;top:299;width:1145;height:2" coordorigin="155,299" coordsize="1145,2">
              <v:shape style="position:absolute;left:155;top:299;width:1145;height:2" coordorigin="155,299" coordsize="1145,0" path="m155,299l1299,299e" filled="false" stroked="true" strokeweight=".203pt" strokecolor="#000000">
                <v:path arrowok="t"/>
                <v:stroke dashstyle="dash"/>
              </v:shape>
            </v:group>
            <v:group style="position:absolute;left:155;top:299;width:61;height:2" coordorigin="155,299" coordsize="61,2">
              <v:shape style="position:absolute;left:155;top:299;width:61;height:2" coordorigin="155,299" coordsize="61,0" path="m155,299l215,299e" filled="false" stroked="true" strokeweight=".406pt" strokecolor="#000000">
                <v:path arrowok="t"/>
              </v:shape>
            </v:group>
            <v:group style="position:absolute;left:1239;top:299;width:61;height:2" coordorigin="1239,299" coordsize="61,2">
              <v:shape style="position:absolute;left:1239;top:299;width:61;height:2" coordorigin="1239,299" coordsize="61,0" path="m1299,299l1239,299e" filled="false" stroked="true" strokeweight=".406pt" strokecolor="#000000">
                <v:path arrowok="t"/>
              </v:shape>
            </v:group>
            <v:group style="position:absolute;left:2;top:275;width:115;height:50" coordorigin="2,275" coordsize="115,50">
              <v:shape style="position:absolute;left:2;top:275;width:115;height:50" coordorigin="2,275" coordsize="115,50" path="m29,280l18,280,21,281,24,284,25,286,25,289,4,315,2,318,2,323,32,323,32,318,9,318,18,308,31,290,31,284,30,281,29,280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20,275l13,275,11,275,7,276,4,277,2,278,2,284,4,283,7,282,11,280,13,280,29,280,24,276,20,275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43,315l43,322,45,322,48,323,52,324,61,324,66,322,70,318,53,318,51,318,47,317,45,316,43,315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70,297l59,297,62,298,66,302,67,304,67,311,66,314,62,317,59,318,70,318,72,317,74,313,74,303,72,299,70,297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70,276l45,276,45,299,50,298,56,297,70,297,66,293,65,293,51,293,51,281,70,281,70,276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62,292l57,292,54,292,51,293,65,293,62,292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105,275l95,275,91,277,85,285,84,291,84,307,85,313,91,322,95,324,105,324,110,322,112,319,97,319,94,317,91,311,90,306,90,293,91,288,94,281,97,280,112,280,110,277,105,275xe" filled="true" fillcolor="#000000" stroked="false">
                <v:path arrowok="t"/>
                <v:fill type="solid"/>
              </v:shape>
              <v:shape style="position:absolute;left:2;top:275;width:115;height:50" coordorigin="2,275" coordsize="115,50" path="m112,280l103,280,106,281,109,288,110,293,110,306,109,311,106,317,103,319,112,319,115,313,117,307,117,291,115,285,112,280xe" filled="true" fillcolor="#000000" stroked="false">
                <v:path arrowok="t"/>
                <v:fill type="solid"/>
              </v:shape>
            </v:group>
            <v:group style="position:absolute;left:155;top:239;width:1145;height:2" coordorigin="155,239" coordsize="1145,2">
              <v:shape style="position:absolute;left:155;top:239;width:1145;height:2" coordorigin="155,239" coordsize="1145,0" path="m155,239l1299,239e" filled="false" stroked="true" strokeweight=".203pt" strokecolor="#000000">
                <v:path arrowok="t"/>
                <v:stroke dashstyle="dash"/>
              </v:shape>
            </v:group>
            <v:group style="position:absolute;left:155;top:239;width:61;height:2" coordorigin="155,239" coordsize="61,2">
              <v:shape style="position:absolute;left:155;top:239;width:61;height:2" coordorigin="155,239" coordsize="61,0" path="m155,239l215,239e" filled="false" stroked="true" strokeweight=".406pt" strokecolor="#000000">
                <v:path arrowok="t"/>
              </v:shape>
            </v:group>
            <v:group style="position:absolute;left:1239;top:239;width:61;height:2" coordorigin="1239,239" coordsize="61,2">
              <v:shape style="position:absolute;left:1239;top:239;width:61;height:2" coordorigin="1239,239" coordsize="61,0" path="m1299,239l1239,239e" filled="false" stroked="true" strokeweight=".406pt" strokecolor="#000000">
                <v:path arrowok="t"/>
              </v:shape>
            </v:group>
            <v:group style="position:absolute;left:2;top:215;width:115;height:50" coordorigin="2,215" coordsize="115,50">
              <v:shape style="position:absolute;left:2;top:215;width:115;height:50" coordorigin="2,215" coordsize="115,50" path="m2,256l2,262,4,263,6,264,10,264,20,265,25,263,30,259,12,259,10,259,6,258,4,257,2,256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30,221l19,221,21,221,25,224,26,226,26,231,25,233,21,235,19,236,10,236,10,241,19,241,22,242,26,245,26,247,27,253,26,255,21,258,18,259,30,259,31,258,33,255,33,247,32,244,29,240,26,239,23,238,26,237,28,236,31,233,32,231,32,224,30,221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21,215l12,216,8,216,6,217,3,217,3,223,6,222,8,222,12,221,14,221,30,221,25,217,21,215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64,215l54,215,49,218,44,226,42,232,42,248,44,254,49,262,54,265,64,265,68,262,70,259,56,259,53,258,50,251,49,247,49,234,50,229,53,222,56,220,70,220,68,218,64,215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70,220l62,220,65,222,68,229,69,234,69,247,68,251,65,258,62,259,70,259,74,254,75,248,75,232,74,226,70,220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105,215l95,215,91,218,85,226,84,232,84,248,85,254,91,262,95,265,105,265,110,262,112,259,97,259,94,258,91,251,90,247,90,234,91,229,94,222,97,220,112,220,110,218,105,215xe" filled="true" fillcolor="#000000" stroked="false">
                <v:path arrowok="t"/>
                <v:fill type="solid"/>
              </v:shape>
              <v:shape style="position:absolute;left:2;top:215;width:115;height:50" coordorigin="2,215" coordsize="115,50" path="m112,220l104,220,106,222,109,229,110,234,110,247,109,251,106,258,104,259,112,259,115,254,117,248,117,232,115,226,112,220xe" filled="true" fillcolor="#000000" stroked="false">
                <v:path arrowok="t"/>
                <v:fill type="solid"/>
              </v:shape>
            </v:group>
            <v:group style="position:absolute;left:155;top:179;width:1145;height:2" coordorigin="155,179" coordsize="1145,2">
              <v:shape style="position:absolute;left:155;top:179;width:1145;height:2" coordorigin="155,179" coordsize="1145,0" path="m155,179l1299,179e" filled="false" stroked="true" strokeweight=".203pt" strokecolor="#000000">
                <v:path arrowok="t"/>
                <v:stroke dashstyle="dash"/>
              </v:shape>
            </v:group>
            <v:group style="position:absolute;left:155;top:179;width:61;height:2" coordorigin="155,179" coordsize="61,2">
              <v:shape style="position:absolute;left:155;top:179;width:61;height:2" coordorigin="155,179" coordsize="61,0" path="m155,179l215,179e" filled="false" stroked="true" strokeweight=".406pt" strokecolor="#000000">
                <v:path arrowok="t"/>
              </v:shape>
            </v:group>
            <v:group style="position:absolute;left:1239;top:179;width:61;height:2" coordorigin="1239,179" coordsize="61,2">
              <v:shape style="position:absolute;left:1239;top:179;width:61;height:2" coordorigin="1239,179" coordsize="61,0" path="m1299,179l1239,179e" filled="false" stroked="true" strokeweight=".406pt" strokecolor="#000000">
                <v:path arrowok="t"/>
              </v:shape>
            </v:group>
            <v:group style="position:absolute;left:2;top:155;width:115;height:50" coordorigin="2,155" coordsize="115,50">
              <v:shape style="position:absolute;left:2;top:155;width:115;height:50" coordorigin="2,155" coordsize="115,50" path="m2,196l2,202,4,203,6,203,10,204,20,204,25,203,30,199,12,199,10,199,6,198,4,197,2,196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30,161l19,161,21,161,25,164,26,166,26,171,25,172,21,175,19,176,10,176,10,181,19,181,22,182,26,185,26,187,27,193,26,195,21,198,18,199,30,199,31,198,33,194,33,187,32,184,29,180,26,179,23,178,26,177,28,176,31,172,32,171,32,164,30,161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21,155l12,155,8,156,6,157,3,157,3,163,6,162,8,162,12,161,14,161,30,161,25,156,21,155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43,196l43,202,45,203,48,204,52,204,61,204,66,203,70,199,53,199,51,199,47,198,45,197,43,196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70,178l59,178,62,179,66,182,67,185,67,192,66,194,62,198,59,199,70,199,72,197,74,193,74,183,72,179,70,178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70,156l45,156,45,180,50,178,56,178,70,178,66,174,65,173,51,173,51,161,70,161,70,156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62,172l57,172,54,172,51,173,65,173,62,172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105,155l95,155,91,157,85,166,84,172,84,188,85,194,91,202,95,204,105,204,110,202,112,199,97,199,94,198,91,191,90,186,90,173,91,168,94,162,97,160,112,160,110,157,105,155xe" filled="true" fillcolor="#000000" stroked="false">
                <v:path arrowok="t"/>
                <v:fill type="solid"/>
              </v:shape>
              <v:shape style="position:absolute;left:2;top:155;width:115;height:50" coordorigin="2,155" coordsize="115,50" path="m112,160l104,160,106,162,109,168,110,173,110,186,109,191,106,198,104,199,112,199,115,194,117,188,117,172,115,166,112,160xe" filled="true" fillcolor="#000000" stroked="false">
                <v:path arrowok="t"/>
                <v:fill type="solid"/>
              </v:shape>
            </v:group>
            <v:group style="position:absolute;left:155;top:120;width:1145;height:2" coordorigin="155,120" coordsize="1145,2">
              <v:shape style="position:absolute;left:155;top:120;width:1145;height:2" coordorigin="155,120" coordsize="1145,0" path="m155,120l1299,120e" filled="false" stroked="true" strokeweight=".203pt" strokecolor="#000000">
                <v:path arrowok="t"/>
                <v:stroke dashstyle="dash"/>
              </v:shape>
            </v:group>
            <v:group style="position:absolute;left:155;top:120;width:61;height:2" coordorigin="155,120" coordsize="61,2">
              <v:shape style="position:absolute;left:155;top:120;width:61;height:2" coordorigin="155,120" coordsize="61,0" path="m155,120l215,120e" filled="false" stroked="true" strokeweight=".406pt" strokecolor="#000000">
                <v:path arrowok="t"/>
              </v:shape>
            </v:group>
            <v:group style="position:absolute;left:1239;top:120;width:61;height:2" coordorigin="1239,120" coordsize="61,2">
              <v:shape style="position:absolute;left:1239;top:120;width:61;height:2" coordorigin="1239,120" coordsize="61,0" path="m1299,120l1239,120e" filled="false" stroked="true" strokeweight=".406pt" strokecolor="#000000">
                <v:path arrowok="t"/>
              </v:shape>
            </v:group>
            <v:group style="position:absolute;left:0;top:96;width:117;height:50" coordorigin="0,96" coordsize="117,50">
              <v:shape style="position:absolute;left:0;top:96;width:117;height:50" coordorigin="0,96" coordsize="117,50" path="m28,133l21,133,21,144,28,144,28,133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28,97l20,97,0,127,0,133,35,133,35,128,5,128,21,102,28,102,28,97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28,102l21,102,21,128,28,128,28,102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64,96l54,96,49,98,44,106,42,113,42,129,44,135,49,143,54,145,64,145,68,143,70,140,56,140,53,138,50,132,49,127,49,114,50,109,53,103,56,101,70,101,68,98,64,96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70,101l62,101,65,103,68,109,69,114,69,127,68,132,65,138,62,140,70,140,74,135,75,129,75,113,74,106,70,101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105,96l95,96,91,98,85,106,84,113,84,129,85,135,91,143,95,145,105,145,110,143,112,140,97,140,94,138,91,132,90,127,90,114,91,109,94,103,97,101,112,101,110,98,105,96xe" filled="true" fillcolor="#000000" stroked="false">
                <v:path arrowok="t"/>
                <v:fill type="solid"/>
              </v:shape>
              <v:shape style="position:absolute;left:0;top:96;width:117;height:50" coordorigin="0,96" coordsize="117,50" path="m112,101l103,101,106,103,109,109,110,114,110,127,109,132,106,138,103,140,112,140,115,135,117,129,117,113,115,106,112,101xe" filled="true" fillcolor="#000000" stroked="false">
                <v:path arrowok="t"/>
                <v:fill type="solid"/>
              </v:shape>
            </v:group>
            <v:group style="position:absolute;left:155;top:120;width:2;height:477" coordorigin="155,120" coordsize="2,477">
              <v:shape style="position:absolute;left:155;top:120;width:2;height:477" coordorigin="155,120" coordsize="0,477" path="m155,597l155,120e" filled="false" stroked="true" strokeweight=".203pt" strokecolor="#000000">
                <v:path arrowok="t"/>
                <v:stroke dashstyle="dash"/>
              </v:shape>
            </v:group>
            <v:group style="position:absolute;left:155;top:537;width:2;height:61" coordorigin="155,537" coordsize="2,61">
              <v:shape style="position:absolute;left:155;top:537;width:2;height:61" coordorigin="155,537" coordsize="0,61" path="m155,597l155,537e" filled="false" stroked="true" strokeweight=".406pt" strokecolor="#000000">
                <v:path arrowok="t"/>
              </v:shape>
            </v:group>
            <v:group style="position:absolute;left:155;top:120;width:2;height:61" coordorigin="155,120" coordsize="2,61">
              <v:shape style="position:absolute;left:155;top:120;width:2;height:61" coordorigin="155,120" coordsize="0,61" path="m155,120l155,180e" filled="false" stroked="true" strokeweight=".406pt" strokecolor="#000000">
                <v:path arrowok="t"/>
              </v:shape>
            </v:group>
            <v:group style="position:absolute;left:76;top:634;width:156;height:50" coordorigin="76,634" coordsize="156,50">
              <v:shape style="position:absolute;left:76;top:634;width:156;height:50" coordorigin="76,634" coordsize="156,50" path="m104,639l93,639,95,640,99,643,100,645,100,648,79,674,76,677,76,682,106,682,106,677,84,677,96,664,106,649,106,643,105,640,104,639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95,634l88,634,86,634,82,635,79,636,77,637,77,643,79,642,82,641,86,640,88,639,104,639,99,635,95,634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139,634l128,634,124,636,119,644,117,650,117,666,119,672,124,681,128,683,139,683,143,681,145,678,130,678,128,676,124,670,124,665,124,652,124,647,128,641,130,639,145,639,143,636,139,634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145,639l137,639,139,641,143,647,144,652,144,665,143,670,139,676,137,678,145,678,149,672,150,666,150,650,149,644,145,639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190,677l162,677,162,682,190,682,190,677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179,641l173,641,173,677,179,677,179,641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179,635l173,635,161,637,161,643,173,641,179,641,179,635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201,674l201,681,203,681,205,682,209,683,211,683,219,683,224,682,227,679,229,678,211,678,208,677,204,676,202,675,201,674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229,639l217,639,220,640,223,642,224,644,224,649,223,651,220,653,218,654,209,654,209,659,218,659,220,660,224,663,225,665,225,671,224,674,220,677,217,678,229,678,230,677,232,673,232,665,231,663,227,659,225,657,222,657,225,656,231,642,229,639xe" filled="true" fillcolor="#000000" stroked="false">
                <v:path arrowok="t"/>
                <v:fill type="solid"/>
              </v:shape>
              <v:shape style="position:absolute;left:76;top:634;width:156;height:50" coordorigin="76,634" coordsize="156,50" path="m220,634l211,634,207,635,204,635,202,636,202,642,204,641,207,640,211,639,212,639,229,639,224,635,220,634xe" filled="true" fillcolor="#000000" stroked="false">
                <v:path arrowok="t"/>
                <v:fill type="solid"/>
              </v:shape>
            </v:group>
            <v:group style="position:absolute;left:384;top:120;width:2;height:477" coordorigin="384,120" coordsize="2,477">
              <v:shape style="position:absolute;left:384;top:120;width:2;height:477" coordorigin="384,120" coordsize="0,477" path="m384,597l384,120e" filled="false" stroked="true" strokeweight=".203pt" strokecolor="#000000">
                <v:path arrowok="t"/>
                <v:stroke dashstyle="dash"/>
              </v:shape>
            </v:group>
            <v:group style="position:absolute;left:384;top:537;width:2;height:61" coordorigin="384,537" coordsize="2,61">
              <v:shape style="position:absolute;left:384;top:537;width:2;height:61" coordorigin="384,537" coordsize="0,61" path="m384,597l384,537e" filled="false" stroked="true" strokeweight=".406pt" strokecolor="#000000">
                <v:path arrowok="t"/>
              </v:shape>
            </v:group>
            <v:group style="position:absolute;left:384;top:120;width:2;height:61" coordorigin="384,120" coordsize="2,61">
              <v:shape style="position:absolute;left:384;top:120;width:2;height:61" coordorigin="384,120" coordsize="0,61" path="m384,120l384,180e" filled="false" stroked="true" strokeweight=".406pt" strokecolor="#000000">
                <v:path arrowok="t"/>
              </v:shape>
            </v:group>
            <v:group style="position:absolute;left:305;top:634;width:157;height:50" coordorigin="305,634" coordsize="157,50">
              <v:shape style="position:absolute;left:305;top:634;width:157;height:50" coordorigin="305,634" coordsize="157,50" path="m333,639l322,639,324,640,328,643,329,645,329,648,308,674,305,677,305,682,336,682,336,677,313,677,325,664,335,649,335,643,334,640,333,639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324,634l317,634,315,634,311,635,308,636,306,637,306,643,308,642,311,641,315,640,317,639,333,639,328,635,324,634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368,634l357,634,353,636,348,644,346,650,346,666,348,672,353,681,357,683,368,683,372,681,374,678,359,678,357,676,354,670,353,665,353,652,354,647,357,641,359,639,374,639,372,636,368,634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374,639l366,639,368,641,372,647,373,652,373,665,372,670,368,676,366,678,374,678,378,672,379,666,379,650,378,644,374,639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19,677l391,677,391,682,419,682,419,677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08,641l402,641,402,677,408,677,408,641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08,635l402,635,390,637,390,643,402,641,408,641,408,635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56,671l449,671,449,682,456,682,456,671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56,635l448,635,428,665,428,671,462,671,462,666,433,666,449,640,456,640,456,635xe" filled="true" fillcolor="#000000" stroked="false">
                <v:path arrowok="t"/>
                <v:fill type="solid"/>
              </v:shape>
              <v:shape style="position:absolute;left:305;top:634;width:157;height:50" coordorigin="305,634" coordsize="157,50" path="m456,640l449,640,449,666,456,666,456,640xe" filled="true" fillcolor="#000000" stroked="false">
                <v:path arrowok="t"/>
                <v:fill type="solid"/>
              </v:shape>
            </v:group>
            <v:group style="position:absolute;left:613;top:120;width:2;height:477" coordorigin="613,120" coordsize="2,477">
              <v:shape style="position:absolute;left:613;top:120;width:2;height:477" coordorigin="613,120" coordsize="0,477" path="m613,597l613,120e" filled="false" stroked="true" strokeweight=".203pt" strokecolor="#000000">
                <v:path arrowok="t"/>
                <v:stroke dashstyle="dash"/>
              </v:shape>
            </v:group>
            <v:group style="position:absolute;left:613;top:537;width:2;height:61" coordorigin="613,537" coordsize="2,61">
              <v:shape style="position:absolute;left:613;top:537;width:2;height:61" coordorigin="613,537" coordsize="0,61" path="m613,597l613,537e" filled="false" stroked="true" strokeweight=".406pt" strokecolor="#000000">
                <v:path arrowok="t"/>
              </v:shape>
            </v:group>
            <v:group style="position:absolute;left:613;top:120;width:2;height:61" coordorigin="613,120" coordsize="2,61">
              <v:shape style="position:absolute;left:613;top:120;width:2;height:61" coordorigin="613,120" coordsize="0,61" path="m613,120l613,180e" filled="false" stroked="true" strokeweight=".406pt" strokecolor="#000000">
                <v:path arrowok="t"/>
              </v:shape>
            </v:group>
            <v:group style="position:absolute;left:535;top:634;width:155;height:50" coordorigin="535,634" coordsize="155,50">
              <v:shape style="position:absolute;left:535;top:634;width:155;height:50" coordorigin="535,634" coordsize="155,50" path="m562,639l551,639,554,640,557,643,558,645,558,648,557,652,556,654,554,656,552,658,551,660,549,662,540,671,535,677,535,682,565,682,565,677,542,677,554,664,564,649,564,643,563,640,562,639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553,634l546,634,544,634,540,635,537,636,535,637,535,643,537,642,540,641,544,640,546,639,562,639,557,635,553,634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597,634l586,634,582,636,577,644,575,650,575,666,577,672,582,681,586,683,597,683,601,681,603,678,589,678,586,676,583,670,582,665,582,652,583,647,586,641,589,639,603,639,601,636,597,634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03,639l595,639,598,641,601,647,602,652,602,665,601,670,598,676,595,678,603,678,607,672,608,666,608,650,607,644,603,639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48,677l621,677,621,682,648,682,648,677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37,641l631,641,631,677,637,677,637,641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37,635l631,635,620,637,620,643,631,641,637,641,637,635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59,675l659,681,661,682,663,682,667,683,677,683,682,682,686,678,669,678,667,677,663,676,661,676,659,675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86,656l675,656,678,657,682,661,683,664,683,670,682,673,678,677,675,678,686,678,688,676,690,672,690,662,688,658,686,656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86,635l661,635,661,658,666,657,671,656,686,656,682,652,680,652,667,652,667,640,686,640,686,635xe" filled="true" fillcolor="#000000" stroked="false">
                <v:path arrowok="t"/>
                <v:fill type="solid"/>
              </v:shape>
              <v:shape style="position:absolute;left:535;top:634;width:155;height:50" coordorigin="535,634" coordsize="155,50" path="m678,651l672,651,670,651,667,652,680,652,678,651xe" filled="true" fillcolor="#000000" stroked="false">
                <v:path arrowok="t"/>
                <v:fill type="solid"/>
              </v:shape>
            </v:group>
            <v:group style="position:absolute;left:841;top:120;width:2;height:477" coordorigin="841,120" coordsize="2,477">
              <v:shape style="position:absolute;left:841;top:120;width:2;height:477" coordorigin="841,120" coordsize="0,477" path="m841,597l841,120e" filled="false" stroked="true" strokeweight=".203pt" strokecolor="#000000">
                <v:path arrowok="t"/>
                <v:stroke dashstyle="dash"/>
              </v:shape>
            </v:group>
            <v:group style="position:absolute;left:841;top:537;width:2;height:61" coordorigin="841,537" coordsize="2,61">
              <v:shape style="position:absolute;left:841;top:537;width:2;height:61" coordorigin="841,537" coordsize="0,61" path="m841,597l841,537e" filled="false" stroked="true" strokeweight=".406pt" strokecolor="#000000">
                <v:path arrowok="t"/>
              </v:shape>
            </v:group>
            <v:group style="position:absolute;left:841;top:120;width:2;height:61" coordorigin="841,120" coordsize="2,61">
              <v:shape style="position:absolute;left:841;top:120;width:2;height:61" coordorigin="841,120" coordsize="0,61" path="m841,120l841,180e" filled="false" stroked="true" strokeweight=".406pt" strokecolor="#000000">
                <v:path arrowok="t"/>
              </v:shape>
            </v:group>
            <v:group style="position:absolute;left:763;top:634;width:157;height:50" coordorigin="763,634" coordsize="157,50">
              <v:shape style="position:absolute;left:763;top:634;width:157;height:50" coordorigin="763,634" coordsize="157,50" path="m790,639l780,639,782,640,785,643,786,645,786,648,765,674,763,677,763,682,793,682,793,677,771,677,783,664,793,649,793,643,791,640,790,639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782,634l775,634,773,634,768,635,766,636,763,637,763,643,766,642,768,641,773,640,775,639,790,639,785,635,782,634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825,634l815,634,811,636,805,644,804,650,804,666,805,672,811,681,815,683,825,683,830,681,831,678,817,678,814,676,811,670,810,665,810,652,811,647,814,641,817,639,831,639,830,636,825,634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831,639l823,639,826,641,829,647,830,652,830,665,829,670,826,676,823,678,831,678,835,672,837,666,837,650,835,644,831,639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876,677l849,677,849,682,876,682,876,677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866,641l859,641,859,677,866,677,866,641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866,635l859,635,848,637,848,643,859,641,866,641,866,635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906,634l900,634,896,636,888,645,887,651,887,666,888,672,894,681,898,683,908,683,912,682,916,678,901,678,898,677,895,673,894,670,894,663,895,661,898,657,899,656,893,656,893,651,895,646,899,641,902,639,916,639,916,636,911,634,906,634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916,656l906,656,909,657,912,661,913,663,913,670,912,673,909,677,906,678,916,678,918,676,919,672,919,662,918,658,916,656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909,651l902,651,900,651,896,653,894,655,893,656,899,656,901,656,916,656,913,652,909,651xe" filled="true" fillcolor="#000000" stroked="false">
                <v:path arrowok="t"/>
                <v:fill type="solid"/>
              </v:shape>
              <v:shape style="position:absolute;left:763;top:634;width:157;height:50" coordorigin="763,634" coordsize="157,50" path="m916,639l907,639,911,640,916,642,916,639xe" filled="true" fillcolor="#000000" stroked="false">
                <v:path arrowok="t"/>
                <v:fill type="solid"/>
              </v:shape>
            </v:group>
            <v:group style="position:absolute;left:1070;top:120;width:2;height:477" coordorigin="1070,120" coordsize="2,477">
              <v:shape style="position:absolute;left:1070;top:120;width:2;height:477" coordorigin="1070,120" coordsize="0,477" path="m1070,597l1070,120e" filled="false" stroked="true" strokeweight=".203pt" strokecolor="#000000">
                <v:path arrowok="t"/>
                <v:stroke dashstyle="dash"/>
              </v:shape>
            </v:group>
            <v:group style="position:absolute;left:1070;top:537;width:2;height:61" coordorigin="1070,537" coordsize="2,61">
              <v:shape style="position:absolute;left:1070;top:537;width:2;height:61" coordorigin="1070,537" coordsize="0,61" path="m1070,597l1070,537e" filled="false" stroked="true" strokeweight=".406pt" strokecolor="#000000">
                <v:path arrowok="t"/>
              </v:shape>
            </v:group>
            <v:group style="position:absolute;left:1070;top:120;width:2;height:61" coordorigin="1070,120" coordsize="2,61">
              <v:shape style="position:absolute;left:1070;top:120;width:2;height:61" coordorigin="1070,120" coordsize="0,61" path="m1070,120l1070,180e" filled="false" stroked="true" strokeweight=".406pt" strokecolor="#000000">
                <v:path arrowok="t"/>
              </v:shape>
            </v:group>
            <v:group style="position:absolute;left:992;top:634;width:156;height:50" coordorigin="992,634" coordsize="156,50">
              <v:shape style="position:absolute;left:992;top:634;width:156;height:50" coordorigin="992,634" coordsize="156,50" path="m1019,639l1009,639,1011,640,1014,643,1015,645,1015,648,994,674,992,677,992,682,1022,682,1022,677,1000,677,1012,664,1022,649,1022,643,1020,640,1019,639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011,634l1004,634,1002,634,997,635,995,636,992,637,992,643,995,642,997,641,1002,640,1004,639,1019,639,1014,635,1011,634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055,634l1044,634,1040,636,1034,644,1033,650,1033,666,1034,672,1040,681,1044,683,1055,683,1059,681,1061,678,1046,678,1043,676,1040,670,1039,665,1039,652,1040,647,1043,641,1046,639,1061,639,1059,636,1055,634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061,639l1053,639,1055,641,1058,647,1059,652,1059,665,1058,670,1055,676,1053,678,1061,678,1064,672,1066,666,1066,650,1064,644,1061,639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105,677l1078,677,1078,682,1105,682,1105,677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095,641l1088,641,1088,677,1095,677,1095,641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095,635l1088,635,1077,637,1077,643,1088,641,1095,641,1095,635xe" filled="true" fillcolor="#000000" stroked="false">
                <v:path arrowok="t"/>
                <v:fill type="solid"/>
              </v:shape>
              <v:shape style="position:absolute;left:992;top:634;width:156;height:50" coordorigin="992,634" coordsize="156,50" path="m1147,635l1117,635,1117,640,1139,640,1123,682,1130,682,1147,637,1147,635xe" filled="true" fillcolor="#000000" stroked="false">
                <v:path arrowok="t"/>
                <v:fill type="solid"/>
              </v:shape>
            </v:group>
            <v:group style="position:absolute;left:1299;top:120;width:2;height:477" coordorigin="1299,120" coordsize="2,477">
              <v:shape style="position:absolute;left:1299;top:120;width:2;height:477" coordorigin="1299,120" coordsize="0,477" path="m1299,597l1299,120e" filled="false" stroked="true" strokeweight=".203pt" strokecolor="#000000">
                <v:path arrowok="t"/>
                <v:stroke dashstyle="dash"/>
              </v:shape>
            </v:group>
            <v:group style="position:absolute;left:1299;top:537;width:2;height:61" coordorigin="1299,537" coordsize="2,61">
              <v:shape style="position:absolute;left:1299;top:537;width:2;height:61" coordorigin="1299,537" coordsize="0,61" path="m1299,597l1299,537e" filled="false" stroked="true" strokeweight=".406pt" strokecolor="#000000">
                <v:path arrowok="t"/>
              </v:shape>
            </v:group>
            <v:group style="position:absolute;left:1299;top:120;width:2;height:61" coordorigin="1299,120" coordsize="2,61">
              <v:shape style="position:absolute;left:1299;top:120;width:2;height:61" coordorigin="1299,120" coordsize="0,61" path="m1299,120l1299,180e" filled="false" stroked="true" strokeweight=".406pt" strokecolor="#000000">
                <v:path arrowok="t"/>
              </v:shape>
            </v:group>
            <v:group style="position:absolute;left:1221;top:634;width:157;height:50" coordorigin="1221,634" coordsize="157,50">
              <v:shape style="position:absolute;left:1221;top:634;width:157;height:50" coordorigin="1221,634" coordsize="157,50" path="m1249,639l1238,639,1240,640,1244,643,1245,645,1245,648,1243,652,1242,654,1241,656,1239,658,1238,660,1235,662,1227,671,1221,677,1221,682,1251,682,1251,677,1229,677,1241,664,1251,649,1251,643,1249,640,1249,639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240,634l1233,634,1231,634,1226,635,1224,636,1221,637,1221,643,1224,642,1226,641,1231,640,1233,639,1249,639,1244,635,1240,634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284,634l1273,634,1269,636,1263,644,1262,650,1262,666,1263,672,1269,681,1273,683,1284,683,1288,681,1290,678,1275,678,1273,676,1269,670,1268,665,1268,652,1269,647,1273,641,1275,639,1290,639,1288,636,1284,634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290,639l1282,639,1284,641,1287,647,1288,652,1288,665,1287,670,1284,676,1282,678,1290,678,1293,672,1295,666,1295,650,1293,644,1290,639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34,677l1307,677,1307,682,1334,682,1334,677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24,641l1318,641,1318,677,1324,677,1324,641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24,635l1318,635,1306,637,1306,643,1318,641,1324,641,1324,635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66,634l1356,634,1353,635,1347,639,1346,642,1346,649,1355,657,1352,658,1349,659,1346,663,1345,666,1345,673,1346,677,1352,682,1356,683,1366,683,1370,682,1375,678,1358,678,1356,677,1352,674,1351,672,1351,666,1352,664,1356,660,1358,660,1373,660,1373,659,1371,658,1367,657,1370,656,1372,655,1373,655,1358,655,1356,654,1353,651,1352,649,1352,644,1353,642,1356,640,1358,639,1374,639,1369,635,1366,634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73,660l1364,660,1367,660,1370,664,1371,666,1371,672,1370,674,1366,677,1364,678,1375,678,1376,677,1377,673,1377,666,1376,663,1373,660xe" filled="true" fillcolor="#000000" stroked="false">
                <v:path arrowok="t"/>
                <v:fill type="solid"/>
              </v:shape>
              <v:shape style="position:absolute;left:1221;top:634;width:157;height:50" coordorigin="1221,634" coordsize="157,50" path="m1374,639l1364,639,1366,640,1369,642,1370,644,1370,649,1369,651,1366,654,1364,655,1373,655,1375,651,1376,649,1376,642,1375,639,1374,639xe" filled="true" fillcolor="#000000" stroked="false">
                <v:path arrowok="t"/>
                <v:fill type="solid"/>
              </v:shape>
            </v:group>
            <v:group style="position:absolute;left:155;top:120;width:1145;height:477" coordorigin="155,120" coordsize="1145,477">
              <v:shape style="position:absolute;left:155;top:120;width:1145;height:477" coordorigin="155,120" coordsize="1145,477" path="m155,597l1299,597,1299,120,155,120,155,597xe" filled="false" stroked="true" strokeweight=".406pt" strokecolor="#000000">
                <v:path arrowok="t"/>
              </v:shape>
            </v:group>
            <v:group style="position:absolute;left:422;top:0;width:611;height:82" coordorigin="422,0" coordsize="611,82">
              <v:shape style="position:absolute;left:422;top:0;width:611;height:82" coordorigin="422,0" coordsize="611,82" path="m436,1l422,1,422,80,432,80,432,14,443,14,436,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443,14l432,14,467,80,481,80,481,67,471,67,443,14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481,1l471,1,471,67,481,67,481,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535,20l518,20,511,23,501,34,498,42,498,61,501,68,512,79,519,82,532,82,536,82,544,80,547,79,551,77,551,74,523,74,518,72,511,65,509,60,508,53,553,53,553,46,508,46,509,40,511,36,517,30,522,28,546,28,541,22,535,2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551,68l547,70,544,71,537,73,533,74,551,74,551,6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546,28l532,28,536,30,542,36,543,40,543,45,508,46,553,46,553,40,551,33,546,2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564,68l564,78,568,79,572,80,579,82,582,82,593,82,599,80,608,74,582,74,579,73,572,71,568,70,564,6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591,20l580,20,575,21,567,27,565,32,565,42,566,45,572,51,576,53,582,54,585,55,591,56,595,57,599,60,600,62,600,68,599,70,594,73,590,74,608,74,610,70,610,59,608,55,603,50,598,48,591,47,582,45,579,43,575,41,574,39,574,34,576,32,578,30,580,29,584,28,607,28,607,23,604,22,601,21,595,20,591,2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607,28l592,28,595,28,601,30,604,31,607,32,607,2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635,29l625,29,625,69,626,73,632,79,637,80,655,80,655,72,641,72,638,72,635,69,635,66,635,29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655,21l618,21,618,29,655,29,655,2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635,4l625,4,625,21,635,21,635,4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691,46l663,46,663,55,691,55,691,46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718,1l707,1,707,80,718,80,718,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772,1l739,1,739,80,750,80,750,49,772,49,779,47,786,40,750,40,750,10,786,10,779,3,772,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786,10l768,10,772,12,777,17,779,20,779,30,777,33,772,39,768,40,786,40,788,39,790,33,790,17,788,11,786,1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843,0l826,0,817,4,803,18,800,28,800,54,803,64,817,78,826,82,843,82,847,81,856,79,860,77,863,74,863,73,830,73,823,70,813,59,811,51,811,31,813,23,823,12,830,9,863,9,863,8,860,5,856,3,847,1,843,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863,63l860,67,856,69,848,72,843,73,863,73,863,63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863,9l843,9,848,10,856,13,860,15,863,19,863,9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21,28l905,28,909,29,915,34,916,38,916,43,894,43,887,45,878,51,876,56,876,69,878,73,885,80,890,82,900,82,904,81,911,78,914,75,915,74,894,74,891,73,887,69,885,66,885,58,887,55,893,52,898,51,926,51,926,38,924,31,921,2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26,71l916,71,916,80,926,80,926,7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26,51l916,51,916,59,914,64,908,72,904,74,915,74,916,71,926,71,926,5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09,20l897,20,894,20,887,21,884,22,880,24,880,33,883,31,886,30,893,28,896,28,921,28,915,22,909,2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55,21l945,21,945,80,955,80,955,41,957,37,962,30,955,30,955,21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90,28l976,28,979,30,983,35,984,39,984,80,994,80,994,41,995,37,998,33,992,33,990,2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1028,28l1014,28,1017,30,1021,35,1022,39,1022,80,1032,80,1032,37,1030,31,1028,28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1019,20l1008,20,1004,21,997,25,994,28,992,33,998,33,1001,30,1005,28,1028,28,1023,22,1019,20xe" filled="true" fillcolor="#000000" stroked="false">
                <v:path arrowok="t"/>
                <v:fill type="solid"/>
              </v:shape>
              <v:shape style="position:absolute;left:422;top:0;width:611;height:82" coordorigin="422,0" coordsize="611,82" path="m978,20l970,20,966,21,960,24,957,27,955,30,962,30,962,30,966,28,990,28,988,25,982,21,978,20xe" filled="true" fillcolor="#000000" stroked="false">
                <v:path arrowok="t"/>
                <v:fill type="solid"/>
              </v:shape>
            </v:group>
            <v:group style="position:absolute;left:155;top:569;width:1145;height:28" coordorigin="155,569" coordsize="1145,28">
              <v:shape style="position:absolute;left:155;top:569;width:1145;height:28" coordorigin="155,569" coordsize="1145,28" path="m155,597l384,597,613,585,841,582,1070,569,1299,597e" filled="false" stroked="true" strokeweight=".203pt" strokecolor="#0000ff">
                <v:path arrowok="t"/>
              </v:shape>
            </v:group>
            <v:group style="position:absolute;left:130;top:597;width:49;height:2" coordorigin="130,597" coordsize="49,2">
              <v:shape style="position:absolute;left:130;top:597;width:49;height:2" coordorigin="130,597" coordsize="49,0" path="m130,597l179,597e" filled="false" stroked="true" strokeweight=".203pt" strokecolor="#0000ff">
                <v:path arrowok="t"/>
              </v:shape>
            </v:group>
            <v:group style="position:absolute;left:155;top:573;width:2;height:49" coordorigin="155,573" coordsize="2,49">
              <v:shape style="position:absolute;left:155;top:573;width:2;height:49" coordorigin="155,573" coordsize="0,49" path="m155,573l155,621e" filled="false" stroked="true" strokeweight=".203pt" strokecolor="#0000ff">
                <v:path arrowok="t"/>
              </v:shape>
            </v:group>
            <v:group style="position:absolute;left:359;top:597;width:49;height:2" coordorigin="359,597" coordsize="49,2">
              <v:shape style="position:absolute;left:359;top:597;width:49;height:2" coordorigin="359,597" coordsize="49,0" path="m359,597l408,597e" filled="false" stroked="true" strokeweight=".203pt" strokecolor="#0000ff">
                <v:path arrowok="t"/>
              </v:shape>
            </v:group>
            <v:group style="position:absolute;left:384;top:573;width:2;height:49" coordorigin="384,573" coordsize="2,49">
              <v:shape style="position:absolute;left:384;top:573;width:2;height:49" coordorigin="384,573" coordsize="0,49" path="m384,573l384,621e" filled="false" stroked="true" strokeweight=".203pt" strokecolor="#0000ff">
                <v:path arrowok="t"/>
              </v:shape>
            </v:group>
            <v:group style="position:absolute;left:588;top:585;width:49;height:2" coordorigin="588,585" coordsize="49,2">
              <v:shape style="position:absolute;left:588;top:585;width:49;height:2" coordorigin="588,585" coordsize="49,0" path="m588,585l637,585e" filled="false" stroked="true" strokeweight=".203pt" strokecolor="#0000ff">
                <v:path arrowok="t"/>
              </v:shape>
            </v:group>
            <v:group style="position:absolute;left:613;top:560;width:2;height:49" coordorigin="613,560" coordsize="2,49">
              <v:shape style="position:absolute;left:613;top:560;width:2;height:49" coordorigin="613,560" coordsize="0,49" path="m613,560l613,609e" filled="false" stroked="true" strokeweight=".203pt" strokecolor="#0000ff">
                <v:path arrowok="t"/>
              </v:shape>
            </v:group>
            <v:group style="position:absolute;left:817;top:582;width:49;height:2" coordorigin="817,582" coordsize="49,2">
              <v:shape style="position:absolute;left:817;top:582;width:49;height:2" coordorigin="817,582" coordsize="49,0" path="m817,582l866,582e" filled="false" stroked="true" strokeweight=".203pt" strokecolor="#0000ff">
                <v:path arrowok="t"/>
              </v:shape>
            </v:group>
            <v:group style="position:absolute;left:841;top:558;width:2;height:49" coordorigin="841,558" coordsize="2,49">
              <v:shape style="position:absolute;left:841;top:558;width:2;height:49" coordorigin="841,558" coordsize="0,49" path="m841,558l841,607e" filled="false" stroked="true" strokeweight=".203pt" strokecolor="#0000ff">
                <v:path arrowok="t"/>
              </v:shape>
            </v:group>
            <v:group style="position:absolute;left:1046;top:569;width:49;height:2" coordorigin="1046,569" coordsize="49,2">
              <v:shape style="position:absolute;left:1046;top:569;width:49;height:2" coordorigin="1046,569" coordsize="49,0" path="m1046,569l1095,569e" filled="false" stroked="true" strokeweight=".203pt" strokecolor="#0000ff">
                <v:path arrowok="t"/>
              </v:shape>
            </v:group>
            <v:group style="position:absolute;left:1070;top:545;width:2;height:49" coordorigin="1070,545" coordsize="2,49">
              <v:shape style="position:absolute;left:1070;top:545;width:2;height:49" coordorigin="1070,545" coordsize="0,49" path="m1070,545l1070,594e" filled="false" stroked="true" strokeweight=".203pt" strokecolor="#0000ff">
                <v:path arrowok="t"/>
              </v:shape>
            </v:group>
            <v:group style="position:absolute;left:1275;top:597;width:49;height:2" coordorigin="1275,597" coordsize="49,2">
              <v:shape style="position:absolute;left:1275;top:597;width:49;height:2" coordorigin="1275,597" coordsize="49,0" path="m1275,597l1324,597e" filled="false" stroked="true" strokeweight=".203pt" strokecolor="#0000ff">
                <v:path arrowok="t"/>
              </v:shape>
            </v:group>
            <v:group style="position:absolute;left:1299;top:573;width:2;height:49" coordorigin="1299,573" coordsize="2,49">
              <v:shape style="position:absolute;left:1299;top:573;width:2;height:49" coordorigin="1299,573" coordsize="0,49" path="m1299,573l1299,621e" filled="false" stroked="true" strokeweight=".203pt" strokecolor="#0000ff">
                <v:path arrowok="t"/>
              </v:shape>
            </v:group>
            <v:group style="position:absolute;left:155;top:120;width:1145;height:477" coordorigin="155,120" coordsize="1145,477">
              <v:shape style="position:absolute;left:155;top:120;width:1145;height:477" coordorigin="155,120" coordsize="1145,477" path="m155,597l1299,597,1299,120,155,120,155,597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9.55pt;height:34.25pt;mso-position-horizontal-relative:char;mso-position-vertical-relative:line" coordorigin="0,0" coordsize="1391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2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2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0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88,439,91,443,95,445,105,445,110,443,112,440,97,440,94,439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9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2,379,2,384,32,384,32,379,9,379,14,373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6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5,346,84,352,84,368,85,375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4,302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4l57,294,54,294,51,294,65,294,62,294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3,225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1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1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1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1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3,164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6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7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7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7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7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80,211,680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80,229,680,230,679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2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28,654,327,656,325,658,323,660,322,662,320,664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57,654,556,656,554,658,552,660,551,662,549,664,537,676,535,679,535,684,565,684,565,679,542,679,559,661,561,659,563,657,564,653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77,646,575,652,575,668,577,674,580,679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80,669,680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80,686,680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1,679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0,661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1014,654,1013,656,1012,658,1010,660,1009,662,1006,664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43,654,1242,656,1241,658,1239,660,1238,662,1235,664,1224,676,1221,679,1221,684,1251,684,1251,679,1229,679,1245,661,1248,659,1249,657,1251,653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6,679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5,1346,679,1352,684,1356,685,1366,685,1370,684,1375,680,1358,680,1356,679,1352,676,1351,674,1351,668,1352,666,1356,662,1358,661,1374,661,1373,661,1371,659,1367,659,1370,658,1372,657,1373,656,1358,656,1356,656,1353,653,1352,651,1352,646,1353,644,1356,642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61l1364,661,1367,662,1370,666,1371,668,1371,674,1370,676,1366,679,1364,680,1375,680,1376,679,1377,675,1377,668,1376,665,1374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2,1369,644,1370,646,1370,651,1369,653,1366,656,1364,656,1373,656,1374,655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62;top:0;width:1328;height:84" coordorigin="62,0" coordsize="1328,84">
              <v:shape style="position:absolute;left:62;top:0;width:1328;height:84" coordorigin="62,0" coordsize="1328,84" path="m77,3l62,3,62,82,73,82,73,16,84,16,77,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4,16l73,16,108,82,122,82,122,69,112,69,84,1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2,3l112,3,112,69,122,69,122,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76,22l159,22,152,24,141,36,139,44,139,63,142,70,153,81,160,84,173,84,177,83,184,82,188,81,191,79,191,76,164,76,159,74,151,67,149,62,149,55,194,55,194,47,149,47,150,42,152,38,158,31,163,30,187,30,182,24,176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91,70l188,72,185,73,178,75,174,76,191,76,191,7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87,30l173,30,177,31,182,38,184,42,184,47,149,47,194,47,194,41,191,34,187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19,31l210,31,210,71,211,75,217,81,222,82,239,82,239,74,225,74,223,73,220,71,219,68,219,3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39,23l202,23,202,31,239,31,239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19,6l210,6,210,23,219,23,219,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94,30l277,30,281,31,287,36,289,39,289,45,266,45,260,47,251,53,248,58,248,71,250,75,257,82,262,84,273,84,277,83,284,80,287,77,287,76,267,76,264,75,259,71,258,68,258,60,260,57,266,53,271,53,298,53,298,39,296,33,294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98,73l289,73,289,82,298,82,298,7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98,53l289,53,289,61,287,66,281,74,276,76,287,76,289,73,298,73,298,5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282,22l270,22,267,22,260,23,256,24,253,26,253,35,256,33,259,32,265,30,269,30,294,30,288,24,282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328,31l318,31,318,71,320,75,325,81,331,82,348,82,348,74,334,74,331,73,329,71,328,68,328,3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348,23l311,23,311,31,348,31,348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328,6l318,6,318,23,328,23,328,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370,23l361,23,361,82,370,82,370,43,372,39,377,32,370,32,370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405,30l391,30,394,31,398,37,399,41,399,82,409,82,409,43,410,38,414,34,407,34,406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444,30l429,30,432,31,436,37,437,41,437,82,447,82,447,38,445,32,444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434,22l423,22,419,23,412,27,409,30,407,34,414,34,416,32,420,30,444,30,439,24,434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394,22l385,22,381,23,375,26,373,29,370,32,377,32,378,32,382,30,405,30,403,27,397,23,394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498,22l481,22,474,24,465,35,462,43,462,62,465,70,474,81,481,84,498,84,505,81,509,76,484,76,480,74,474,65,472,60,472,46,474,40,480,32,484,30,509,30,505,24,498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509,30l495,30,499,32,505,40,506,46,506,60,505,65,499,74,495,76,509,76,514,70,517,62,517,43,514,35,509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558,48l530,48,530,57,558,57,558,48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573,3l563,3,582,82,596,82,599,70,590,70,573,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621,14l613,14,629,82,643,82,646,70,635,70,621,14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619,3l607,3,590,70,599,70,613,14,621,14,619,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663,3l652,3,635,70,646,70,663,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03,22l686,22,679,24,668,36,666,44,666,63,668,70,679,81,687,84,700,84,704,83,711,82,715,81,718,79,718,76,691,76,686,74,678,67,676,62,676,55,721,55,721,47,676,47,677,42,679,38,685,31,689,30,714,30,709,24,703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18,70l715,72,711,73,704,75,701,76,718,76,718,7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14,30l700,30,703,31,709,38,711,42,711,47,676,47,721,47,721,41,718,34,714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78,30l762,30,766,31,769,34,772,36,773,39,773,45,751,45,744,47,735,53,733,58,733,71,735,75,742,82,747,84,757,84,762,83,768,80,771,77,772,76,751,76,748,75,744,71,743,68,743,60,744,57,750,53,756,53,783,53,783,39,781,33,778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83,73l773,73,773,82,783,82,783,7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83,53l773,53,773,61,772,66,765,74,761,76,772,76,773,73,783,73,783,5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766,22l754,22,751,22,744,23,741,24,737,26,737,35,740,33,743,32,750,30,753,30,778,30,772,24,766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12,31l803,31,803,71,804,75,810,81,815,82,833,82,833,74,818,74,816,73,813,71,812,68,812,3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33,23l796,23,796,31,833,31,833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12,6l803,6,803,23,812,23,812,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55,0l845,0,845,82,855,82,855,43,856,38,862,32,855,32,855,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91,30l876,30,879,32,884,37,885,41,885,82,895,82,895,38,893,32,891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881,22l870,22,866,23,863,24,860,26,857,29,855,32,862,32,862,32,866,30,891,30,886,24,881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947,22l930,22,923,24,912,36,910,44,910,63,912,70,923,81,931,84,944,84,948,83,955,82,959,81,962,79,962,76,935,76,929,74,922,67,920,62,920,55,965,55,965,47,920,47,921,42,923,38,929,31,933,30,958,30,953,24,947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962,70l959,72,955,73,948,75,945,76,962,76,962,7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958,30l944,30,947,31,953,38,955,42,955,47,920,47,965,47,965,41,962,34,958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990,23l980,23,980,82,990,82,990,44,991,39,994,36,997,32,990,32,990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005,22l1001,23,995,26,992,29,990,32,997,32,1002,30,1015,30,1015,22,1012,22,1005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015,30l1007,30,1011,31,1015,32,1015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022,68l1022,79,1027,80,1031,82,1040,83,1044,84,1057,84,1065,82,1073,75,1043,75,1039,75,1031,72,1027,70,1022,68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053,2l1041,2,1034,4,1024,12,1022,17,1022,30,1024,35,1031,42,1037,44,1057,48,1060,50,1065,54,1066,57,1066,66,1065,69,1058,74,1053,75,1073,75,1075,74,1078,68,1078,54,1076,49,1068,41,1062,39,1054,37,1048,36,1042,35,1038,33,1034,30,1033,27,1033,19,1034,16,1041,12,1045,11,1073,11,1073,6,1069,5,1065,4,1057,2,1053,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073,11l1054,11,1058,11,1065,13,1069,14,1073,16,1073,1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03,31l1094,31,1094,71,1095,75,1101,81,1106,82,1123,82,1123,74,1109,74,1107,73,1104,71,1103,68,1103,3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23,23l1086,23,1086,31,1123,31,1123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03,6l1094,6,1094,23,1103,23,1103,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78,30l1161,30,1165,31,1171,36,1173,39,1173,45,1150,45,1144,47,1135,53,1133,58,1133,71,1134,75,1141,82,1146,84,1157,84,1161,83,1168,80,1171,77,1171,76,1151,76,1148,75,1143,71,1142,68,1142,60,1144,57,1150,53,1155,53,1183,53,1183,39,1180,33,1178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83,73l1173,73,1173,82,1183,82,1183,7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83,53l1173,53,1173,61,1171,66,1165,74,1160,76,1171,76,1173,73,1183,73,1183,5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166,22l1154,22,1151,22,1144,23,1140,24,1137,26,1137,35,1140,33,1143,32,1149,30,1153,30,1178,30,1172,24,1166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12,31l1202,31,1203,71,1204,75,1209,81,1215,82,1232,82,1232,74,1218,74,1215,73,1214,72,1213,71,1212,68,1212,31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32,23l1195,23,1195,31,1232,31,1232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12,6l1202,6,1202,23,1212,23,1212,6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55,23l1245,23,1245,82,1255,82,1255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255,0l1245,0,1245,12,1255,12,1255,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306,22l1289,22,1283,24,1273,35,1271,43,1271,62,1273,70,1283,81,1289,84,1306,84,1313,81,1318,76,1293,76,1289,74,1283,65,1281,60,1281,46,1283,40,1289,32,1293,30,1318,30,1313,24,1306,22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318,30l1303,30,1307,32,1313,40,1315,46,1315,60,1313,65,1307,74,1303,76,1318,76,1323,70,1325,62,1325,43,1323,35,1318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351,23l1341,23,1341,82,1351,82,1351,43,1352,38,1358,32,1351,32,1351,23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387,30l1372,30,1375,32,1380,37,1381,41,1381,82,1390,82,1390,38,1389,32,1387,30xe" filled="true" fillcolor="#000000" stroked="false">
                <v:path arrowok="t"/>
                <v:fill type="solid"/>
              </v:shape>
              <v:shape style="position:absolute;left:62;top:0;width:1328;height:84" coordorigin="62,0" coordsize="1328,84" path="m1377,22l1366,22,1362,23,1356,26,1353,29,1351,32,1358,32,1358,32,1362,30,1387,30,1382,24,1377,22xe" filled="true" fillcolor="#000000" stroked="false">
                <v:path arrowok="t"/>
                <v:fill type="solid"/>
              </v:shape>
            </v:group>
            <v:group style="position:absolute;left:155;top:341;width:1145;height:232" coordorigin="155,341" coordsize="1145,232">
              <v:shape style="position:absolute;left:155;top:341;width:1145;height:232" coordorigin="155,341" coordsize="1145,232" path="m155,573l384,496,613,452,841,403,1070,341,1299,359e" filled="false" stroked="true" strokeweight=".203pt" strokecolor="#0000ff">
                <v:path arrowok="t"/>
              </v:shape>
            </v:group>
            <v:group style="position:absolute;left:130;top:573;width:49;height:2" coordorigin="130,573" coordsize="49,2">
              <v:shape style="position:absolute;left:130;top:573;width:49;height:2" coordorigin="130,573" coordsize="49,0" path="m130,573l179,573e" filled="false" stroked="true" strokeweight=".203pt" strokecolor="#0000ff">
                <v:path arrowok="t"/>
              </v:shape>
            </v:group>
            <v:group style="position:absolute;left:155;top:548;width:2;height:49" coordorigin="155,548" coordsize="2,49">
              <v:shape style="position:absolute;left:155;top:548;width:2;height:49" coordorigin="155,548" coordsize="0,49" path="m155,548l155,597e" filled="false" stroked="true" strokeweight=".203pt" strokecolor="#0000ff">
                <v:path arrowok="t"/>
              </v:shape>
            </v:group>
            <v:group style="position:absolute;left:359;top:496;width:49;height:2" coordorigin="359,496" coordsize="49,2">
              <v:shape style="position:absolute;left:359;top:496;width:49;height:2" coordorigin="359,496" coordsize="49,0" path="m359,496l408,496e" filled="false" stroked="true" strokeweight=".203pt" strokecolor="#0000ff">
                <v:path arrowok="t"/>
              </v:shape>
            </v:group>
            <v:group style="position:absolute;left:384;top:472;width:2;height:49" coordorigin="384,472" coordsize="2,49">
              <v:shape style="position:absolute;left:384;top:472;width:2;height:49" coordorigin="384,472" coordsize="0,49" path="m384,472l384,521e" filled="false" stroked="true" strokeweight=".203pt" strokecolor="#0000ff">
                <v:path arrowok="t"/>
              </v:shape>
            </v:group>
            <v:group style="position:absolute;left:589;top:452;width:49;height:2" coordorigin="589,452" coordsize="49,2">
              <v:shape style="position:absolute;left:589;top:452;width:49;height:2" coordorigin="589,452" coordsize="49,0" path="m589,452l637,452e" filled="false" stroked="true" strokeweight=".203pt" strokecolor="#0000ff">
                <v:path arrowok="t"/>
              </v:shape>
            </v:group>
            <v:group style="position:absolute;left:613;top:427;width:2;height:49" coordorigin="613,427" coordsize="2,49">
              <v:shape style="position:absolute;left:613;top:427;width:2;height:49" coordorigin="613,427" coordsize="0,49" path="m613,427l613,476e" filled="false" stroked="true" strokeweight=".203pt" strokecolor="#0000ff">
                <v:path arrowok="t"/>
              </v:shape>
            </v:group>
            <v:group style="position:absolute;left:817;top:403;width:49;height:2" coordorigin="817,403" coordsize="49,2">
              <v:shape style="position:absolute;left:817;top:403;width:49;height:2" coordorigin="817,403" coordsize="49,0" path="m817,403l866,403e" filled="false" stroked="true" strokeweight=".203pt" strokecolor="#0000ff">
                <v:path arrowok="t"/>
              </v:shape>
            </v:group>
            <v:group style="position:absolute;left:841;top:379;width:2;height:49" coordorigin="841,379" coordsize="2,49">
              <v:shape style="position:absolute;left:841;top:379;width:2;height:49" coordorigin="841,379" coordsize="0,49" path="m841,379l841,427e" filled="false" stroked="true" strokeweight=".203pt" strokecolor="#0000ff">
                <v:path arrowok="t"/>
              </v:shape>
            </v:group>
            <v:group style="position:absolute;left:1046;top:341;width:49;height:2" coordorigin="1046,341" coordsize="49,2">
              <v:shape style="position:absolute;left:1046;top:341;width:49;height:2" coordorigin="1046,341" coordsize="49,0" path="m1046,341l1095,341e" filled="false" stroked="true" strokeweight=".203pt" strokecolor="#0000ff">
                <v:path arrowok="t"/>
              </v:shape>
            </v:group>
            <v:group style="position:absolute;left:1070;top:317;width:2;height:49" coordorigin="1070,317" coordsize="2,49">
              <v:shape style="position:absolute;left:1070;top:317;width:2;height:49" coordorigin="1070,317" coordsize="0,49" path="m1070,317l1070,366e" filled="false" stroked="true" strokeweight=".203pt" strokecolor="#0000ff">
                <v:path arrowok="t"/>
              </v:shape>
            </v:group>
            <v:group style="position:absolute;left:1275;top:359;width:49;height:2" coordorigin="1275,359" coordsize="49,2">
              <v:shape style="position:absolute;left:1275;top:359;width:49;height:2" coordorigin="1275,359" coordsize="49,0" path="m1275,359l1324,359e" filled="false" stroked="true" strokeweight=".203pt" strokecolor="#0000ff">
                <v:path arrowok="t"/>
              </v:shape>
            </v:group>
            <v:group style="position:absolute;left:1299;top:335;width:2;height:49" coordorigin="1299,335" coordsize="2,49">
              <v:shape style="position:absolute;left:1299;top:335;width:2;height:49" coordorigin="1299,335" coordsize="0,49" path="m1299,335l1299,383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  <w:r>
        <w:rPr>
          <w:rFonts w:ascii="Times New Roman"/>
          <w:spacing w:val="104"/>
          <w:position w:val="-13"/>
        </w:rPr>
        <w:t> </w:t>
      </w:r>
      <w:r>
        <w:rPr>
          <w:spacing w:val="104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0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2,95,565,105,565,110,562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88,439,91,443,95,445,105,445,110,443,112,440,97,440,94,439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9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2,379,2,384,32,384,32,379,9,379,14,373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4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4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5,346,84,352,84,368,85,374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4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4,302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3,225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3,164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2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28,654,327,656,325,658,323,660,322,662,320,664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57,654,556,656,554,658,552,660,551,662,549,664,537,676,535,679,535,684,565,684,565,679,542,679,559,661,561,659,563,657,564,653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77,646,575,652,575,668,577,674,580,679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1,679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0,661,912,663,913,665,913,672,912,675,909,679,906,680,916,680,918,677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6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1014,654,1013,656,1012,658,1010,660,1009,662,1006,664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43,654,1242,656,1241,658,1239,660,1238,662,1235,664,1224,676,1221,679,1221,684,1251,684,1251,679,1229,679,1245,661,1248,659,1249,657,1251,653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6,679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8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5,1346,679,1352,684,1356,685,1366,685,1370,684,1375,680,1358,680,1356,679,1352,676,1351,673,1351,668,1352,666,1356,662,1358,661,1374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61l1364,661,1367,662,1370,666,1371,668,1371,673,1370,676,1366,679,1364,680,1375,680,1376,679,1377,675,1377,668,1376,665,1374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4,655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156;top:0;width:1145;height:84" coordorigin="156,0" coordsize="1145,84">
              <v:shape style="position:absolute;left:156;top:0;width:1145;height:84" coordorigin="156,0" coordsize="1145,84" path="m189,3l156,3,156,82,166,82,166,51,189,51,195,49,203,42,166,42,166,12,203,12,195,5,189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203,12l185,12,189,13,194,19,195,22,195,32,194,35,189,41,185,42,203,42,204,41,207,35,207,19,204,13,203,1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232,3l221,3,221,82,232,82,232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261,3l249,3,274,40,245,82,257,82,279,49,291,49,286,41,292,33,280,33,261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291,49l279,49,302,82,313,82,291,49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311,3l300,3,280,33,292,33,311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345,48l316,48,316,57,345,57,345,48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357,68l357,79,362,80,366,82,375,83,379,84,392,84,400,82,409,75,378,75,374,75,366,72,362,70,357,68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389,2l376,2,369,4,360,12,357,17,357,30,359,35,366,42,372,44,392,48,396,50,400,54,402,57,402,66,400,69,393,74,389,75,409,75,410,74,413,68,413,54,411,49,403,41,397,39,389,37,383,36,377,35,373,33,369,30,368,27,368,19,369,16,376,12,380,11,408,11,408,6,404,5,400,4,392,2,389,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408,11l389,11,393,11,400,13,404,14,408,16,408,11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457,12l446,12,446,82,457,82,457,1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519,3l507,3,477,82,488,82,496,62,542,62,538,53,499,53,513,14,523,14,519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542,62l531,62,538,82,550,82,542,6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523,14l513,14,528,53,538,53,523,14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485,3l418,3,418,12,485,12,485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594,3l561,3,561,82,572,82,572,49,604,49,603,48,601,46,599,45,603,44,606,42,607,40,572,40,572,12,609,12,601,5,594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604,49l588,49,591,50,596,53,598,57,611,82,623,82,612,61,610,56,607,53,604,49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609,12l590,12,594,13,600,18,601,21,601,31,600,34,594,39,590,40,607,40,611,35,612,31,612,18,610,13,609,1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655,48l627,48,627,57,655,57,655,48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704,3l671,3,671,82,682,82,682,51,704,51,711,49,718,42,682,42,682,12,718,12,711,5,704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718,12l700,12,704,13,709,19,711,22,711,32,709,35,704,41,700,42,718,42,720,41,722,35,722,19,720,13,718,1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745,0l735,0,735,82,745,82,745,43,747,38,752,32,745,32,745,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782,30l767,30,770,31,774,37,775,41,775,82,785,82,785,38,783,32,782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771,22l760,22,757,23,750,26,748,29,745,32,752,32,753,32,757,30,782,30,776,24,771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836,22l819,22,812,24,803,35,800,43,800,62,803,70,812,81,819,84,836,84,842,81,847,76,822,76,818,74,812,65,810,60,810,46,812,40,818,32,822,30,847,30,842,24,836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847,30l833,30,837,32,843,40,844,46,844,60,843,65,837,74,833,76,847,76,852,70,855,62,855,43,852,35,847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880,31l870,31,871,71,872,75,878,81,883,82,900,82,900,74,886,74,884,73,881,71,880,68,880,31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900,23l863,23,863,31,900,31,900,2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880,6l870,6,870,23,880,23,880,6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945,22l928,22,921,24,911,35,909,43,909,62,911,70,921,81,928,84,945,84,951,81,956,76,931,76,927,74,921,65,919,60,919,46,921,40,927,32,931,30,956,30,951,24,945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956,30l941,30,945,32,951,40,953,46,953,60,951,65,945,74,941,76,956,76,961,70,963,62,963,43,961,35,956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025,3l980,3,980,82,990,82,990,45,1022,45,1022,36,990,36,990,12,1025,12,1025,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043,23l1033,23,1033,82,1043,82,1043,44,1045,39,1050,32,1043,32,1043,2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058,22l1054,23,1048,26,1045,29,1043,32,1050,32,1055,30,1068,30,1068,22,1065,22,1058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068,30l1060,30,1064,31,1068,32,1068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20,30l1103,30,1107,31,1113,36,1115,39,1115,45,1092,45,1086,47,1077,53,1074,58,1074,71,1076,75,1083,82,1088,84,1099,84,1103,83,1110,80,1113,77,1113,76,1093,76,1090,75,1085,71,1084,68,1084,60,1086,57,1092,53,1097,53,1125,53,1125,39,1122,33,1120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25,73l1115,73,1115,82,1125,82,1125,7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25,53l1115,53,1115,61,1113,66,1107,74,1102,76,1113,76,1115,73,1125,73,1125,5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08,22l1096,22,1093,22,1086,23,1082,24,1079,26,1079,35,1082,33,1085,32,1091,30,1095,30,1120,30,1114,24,1108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54,23l1144,23,1144,82,1154,82,1154,43,1155,39,1161,32,1154,32,1154,23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89,30l1174,30,1177,31,1181,37,1182,41,1182,82,1192,82,1192,43,1194,38,1197,34,1191,34,1189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227,30l1213,30,1216,31,1220,37,1221,41,1221,82,1231,82,1231,38,1229,32,1227,3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217,22l1207,22,1203,23,1196,27,1193,30,1191,34,1197,34,1200,32,1204,30,1227,30,1222,24,1217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177,22l1169,22,1165,22,1159,26,1156,29,1154,32,1161,32,1161,32,1165,30,1189,30,1187,27,1181,23,1177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283,22l1266,22,1259,24,1248,36,1246,44,1246,63,1249,70,1260,81,1267,84,1280,84,1284,83,1291,82,1295,81,1298,79,1298,76,1271,76,1266,74,1258,67,1256,62,1256,55,1301,55,1301,47,1256,47,1257,42,1259,38,1265,31,1270,30,1294,30,1289,24,1283,22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298,70l1295,72,1291,73,1284,75,1281,76,1298,76,1298,70xe" filled="true" fillcolor="#000000" stroked="false">
                <v:path arrowok="t"/>
                <v:fill type="solid"/>
              </v:shape>
              <v:shape style="position:absolute;left:156;top:0;width:1145;height:84" coordorigin="156,0" coordsize="1145,84" path="m1294,30l1280,30,1284,31,1289,38,1291,42,1291,47,1256,47,1301,47,1301,41,1298,34,1294,30xe" filled="true" fillcolor="#000000" stroked="false">
                <v:path arrowok="t"/>
                <v:fill type="solid"/>
              </v:shape>
            </v:group>
            <v:group style="position:absolute;left:155;top:562;width:1145;height:30" coordorigin="155,562" coordsize="1145,30">
              <v:shape style="position:absolute;left:155;top:562;width:1145;height:30" coordorigin="155,562" coordsize="1145,30" path="m155,591l384,582,613,573,841,562,1070,565,1299,582e" filled="false" stroked="true" strokeweight=".203pt" strokecolor="#0000ff">
                <v:path arrowok="t"/>
              </v:shape>
            </v:group>
            <v:group style="position:absolute;left:130;top:592;width:49;height:2" coordorigin="130,592" coordsize="49,2">
              <v:shape style="position:absolute;left:130;top:592;width:49;height:2" coordorigin="130,592" coordsize="49,0" path="m130,592l179,592e" filled="false" stroked="true" strokeweight=".203pt" strokecolor="#0000ff">
                <v:path arrowok="t"/>
              </v:shape>
            </v:group>
            <v:group style="position:absolute;left:155;top:567;width:2;height:49" coordorigin="155,567" coordsize="2,49">
              <v:shape style="position:absolute;left:155;top:567;width:2;height:49" coordorigin="155,567" coordsize="0,49" path="m155,567l155,616e" filled="false" stroked="true" strokeweight=".203pt" strokecolor="#0000ff">
                <v:path arrowok="t"/>
              </v:shape>
            </v:group>
            <v:group style="position:absolute;left:359;top:582;width:49;height:2" coordorigin="359,582" coordsize="49,2">
              <v:shape style="position:absolute;left:359;top:582;width:49;height:2" coordorigin="359,582" coordsize="49,0" path="m359,582l408,582e" filled="false" stroked="true" strokeweight=".203pt" strokecolor="#0000ff">
                <v:path arrowok="t"/>
              </v:shape>
            </v:group>
            <v:group style="position:absolute;left:384;top:557;width:2;height:49" coordorigin="384,557" coordsize="2,49">
              <v:shape style="position:absolute;left:384;top:557;width:2;height:49" coordorigin="384,557" coordsize="0,49" path="m384,557l384,606e" filled="false" stroked="true" strokeweight=".203pt" strokecolor="#0000ff">
                <v:path arrowok="t"/>
              </v:shape>
            </v:group>
            <v:group style="position:absolute;left:589;top:573;width:49;height:2" coordorigin="589,573" coordsize="49,2">
              <v:shape style="position:absolute;left:589;top:573;width:49;height:2" coordorigin="589,573" coordsize="49,0" path="m589,573l637,573e" filled="false" stroked="true" strokeweight=".203pt" strokecolor="#0000ff">
                <v:path arrowok="t"/>
              </v:shape>
            </v:group>
            <v:group style="position:absolute;left:613;top:548;width:2;height:49" coordorigin="613,548" coordsize="2,49">
              <v:shape style="position:absolute;left:613;top:548;width:2;height:49" coordorigin="613,548" coordsize="0,49" path="m613,548l613,597e" filled="false" stroked="true" strokeweight=".203pt" strokecolor="#0000ff">
                <v:path arrowok="t"/>
              </v:shape>
            </v:group>
            <v:group style="position:absolute;left:817;top:562;width:49;height:2" coordorigin="817,562" coordsize="49,2">
              <v:shape style="position:absolute;left:817;top:562;width:49;height:2" coordorigin="817,562" coordsize="49,0" path="m817,562l866,562e" filled="false" stroked="true" strokeweight=".203pt" strokecolor="#0000ff">
                <v:path arrowok="t"/>
              </v:shape>
            </v:group>
            <v:group style="position:absolute;left:841;top:538;width:2;height:49" coordorigin="841,538" coordsize="2,49">
              <v:shape style="position:absolute;left:841;top:538;width:2;height:49" coordorigin="841,538" coordsize="0,49" path="m841,538l841,587e" filled="false" stroked="true" strokeweight=".203pt" strokecolor="#0000ff">
                <v:path arrowok="t"/>
              </v:shape>
            </v:group>
            <v:group style="position:absolute;left:1046;top:565;width:49;height:2" coordorigin="1046,565" coordsize="49,2">
              <v:shape style="position:absolute;left:1046;top:565;width:49;height:2" coordorigin="1046,565" coordsize="49,0" path="m1046,565l1095,565e" filled="false" stroked="true" strokeweight=".203pt" strokecolor="#0000ff">
                <v:path arrowok="t"/>
              </v:shape>
            </v:group>
            <v:group style="position:absolute;left:1070;top:541;width:2;height:49" coordorigin="1070,541" coordsize="2,49">
              <v:shape style="position:absolute;left:1070;top:541;width:2;height:49" coordorigin="1070,541" coordsize="0,49" path="m1070,541l1070,590e" filled="false" stroked="true" strokeweight=".203pt" strokecolor="#0000ff">
                <v:path arrowok="t"/>
              </v:shape>
            </v:group>
            <v:group style="position:absolute;left:1275;top:582;width:49;height:2" coordorigin="1275,582" coordsize="49,2">
              <v:shape style="position:absolute;left:1275;top:582;width:49;height:2" coordorigin="1275,582" coordsize="49,0" path="m1275,582l1324,582e" filled="false" stroked="true" strokeweight=".203pt" strokecolor="#0000ff">
                <v:path arrowok="t"/>
              </v:shape>
            </v:group>
            <v:group style="position:absolute;left:1299;top:557;width:2;height:49" coordorigin="1299,557" coordsize="2,49">
              <v:shape style="position:absolute;left:1299;top:557;width:2;height:49" coordorigin="1299,557" coordsize="0,49" path="m1299,557l1299,606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04"/>
          <w:position w:val="-13"/>
        </w:rPr>
      </w:r>
      <w:r>
        <w:rPr>
          <w:rFonts w:ascii="Times New Roman"/>
          <w:spacing w:val="117"/>
          <w:position w:val="-13"/>
        </w:rPr>
        <w:t> </w:t>
      </w:r>
      <w:r>
        <w:rPr>
          <w:spacing w:val="117"/>
          <w:position w:val="-13"/>
        </w:rPr>
        <w:pict>
          <v:group style="width:68.9pt;height:34.25pt;mso-position-horizontal-relative:char;mso-position-vertical-relative:line" coordorigin="0,0" coordsize="1378,685">
            <v:group style="position:absolute;left:155;top:599;width:1145;height:2" coordorigin="155,599" coordsize="1145,2">
              <v:shape style="position:absolute;left:155;top:599;width:1145;height:2" coordorigin="155,599" coordsize="1145,0" path="m155,599l1299,599e" filled="false" stroked="true" strokeweight=".203pt" strokecolor="#000000">
                <v:path arrowok="t"/>
                <v:stroke dashstyle="dash"/>
              </v:shape>
            </v:group>
            <v:group style="position:absolute;left:155;top:599;width:61;height:2" coordorigin="155,599" coordsize="61,2">
              <v:shape style="position:absolute;left:155;top:599;width:61;height:2" coordorigin="155,599" coordsize="61,0" path="m155,599l215,599e" filled="false" stroked="true" strokeweight=".406pt" strokecolor="#000000">
                <v:path arrowok="t"/>
              </v:shape>
            </v:group>
            <v:group style="position:absolute;left:1239;top:599;width:61;height:2" coordorigin="1239,599" coordsize="61,2">
              <v:shape style="position:absolute;left:1239;top:599;width:61;height:2" coordorigin="1239,599" coordsize="61,0" path="m1299,599l1239,599e" filled="false" stroked="true" strokeweight=".406pt" strokecolor="#000000">
                <v:path arrowok="t"/>
              </v:shape>
            </v:group>
            <v:group style="position:absolute;left:84;top:575;width:33;height:50" coordorigin="84,575" coordsize="33,50">
              <v:shape style="position:absolute;left:84;top:575;width:33;height:50" coordorigin="84,575" coordsize="33,50" path="m105,575l95,575,91,577,85,585,84,591,84,607,85,613,91,622,95,624,105,624,110,622,112,619,97,619,94,617,91,611,90,606,90,593,91,588,94,581,97,580,112,580,110,577,105,575xe" filled="true" fillcolor="#000000" stroked="false">
                <v:path arrowok="t"/>
                <v:fill type="solid"/>
              </v:shape>
              <v:shape style="position:absolute;left:84;top:575;width:33;height:50" coordorigin="84,575" coordsize="33,50" path="m112,580l104,580,106,581,109,588,110,593,110,606,109,611,106,617,104,619,112,619,115,613,117,607,117,591,115,585,112,580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0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5,526,84,532,84,548,85,554,91,563,95,565,105,565,110,563,112,560,97,560,94,558,91,551,90,547,90,534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4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79;width:1145;height:2" coordorigin="155,479" coordsize="1145,2">
              <v:shape style="position:absolute;left:155;top:479;width:1145;height:2" coordorigin="155,479" coordsize="1145,0" path="m155,479l1299,479e" filled="false" stroked="true" strokeweight=".203pt" strokecolor="#000000">
                <v:path arrowok="t"/>
                <v:stroke dashstyle="dash"/>
              </v:shape>
            </v:group>
            <v:group style="position:absolute;left:155;top:479;width:61;height:2" coordorigin="155,479" coordsize="61,2">
              <v:shape style="position:absolute;left:155;top:479;width:61;height:2" coordorigin="155,479" coordsize="61,0" path="m155,479l215,479e" filled="false" stroked="true" strokeweight=".406pt" strokecolor="#000000">
                <v:path arrowok="t"/>
              </v:shape>
            </v:group>
            <v:group style="position:absolute;left:1239;top:479;width:61;height:2" coordorigin="1239,479" coordsize="61,2">
              <v:shape style="position:absolute;left:1239;top:479;width:61;height:2" coordorigin="1239,479" coordsize="61,0" path="m1299,479l1239,479e" filled="false" stroked="true" strokeweight=".406pt" strokecolor="#000000">
                <v:path arrowok="t"/>
              </v:shape>
            </v:group>
            <v:group style="position:absolute;left:4;top:455;width:113;height:50" coordorigin="4,455" coordsize="113,50">
              <v:shape style="position:absolute;left:4;top:455;width:113;height:50" coordorigin="4,455" coordsize="113,50" path="m32,498l5,498,5,504,32,504,32,498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62l15,462,15,498,22,498,22,462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22,456l15,456,4,458,4,464,15,462,22,462,22,456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64,455l54,455,49,457,44,466,42,472,42,488,44,494,49,502,54,504,64,504,68,502,70,499,56,499,53,498,50,491,49,486,49,473,50,469,53,462,56,460,70,460,68,457,64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70,460l62,460,65,462,68,469,69,473,69,486,68,491,65,498,62,499,70,499,74,494,75,488,75,472,74,466,70,460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05,455l95,455,91,457,85,466,84,472,84,488,85,494,91,502,95,504,105,504,110,502,112,499,97,499,94,498,91,491,90,486,90,473,91,469,94,462,97,460,112,460,110,457,105,455xe" filled="true" fillcolor="#000000" stroked="false">
                <v:path arrowok="t"/>
                <v:fill type="solid"/>
              </v:shape>
              <v:shape style="position:absolute;left:4;top:455;width:113;height:50" coordorigin="4,455" coordsize="113,50" path="m112,460l103,460,106,462,109,469,110,473,110,486,109,491,106,498,103,499,112,499,115,494,117,488,117,472,115,466,112,460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88,439,91,443,95,445,105,445,110,443,112,440,97,440,94,439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9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0;width:1145;height:2" coordorigin="155,360" coordsize="1145,2">
              <v:shape style="position:absolute;left:155;top:360;width:1145;height:2" coordorigin="155,360" coordsize="1145,0" path="m155,360l1299,360e" filled="false" stroked="true" strokeweight=".203pt" strokecolor="#000000">
                <v:path arrowok="t"/>
                <v:stroke dashstyle="dash"/>
              </v:shape>
            </v:group>
            <v:group style="position:absolute;left:155;top:360;width:61;height:2" coordorigin="155,360" coordsize="61,2">
              <v:shape style="position:absolute;left:155;top:360;width:61;height:2" coordorigin="155,360" coordsize="61,0" path="m155,360l215,360e" filled="false" stroked="true" strokeweight=".406pt" strokecolor="#000000">
                <v:path arrowok="t"/>
              </v:shape>
            </v:group>
            <v:group style="position:absolute;left:1239;top:360;width:61;height:2" coordorigin="1239,360" coordsize="61,2">
              <v:shape style="position:absolute;left:1239;top:360;width:61;height:2" coordorigin="1239,360" coordsize="61,0" path="m1299,360l1239,360e" filled="false" stroked="true" strokeweight=".406pt" strokecolor="#000000">
                <v:path arrowok="t"/>
              </v:shape>
            </v:group>
            <v:group style="position:absolute;left:2;top:336;width:115;height:50" coordorigin="2,336" coordsize="115,50">
              <v:shape style="position:absolute;left:2;top:336;width:115;height:50" coordorigin="2,336" coordsize="115,50" path="m29,341l18,341,21,342,24,345,25,347,25,350,2,379,2,384,32,384,32,379,9,379,14,373,31,351,31,345,30,342,29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20,336l13,336,11,336,7,337,5,338,2,339,2,345,4,344,7,343,11,342,13,341,29,341,24,337,20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64,336l54,336,49,338,44,346,42,352,42,368,44,375,49,383,54,385,64,385,68,383,70,380,56,380,53,378,50,372,49,367,49,354,50,349,53,343,56,341,70,341,68,338,64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70,341l62,341,65,343,68,349,69,354,69,367,68,372,65,378,62,380,70,380,74,375,75,368,75,352,74,346,70,341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06,336l95,336,91,338,85,346,84,352,84,368,85,375,91,383,95,385,106,385,110,383,112,380,97,380,94,378,91,372,90,367,90,354,91,349,94,343,97,341,112,341,110,338,106,336xe" filled="true" fillcolor="#000000" stroked="false">
                <v:path arrowok="t"/>
                <v:fill type="solid"/>
              </v:shape>
              <v:shape style="position:absolute;left:2;top:336;width:115;height:50" coordorigin="2,336" coordsize="115,50" path="m112,341l104,341,106,343,109,349,110,354,110,367,109,372,106,378,104,380,112,380,115,375,117,368,117,352,115,346,112,341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4,286,25,288,25,291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4,302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3,225,25,226,26,228,26,233,25,234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20,206,25,205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3,164,25,166,26,168,26,172,25,174,21,177,19,177,10,177,10,183,19,183,22,183,26,187,26,189,27,195,26,197,21,200,18,201,30,201,31,200,33,196,33,189,32,186,29,182,26,180,23,180,26,179,28,178,31,174,32,172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8,3,159,3,165,6,164,8,163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5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7" coordorigin="155,122" coordsize="2,477">
              <v:shape style="position:absolute;left:155;top:122;width:2;height:477" coordorigin="155,122" coordsize="0,477" path="m155,599l155,122e" filled="false" stroked="true" strokeweight=".203pt" strokecolor="#000000">
                <v:path arrowok="t"/>
                <v:stroke dashstyle="dash"/>
              </v:shape>
            </v:group>
            <v:group style="position:absolute;left:155;top:539;width:2;height:61" coordorigin="155,539" coordsize="2,61">
              <v:shape style="position:absolute;left:155;top:539;width:2;height:61" coordorigin="155,539" coordsize="0,61" path="m155,599l155,539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6;width:156;height:50" coordorigin="76,636" coordsize="156,50">
              <v:shape style="position:absolute;left:76;top:636;width:156;height:50" coordorigin="76,636" coordsize="156,50" path="m104,641l93,641,95,642,99,645,100,647,100,650,79,676,76,679,76,684,106,684,106,679,84,679,96,666,106,651,106,645,105,642,104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95,636l88,636,86,636,82,637,79,638,77,639,77,645,79,644,82,643,86,641,88,641,104,641,99,637,95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39,636l128,636,124,638,119,646,117,652,117,668,119,674,124,683,128,685,139,685,143,683,145,680,130,680,128,678,124,672,124,667,124,654,124,649,128,642,130,641,145,641,143,638,139,63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45,641l137,641,139,642,143,649,144,654,144,667,143,672,139,678,137,680,145,680,149,674,150,668,150,652,149,646,145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90,679l162,679,162,684,190,684,190,679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42l173,642,173,679,179,679,179,642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179,637l173,637,161,639,161,645,173,642,179,642,179,637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01,676l201,683,203,683,205,684,209,685,211,685,219,685,224,684,229,679,211,679,208,679,204,678,202,677,201,676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9,641l217,641,220,642,223,644,224,646,224,651,223,653,220,655,218,656,209,656,209,661,218,661,220,662,224,665,225,667,225,673,224,676,220,679,217,679,229,679,230,678,232,675,232,667,231,665,227,660,225,659,222,658,225,658,227,656,230,653,230,651,231,644,229,641xe" filled="true" fillcolor="#000000" stroked="false">
                <v:path arrowok="t"/>
                <v:fill type="solid"/>
              </v:shape>
              <v:shape style="position:absolute;left:76;top:636;width:156;height:50" coordorigin="76,636" coordsize="156,50" path="m220,636l211,636,207,637,204,637,202,638,202,643,204,643,207,642,211,641,212,641,229,641,224,637,220,636xe" filled="true" fillcolor="#000000" stroked="false">
                <v:path arrowok="t"/>
                <v:fill type="solid"/>
              </v:shape>
            </v:group>
            <v:group style="position:absolute;left:384;top:122;width:2;height:477" coordorigin="384,122" coordsize="2,477">
              <v:shape style="position:absolute;left:384;top:122;width:2;height:477" coordorigin="384,122" coordsize="0,477" path="m384,599l384,122e" filled="false" stroked="true" strokeweight=".203pt" strokecolor="#000000">
                <v:path arrowok="t"/>
                <v:stroke dashstyle="dash"/>
              </v:shape>
            </v:group>
            <v:group style="position:absolute;left:384;top:539;width:2;height:61" coordorigin="384,539" coordsize="2,61">
              <v:shape style="position:absolute;left:384;top:539;width:2;height:61" coordorigin="384,539" coordsize="0,61" path="m384,599l384,539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6;width:157;height:50" coordorigin="305,636" coordsize="157,50">
              <v:shape style="position:absolute;left:305;top:636;width:157;height:50" coordorigin="305,636" coordsize="157,50" path="m333,641l322,641,324,642,328,645,329,647,329,650,328,654,327,656,325,658,323,660,322,662,320,664,308,676,305,679,305,684,336,684,336,679,313,679,325,666,335,651,335,645,334,642,333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24,636l317,636,315,636,311,637,308,638,306,639,306,645,308,644,311,643,315,641,317,641,333,641,328,637,324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68,636l357,636,353,638,348,646,346,652,346,668,348,674,353,683,357,685,368,685,372,683,374,680,359,680,357,678,354,672,353,667,353,654,354,649,357,642,359,641,374,641,372,638,368,636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374,641l366,641,368,642,372,649,373,654,373,667,372,672,368,678,366,680,374,680,378,674,379,668,379,652,378,646,374,641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19,679l391,679,391,684,419,684,419,679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42l402,642,402,679,408,679,408,642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08,637l402,637,390,639,390,645,402,642,408,642,408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73l449,673,449,684,456,684,456,673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37l448,637,428,667,428,673,462,673,462,667,433,667,449,642,456,642,456,637xe" filled="true" fillcolor="#000000" stroked="false">
                <v:path arrowok="t"/>
                <v:fill type="solid"/>
              </v:shape>
              <v:shape style="position:absolute;left:305;top:636;width:157;height:50" coordorigin="305,636" coordsize="157,50" path="m456,642l449,642,449,667,456,667,456,642xe" filled="true" fillcolor="#000000" stroked="false">
                <v:path arrowok="t"/>
                <v:fill type="solid"/>
              </v:shape>
            </v:group>
            <v:group style="position:absolute;left:613;top:122;width:2;height:477" coordorigin="613,122" coordsize="2,477">
              <v:shape style="position:absolute;left:613;top:122;width:2;height:477" coordorigin="613,122" coordsize="0,477" path="m613,599l613,122e" filled="false" stroked="true" strokeweight=".203pt" strokecolor="#000000">
                <v:path arrowok="t"/>
                <v:stroke dashstyle="dash"/>
              </v:shape>
            </v:group>
            <v:group style="position:absolute;left:613;top:539;width:2;height:61" coordorigin="613,539" coordsize="2,61">
              <v:shape style="position:absolute;left:613;top:539;width:2;height:61" coordorigin="613,539" coordsize="0,61" path="m613,599l613,539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6;width:155;height:50" coordorigin="535,636" coordsize="155,50">
              <v:shape style="position:absolute;left:535;top:636;width:155;height:50" coordorigin="535,636" coordsize="155,50" path="m562,641l551,641,554,642,557,645,558,647,558,650,557,654,556,656,554,658,552,660,551,662,549,664,537,676,535,679,535,684,565,684,565,679,542,679,559,661,561,659,563,657,564,653,564,651,564,645,563,642,562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53,636l546,636,544,636,540,637,537,638,535,639,535,645,537,644,540,643,544,641,546,641,562,641,557,637,553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597,636l586,636,582,638,577,646,575,652,575,668,577,674,580,679,582,683,586,685,597,685,601,683,603,680,589,680,586,678,583,672,582,667,582,654,583,649,586,642,589,641,603,641,601,638,597,63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03,641l595,641,598,642,601,649,602,654,602,667,601,672,598,678,595,680,603,680,607,674,608,668,608,652,607,646,603,641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48,679l621,679,621,684,648,684,648,679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42l631,642,631,679,637,679,637,642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37,637l631,637,620,639,620,645,631,642,637,642,637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59,676l659,683,661,684,663,684,667,685,677,685,682,683,686,679,669,679,667,679,663,678,661,677,659,676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58l675,658,678,659,682,663,683,665,683,672,682,675,678,679,675,679,686,679,688,678,690,674,690,664,688,660,686,658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86,637l661,637,661,660,666,659,671,658,686,658,682,654,680,654,667,654,667,642,686,642,686,637xe" filled="true" fillcolor="#000000" stroked="false">
                <v:path arrowok="t"/>
                <v:fill type="solid"/>
              </v:shape>
              <v:shape style="position:absolute;left:535;top:636;width:155;height:50" coordorigin="535,636" coordsize="155,50" path="m678,653l672,653,670,653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7" coordorigin="841,122" coordsize="2,477">
              <v:shape style="position:absolute;left:841;top:122;width:2;height:477" coordorigin="841,122" coordsize="0,477" path="m841,599l841,122e" filled="false" stroked="true" strokeweight=".203pt" strokecolor="#000000">
                <v:path arrowok="t"/>
                <v:stroke dashstyle="dash"/>
              </v:shape>
            </v:group>
            <v:group style="position:absolute;left:841;top:539;width:2;height:61" coordorigin="841,539" coordsize="2,61">
              <v:shape style="position:absolute;left:841;top:539;width:2;height:61" coordorigin="841,539" coordsize="0,61" path="m841,599l841,539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6;width:157;height:50" coordorigin="763,636" coordsize="157,50">
              <v:shape style="position:absolute;left:763;top:636;width:157;height:50" coordorigin="763,636" coordsize="157,50" path="m790,641l780,641,782,642,785,645,786,647,786,650,765,676,763,679,763,684,793,684,793,679,771,679,783,666,793,651,793,645,791,642,790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782,636l775,636,773,636,768,637,766,638,763,639,763,645,766,644,768,643,773,641,775,641,790,641,785,637,782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25,636l815,636,811,638,805,646,804,652,804,668,805,674,811,683,815,685,825,685,830,683,831,680,817,680,814,678,811,672,810,667,810,654,811,649,814,642,817,641,831,641,830,638,825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31,641l823,641,826,642,829,649,830,654,830,667,829,672,826,678,823,680,831,680,835,674,837,668,837,652,835,646,831,641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76,679l849,679,849,684,876,684,876,679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42l859,642,859,679,866,679,866,642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866,637l859,637,848,639,848,645,859,642,866,642,866,637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6,636l900,636,896,638,888,647,887,653,887,668,888,674,891,679,894,683,898,685,908,685,912,683,916,680,901,680,898,679,895,675,894,672,894,665,895,663,898,659,899,658,893,658,893,653,895,648,899,643,902,641,916,641,916,638,911,636,906,636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58l906,658,909,659,910,661,912,663,913,665,913,672,912,675,909,679,906,680,916,680,918,678,919,674,919,664,918,660,916,658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09,653l902,653,900,653,896,655,894,657,893,658,899,658,901,658,916,658,913,654,909,653xe" filled="true" fillcolor="#000000" stroked="false">
                <v:path arrowok="t"/>
                <v:fill type="solid"/>
              </v:shape>
              <v:shape style="position:absolute;left:763;top:636;width:157;height:50" coordorigin="763,636" coordsize="157,50" path="m916,641l907,641,911,642,916,643,916,641xe" filled="true" fillcolor="#000000" stroked="false">
                <v:path arrowok="t"/>
                <v:fill type="solid"/>
              </v:shape>
            </v:group>
            <v:group style="position:absolute;left:1070;top:122;width:2;height:477" coordorigin="1070,122" coordsize="2,477">
              <v:shape style="position:absolute;left:1070;top:122;width:2;height:477" coordorigin="1070,122" coordsize="0,477" path="m1070,599l1070,122e" filled="false" stroked="true" strokeweight=".203pt" strokecolor="#000000">
                <v:path arrowok="t"/>
                <v:stroke dashstyle="dash"/>
              </v:shape>
            </v:group>
            <v:group style="position:absolute;left:1070;top:539;width:2;height:61" coordorigin="1070,539" coordsize="2,61">
              <v:shape style="position:absolute;left:1070;top:539;width:2;height:61" coordorigin="1070,539" coordsize="0,61" path="m1070,599l1070,539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6;width:156;height:50" coordorigin="992,636" coordsize="156,50">
              <v:shape style="position:absolute;left:992;top:636;width:156;height:50" coordorigin="992,636" coordsize="156,50" path="m1019,641l1009,641,1011,642,1014,645,1015,647,1015,650,1014,654,1013,656,1012,658,1010,660,1009,662,1006,664,994,676,992,679,992,684,1022,684,1022,679,1000,679,1012,666,1022,651,1022,645,1020,642,1019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11,636l1004,636,1002,636,997,637,995,638,992,639,992,645,995,644,997,643,1002,641,1004,641,1019,641,1014,637,1011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55,636l1044,636,1040,638,1034,646,1033,652,1033,668,1034,674,1040,683,1044,685,1055,685,1059,683,1061,680,1046,680,1043,678,1040,672,1039,667,1039,654,1040,649,1043,642,1046,641,1061,641,1059,638,1055,636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61,641l1053,641,1055,642,1058,649,1059,654,1059,667,1058,672,1055,678,1053,680,1061,680,1064,674,1066,668,1066,652,1064,646,1061,641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05,679l1078,679,1078,684,1105,684,1105,679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42l1088,642,1088,679,1095,679,1095,642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095,637l1088,637,1077,639,1077,645,1088,642,1095,642,1095,637xe" filled="true" fillcolor="#000000" stroked="false">
                <v:path arrowok="t"/>
                <v:fill type="solid"/>
              </v:shape>
              <v:shape style="position:absolute;left:992;top:636;width:156;height:50" coordorigin="992,636" coordsize="156,50" path="m1147,637l1117,637,1117,642,1139,642,1123,684,1130,684,1147,639,1147,637xe" filled="true" fillcolor="#000000" stroked="false">
                <v:path arrowok="t"/>
                <v:fill type="solid"/>
              </v:shape>
            </v:group>
            <v:group style="position:absolute;left:1299;top:122;width:2;height:477" coordorigin="1299,122" coordsize="2,477">
              <v:shape style="position:absolute;left:1299;top:122;width:2;height:477" coordorigin="1299,122" coordsize="0,477" path="m1299,599l1299,122e" filled="false" stroked="true" strokeweight=".203pt" strokecolor="#000000">
                <v:path arrowok="t"/>
                <v:stroke dashstyle="dash"/>
              </v:shape>
            </v:group>
            <v:group style="position:absolute;left:1299;top:539;width:2;height:61" coordorigin="1299,539" coordsize="2,61">
              <v:shape style="position:absolute;left:1299;top:539;width:2;height:61" coordorigin="1299,539" coordsize="0,61" path="m1299,599l1299,539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6;width:157;height:50" coordorigin="1221,636" coordsize="157,50">
              <v:shape style="position:absolute;left:1221;top:636;width:157;height:50" coordorigin="1221,636" coordsize="157,50" path="m1249,641l1238,641,1240,642,1244,645,1245,647,1245,650,1243,654,1242,656,1241,658,1239,660,1238,662,1235,664,1224,676,1221,679,1221,684,1251,684,1251,679,1229,679,1245,661,1248,659,1249,657,1251,653,1251,651,1251,645,1249,642,1249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40,636l1233,636,1231,636,1226,637,1224,638,1221,639,1221,645,1224,644,1226,643,1231,641,1233,641,1249,641,1244,637,1240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84,636l1273,636,1269,638,1263,646,1262,652,1262,668,1263,674,1266,679,1269,683,1273,685,1284,685,1288,683,1290,680,1275,680,1273,678,1269,672,1268,667,1268,654,1269,649,1273,642,1275,641,1290,641,1288,638,1284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290,641l1282,641,1284,642,1287,649,1288,654,1288,667,1287,672,1284,678,1282,680,1290,680,1293,674,1295,668,1295,652,1293,646,1290,64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34,679l1307,679,1307,684,1334,684,1334,679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42l1318,642,1318,679,1324,679,1324,642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24,637l1317,637,1306,639,1306,645,1318,642,1324,642,1324,637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66,636l1356,636,1353,637,1347,641,1346,644,1346,651,1347,653,1350,657,1352,658,1355,659,1352,659,1349,661,1346,665,1345,668,1345,675,1346,679,1352,684,1356,685,1366,685,1370,684,1375,680,1358,680,1356,679,1352,676,1351,673,1351,668,1352,666,1356,662,1358,661,1373,661,1373,661,1371,659,1367,659,1370,658,1372,657,1373,656,1358,656,1356,656,1353,653,1352,651,1352,646,1353,644,1356,641,1358,641,1374,641,1369,637,1366,636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3,661l1364,661,1367,662,1370,666,1371,668,1371,673,1370,676,1366,679,1364,680,1375,680,1376,679,1377,675,1377,668,1376,665,1373,661xe" filled="true" fillcolor="#000000" stroked="false">
                <v:path arrowok="t"/>
                <v:fill type="solid"/>
              </v:shape>
              <v:shape style="position:absolute;left:1221;top:636;width:157;height:50" coordorigin="1221,636" coordsize="157,50" path="m1374,641l1364,641,1366,641,1369,644,1370,646,1370,651,1369,653,1366,656,1364,656,1373,656,1374,655,1375,653,1376,651,1376,644,1375,641,1374,641xe" filled="true" fillcolor="#000000" stroked="false">
                <v:path arrowok="t"/>
                <v:fill type="solid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  <v:group style="position:absolute;left:286;top:0;width:884;height:105" coordorigin="286,0" coordsize="884,105">
              <v:shape style="position:absolute;left:286;top:0;width:884;height:105" coordorigin="286,0" coordsize="884,105" path="m319,3l286,3,286,82,297,82,297,51,319,51,326,49,334,42,297,42,297,12,334,12,326,5,319,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334,12l316,12,319,13,325,19,326,22,326,32,325,35,319,41,316,42,334,42,335,41,337,35,337,19,335,13,334,1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361,0l351,0,351,82,361,82,361,43,362,38,368,32,361,32,361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397,30l382,30,385,32,390,37,391,41,391,82,401,82,401,38,399,32,397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387,22l376,22,372,23,366,26,363,29,361,32,368,32,368,32,372,30,397,30,392,24,387,2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430,23l420,23,420,82,430,82,430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430,0l420,0,420,12,430,12,430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460,0l450,0,450,82,460,82,460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490,23l480,23,480,82,490,82,490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490,0l480,0,480,12,490,12,490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519,23l510,23,510,105,519,105,519,73,527,73,521,66,519,60,519,46,521,40,527,32,519,32,519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527,73l519,73,521,77,524,80,530,83,534,84,546,84,551,81,556,76,531,76,527,74,527,7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556,30l541,30,545,32,551,40,552,46,552,60,551,66,545,74,541,76,556,76,560,70,563,62,563,43,560,36,556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546,22l534,22,530,23,524,26,521,29,519,32,527,32,527,32,531,30,556,30,551,25,546,2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574,70l574,80,578,81,582,82,589,84,592,84,603,84,609,82,617,76,592,76,588,75,581,73,578,72,574,7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601,22l590,22,585,23,577,29,575,33,575,44,576,47,581,53,586,55,592,56,595,57,601,58,605,59,609,62,610,64,610,70,608,72,603,75,600,76,617,76,619,72,620,61,618,57,612,52,607,50,601,48,592,47,588,45,585,43,584,41,584,36,585,33,590,31,594,30,616,30,616,25,614,24,611,23,604,22,601,2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616,30l602,30,605,30,611,32,614,33,616,34,616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659,48l630,48,630,57,659,57,659,48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685,3l674,3,674,82,724,82,724,73,685,73,685,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744,23l734,23,734,82,744,82,744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744,0l734,0,734,12,744,12,744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767,92l767,102,770,103,773,104,779,105,782,105,795,105,802,102,807,97,781,97,779,96,773,95,770,94,767,9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13,72l803,72,803,83,802,88,795,95,791,97,807,97,811,93,813,85,813,7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789,22l777,22,771,24,762,35,760,43,760,61,762,68,771,80,777,82,789,82,792,81,799,78,801,75,802,74,781,74,777,72,772,64,770,59,770,45,772,39,777,32,781,30,802,30,801,29,799,26,792,23,789,2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02,30l792,30,796,32,802,39,803,45,803,59,802,64,796,72,792,74,802,74,803,72,813,72,813,32,803,32,802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13,23l803,23,803,32,813,32,813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42,0l833,0,833,82,842,82,842,43,844,38,850,32,842,32,842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79,30l864,30,867,32,871,37,873,41,873,82,882,82,882,38,881,32,879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868,22l857,22,854,23,848,26,845,29,842,32,850,32,850,32,854,30,879,30,874,24,868,2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11,31l901,31,902,71,903,75,909,81,914,82,931,82,931,74,917,74,915,73,912,71,911,68,911,31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31,23l894,23,894,31,931,31,931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11,6l901,6,901,23,911,23,911,6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80,3l945,3,945,82,982,82,989,80,997,74,955,74,955,45,994,45,993,43,989,41,984,40,988,39,992,37,993,36,955,36,955,12,995,12,995,12,986,5,980,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94,45l978,45,982,46,988,50,989,54,989,64,988,68,982,72,978,74,997,74,998,73,1000,68,1001,55,999,50,994,45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995,12l976,12,980,13,985,17,986,20,986,28,985,31,980,35,976,36,993,36,996,32,997,28,997,17,995,12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027,23l1017,23,1017,67,1019,73,1026,82,1031,84,1042,84,1046,83,1052,79,1055,77,1056,75,1036,75,1033,74,1028,68,1027,64,1027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067,73l1057,73,1057,82,1067,82,1067,7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067,23l1057,23,1057,62,1056,67,1050,74,1046,75,1056,75,1057,73,1067,73,1067,2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097,0l1087,0,1087,82,1097,82,1097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134,73l1126,73,1128,77,1131,80,1137,83,1141,84,1153,84,1158,81,1163,76,1138,76,1134,74,1134,73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126,0l1117,0,1117,82,1126,82,1126,73,1134,73,1131,70,1128,66,1126,60,1126,46,1128,40,1134,32,1126,32,1126,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163,30l1148,30,1152,32,1158,40,1160,46,1160,60,1158,66,1152,74,1148,76,1163,76,1167,70,1170,62,1170,43,1167,36,1163,30xe" filled="true" fillcolor="#000000" stroked="false">
                <v:path arrowok="t"/>
                <v:fill type="solid"/>
              </v:shape>
              <v:shape style="position:absolute;left:286;top:0;width:884;height:105" coordorigin="286,0" coordsize="884,105" path="m1153,22l1141,22,1137,23,1131,26,1128,29,1126,32,1134,32,1134,32,1138,30,1163,30,1158,25,1153,22xe" filled="true" fillcolor="#000000" stroked="false">
                <v:path arrowok="t"/>
                <v:fill type="solid"/>
              </v:shape>
            </v:group>
            <v:group style="position:absolute;left:155;top:540;width:1145;height:60" coordorigin="155,540" coordsize="1145,60">
              <v:shape style="position:absolute;left:155;top:540;width:1145;height:60" coordorigin="155,540" coordsize="1145,60" path="m155,599l613,599,841,581,1070,540,1299,553e" filled="false" stroked="true" strokeweight=".203pt" strokecolor="#0000ff">
                <v:path arrowok="t"/>
              </v:shape>
            </v:group>
            <v:group style="position:absolute;left:130;top:599;width:49;height:2" coordorigin="130,599" coordsize="49,2">
              <v:shape style="position:absolute;left:130;top:599;width:49;height:2" coordorigin="130,599" coordsize="49,0" path="m130,599l179,599e" filled="false" stroked="true" strokeweight=".203pt" strokecolor="#0000ff">
                <v:path arrowok="t"/>
              </v:shape>
            </v:group>
            <v:group style="position:absolute;left:155;top:574;width:2;height:49" coordorigin="155,574" coordsize="2,49">
              <v:shape style="position:absolute;left:155;top:574;width:2;height:49" coordorigin="155,574" coordsize="0,49" path="m155,574l155,623e" filled="false" stroked="true" strokeweight=".203pt" strokecolor="#0000ff">
                <v:path arrowok="t"/>
              </v:shape>
            </v:group>
            <v:group style="position:absolute;left:359;top:599;width:49;height:2" coordorigin="359,599" coordsize="49,2">
              <v:shape style="position:absolute;left:359;top:599;width:49;height:2" coordorigin="359,599" coordsize="49,0" path="m359,599l408,599e" filled="false" stroked="true" strokeweight=".203pt" strokecolor="#0000ff">
                <v:path arrowok="t"/>
              </v:shape>
            </v:group>
            <v:group style="position:absolute;left:384;top:574;width:2;height:49" coordorigin="384,574" coordsize="2,49">
              <v:shape style="position:absolute;left:384;top:574;width:2;height:49" coordorigin="384,574" coordsize="0,49" path="m384,574l384,623e" filled="false" stroked="true" strokeweight=".203pt" strokecolor="#0000ff">
                <v:path arrowok="t"/>
              </v:shape>
            </v:group>
            <v:group style="position:absolute;left:589;top:599;width:49;height:2" coordorigin="589,599" coordsize="49,2">
              <v:shape style="position:absolute;left:589;top:599;width:49;height:2" coordorigin="589,599" coordsize="49,0" path="m589,599l637,599e" filled="false" stroked="true" strokeweight=".203pt" strokecolor="#0000ff">
                <v:path arrowok="t"/>
              </v:shape>
            </v:group>
            <v:group style="position:absolute;left:613;top:574;width:2;height:49" coordorigin="613,574" coordsize="2,49">
              <v:shape style="position:absolute;left:613;top:574;width:2;height:49" coordorigin="613,574" coordsize="0,49" path="m613,574l613,623e" filled="false" stroked="true" strokeweight=".203pt" strokecolor="#0000ff">
                <v:path arrowok="t"/>
              </v:shape>
            </v:group>
            <v:group style="position:absolute;left:817;top:581;width:49;height:2" coordorigin="817,581" coordsize="49,2">
              <v:shape style="position:absolute;left:817;top:581;width:49;height:2" coordorigin="817,581" coordsize="49,0" path="m817,581l866,581e" filled="false" stroked="true" strokeweight=".203pt" strokecolor="#0000ff">
                <v:path arrowok="t"/>
              </v:shape>
            </v:group>
            <v:group style="position:absolute;left:841;top:557;width:2;height:49" coordorigin="841,557" coordsize="2,49">
              <v:shape style="position:absolute;left:841;top:557;width:2;height:49" coordorigin="841,557" coordsize="0,49" path="m841,557l841,605e" filled="false" stroked="true" strokeweight=".203pt" strokecolor="#0000ff">
                <v:path arrowok="t"/>
              </v:shape>
            </v:group>
            <v:group style="position:absolute;left:1046;top:540;width:49;height:2" coordorigin="1046,540" coordsize="49,2">
              <v:shape style="position:absolute;left:1046;top:540;width:49;height:2" coordorigin="1046,540" coordsize="49,0" path="m1046,540l1095,540e" filled="false" stroked="true" strokeweight=".203pt" strokecolor="#0000ff">
                <v:path arrowok="t"/>
              </v:shape>
            </v:group>
            <v:group style="position:absolute;left:1070;top:515;width:2;height:49" coordorigin="1070,515" coordsize="2,49">
              <v:shape style="position:absolute;left:1070;top:515;width:2;height:49" coordorigin="1070,515" coordsize="0,49" path="m1070,515l1070,564e" filled="false" stroked="true" strokeweight=".203pt" strokecolor="#0000ff">
                <v:path arrowok="t"/>
              </v:shape>
            </v:group>
            <v:group style="position:absolute;left:1275;top:553;width:49;height:2" coordorigin="1275,553" coordsize="49,2">
              <v:shape style="position:absolute;left:1275;top:553;width:49;height:2" coordorigin="1275,553" coordsize="49,0" path="m1275,553l1324,553e" filled="false" stroked="true" strokeweight=".203pt" strokecolor="#0000ff">
                <v:path arrowok="t"/>
              </v:shape>
            </v:group>
            <v:group style="position:absolute;left:1299;top:529;width:2;height:49" coordorigin="1299,529" coordsize="2,49">
              <v:shape style="position:absolute;left:1299;top:529;width:2;height:49" coordorigin="1299,529" coordsize="0,49" path="m1299,529l1299,578e" filled="false" stroked="true" strokeweight=".203pt" strokecolor="#0000ff">
                <v:path arrowok="t"/>
              </v:shape>
            </v:group>
            <v:group style="position:absolute;left:155;top:122;width:1145;height:477" coordorigin="155,122" coordsize="1145,477">
              <v:shape style="position:absolute;left:155;top:122;width:1145;height:477" coordorigin="155,122" coordsize="1145,477" path="m155,599l1299,599,1299,122,155,122,155,599xe" filled="false" stroked="true" strokeweight=".406pt" strokecolor="#000000">
                <v:path arrowok="t"/>
              </v:shape>
            </v:group>
          </v:group>
        </w:pict>
      </w:r>
      <w:r>
        <w:rPr>
          <w:spacing w:val="117"/>
          <w:position w:val="-1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685" w:lineRule="exact"/>
        <w:ind w:left="2148" w:right="0" w:firstLine="0"/>
        <w:jc w:val="left"/>
      </w:pPr>
      <w:r>
        <w:rPr>
          <w:position w:val="-13"/>
        </w:rPr>
        <w:pict>
          <v:group style="width:149.5pt;height:34.3pt;mso-position-horizontal-relative:char;mso-position-vertical-relative:line" coordorigin="0,0" coordsize="2990,686">
            <v:group style="position:absolute;left:206;top:600;width:1145;height:2" coordorigin="206,600" coordsize="1145,2">
              <v:shape style="position:absolute;left:206;top:600;width:1145;height:2" coordorigin="206,600" coordsize="1145,0" path="m206,600l1351,600e" filled="false" stroked="true" strokeweight=".203pt" strokecolor="#000000">
                <v:path arrowok="t"/>
                <v:stroke dashstyle="dash"/>
              </v:shape>
            </v:group>
            <v:group style="position:absolute;left:206;top:600;width:61;height:2" coordorigin="206,600" coordsize="61,2">
              <v:shape style="position:absolute;left:206;top:600;width:61;height:2" coordorigin="206,600" coordsize="61,0" path="m206,600l267,600e" filled="false" stroked="true" strokeweight=".406pt" strokecolor="#000000">
                <v:path arrowok="t"/>
              </v:shape>
            </v:group>
            <v:group style="position:absolute;left:1291;top:600;width:61;height:2" coordorigin="1291,600" coordsize="61,2">
              <v:shape style="position:absolute;left:1291;top:600;width:61;height:2" coordorigin="1291,600" coordsize="61,0" path="m1351,600l1291,600e" filled="false" stroked="true" strokeweight=".406pt" strokecolor="#000000">
                <v:path arrowok="t"/>
              </v:shape>
            </v:group>
            <v:group style="position:absolute;left:136;top:576;width:33;height:50" coordorigin="136,576" coordsize="33,50">
              <v:shape style="position:absolute;left:136;top:576;width:33;height:50" coordorigin="136,576" coordsize="33,50" path="m157,576l147,576,143,578,137,586,136,592,136,608,137,614,143,623,147,625,157,625,161,623,163,620,149,620,146,618,143,612,142,607,142,594,143,589,146,582,149,581,163,581,161,578,157,576xe" filled="true" fillcolor="#000000" stroked="false">
                <v:path arrowok="t"/>
                <v:fill type="solid"/>
              </v:shape>
              <v:shape style="position:absolute;left:136;top:576;width:33;height:50" coordorigin="136,576" coordsize="33,50" path="m163,581l155,581,158,582,161,589,162,594,162,607,161,612,158,618,155,620,163,620,167,614,168,608,168,592,167,586,163,581xe" filled="true" fillcolor="#000000" stroked="false">
                <v:path arrowok="t"/>
                <v:fill type="solid"/>
              </v:shape>
            </v:group>
            <v:group style="position:absolute;left:206;top:540;width:1145;height:2" coordorigin="206,540" coordsize="1145,2">
              <v:shape style="position:absolute;left:206;top:540;width:1145;height:2" coordorigin="206,540" coordsize="1145,0" path="m206,540l1351,540e" filled="false" stroked="true" strokeweight=".203pt" strokecolor="#000000">
                <v:path arrowok="t"/>
                <v:stroke dashstyle="dash"/>
              </v:shape>
            </v:group>
            <v:group style="position:absolute;left:206;top:540;width:61;height:2" coordorigin="206,540" coordsize="61,2">
              <v:shape style="position:absolute;left:206;top:540;width:61;height:2" coordorigin="206,540" coordsize="61,0" path="m206,540l267,540e" filled="false" stroked="true" strokeweight=".406pt" strokecolor="#000000">
                <v:path arrowok="t"/>
              </v:shape>
            </v:group>
            <v:group style="position:absolute;left:1291;top:540;width:61;height:2" coordorigin="1291,540" coordsize="61,2">
              <v:shape style="position:absolute;left:1291;top:540;width:61;height:2" coordorigin="1291,540" coordsize="61,0" path="m1351,540l1291,540e" filled="false" stroked="true" strokeweight=".406pt" strokecolor="#000000">
                <v:path arrowok="t"/>
              </v:shape>
            </v:group>
            <v:group style="position:absolute;left:95;top:515;width:74;height:50" coordorigin="95,515" coordsize="74,50">
              <v:shape style="position:absolute;left:95;top:515;width:74;height:50" coordorigin="95,515" coordsize="74,50" path="m95,556l95,563,97,563,99,564,103,564,113,565,118,563,122,559,105,559,103,559,99,558,97,557,95,556xe" filled="true" fillcolor="#000000" stroked="false">
                <v:path arrowok="t"/>
                <v:fill type="solid"/>
              </v:shape>
              <v:shape style="position:absolute;left:95;top:515;width:74;height:50" coordorigin="95,515" coordsize="74,50" path="m122,538l111,538,114,539,118,543,119,545,119,552,118,554,114,558,111,559,122,559,124,558,126,554,126,544,124,540,122,538xe" filled="true" fillcolor="#000000" stroked="false">
                <v:path arrowok="t"/>
                <v:fill type="solid"/>
              </v:shape>
              <v:shape style="position:absolute;left:95;top:515;width:74;height:50" coordorigin="95,515" coordsize="74,50" path="m122,516l97,516,97,540,102,538,107,538,122,538,118,534,116,533,103,533,103,522,122,522,122,516xe" filled="true" fillcolor="#000000" stroked="false">
                <v:path arrowok="t"/>
                <v:fill type="solid"/>
              </v:shape>
              <v:shape style="position:absolute;left:95;top:515;width:74;height:50" coordorigin="95,515" coordsize="74,50" path="m114,532l108,532,106,533,103,533,116,533,114,532xe" filled="true" fillcolor="#000000" stroked="false">
                <v:path arrowok="t"/>
                <v:fill type="solid"/>
              </v:shape>
              <v:shape style="position:absolute;left:95;top:515;width:74;height:50" coordorigin="95,515" coordsize="74,50" path="m157,515l147,515,143,518,137,526,136,532,136,548,137,554,143,562,147,565,157,565,161,562,163,560,149,560,146,558,143,551,142,547,142,533,143,529,146,522,149,521,163,521,161,518,157,515xe" filled="true" fillcolor="#000000" stroked="false">
                <v:path arrowok="t"/>
                <v:fill type="solid"/>
              </v:shape>
              <v:shape style="position:absolute;left:95;top:515;width:74;height:50" coordorigin="95,515" coordsize="74,50" path="m163,521l155,521,158,522,161,529,162,533,162,547,161,551,158,558,155,560,163,560,167,554,168,548,168,532,167,526,163,521xe" filled="true" fillcolor="#000000" stroked="false">
                <v:path arrowok="t"/>
                <v:fill type="solid"/>
              </v:shape>
            </v:group>
            <v:group style="position:absolute;left:206;top:480;width:1145;height:2" coordorigin="206,480" coordsize="1145,2">
              <v:shape style="position:absolute;left:206;top:480;width:1145;height:2" coordorigin="206,480" coordsize="1145,0" path="m206,480l1351,480e" filled="false" stroked="true" strokeweight=".203pt" strokecolor="#000000">
                <v:path arrowok="t"/>
                <v:stroke dashstyle="dash"/>
              </v:shape>
            </v:group>
            <v:group style="position:absolute;left:206;top:480;width:61;height:2" coordorigin="206,480" coordsize="61,2">
              <v:shape style="position:absolute;left:206;top:480;width:61;height:2" coordorigin="206,480" coordsize="61,0" path="m206,480l267,480e" filled="false" stroked="true" strokeweight=".406pt" strokecolor="#000000">
                <v:path arrowok="t"/>
              </v:shape>
            </v:group>
            <v:group style="position:absolute;left:1291;top:480;width:61;height:2" coordorigin="1291,480" coordsize="61,2">
              <v:shape style="position:absolute;left:1291;top:480;width:61;height:2" coordorigin="1291,480" coordsize="61,0" path="m1351,480l1291,480e" filled="false" stroked="true" strokeweight=".406pt" strokecolor="#000000">
                <v:path arrowok="t"/>
              </v:shape>
            </v:group>
            <v:group style="position:absolute;left:56;top:456;width:113;height:50" coordorigin="56,456" coordsize="113,50">
              <v:shape style="position:absolute;left:56;top:456;width:113;height:50" coordorigin="56,456" coordsize="113,50" path="m84,499l57,499,57,504,84,504,84,499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73,463l67,463,67,499,73,499,73,463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73,457l67,457,56,459,56,465,67,463,73,463,73,457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116,456l105,456,101,458,96,467,94,473,94,489,96,495,101,503,105,505,116,505,120,503,122,500,107,500,105,499,101,492,101,487,101,474,101,469,105,463,107,461,122,461,120,458,116,456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122,461l114,461,116,463,120,469,121,474,121,487,120,492,116,499,114,500,122,500,126,495,127,489,127,473,126,467,122,461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157,456l147,456,143,458,137,467,136,473,136,489,137,495,143,503,147,505,157,505,161,503,163,500,149,500,146,499,143,492,142,487,142,474,143,469,146,463,149,461,163,461,161,458,157,456xe" filled="true" fillcolor="#000000" stroked="false">
                <v:path arrowok="t"/>
                <v:fill type="solid"/>
              </v:shape>
              <v:shape style="position:absolute;left:56;top:456;width:113;height:50" coordorigin="56,456" coordsize="113,50" path="m163,461l155,461,158,463,161,469,162,474,162,487,161,492,158,499,155,500,163,500,167,495,168,489,168,473,167,467,163,461xe" filled="true" fillcolor="#000000" stroked="false">
                <v:path arrowok="t"/>
                <v:fill type="solid"/>
              </v:shape>
            </v:group>
            <v:group style="position:absolute;left:206;top:420;width:1145;height:2" coordorigin="206,420" coordsize="1145,2">
              <v:shape style="position:absolute;left:206;top:420;width:1145;height:2" coordorigin="206,420" coordsize="1145,0" path="m206,420l1351,420e" filled="false" stroked="true" strokeweight=".203pt" strokecolor="#000000">
                <v:path arrowok="t"/>
                <v:stroke dashstyle="dash"/>
              </v:shape>
            </v:group>
            <v:group style="position:absolute;left:206;top:420;width:61;height:2" coordorigin="206,420" coordsize="61,2">
              <v:shape style="position:absolute;left:206;top:420;width:61;height:2" coordorigin="206,420" coordsize="61,0" path="m206,420l267,420e" filled="false" stroked="true" strokeweight=".406pt" strokecolor="#000000">
                <v:path arrowok="t"/>
              </v:shape>
            </v:group>
            <v:group style="position:absolute;left:1291;top:420;width:61;height:2" coordorigin="1291,420" coordsize="61,2">
              <v:shape style="position:absolute;left:1291;top:420;width:61;height:2" coordorigin="1291,420" coordsize="61,0" path="m1351,420l1291,420e" filled="false" stroked="true" strokeweight=".406pt" strokecolor="#000000">
                <v:path arrowok="t"/>
              </v:shape>
            </v:group>
            <v:group style="position:absolute;left:56;top:396;width:113;height:50" coordorigin="56,396" coordsize="113,50">
              <v:shape style="position:absolute;left:56;top:396;width:113;height:50" coordorigin="56,396" coordsize="113,50" path="m84,439l57,439,57,444,84,444,84,439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73,403l67,403,67,439,73,439,73,403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73,397l67,397,56,399,56,405,67,403,73,403,73,397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95,437l95,443,97,444,99,444,103,445,113,445,118,444,122,440,105,440,103,440,99,439,97,438,95,437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122,418l111,418,114,419,118,423,119,426,119,432,118,435,114,439,111,440,122,440,124,438,126,434,126,424,124,420,122,418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122,397l97,397,97,421,102,419,107,418,122,418,118,414,116,414,103,414,103,402,122,402,122,397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114,413l108,413,106,413,103,414,116,414,114,413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157,396l147,396,143,398,137,407,136,413,136,429,137,435,143,443,147,445,157,445,161,443,163,440,149,440,146,438,143,432,142,427,142,414,143,409,146,403,149,401,163,401,161,398,157,396xe" filled="true" fillcolor="#000000" stroked="false">
                <v:path arrowok="t"/>
                <v:fill type="solid"/>
              </v:shape>
              <v:shape style="position:absolute;left:56;top:396;width:113;height:50" coordorigin="56,396" coordsize="113,50" path="m163,401l155,401,158,403,161,409,162,414,162,427,161,432,158,438,155,440,163,440,167,435,168,429,168,413,167,407,163,401xe" filled="true" fillcolor="#000000" stroked="false">
                <v:path arrowok="t"/>
                <v:fill type="solid"/>
              </v:shape>
            </v:group>
            <v:group style="position:absolute;left:206;top:361;width:1145;height:2" coordorigin="206,361" coordsize="1145,2">
              <v:shape style="position:absolute;left:206;top:361;width:1145;height:2" coordorigin="206,361" coordsize="1145,0" path="m206,361l1351,361e" filled="false" stroked="true" strokeweight=".203pt" strokecolor="#000000">
                <v:path arrowok="t"/>
                <v:stroke dashstyle="dash"/>
              </v:shape>
            </v:group>
            <v:group style="position:absolute;left:206;top:361;width:61;height:2" coordorigin="206,361" coordsize="61,2">
              <v:shape style="position:absolute;left:206;top:361;width:61;height:2" coordorigin="206,361" coordsize="61,0" path="m206,361l267,361e" filled="false" stroked="true" strokeweight=".406pt" strokecolor="#000000">
                <v:path arrowok="t"/>
              </v:shape>
            </v:group>
            <v:group style="position:absolute;left:1291;top:361;width:61;height:2" coordorigin="1291,361" coordsize="61,2">
              <v:shape style="position:absolute;left:1291;top:361;width:61;height:2" coordorigin="1291,361" coordsize="61,0" path="m1351,361l1291,361e" filled="false" stroked="true" strokeweight=".406pt" strokecolor="#000000">
                <v:path arrowok="t"/>
              </v:shape>
            </v:group>
            <v:group style="position:absolute;left:53;top:337;width:115;height:50" coordorigin="53,337" coordsize="115,50">
              <v:shape style="position:absolute;left:53;top:337;width:115;height:50" coordorigin="53,337" coordsize="115,50" path="m81,342l70,342,72,343,76,346,77,348,77,351,56,377,53,380,53,385,83,385,83,380,61,380,70,370,83,352,83,346,82,343,81,342xe" filled="true" fillcolor="#000000" stroked="false">
                <v:path arrowok="t"/>
                <v:fill type="solid"/>
              </v:shape>
              <v:shape style="position:absolute;left:53;top:337;width:115;height:50" coordorigin="53,337" coordsize="115,50" path="m72,337l65,337,63,337,61,337,59,338,56,339,54,340,54,346,56,345,59,344,63,342,65,342,81,342,76,338,72,337xe" filled="true" fillcolor="#000000" stroked="false">
                <v:path arrowok="t"/>
                <v:fill type="solid"/>
              </v:shape>
              <v:shape style="position:absolute;left:53;top:337;width:115;height:50" coordorigin="53,337" coordsize="115,50" path="m116,337l105,337,101,339,96,347,94,353,94,369,96,375,101,384,105,386,116,386,120,384,122,381,107,381,105,379,101,373,101,368,101,355,101,350,105,343,107,342,122,342,120,339,116,337xe" filled="true" fillcolor="#000000" stroked="false">
                <v:path arrowok="t"/>
                <v:fill type="solid"/>
              </v:shape>
              <v:shape style="position:absolute;left:53;top:337;width:115;height:50" coordorigin="53,337" coordsize="115,50" path="m122,342l114,342,116,343,120,350,121,355,121,368,120,373,116,379,114,381,122,381,126,375,127,369,127,353,126,347,122,342xe" filled="true" fillcolor="#000000" stroked="false">
                <v:path arrowok="t"/>
                <v:fill type="solid"/>
              </v:shape>
              <v:shape style="position:absolute;left:53;top:337;width:115;height:50" coordorigin="53,337" coordsize="115,50" path="m157,337l147,337,143,339,137,347,136,353,136,369,137,375,143,384,147,386,157,386,161,384,163,381,149,381,146,379,143,373,142,368,142,355,143,350,146,343,149,342,163,342,161,339,157,337xe" filled="true" fillcolor="#000000" stroked="false">
                <v:path arrowok="t"/>
                <v:fill type="solid"/>
              </v:shape>
              <v:shape style="position:absolute;left:53;top:337;width:115;height:50" coordorigin="53,337" coordsize="115,50" path="m163,342l155,342,158,343,161,350,162,355,162,368,161,373,158,379,155,381,163,381,167,375,168,369,168,353,167,347,163,342xe" filled="true" fillcolor="#000000" stroked="false">
                <v:path arrowok="t"/>
                <v:fill type="solid"/>
              </v:shape>
            </v:group>
            <v:group style="position:absolute;left:206;top:301;width:1145;height:2" coordorigin="206,301" coordsize="1145,2">
              <v:shape style="position:absolute;left:206;top:301;width:1145;height:2" coordorigin="206,301" coordsize="1145,0" path="m206,301l1351,301e" filled="false" stroked="true" strokeweight=".203pt" strokecolor="#000000">
                <v:path arrowok="t"/>
                <v:stroke dashstyle="dash"/>
              </v:shape>
            </v:group>
            <v:group style="position:absolute;left:206;top:301;width:61;height:2" coordorigin="206,301" coordsize="61,2">
              <v:shape style="position:absolute;left:206;top:301;width:61;height:2" coordorigin="206,301" coordsize="61,0" path="m206,301l267,301e" filled="false" stroked="true" strokeweight=".406pt" strokecolor="#000000">
                <v:path arrowok="t"/>
              </v:shape>
            </v:group>
            <v:group style="position:absolute;left:1291;top:301;width:61;height:2" coordorigin="1291,301" coordsize="61,2">
              <v:shape style="position:absolute;left:1291;top:301;width:61;height:2" coordorigin="1291,301" coordsize="61,0" path="m1351,301l1291,301e" filled="false" stroked="true" strokeweight=".406pt" strokecolor="#000000">
                <v:path arrowok="t"/>
              </v:shape>
            </v:group>
            <v:group style="position:absolute;left:53;top:277;width:115;height:50" coordorigin="53,277" coordsize="115,50">
              <v:shape style="position:absolute;left:53;top:277;width:115;height:50" coordorigin="53,277" coordsize="115,50" path="m81,282l70,282,72,283,76,286,77,288,77,290,56,317,53,319,53,325,83,325,83,319,61,319,73,307,83,292,83,286,82,283,81,282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72,277l65,277,63,277,59,278,56,279,54,280,54,286,56,285,59,284,63,282,65,282,81,282,76,278,72,277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95,317l95,324,97,324,99,325,103,326,113,326,118,324,122,320,105,320,103,320,99,319,97,318,95,317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122,299l111,299,114,300,118,304,119,306,119,313,118,316,114,319,111,320,122,320,124,319,126,315,126,305,124,301,122,299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122,277l97,277,97,301,102,299,107,299,122,299,118,295,116,294,103,294,103,283,122,283,122,277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114,293l108,293,106,294,103,294,116,294,114,293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157,277l147,277,143,279,137,287,136,293,136,309,137,315,143,324,147,326,157,326,161,324,163,321,149,321,146,319,143,313,142,308,142,295,143,290,146,283,149,282,163,282,161,279,157,277xe" filled="true" fillcolor="#000000" stroked="false">
                <v:path arrowok="t"/>
                <v:fill type="solid"/>
              </v:shape>
              <v:shape style="position:absolute;left:53;top:277;width:115;height:50" coordorigin="53,277" coordsize="115,50" path="m163,282l155,282,158,283,161,290,162,295,162,308,161,313,158,319,155,321,163,321,167,315,168,309,168,293,167,287,163,282xe" filled="true" fillcolor="#000000" stroked="false">
                <v:path arrowok="t"/>
                <v:fill type="solid"/>
              </v:shape>
            </v:group>
            <v:group style="position:absolute;left:206;top:241;width:1145;height:2" coordorigin="206,241" coordsize="1145,2">
              <v:shape style="position:absolute;left:206;top:241;width:1145;height:2" coordorigin="206,241" coordsize="1145,0" path="m206,241l1351,241e" filled="false" stroked="true" strokeweight=".203pt" strokecolor="#000000">
                <v:path arrowok="t"/>
                <v:stroke dashstyle="dash"/>
              </v:shape>
            </v:group>
            <v:group style="position:absolute;left:206;top:241;width:61;height:2" coordorigin="206,241" coordsize="61,2">
              <v:shape style="position:absolute;left:206;top:241;width:61;height:2" coordorigin="206,241" coordsize="61,0" path="m206,241l267,241e" filled="false" stroked="true" strokeweight=".406pt" strokecolor="#000000">
                <v:path arrowok="t"/>
              </v:shape>
            </v:group>
            <v:group style="position:absolute;left:1291;top:241;width:61;height:2" coordorigin="1291,241" coordsize="61,2">
              <v:shape style="position:absolute;left:1291;top:241;width:61;height:2" coordorigin="1291,241" coordsize="61,0" path="m1351,241l1291,241e" filled="false" stroked="true" strokeweight=".406pt" strokecolor="#000000">
                <v:path arrowok="t"/>
              </v:shape>
            </v:group>
            <v:group style="position:absolute;left:54;top:217;width:115;height:50" coordorigin="54,217" coordsize="115,50">
              <v:shape style="position:absolute;left:54;top:217;width:115;height:50" coordorigin="54,217" coordsize="115,50" path="m54,258l54,264,56,265,58,265,62,266,64,266,72,266,77,265,82,261,64,261,62,261,57,260,55,259,54,258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82,223l70,223,73,223,76,226,77,228,77,233,76,234,73,237,71,238,62,238,62,243,71,243,73,244,77,247,78,249,78,255,77,257,73,260,70,261,82,261,83,260,85,256,85,249,84,246,80,242,78,241,75,240,78,239,80,238,83,234,84,233,84,226,82,223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73,217l64,217,60,218,57,219,55,219,55,225,57,224,60,224,64,223,66,223,82,223,77,218,73,217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116,217l105,217,101,219,96,228,94,234,94,250,96,256,101,264,105,266,116,266,120,264,122,261,107,261,105,260,101,253,101,248,101,235,101,230,105,224,107,222,122,222,120,219,116,217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122,222l114,222,116,224,120,230,121,235,121,248,120,253,116,260,114,261,122,261,126,256,127,250,127,234,126,228,122,222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157,217l147,217,143,219,137,228,136,234,136,250,137,256,143,264,147,266,157,266,161,264,163,261,149,261,146,260,143,253,142,248,142,235,143,230,146,224,149,222,163,222,161,219,157,217xe" filled="true" fillcolor="#000000" stroked="false">
                <v:path arrowok="t"/>
                <v:fill type="solid"/>
              </v:shape>
              <v:shape style="position:absolute;left:54;top:217;width:115;height:50" coordorigin="54,217" coordsize="115,50" path="m163,222l155,222,158,224,161,230,162,235,162,248,161,253,158,260,155,261,163,261,167,256,168,250,168,234,167,228,163,222xe" filled="true" fillcolor="#000000" stroked="false">
                <v:path arrowok="t"/>
                <v:fill type="solid"/>
              </v:shape>
            </v:group>
            <v:group style="position:absolute;left:206;top:181;width:1145;height:2" coordorigin="206,181" coordsize="1145,2">
              <v:shape style="position:absolute;left:206;top:181;width:1145;height:2" coordorigin="206,181" coordsize="1145,0" path="m206,181l1351,181e" filled="false" stroked="true" strokeweight=".203pt" strokecolor="#000000">
                <v:path arrowok="t"/>
                <v:stroke dashstyle="dash"/>
              </v:shape>
            </v:group>
            <v:group style="position:absolute;left:206;top:181;width:61;height:2" coordorigin="206,181" coordsize="61,2">
              <v:shape style="position:absolute;left:206;top:181;width:61;height:2" coordorigin="206,181" coordsize="61,0" path="m206,181l267,181e" filled="false" stroked="true" strokeweight=".406pt" strokecolor="#000000">
                <v:path arrowok="t"/>
              </v:shape>
            </v:group>
            <v:group style="position:absolute;left:1291;top:181;width:61;height:2" coordorigin="1291,181" coordsize="61,2">
              <v:shape style="position:absolute;left:1291;top:181;width:61;height:2" coordorigin="1291,181" coordsize="61,0" path="m1351,181l1291,181e" filled="false" stroked="true" strokeweight=".406pt" strokecolor="#000000">
                <v:path arrowok="t"/>
              </v:shape>
            </v:group>
            <v:group style="position:absolute;left:54;top:157;width:115;height:50" coordorigin="54,157" coordsize="115,50">
              <v:shape style="position:absolute;left:54;top:157;width:115;height:50" coordorigin="54,157" coordsize="115,50" path="m54,198l54,204,56,205,58,205,62,206,64,206,72,206,77,205,82,201,64,201,62,201,57,200,55,199,54,198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82,163l70,163,73,163,76,166,77,168,77,172,76,174,73,177,71,177,62,177,62,183,71,183,73,183,77,187,78,189,78,195,77,197,73,200,70,201,82,201,83,200,85,196,85,189,84,186,80,182,78,181,75,180,78,179,80,178,83,174,84,172,84,166,82,163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73,157l64,157,60,158,57,159,55,159,55,165,57,164,60,164,64,163,66,163,82,163,77,158,73,157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95,198l95,204,97,205,99,205,103,206,113,206,118,205,122,201,105,201,103,201,99,200,97,199,95,198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122,179l111,179,114,180,118,184,119,187,119,193,118,196,114,200,111,201,122,201,124,199,126,195,126,185,124,181,122,179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122,158l97,158,97,182,102,180,107,179,122,179,118,176,116,175,103,175,103,163,122,163,122,158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114,174l108,174,106,174,103,175,116,175,114,174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157,157l147,157,143,159,137,168,136,174,136,190,137,196,143,204,147,206,157,206,161,204,163,201,149,201,146,200,143,193,142,188,142,175,143,170,146,164,149,162,163,162,161,159,157,157xe" filled="true" fillcolor="#000000" stroked="false">
                <v:path arrowok="t"/>
                <v:fill type="solid"/>
              </v:shape>
              <v:shape style="position:absolute;left:54;top:157;width:115;height:50" coordorigin="54,157" coordsize="115,50" path="m163,162l155,162,158,164,161,170,162,175,162,188,161,193,158,200,155,201,163,201,167,196,168,190,168,174,167,168,163,162xe" filled="true" fillcolor="#000000" stroked="false">
                <v:path arrowok="t"/>
                <v:fill type="solid"/>
              </v:shape>
            </v:group>
            <v:group style="position:absolute;left:206;top:122;width:1145;height:2" coordorigin="206,122" coordsize="1145,2">
              <v:shape style="position:absolute;left:206;top:122;width:1145;height:2" coordorigin="206,122" coordsize="1145,0" path="m206,122l1351,122e" filled="false" stroked="true" strokeweight=".203pt" strokecolor="#000000">
                <v:path arrowok="t"/>
                <v:stroke dashstyle="dash"/>
              </v:shape>
            </v:group>
            <v:group style="position:absolute;left:206;top:122;width:61;height:2" coordorigin="206,122" coordsize="61,2">
              <v:shape style="position:absolute;left:206;top:122;width:61;height:2" coordorigin="206,122" coordsize="61,0" path="m206,122l267,122e" filled="false" stroked="true" strokeweight=".406pt" strokecolor="#000000">
                <v:path arrowok="t"/>
              </v:shape>
            </v:group>
            <v:group style="position:absolute;left:1291;top:122;width:61;height:2" coordorigin="1291,122" coordsize="61,2">
              <v:shape style="position:absolute;left:1291;top:122;width:61;height:2" coordorigin="1291,122" coordsize="61,0" path="m1351,122l1291,122e" filled="false" stroked="true" strokeweight=".406pt" strokecolor="#000000">
                <v:path arrowok="t"/>
              </v:shape>
            </v:group>
            <v:group style="position:absolute;left:52;top:98;width:117;height:50" coordorigin="52,98" coordsize="117,50">
              <v:shape style="position:absolute;left:52;top:98;width:117;height:50" coordorigin="52,98" coordsize="117,50" path="m80,135l73,135,73,146,80,146,80,135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80,99l71,99,52,129,52,135,86,135,86,130,57,130,73,104,80,104,80,99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80,104l73,104,73,130,80,130,80,104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116,98l105,98,101,100,96,108,94,114,94,130,96,136,101,145,105,147,116,147,120,145,122,142,107,142,105,140,102,134,101,129,101,116,102,111,105,105,107,103,122,103,120,100,116,98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122,103l114,103,116,105,120,111,121,116,121,129,120,134,116,140,114,142,122,142,126,136,127,130,127,114,126,108,122,103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157,98l147,98,143,100,137,108,136,114,136,130,137,136,143,145,147,147,157,147,161,145,163,142,149,142,146,140,143,134,142,129,142,116,143,111,146,105,149,103,163,103,161,100,157,98xe" filled="true" fillcolor="#000000" stroked="false">
                <v:path arrowok="t"/>
                <v:fill type="solid"/>
              </v:shape>
              <v:shape style="position:absolute;left:52;top:98;width:117;height:50" coordorigin="52,98" coordsize="117,50" path="m163,103l155,103,158,105,161,111,162,116,162,129,161,134,158,140,155,142,163,142,167,136,168,130,168,114,167,108,163,103xe" filled="true" fillcolor="#000000" stroked="false">
                <v:path arrowok="t"/>
                <v:fill type="solid"/>
              </v:shape>
            </v:group>
            <v:group style="position:absolute;left:206;top:122;width:2;height:478" coordorigin="206,122" coordsize="2,478">
              <v:shape style="position:absolute;left:206;top:122;width:2;height:478" coordorigin="206,122" coordsize="0,478" path="m206,600l206,122e" filled="false" stroked="true" strokeweight=".203pt" strokecolor="#000000">
                <v:path arrowok="t"/>
                <v:stroke dashstyle="dash"/>
              </v:shape>
            </v:group>
            <v:group style="position:absolute;left:206;top:540;width:2;height:61" coordorigin="206,540" coordsize="2,61">
              <v:shape style="position:absolute;left:206;top:540;width:2;height:61" coordorigin="206,540" coordsize="0,61" path="m206,600l206,540e" filled="false" stroked="true" strokeweight=".406pt" strokecolor="#000000">
                <v:path arrowok="t"/>
              </v:shape>
            </v:group>
            <v:group style="position:absolute;left:206;top:122;width:2;height:61" coordorigin="206,122" coordsize="2,61">
              <v:shape style="position:absolute;left:206;top:122;width:2;height:61" coordorigin="206,122" coordsize="0,61" path="m206,122l206,182e" filled="false" stroked="true" strokeweight=".406pt" strokecolor="#000000">
                <v:path arrowok="t"/>
              </v:shape>
            </v:group>
            <v:group style="position:absolute;left:128;top:637;width:156;height:50" coordorigin="128,637" coordsize="156,50">
              <v:shape style="position:absolute;left:128;top:637;width:156;height:50" coordorigin="128,637" coordsize="156,50" path="m156,642l145,642,147,643,151,646,152,648,152,650,131,677,128,679,128,685,158,685,158,679,136,679,145,670,158,652,158,646,156,643,156,642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147,637l140,637,138,637,133,638,131,639,128,640,128,646,131,645,133,644,138,642,140,642,156,642,151,638,147,637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191,637l180,637,176,639,170,647,169,653,169,669,170,675,176,684,180,686,191,686,195,684,197,681,182,681,180,679,176,673,175,668,175,655,176,650,180,643,182,642,197,642,195,639,191,637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197,642l189,642,191,643,194,650,195,655,195,668,194,673,191,679,189,681,197,681,200,675,202,669,202,653,200,647,197,642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41,679l214,679,214,685,241,685,241,679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31,643l225,643,225,679,231,679,231,643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31,637l225,637,213,640,213,646,225,643,231,643,231,637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52,677l252,683,255,684,257,685,261,686,263,686,271,686,275,684,279,682,281,680,262,680,260,680,258,680,256,679,254,678,252,677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81,642l269,642,272,643,275,645,276,647,276,652,275,654,272,656,269,657,261,657,261,662,270,662,272,663,276,666,277,668,277,674,276,676,272,680,269,680,281,680,282,679,284,676,284,668,283,665,279,661,277,660,274,659,277,659,279,657,282,654,282,652,282,645,281,642xe" filled="true" fillcolor="#000000" stroked="false">
                <v:path arrowok="t"/>
                <v:fill type="solid"/>
              </v:shape>
              <v:shape style="position:absolute;left:128;top:637;width:156;height:50" coordorigin="128,637" coordsize="156,50" path="m271,637l263,637,258,637,256,638,254,639,254,644,256,643,258,643,260,643,262,642,264,642,281,642,275,638,271,637xe" filled="true" fillcolor="#000000" stroked="false">
                <v:path arrowok="t"/>
                <v:fill type="solid"/>
              </v:shape>
            </v:group>
            <v:group style="position:absolute;left:436;top:122;width:2;height:478" coordorigin="436,122" coordsize="2,478">
              <v:shape style="position:absolute;left:436;top:122;width:2;height:478" coordorigin="436,122" coordsize="0,478" path="m436,600l436,122e" filled="false" stroked="true" strokeweight=".203pt" strokecolor="#000000">
                <v:path arrowok="t"/>
                <v:stroke dashstyle="dash"/>
              </v:shape>
            </v:group>
            <v:group style="position:absolute;left:436;top:540;width:2;height:61" coordorigin="436,540" coordsize="2,61">
              <v:shape style="position:absolute;left:436;top:540;width:2;height:61" coordorigin="436,540" coordsize="0,61" path="m436,600l436,540e" filled="false" stroked="true" strokeweight=".406pt" strokecolor="#000000">
                <v:path arrowok="t"/>
              </v:shape>
            </v:group>
            <v:group style="position:absolute;left:436;top:122;width:2;height:61" coordorigin="436,122" coordsize="2,61">
              <v:shape style="position:absolute;left:436;top:122;width:2;height:61" coordorigin="436,122" coordsize="0,61" path="m436,122l436,182e" filled="false" stroked="true" strokeweight=".406pt" strokecolor="#000000">
                <v:path arrowok="t"/>
              </v:shape>
            </v:group>
            <v:group style="position:absolute;left:357;top:637;width:157;height:50" coordorigin="357,637" coordsize="157,50">
              <v:shape style="position:absolute;left:357;top:637;width:157;height:50" coordorigin="357,637" coordsize="157,50" path="m385,642l374,642,376,643,378,644,380,646,381,648,381,650,360,677,357,679,357,685,387,685,387,679,365,679,374,670,387,652,387,646,386,643,385,642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376,637l369,637,367,637,363,638,360,639,358,640,358,646,360,645,362,644,367,642,369,642,385,642,380,638,376,637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420,637l409,637,405,639,399,647,398,653,398,669,399,675,405,684,409,686,420,686,424,684,426,681,411,681,409,679,405,673,405,668,405,655,405,650,409,643,411,642,426,642,424,639,420,637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426,642l418,642,420,643,424,650,424,655,424,668,424,673,420,679,418,681,426,681,429,675,431,669,431,653,429,647,426,642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470,679l443,679,443,685,470,685,470,679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460,643l454,643,454,679,460,679,460,643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460,637l454,637,442,640,442,646,454,643,460,643,460,637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507,674l501,674,501,685,507,685,507,674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507,637l499,637,480,667,480,674,514,674,514,668,485,668,501,643,507,643,507,637xe" filled="true" fillcolor="#000000" stroked="false">
                <v:path arrowok="t"/>
                <v:fill type="solid"/>
              </v:shape>
              <v:shape style="position:absolute;left:357;top:637;width:157;height:50" coordorigin="357,637" coordsize="157,50" path="m507,643l501,643,501,668,507,668,507,643xe" filled="true" fillcolor="#000000" stroked="false">
                <v:path arrowok="t"/>
                <v:fill type="solid"/>
              </v:shape>
            </v:group>
            <v:group style="position:absolute;left:665;top:122;width:2;height:478" coordorigin="665,122" coordsize="2,478">
              <v:shape style="position:absolute;left:665;top:122;width:2;height:478" coordorigin="665,122" coordsize="0,478" path="m665,600l665,122e" filled="false" stroked="true" strokeweight=".203pt" strokecolor="#000000">
                <v:path arrowok="t"/>
                <v:stroke dashstyle="dash"/>
              </v:shape>
            </v:group>
            <v:group style="position:absolute;left:665;top:540;width:2;height:61" coordorigin="665,540" coordsize="2,61">
              <v:shape style="position:absolute;left:665;top:540;width:2;height:61" coordorigin="665,540" coordsize="0,61" path="m665,600l665,540e" filled="false" stroked="true" strokeweight=".406pt" strokecolor="#000000">
                <v:path arrowok="t"/>
              </v:shape>
            </v:group>
            <v:group style="position:absolute;left:665;top:122;width:2;height:61" coordorigin="665,122" coordsize="2,61">
              <v:shape style="position:absolute;left:665;top:122;width:2;height:61" coordorigin="665,122" coordsize="0,61" path="m665,122l665,182e" filled="false" stroked="true" strokeweight=".406pt" strokecolor="#000000">
                <v:path arrowok="t"/>
              </v:shape>
            </v:group>
            <v:group style="position:absolute;left:586;top:637;width:155;height:50" coordorigin="586,637" coordsize="155,50">
              <v:shape style="position:absolute;left:586;top:637;width:155;height:50" coordorigin="586,637" coordsize="155,50" path="m614,642l603,642,605,643,609,646,610,648,610,650,609,655,608,657,606,659,604,661,603,662,600,665,592,673,586,679,586,685,616,685,616,679,594,679,599,674,616,652,616,646,615,643,614,642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605,637l598,637,596,637,592,638,589,639,587,640,587,646,589,645,592,644,596,642,598,642,614,642,609,638,605,637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649,637l638,637,634,639,629,647,627,653,627,669,629,675,634,684,638,686,649,686,653,684,655,681,640,681,638,679,634,673,634,668,634,655,634,650,638,643,640,642,655,642,653,639,649,637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655,642l647,642,649,643,653,650,654,655,654,668,653,673,649,679,647,681,655,681,659,675,660,669,660,653,659,647,655,642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700,679l672,679,672,685,700,685,700,679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689,643l683,643,683,679,689,679,689,643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689,637l683,637,671,640,671,646,683,643,689,643,689,637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711,677l711,684,713,684,715,685,719,686,729,686,733,684,738,680,721,680,719,680,714,679,713,678,711,677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738,659l727,659,730,660,734,664,735,666,735,673,734,675,730,679,727,680,738,680,740,679,741,675,741,665,740,661,738,659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738,637l713,637,713,661,718,659,723,659,738,659,734,655,732,654,718,654,718,643,738,643,738,637xe" filled="true" fillcolor="#000000" stroked="false">
                <v:path arrowok="t"/>
                <v:fill type="solid"/>
              </v:shape>
              <v:shape style="position:absolute;left:586;top:637;width:155;height:50" coordorigin="586,637" coordsize="155,50" path="m729,653l724,653,721,654,718,654,732,654,729,653xe" filled="true" fillcolor="#000000" stroked="false">
                <v:path arrowok="t"/>
                <v:fill type="solid"/>
              </v:shape>
            </v:group>
            <v:group style="position:absolute;left:893;top:122;width:2;height:478" coordorigin="893,122" coordsize="2,478">
              <v:shape style="position:absolute;left:893;top:122;width:2;height:478" coordorigin="893,122" coordsize="0,478" path="m893,600l893,122e" filled="false" stroked="true" strokeweight=".203pt" strokecolor="#000000">
                <v:path arrowok="t"/>
                <v:stroke dashstyle="dash"/>
              </v:shape>
            </v:group>
            <v:group style="position:absolute;left:893;top:540;width:2;height:61" coordorigin="893,540" coordsize="2,61">
              <v:shape style="position:absolute;left:893;top:540;width:2;height:61" coordorigin="893,540" coordsize="0,61" path="m893,600l893,540e" filled="false" stroked="true" strokeweight=".406pt" strokecolor="#000000">
                <v:path arrowok="t"/>
              </v:shape>
            </v:group>
            <v:group style="position:absolute;left:893;top:122;width:2;height:61" coordorigin="893,122" coordsize="2,61">
              <v:shape style="position:absolute;left:893;top:122;width:2;height:61" coordorigin="893,122" coordsize="0,61" path="m893,122l893,182e" filled="false" stroked="true" strokeweight=".406pt" strokecolor="#000000">
                <v:path arrowok="t"/>
              </v:shape>
            </v:group>
            <v:group style="position:absolute;left:815;top:637;width:157;height:50" coordorigin="815,637" coordsize="157,50">
              <v:shape style="position:absolute;left:815;top:637;width:157;height:50" coordorigin="815,637" coordsize="157,50" path="m842,642l831,642,834,643,837,646,838,648,838,650,817,677,815,679,815,685,845,685,845,679,822,679,832,670,845,652,844,646,843,643,842,642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833,637l827,637,824,637,820,638,818,639,815,640,815,646,818,645,820,644,824,642,827,642,842,642,837,638,833,637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877,637l867,637,863,639,857,647,856,653,856,669,857,675,863,684,867,686,877,686,881,684,883,681,869,681,866,679,863,673,862,668,862,655,863,650,866,643,869,642,883,642,881,639,877,637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883,642l875,642,878,643,881,650,882,655,882,668,881,673,878,679,875,681,883,681,887,675,888,669,888,653,887,647,883,642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28,679l901,679,901,685,928,685,928,679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17,643l911,643,911,679,917,679,917,643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17,637l911,637,900,640,900,646,911,643,917,643,917,637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58,637l952,637,947,639,940,648,939,653,938,669,940,675,946,684,950,686,960,686,964,684,968,681,953,681,950,680,947,676,946,673,946,666,947,663,950,660,951,659,945,659,945,653,946,649,951,643,954,642,968,642,968,638,963,637,958,637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68,659l958,659,961,660,964,663,965,666,965,673,964,676,961,680,958,681,968,681,970,678,971,674,971,665,970,661,968,659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61,653l954,653,951,654,948,656,946,657,945,659,951,659,953,659,968,659,964,655,961,653xe" filled="true" fillcolor="#000000" stroked="false">
                <v:path arrowok="t"/>
                <v:fill type="solid"/>
              </v:shape>
              <v:shape style="position:absolute;left:815;top:637;width:157;height:50" coordorigin="815,637" coordsize="157,50" path="m968,642l958,642,963,643,968,644,968,642xe" filled="true" fillcolor="#000000" stroked="false">
                <v:path arrowok="t"/>
                <v:fill type="solid"/>
              </v:shape>
            </v:group>
            <v:group style="position:absolute;left:1122;top:122;width:2;height:478" coordorigin="1122,122" coordsize="2,478">
              <v:shape style="position:absolute;left:1122;top:122;width:2;height:478" coordorigin="1122,122" coordsize="0,478" path="m1122,600l1122,122e" filled="false" stroked="true" strokeweight=".203pt" strokecolor="#000000">
                <v:path arrowok="t"/>
                <v:stroke dashstyle="dash"/>
              </v:shape>
            </v:group>
            <v:group style="position:absolute;left:1122;top:540;width:2;height:61" coordorigin="1122,540" coordsize="2,61">
              <v:shape style="position:absolute;left:1122;top:540;width:2;height:61" coordorigin="1122,540" coordsize="0,61" path="m1122,600l1122,540e" filled="false" stroked="true" strokeweight=".406pt" strokecolor="#000000">
                <v:path arrowok="t"/>
              </v:shape>
            </v:group>
            <v:group style="position:absolute;left:1122;top:122;width:2;height:61" coordorigin="1122,122" coordsize="2,61">
              <v:shape style="position:absolute;left:1122;top:122;width:2;height:61" coordorigin="1122,122" coordsize="0,61" path="m1122,122l1122,182e" filled="false" stroked="true" strokeweight=".406pt" strokecolor="#000000">
                <v:path arrowok="t"/>
              </v:shape>
            </v:group>
            <v:group style="position:absolute;left:1044;top:637;width:156;height:50" coordorigin="1044,637" coordsize="156,50">
              <v:shape style="position:absolute;left:1044;top:637;width:156;height:50" coordorigin="1044,637" coordsize="156,50" path="m1071,642l1060,642,1063,643,1066,646,1067,648,1067,650,1046,677,1044,679,1044,685,1074,685,1074,679,1051,679,1061,670,1074,652,1074,646,1072,643,1071,642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062,637l1056,637,1054,637,1049,638,1047,639,1044,640,1044,646,1047,645,1049,644,1053,642,1056,642,1071,642,1066,638,1062,637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06,637l1096,637,1092,639,1086,647,1085,653,1085,669,1086,675,1092,684,1096,686,1106,686,1110,684,1112,681,1098,681,1095,679,1092,673,1091,668,1091,655,1092,650,1095,643,1098,642,1112,642,1110,639,1106,637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12,642l1104,642,1107,643,1110,650,1111,655,1111,668,1110,673,1107,679,1104,681,1112,681,1116,675,1117,669,1117,653,1116,647,1112,642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57,679l1130,679,1130,685,1157,685,1157,679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47,643l1140,643,1140,679,1147,679,1147,643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47,637l1140,637,1129,640,1129,646,1140,643,1147,643,1147,637xe" filled="true" fillcolor="#000000" stroked="false">
                <v:path arrowok="t"/>
                <v:fill type="solid"/>
              </v:shape>
              <v:shape style="position:absolute;left:1044;top:637;width:156;height:50" coordorigin="1044,637" coordsize="156,50" path="m1199,637l1168,637,1168,643,1191,643,1175,685,1182,685,1199,640,1199,637xe" filled="true" fillcolor="#000000" stroked="false">
                <v:path arrowok="t"/>
                <v:fill type="solid"/>
              </v:shape>
            </v:group>
            <v:group style="position:absolute;left:1351;top:122;width:2;height:478" coordorigin="1351,122" coordsize="2,478">
              <v:shape style="position:absolute;left:1351;top:122;width:2;height:478" coordorigin="1351,122" coordsize="0,478" path="m1351,600l1351,122e" filled="false" stroked="true" strokeweight=".203pt" strokecolor="#000000">
                <v:path arrowok="t"/>
                <v:stroke dashstyle="dash"/>
              </v:shape>
            </v:group>
            <v:group style="position:absolute;left:1351;top:540;width:2;height:61" coordorigin="1351,540" coordsize="2,61">
              <v:shape style="position:absolute;left:1351;top:540;width:2;height:61" coordorigin="1351,540" coordsize="0,61" path="m1351,600l1351,540e" filled="false" stroked="true" strokeweight=".406pt" strokecolor="#000000">
                <v:path arrowok="t"/>
              </v:shape>
            </v:group>
            <v:group style="position:absolute;left:1351;top:122;width:2;height:61" coordorigin="1351,122" coordsize="2,61">
              <v:shape style="position:absolute;left:1351;top:122;width:2;height:61" coordorigin="1351,122" coordsize="0,61" path="m1351,122l1351,182e" filled="false" stroked="true" strokeweight=".406pt" strokecolor="#000000">
                <v:path arrowok="t"/>
              </v:shape>
            </v:group>
            <v:group style="position:absolute;left:1273;top:637;width:157;height:50" coordorigin="1273,637" coordsize="157,50">
              <v:shape style="position:absolute;left:1273;top:637;width:157;height:50" coordorigin="1273,637" coordsize="157,50" path="m1300,642l1290,642,1292,643,1295,646,1296,648,1296,650,1295,655,1294,657,1293,659,1291,661,1290,662,1287,665,1279,673,1273,679,1273,685,1303,685,1303,679,1281,679,1290,670,1303,652,1303,646,1301,643,1300,642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292,637l1285,637,1283,637,1278,638,1276,639,1273,640,1273,646,1276,645,1278,644,1283,642,1285,642,1300,642,1295,638,1292,637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335,637l1325,637,1321,639,1315,647,1314,653,1314,669,1315,675,1321,684,1325,686,1335,686,1340,684,1341,681,1327,681,1324,679,1321,673,1320,668,1320,655,1321,650,1324,643,1327,642,1341,642,1340,639,1335,637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341,642l1333,642,1336,643,1339,650,1340,655,1340,668,1339,673,1336,679,1333,681,1341,681,1345,675,1347,669,1347,653,1345,647,1341,642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386,679l1359,679,1359,685,1386,685,1386,679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376,643l1369,643,1369,679,1376,679,1376,643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376,637l1369,637,1358,640,1358,646,1369,643,1376,643,1376,637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418,637l1408,637,1404,638,1399,642,1398,645,1398,652,1398,654,1402,658,1404,659,1406,660,1403,660,1401,662,1397,666,1397,668,1397,677,1398,680,1404,684,1408,686,1418,686,1422,684,1426,681,1410,681,1407,680,1404,677,1403,674,1403,668,1404,666,1407,663,1410,662,1425,662,1425,662,1422,660,1419,660,1422,659,1424,658,1424,657,1410,657,1408,657,1405,654,1404,652,1404,647,1405,645,1408,642,1410,642,1426,642,1421,638,1418,637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425,662l1416,662,1418,663,1422,666,1423,668,1423,674,1422,677,1418,680,1416,681,1426,681,1428,680,1429,677,1429,668,1428,666,1427,664,1425,662xe" filled="true" fillcolor="#000000" stroked="false">
                <v:path arrowok="t"/>
                <v:fill type="solid"/>
              </v:shape>
              <v:shape style="position:absolute;left:1273;top:637;width:157;height:50" coordorigin="1273,637" coordsize="157,50" path="m1426,642l1416,642,1418,642,1421,645,1422,647,1422,652,1421,654,1418,657,1416,657,1424,657,1427,654,1428,652,1428,645,1427,642,1426,642xe" filled="true" fillcolor="#000000" stroked="false">
                <v:path arrowok="t"/>
                <v:fill type="solid"/>
              </v:shape>
            </v:group>
            <v:group style="position:absolute;left:206;top:122;width:1145;height:478" coordorigin="206,122" coordsize="1145,478">
              <v:shape style="position:absolute;left:206;top:122;width:1145;height:478" coordorigin="206,122" coordsize="1145,478" path="m206,600l1351,600,1351,122,206,122,206,600xe" filled="false" stroked="true" strokeweight=".406pt" strokecolor="#000000">
                <v:path arrowok="t"/>
              </v:shape>
            </v:group>
            <v:group style="position:absolute;left:0;top:0;width:1549;height:105" coordorigin="0,0" coordsize="1549,105">
              <v:shape style="position:absolute;left:0;top:0;width:1549;height:105" coordorigin="0,0" coordsize="1549,105" path="m39,12l28,12,28,82,39,82,39,1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7,3l0,3,0,12,67,12,67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0,3l77,3,77,82,88,82,88,51,110,51,117,49,124,42,88,42,88,12,124,12,117,5,110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4,12l106,12,110,13,115,19,117,22,117,32,115,35,110,41,106,42,124,42,126,41,128,35,128,19,126,13,124,1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53,3l142,3,142,82,192,82,192,73,153,73,153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212,23l202,23,202,82,212,82,212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212,0l202,0,202,12,212,12,212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242,23l232,23,232,82,242,82,242,43,243,38,249,32,242,32,242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278,30l263,30,266,32,271,37,272,41,272,82,282,82,282,38,280,32,278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268,22l257,22,253,23,247,26,244,29,242,32,249,32,249,32,253,30,278,30,273,24,268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310,0l301,0,301,82,310,82,310,53,323,53,320,51,323,49,310,49,310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323,53l310,53,340,82,353,82,323,5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352,23l339,23,310,49,323,49,352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387,48l359,48,359,57,387,57,387,48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414,3l403,3,403,82,414,82,414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468,3l435,3,435,82,446,82,446,51,468,51,475,49,482,42,446,42,446,12,482,12,475,5,468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482,12l464,12,468,13,473,19,475,22,475,32,473,35,468,41,464,42,482,42,484,41,486,35,486,19,484,13,482,1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539,2l522,2,513,6,499,20,496,30,496,56,499,66,513,80,522,84,539,84,543,83,547,82,552,81,556,79,559,76,559,75,526,75,519,72,509,61,507,53,507,32,509,24,519,13,526,11,559,11,559,9,556,7,552,5,543,3,539,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559,65l556,68,552,71,544,74,539,75,559,75,559,65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559,11l539,11,544,12,548,13,552,15,556,17,559,21,559,11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17,30l601,30,605,31,611,36,612,39,612,45,590,45,583,47,574,53,572,58,572,71,574,75,581,82,585,84,596,84,600,83,607,80,610,77,611,76,590,76,587,75,583,71,581,68,581,60,583,57,589,53,594,53,622,53,622,39,620,33,617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22,73l612,73,612,82,622,82,622,7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22,53l612,53,612,61,610,66,604,74,600,76,611,76,612,73,622,73,622,5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05,22l593,22,590,22,586,23,583,23,580,24,576,26,576,35,579,33,582,32,589,30,592,30,617,30,611,24,605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51,23l641,23,641,82,651,82,651,43,653,39,658,32,651,32,651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86,30l672,30,675,31,679,37,680,41,680,82,689,82,689,43,691,38,694,34,688,34,686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724,30l710,30,713,31,717,37,718,41,718,82,728,82,728,38,726,32,724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715,22l704,22,700,23,697,25,693,27,690,30,688,34,694,34,697,32,701,30,724,30,719,24,715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674,22l666,22,662,23,656,26,653,29,651,32,658,32,658,32,662,30,686,30,684,27,678,23,674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774,3l765,3,737,92,746,92,774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817,3l784,3,784,82,795,82,795,51,817,51,824,49,831,42,795,42,795,12,831,12,824,5,817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831,12l813,12,817,13,822,19,824,22,824,32,822,35,817,41,813,42,831,42,833,41,835,35,835,19,833,13,831,1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859,0l849,0,849,82,859,82,859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888,23l878,23,878,67,880,73,887,82,892,84,903,84,907,83,913,79,916,77,916,75,896,75,893,74,889,68,888,64,888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28,73l918,73,918,82,928,82,928,7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28,23l918,23,918,62,916,67,910,74,906,75,916,75,918,73,928,73,928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50,92l950,102,953,103,956,104,962,105,966,105,978,105,985,102,990,97,965,97,962,96,956,95,953,94,950,9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96,72l987,72,987,83,985,88,979,95,974,97,990,97,994,93,996,85,996,7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72,22l960,22,954,24,946,35,943,43,943,61,946,68,954,80,960,82,972,82,976,81,982,78,985,75,985,74,965,74,961,72,955,64,953,59,953,45,955,39,961,32,965,30,985,30,985,29,982,26,976,23,972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85,30l975,30,979,32,985,39,987,45,987,59,985,64,979,72,975,74,985,74,987,72,996,72,996,32,987,32,985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996,23l987,23,987,32,996,32,996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043,3l1034,3,1006,92,1015,92,1043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064,3l1053,3,1053,82,1102,82,1102,73,1064,73,1064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23,23l1113,23,1113,82,1123,82,1123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23,0l1113,0,1113,12,1123,12,1123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46,92l1146,102,1149,103,1152,104,1158,105,1161,105,1174,105,1181,102,1186,97,1160,97,1157,96,1152,95,1149,94,1146,9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92,72l1182,72,1182,83,1180,88,1174,95,1169,97,1186,97,1189,93,1192,85,1192,7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67,22l1156,22,1150,24,1141,35,1139,43,1139,61,1141,68,1150,80,1156,82,1167,82,1171,81,1177,78,1180,75,1181,74,1160,74,1156,72,1150,64,1149,59,1149,45,1150,39,1156,32,1160,30,1181,30,1180,29,1177,26,1171,23,1167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81,30l1171,30,1175,32,1181,39,1182,45,1182,59,1181,64,1175,72,1171,74,1181,74,1182,72,1192,72,1192,32,1182,32,1181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192,23l1182,23,1182,32,1192,32,1192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21,0l1211,0,1211,82,1221,82,1221,43,1223,38,1228,32,1221,32,1221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57,30l1242,30,1246,32,1250,37,1251,41,1251,82,1261,82,1261,38,1259,32,1257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47,22l1236,22,1232,23,1226,26,1223,29,1221,32,1228,32,1229,32,1233,30,1257,30,1252,24,1247,2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90,31l1280,31,1280,71,1282,75,1287,81,1292,82,1310,82,1310,74,1296,74,1293,73,1291,71,1290,68,1290,31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310,23l1273,23,1273,31,1310,31,1310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290,6l1280,6,1280,23,1290,23,1290,6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359,3l1323,3,1323,82,1360,82,1367,80,1376,74,1334,74,1334,45,1373,45,1372,43,1368,41,1363,40,1367,39,1370,37,1371,36,1334,36,1334,12,1374,12,1374,12,1365,5,1359,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373,45l1357,45,1361,46,1367,50,1368,54,1368,64,1367,68,1361,72,1357,74,1376,74,1377,73,1379,68,1379,55,1378,50,1373,45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374,12l1355,12,1359,13,1364,17,1365,20,1365,28,1364,31,1359,35,1355,36,1371,36,1375,32,1376,28,1376,17,1374,12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406,23l1396,23,1396,67,1398,73,1405,82,1410,84,1421,84,1425,83,1431,79,1434,77,1435,75,1415,75,1411,74,1407,68,1406,64,1406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446,73l1436,73,1436,82,1446,82,1446,7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446,23l1436,23,1436,62,1434,67,1428,74,1424,75,1435,75,1436,73,1446,73,1446,2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475,0l1466,0,1466,82,1475,82,1475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512,73l1505,73,1507,77,1510,80,1516,83,1520,84,1531,84,1537,81,1541,76,1516,76,1512,74,1512,73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505,0l1495,0,1495,82,1505,82,1505,73,1512,73,1507,66,1505,60,1505,46,1507,40,1509,36,1512,32,1505,32,1505,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541,30l1527,30,1531,32,1537,40,1538,46,1538,60,1537,66,1531,74,1527,76,1541,76,1546,70,1548,62,1548,43,1546,36,1541,30xe" filled="true" fillcolor="#000000" stroked="false">
                <v:path arrowok="t"/>
                <v:fill type="solid"/>
              </v:shape>
              <v:shape style="position:absolute;left:0;top:0;width:1549;height:105" coordorigin="0,0" coordsize="1549,105" path="m1531,22l1520,22,1516,22,1510,26,1507,29,1505,32,1512,32,1512,32,1516,30,1541,30,1537,24,1531,22xe" filled="true" fillcolor="#000000" stroked="false">
                <v:path arrowok="t"/>
                <v:fill type="solid"/>
              </v:shape>
            </v:group>
            <v:group style="position:absolute;left:206;top:358;width:1145;height:242" coordorigin="206,358" coordsize="1145,242">
              <v:shape style="position:absolute;left:206;top:358;width:1145;height:242" coordorigin="206,358" coordsize="1145,242" path="m206,600l665,600,893,583,1122,493,1351,358e" filled="false" stroked="true" strokeweight=".203pt" strokecolor="#0000ff">
                <v:path arrowok="t"/>
              </v:shape>
            </v:group>
            <v:group style="position:absolute;left:182;top:600;width:49;height:2" coordorigin="182,600" coordsize="49,2">
              <v:shape style="position:absolute;left:182;top:600;width:49;height:2" coordorigin="182,600" coordsize="49,0" path="m182,600l231,600e" filled="false" stroked="true" strokeweight=".203pt" strokecolor="#0000ff">
                <v:path arrowok="t"/>
              </v:shape>
            </v:group>
            <v:group style="position:absolute;left:206;top:575;width:2;height:49" coordorigin="206,575" coordsize="2,49">
              <v:shape style="position:absolute;left:206;top:575;width:2;height:49" coordorigin="206,575" coordsize="0,49" path="m206,575l206,624e" filled="false" stroked="true" strokeweight=".203pt" strokecolor="#0000ff">
                <v:path arrowok="t"/>
              </v:shape>
            </v:group>
            <v:group style="position:absolute;left:411;top:600;width:49;height:2" coordorigin="411,600" coordsize="49,2">
              <v:shape style="position:absolute;left:411;top:600;width:49;height:2" coordorigin="411,600" coordsize="49,0" path="m411,600l460,600e" filled="false" stroked="true" strokeweight=".203pt" strokecolor="#0000ff">
                <v:path arrowok="t"/>
              </v:shape>
            </v:group>
            <v:group style="position:absolute;left:436;top:575;width:2;height:49" coordorigin="436,575" coordsize="2,49">
              <v:shape style="position:absolute;left:436;top:575;width:2;height:49" coordorigin="436,575" coordsize="0,49" path="m436,575l436,624e" filled="false" stroked="true" strokeweight=".203pt" strokecolor="#0000ff">
                <v:path arrowok="t"/>
              </v:shape>
            </v:group>
            <v:group style="position:absolute;left:640;top:600;width:49;height:2" coordorigin="640,600" coordsize="49,2">
              <v:shape style="position:absolute;left:640;top:600;width:49;height:2" coordorigin="640,600" coordsize="49,0" path="m640,600l689,600e" filled="false" stroked="true" strokeweight=".203pt" strokecolor="#0000ff">
                <v:path arrowok="t"/>
              </v:shape>
            </v:group>
            <v:group style="position:absolute;left:665;top:575;width:2;height:49" coordorigin="665,575" coordsize="2,49">
              <v:shape style="position:absolute;left:665;top:575;width:2;height:49" coordorigin="665,575" coordsize="0,49" path="m665,575l665,624e" filled="false" stroked="true" strokeweight=".203pt" strokecolor="#0000ff">
                <v:path arrowok="t"/>
              </v:shape>
            </v:group>
            <v:group style="position:absolute;left:869;top:583;width:49;height:2" coordorigin="869,583" coordsize="49,2">
              <v:shape style="position:absolute;left:869;top:583;width:49;height:2" coordorigin="869,583" coordsize="49,0" path="m869,583l917,583e" filled="false" stroked="true" strokeweight=".203pt" strokecolor="#0000ff">
                <v:path arrowok="t"/>
              </v:shape>
            </v:group>
            <v:group style="position:absolute;left:893;top:558;width:2;height:49" coordorigin="893,558" coordsize="2,49">
              <v:shape style="position:absolute;left:893;top:558;width:2;height:49" coordorigin="893,558" coordsize="0,49" path="m893,558l893,607e" filled="false" stroked="true" strokeweight=".203pt" strokecolor="#0000ff">
                <v:path arrowok="t"/>
              </v:shape>
            </v:group>
            <v:group style="position:absolute;left:1098;top:493;width:49;height:2" coordorigin="1098,493" coordsize="49,2">
              <v:shape style="position:absolute;left:1098;top:493;width:49;height:2" coordorigin="1098,493" coordsize="49,0" path="m1098,493l1147,493e" filled="false" stroked="true" strokeweight=".203pt" strokecolor="#0000ff">
                <v:path arrowok="t"/>
              </v:shape>
            </v:group>
            <v:group style="position:absolute;left:1122;top:469;width:2;height:49" coordorigin="1122,469" coordsize="2,49">
              <v:shape style="position:absolute;left:1122;top:469;width:2;height:49" coordorigin="1122,469" coordsize="0,49" path="m1122,469l1122,518e" filled="false" stroked="true" strokeweight=".203pt" strokecolor="#0000ff">
                <v:path arrowok="t"/>
              </v:shape>
            </v:group>
            <v:group style="position:absolute;left:1327;top:358;width:49;height:2" coordorigin="1327,358" coordsize="49,2">
              <v:shape style="position:absolute;left:1327;top:358;width:49;height:2" coordorigin="1327,358" coordsize="49,0" path="m1327,358l1376,358e" filled="false" stroked="true" strokeweight=".203pt" strokecolor="#0000ff">
                <v:path arrowok="t"/>
              </v:shape>
            </v:group>
            <v:group style="position:absolute;left:1351;top:334;width:2;height:49" coordorigin="1351,334" coordsize="2,49">
              <v:shape style="position:absolute;left:1351;top:334;width:2;height:49" coordorigin="1351,334" coordsize="0,49" path="m1351,334l1351,383e" filled="false" stroked="true" strokeweight=".203pt" strokecolor="#0000ff">
                <v:path arrowok="t"/>
              </v:shape>
            </v:group>
            <v:group style="position:absolute;left:206;top:122;width:1145;height:478" coordorigin="206,122" coordsize="1145,478">
              <v:shape style="position:absolute;left:206;top:122;width:1145;height:478" coordorigin="206,122" coordsize="1145,478" path="m206,600l1351,600,1351,122,206,122,206,600xe" filled="false" stroked="true" strokeweight=".406pt" strokecolor="#000000">
                <v:path arrowok="t"/>
              </v:shape>
            </v:group>
            <v:group style="position:absolute;left:1766;top:600;width:1145;height:2" coordorigin="1766,600" coordsize="1145,2">
              <v:shape style="position:absolute;left:1766;top:600;width:1145;height:2" coordorigin="1766,600" coordsize="1145,0" path="m1766,600l2911,600e" filled="false" stroked="true" strokeweight=".203pt" strokecolor="#000000">
                <v:path arrowok="t"/>
                <v:stroke dashstyle="dash"/>
              </v:shape>
            </v:group>
            <v:group style="position:absolute;left:1766;top:600;width:61;height:2" coordorigin="1766,600" coordsize="61,2">
              <v:shape style="position:absolute;left:1766;top:600;width:61;height:2" coordorigin="1766,600" coordsize="61,0" path="m1766,600l1827,600e" filled="false" stroked="true" strokeweight=".406pt" strokecolor="#000000">
                <v:path arrowok="t"/>
              </v:shape>
            </v:group>
            <v:group style="position:absolute;left:2851;top:600;width:61;height:2" coordorigin="2851,600" coordsize="61,2">
              <v:shape style="position:absolute;left:2851;top:600;width:61;height:2" coordorigin="2851,600" coordsize="61,0" path="m2911,600l2851,600e" filled="false" stroked="true" strokeweight=".406pt" strokecolor="#000000">
                <v:path arrowok="t"/>
              </v:shape>
            </v:group>
            <v:group style="position:absolute;left:1696;top:576;width:33;height:50" coordorigin="1696,576" coordsize="33,50">
              <v:shape style="position:absolute;left:1696;top:576;width:33;height:50" coordorigin="1696,576" coordsize="33,50" path="m1717,576l1707,576,1703,578,1697,586,1696,592,1696,608,1697,614,1703,623,1707,625,1717,625,1721,623,1723,620,1709,620,1706,618,1703,612,1702,607,1702,594,1703,589,1706,582,1709,581,1723,581,1721,578,1717,576xe" filled="true" fillcolor="#000000" stroked="false">
                <v:path arrowok="t"/>
                <v:fill type="solid"/>
              </v:shape>
              <v:shape style="position:absolute;left:1696;top:576;width:33;height:50" coordorigin="1696,576" coordsize="33,50" path="m1723,581l1715,581,1718,582,1721,589,1722,594,1722,607,1721,612,1718,618,1715,620,1723,620,1727,614,1728,608,1728,592,1727,586,1723,581xe" filled="true" fillcolor="#000000" stroked="false">
                <v:path arrowok="t"/>
                <v:fill type="solid"/>
              </v:shape>
            </v:group>
            <v:group style="position:absolute;left:1766;top:540;width:1145;height:2" coordorigin="1766,540" coordsize="1145,2">
              <v:shape style="position:absolute;left:1766;top:540;width:1145;height:2" coordorigin="1766,540" coordsize="1145,0" path="m1766,540l2911,540e" filled="false" stroked="true" strokeweight=".203pt" strokecolor="#000000">
                <v:path arrowok="t"/>
                <v:stroke dashstyle="dash"/>
              </v:shape>
            </v:group>
            <v:group style="position:absolute;left:1766;top:540;width:61;height:2" coordorigin="1766,540" coordsize="61,2">
              <v:shape style="position:absolute;left:1766;top:540;width:61;height:2" coordorigin="1766,540" coordsize="61,0" path="m1766,540l1827,540e" filled="false" stroked="true" strokeweight=".406pt" strokecolor="#000000">
                <v:path arrowok="t"/>
              </v:shape>
            </v:group>
            <v:group style="position:absolute;left:2851;top:540;width:61;height:2" coordorigin="2851,540" coordsize="61,2">
              <v:shape style="position:absolute;left:2851;top:540;width:61;height:2" coordorigin="2851,540" coordsize="61,0" path="m2911,540l2851,540e" filled="false" stroked="true" strokeweight=".406pt" strokecolor="#000000">
                <v:path arrowok="t"/>
              </v:shape>
            </v:group>
            <v:group style="position:absolute;left:1655;top:515;width:74;height:50" coordorigin="1655,515" coordsize="74,50">
              <v:shape style="position:absolute;left:1655;top:515;width:74;height:50" coordorigin="1655,515" coordsize="74,50" path="m1655,556l1655,563,1657,563,1659,564,1663,564,1673,565,1678,563,1682,559,1665,559,1663,559,1659,558,1657,557,1655,556xe" filled="true" fillcolor="#000000" stroked="false">
                <v:path arrowok="t"/>
                <v:fill type="solid"/>
              </v:shape>
              <v:shape style="position:absolute;left:1655;top:515;width:74;height:50" coordorigin="1655,515" coordsize="74,50" path="m1682,538l1671,538,1674,539,1678,543,1679,545,1679,552,1678,554,1674,558,1671,559,1682,559,1684,558,1686,554,1686,544,1684,540,1682,538xe" filled="true" fillcolor="#000000" stroked="false">
                <v:path arrowok="t"/>
                <v:fill type="solid"/>
              </v:shape>
              <v:shape style="position:absolute;left:1655;top:515;width:74;height:50" coordorigin="1655,515" coordsize="74,50" path="m1682,516l1657,516,1657,540,1662,538,1667,538,1682,538,1678,534,1676,533,1663,533,1663,522,1682,522,1682,516xe" filled="true" fillcolor="#000000" stroked="false">
                <v:path arrowok="t"/>
                <v:fill type="solid"/>
              </v:shape>
              <v:shape style="position:absolute;left:1655;top:515;width:74;height:50" coordorigin="1655,515" coordsize="74,50" path="m1674,532l1668,532,1666,533,1663,533,1676,533,1674,532xe" filled="true" fillcolor="#000000" stroked="false">
                <v:path arrowok="t"/>
                <v:fill type="solid"/>
              </v:shape>
              <v:shape style="position:absolute;left:1655;top:515;width:74;height:50" coordorigin="1655,515" coordsize="74,50" path="m1717,515l1707,515,1703,518,1697,526,1696,532,1696,548,1697,554,1703,562,1707,565,1717,565,1721,562,1723,560,1709,560,1706,558,1703,551,1702,547,1702,533,1703,529,1706,522,1709,521,1723,521,1721,518,1717,515xe" filled="true" fillcolor="#000000" stroked="false">
                <v:path arrowok="t"/>
                <v:fill type="solid"/>
              </v:shape>
              <v:shape style="position:absolute;left:1655;top:515;width:74;height:50" coordorigin="1655,515" coordsize="74,50" path="m1723,521l1715,521,1718,522,1721,529,1722,533,1722,547,1721,551,1718,558,1715,560,1723,560,1727,554,1728,548,1728,532,1727,526,1723,521xe" filled="true" fillcolor="#000000" stroked="false">
                <v:path arrowok="t"/>
                <v:fill type="solid"/>
              </v:shape>
            </v:group>
            <v:group style="position:absolute;left:1766;top:480;width:1145;height:2" coordorigin="1766,480" coordsize="1145,2">
              <v:shape style="position:absolute;left:1766;top:480;width:1145;height:2" coordorigin="1766,480" coordsize="1145,0" path="m1766,480l2911,480e" filled="false" stroked="true" strokeweight=".203pt" strokecolor="#000000">
                <v:path arrowok="t"/>
                <v:stroke dashstyle="dash"/>
              </v:shape>
            </v:group>
            <v:group style="position:absolute;left:1766;top:480;width:61;height:2" coordorigin="1766,480" coordsize="61,2">
              <v:shape style="position:absolute;left:1766;top:480;width:61;height:2" coordorigin="1766,480" coordsize="61,0" path="m1766,480l1827,480e" filled="false" stroked="true" strokeweight=".406pt" strokecolor="#000000">
                <v:path arrowok="t"/>
              </v:shape>
            </v:group>
            <v:group style="position:absolute;left:2851;top:480;width:61;height:2" coordorigin="2851,480" coordsize="61,2">
              <v:shape style="position:absolute;left:2851;top:480;width:61;height:2" coordorigin="2851,480" coordsize="61,0" path="m2911,480l2851,480e" filled="false" stroked="true" strokeweight=".406pt" strokecolor="#000000">
                <v:path arrowok="t"/>
              </v:shape>
            </v:group>
            <v:group style="position:absolute;left:1616;top:456;width:113;height:50" coordorigin="1616,456" coordsize="113,50">
              <v:shape style="position:absolute;left:1616;top:456;width:113;height:50" coordorigin="1616,456" coordsize="113,50" path="m1644,499l1617,499,1617,504,1644,504,1644,499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634,463l1627,463,1627,499,1634,499,1634,463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634,457l1627,457,1616,459,1616,465,1627,463,1634,463,1634,457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676,456l1665,456,1661,458,1656,467,1654,473,1654,489,1656,495,1661,503,1665,505,1676,505,1680,503,1682,500,1667,500,1665,499,1662,492,1661,487,1661,474,1662,469,1665,463,1667,461,1682,461,1680,458,1676,456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682,461l1674,461,1676,463,1680,469,1681,474,1681,487,1680,492,1676,499,1674,500,1682,500,1686,495,1687,489,1687,473,1686,467,1682,461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717,456l1707,456,1703,458,1697,467,1696,473,1696,489,1697,495,1703,503,1707,505,1717,505,1721,503,1723,500,1709,500,1706,499,1703,492,1702,487,1702,474,1703,469,1706,463,1709,461,1723,461,1721,458,1717,456xe" filled="true" fillcolor="#000000" stroked="false">
                <v:path arrowok="t"/>
                <v:fill type="solid"/>
              </v:shape>
              <v:shape style="position:absolute;left:1616;top:456;width:113;height:50" coordorigin="1616,456" coordsize="113,50" path="m1723,461l1715,461,1718,463,1721,469,1722,474,1722,487,1721,492,1718,499,1715,500,1723,500,1727,495,1728,489,1728,473,1727,467,1723,461xe" filled="true" fillcolor="#000000" stroked="false">
                <v:path arrowok="t"/>
                <v:fill type="solid"/>
              </v:shape>
            </v:group>
            <v:group style="position:absolute;left:1766;top:420;width:1145;height:2" coordorigin="1766,420" coordsize="1145,2">
              <v:shape style="position:absolute;left:1766;top:420;width:1145;height:2" coordorigin="1766,420" coordsize="1145,0" path="m1766,420l2911,420e" filled="false" stroked="true" strokeweight=".203pt" strokecolor="#000000">
                <v:path arrowok="t"/>
                <v:stroke dashstyle="dash"/>
              </v:shape>
            </v:group>
            <v:group style="position:absolute;left:1766;top:420;width:61;height:2" coordorigin="1766,420" coordsize="61,2">
              <v:shape style="position:absolute;left:1766;top:420;width:61;height:2" coordorigin="1766,420" coordsize="61,0" path="m1766,420l1827,420e" filled="false" stroked="true" strokeweight=".406pt" strokecolor="#000000">
                <v:path arrowok="t"/>
              </v:shape>
            </v:group>
            <v:group style="position:absolute;left:2851;top:420;width:61;height:2" coordorigin="2851,420" coordsize="61,2">
              <v:shape style="position:absolute;left:2851;top:420;width:61;height:2" coordorigin="2851,420" coordsize="61,0" path="m2911,420l2851,420e" filled="false" stroked="true" strokeweight=".406pt" strokecolor="#000000">
                <v:path arrowok="t"/>
              </v:shape>
            </v:group>
            <v:group style="position:absolute;left:1616;top:396;width:113;height:50" coordorigin="1616,396" coordsize="113,50">
              <v:shape style="position:absolute;left:1616;top:396;width:113;height:50" coordorigin="1616,396" coordsize="113,50" path="m1644,439l1617,439,1617,444,1644,444,1644,439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34,403l1627,403,1627,439,1634,439,1634,403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34,397l1627,397,1616,399,1616,405,1627,403,1634,403,1634,397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55,437l1655,443,1657,444,1659,444,1663,445,1673,445,1678,444,1682,440,1665,440,1663,440,1659,439,1657,438,1655,437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82,418l1671,418,1674,419,1678,423,1679,426,1679,432,1678,435,1674,439,1671,440,1682,440,1684,438,1686,434,1686,424,1684,420,1682,418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82,397l1657,397,1657,421,1662,419,1667,418,1682,418,1678,414,1676,414,1663,414,1663,402,1682,402,1682,397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674,413l1668,413,1666,413,1663,414,1676,414,1674,413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717,396l1707,396,1703,398,1697,407,1696,413,1696,429,1697,435,1703,443,1707,445,1717,445,1721,443,1723,440,1709,440,1706,438,1703,432,1702,427,1702,414,1703,409,1706,403,1709,401,1723,401,1721,398,1717,396xe" filled="true" fillcolor="#000000" stroked="false">
                <v:path arrowok="t"/>
                <v:fill type="solid"/>
              </v:shape>
              <v:shape style="position:absolute;left:1616;top:396;width:113;height:50" coordorigin="1616,396" coordsize="113,50" path="m1723,401l1715,401,1718,403,1721,409,1722,414,1722,427,1721,432,1718,438,1715,440,1723,440,1727,435,1728,429,1728,413,1727,407,1723,401xe" filled="true" fillcolor="#000000" stroked="false">
                <v:path arrowok="t"/>
                <v:fill type="solid"/>
              </v:shape>
            </v:group>
            <v:group style="position:absolute;left:1766;top:361;width:1145;height:2" coordorigin="1766,361" coordsize="1145,2">
              <v:shape style="position:absolute;left:1766;top:361;width:1145;height:2" coordorigin="1766,361" coordsize="1145,0" path="m1766,361l2911,361e" filled="false" stroked="true" strokeweight=".203pt" strokecolor="#000000">
                <v:path arrowok="t"/>
                <v:stroke dashstyle="dash"/>
              </v:shape>
            </v:group>
            <v:group style="position:absolute;left:1766;top:361;width:61;height:2" coordorigin="1766,361" coordsize="61,2">
              <v:shape style="position:absolute;left:1766;top:361;width:61;height:2" coordorigin="1766,361" coordsize="61,0" path="m1766,361l1827,361e" filled="false" stroked="true" strokeweight=".406pt" strokecolor="#000000">
                <v:path arrowok="t"/>
              </v:shape>
            </v:group>
            <v:group style="position:absolute;left:2851;top:361;width:61;height:2" coordorigin="2851,361" coordsize="61,2">
              <v:shape style="position:absolute;left:2851;top:361;width:61;height:2" coordorigin="2851,361" coordsize="61,0" path="m2911,361l2851,361e" filled="false" stroked="true" strokeweight=".406pt" strokecolor="#000000">
                <v:path arrowok="t"/>
              </v:shape>
            </v:group>
            <v:group style="position:absolute;left:1613;top:337;width:115;height:50" coordorigin="1613,337" coordsize="115,50">
              <v:shape style="position:absolute;left:1613;top:337;width:115;height:50" coordorigin="1613,337" coordsize="115,50" path="m1641,342l1630,342,1632,343,1636,346,1637,348,1637,351,1616,377,1613,380,1613,385,1643,385,1643,380,1621,380,1630,370,1643,352,1643,346,1642,343,1641,342xe" filled="true" fillcolor="#000000" stroked="false">
                <v:path arrowok="t"/>
                <v:fill type="solid"/>
              </v:shape>
              <v:shape style="position:absolute;left:1613;top:337;width:115;height:50" coordorigin="1613,337" coordsize="115,50" path="m1632,337l1625,337,1623,337,1621,337,1619,338,1616,339,1614,340,1614,346,1616,345,1619,344,1623,342,1625,342,1641,342,1636,338,1632,337xe" filled="true" fillcolor="#000000" stroked="false">
                <v:path arrowok="t"/>
                <v:fill type="solid"/>
              </v:shape>
              <v:shape style="position:absolute;left:1613;top:337;width:115;height:50" coordorigin="1613,337" coordsize="115,50" path="m1676,337l1665,337,1661,339,1656,347,1654,353,1654,369,1656,375,1661,384,1665,386,1676,386,1680,384,1682,381,1667,381,1665,379,1662,373,1661,368,1661,355,1662,350,1665,343,1667,342,1682,342,1680,339,1676,337xe" filled="true" fillcolor="#000000" stroked="false">
                <v:path arrowok="t"/>
                <v:fill type="solid"/>
              </v:shape>
              <v:shape style="position:absolute;left:1613;top:337;width:115;height:50" coordorigin="1613,337" coordsize="115,50" path="m1682,342l1674,342,1676,343,1680,350,1681,355,1681,368,1680,373,1676,379,1674,381,1682,381,1686,375,1687,369,1687,353,1686,347,1682,342xe" filled="true" fillcolor="#000000" stroked="false">
                <v:path arrowok="t"/>
                <v:fill type="solid"/>
              </v:shape>
              <v:shape style="position:absolute;left:1613;top:337;width:115;height:50" coordorigin="1613,337" coordsize="115,50" path="m1717,337l1707,337,1703,339,1697,347,1696,353,1696,369,1697,375,1703,384,1707,386,1717,386,1721,384,1723,381,1709,381,1706,379,1703,373,1702,368,1702,355,1703,350,1706,343,1709,342,1723,342,1721,339,1717,337xe" filled="true" fillcolor="#000000" stroked="false">
                <v:path arrowok="t"/>
                <v:fill type="solid"/>
              </v:shape>
              <v:shape style="position:absolute;left:1613;top:337;width:115;height:50" coordorigin="1613,337" coordsize="115,50" path="m1723,342l1715,342,1718,343,1721,350,1722,355,1722,368,1721,373,1718,379,1715,381,1723,381,1727,375,1728,369,1728,353,1727,347,1723,342xe" filled="true" fillcolor="#000000" stroked="false">
                <v:path arrowok="t"/>
                <v:fill type="solid"/>
              </v:shape>
            </v:group>
            <v:group style="position:absolute;left:1766;top:301;width:1145;height:2" coordorigin="1766,301" coordsize="1145,2">
              <v:shape style="position:absolute;left:1766;top:301;width:1145;height:2" coordorigin="1766,301" coordsize="1145,0" path="m1766,301l2911,301e" filled="false" stroked="true" strokeweight=".203pt" strokecolor="#000000">
                <v:path arrowok="t"/>
                <v:stroke dashstyle="dash"/>
              </v:shape>
            </v:group>
            <v:group style="position:absolute;left:1766;top:301;width:61;height:2" coordorigin="1766,301" coordsize="61,2">
              <v:shape style="position:absolute;left:1766;top:301;width:61;height:2" coordorigin="1766,301" coordsize="61,0" path="m1766,301l1827,301e" filled="false" stroked="true" strokeweight=".406pt" strokecolor="#000000">
                <v:path arrowok="t"/>
              </v:shape>
            </v:group>
            <v:group style="position:absolute;left:2851;top:301;width:61;height:2" coordorigin="2851,301" coordsize="61,2">
              <v:shape style="position:absolute;left:2851;top:301;width:61;height:2" coordorigin="2851,301" coordsize="61,0" path="m2911,301l2851,301e" filled="false" stroked="true" strokeweight=".406pt" strokecolor="#000000">
                <v:path arrowok="t"/>
              </v:shape>
            </v:group>
            <v:group style="position:absolute;left:1613;top:277;width:115;height:50" coordorigin="1613,277" coordsize="115,50">
              <v:shape style="position:absolute;left:1613;top:277;width:115;height:50" coordorigin="1613,277" coordsize="115,50" path="m1641,282l1630,282,1632,283,1636,286,1637,288,1637,290,1616,317,1613,319,1613,325,1643,325,1643,319,1621,319,1630,310,1643,292,1643,286,1642,283,1641,282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632,277l1625,277,1623,277,1619,278,1616,279,1614,280,1614,286,1616,285,1619,284,1623,282,1625,282,1641,282,1636,278,1632,277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655,317l1655,324,1657,324,1659,325,1663,326,1673,326,1678,324,1682,320,1665,320,1663,320,1659,319,1657,318,1655,317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682,299l1671,299,1674,300,1678,304,1679,306,1679,313,1678,316,1674,319,1671,320,1682,320,1684,319,1686,315,1686,305,1684,301,1682,299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682,277l1657,277,1657,301,1662,299,1667,299,1682,299,1678,295,1676,294,1663,294,1663,283,1682,283,1682,277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674,293l1668,293,1666,294,1663,294,1676,294,1674,293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717,277l1707,277,1703,279,1697,287,1696,293,1696,309,1697,315,1703,324,1707,326,1717,326,1721,324,1723,321,1709,321,1706,319,1703,313,1702,308,1702,295,1703,290,1706,283,1709,282,1723,282,1721,279,1717,277xe" filled="true" fillcolor="#000000" stroked="false">
                <v:path arrowok="t"/>
                <v:fill type="solid"/>
              </v:shape>
              <v:shape style="position:absolute;left:1613;top:277;width:115;height:50" coordorigin="1613,277" coordsize="115,50" path="m1723,282l1715,282,1718,283,1721,290,1722,295,1722,308,1721,313,1718,319,1715,321,1723,321,1727,315,1728,309,1728,293,1727,287,1723,282xe" filled="true" fillcolor="#000000" stroked="false">
                <v:path arrowok="t"/>
                <v:fill type="solid"/>
              </v:shape>
            </v:group>
            <v:group style="position:absolute;left:1766;top:241;width:1145;height:2" coordorigin="1766,241" coordsize="1145,2">
              <v:shape style="position:absolute;left:1766;top:241;width:1145;height:2" coordorigin="1766,241" coordsize="1145,0" path="m1766,241l2911,241e" filled="false" stroked="true" strokeweight=".203pt" strokecolor="#000000">
                <v:path arrowok="t"/>
                <v:stroke dashstyle="dash"/>
              </v:shape>
            </v:group>
            <v:group style="position:absolute;left:1766;top:241;width:61;height:2" coordorigin="1766,241" coordsize="61,2">
              <v:shape style="position:absolute;left:1766;top:241;width:61;height:2" coordorigin="1766,241" coordsize="61,0" path="m1766,241l1827,241e" filled="false" stroked="true" strokeweight=".406pt" strokecolor="#000000">
                <v:path arrowok="t"/>
              </v:shape>
            </v:group>
            <v:group style="position:absolute;left:2851;top:241;width:61;height:2" coordorigin="2851,241" coordsize="61,2">
              <v:shape style="position:absolute;left:2851;top:241;width:61;height:2" coordorigin="2851,241" coordsize="61,0" path="m2911,241l2851,241e" filled="false" stroked="true" strokeweight=".406pt" strokecolor="#000000">
                <v:path arrowok="t"/>
              </v:shape>
            </v:group>
            <v:group style="position:absolute;left:1614;top:217;width:115;height:50" coordorigin="1614,217" coordsize="115,50">
              <v:shape style="position:absolute;left:1614;top:217;width:115;height:50" coordorigin="1614,217" coordsize="115,50" path="m1614,258l1614,264,1616,265,1618,265,1622,266,1624,266,1632,266,1637,265,1642,261,1624,261,1622,261,1617,260,1615,259,1614,258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642,223l1631,223,1633,223,1636,226,1637,228,1637,233,1636,234,1633,237,1631,238,1622,238,1622,243,1631,243,1634,244,1637,247,1638,249,1638,255,1637,257,1633,260,1630,261,1642,261,1643,260,1645,256,1645,249,1644,246,1640,242,1638,241,1635,240,1638,239,1640,238,1643,234,1644,233,1644,226,1642,223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633,217l1624,217,1620,218,1617,219,1615,219,1615,225,1617,224,1620,224,1624,223,1626,223,1642,223,1637,218,1633,217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676,217l1665,217,1661,219,1656,228,1654,234,1654,250,1656,256,1661,264,1665,266,1676,266,1680,264,1682,261,1667,261,1665,260,1662,253,1661,248,1661,235,1662,230,1665,224,1667,222,1682,222,1680,219,1676,217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682,222l1674,222,1676,224,1680,230,1681,235,1681,248,1680,253,1676,260,1674,261,1682,261,1686,256,1687,250,1687,234,1686,228,1682,222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717,217l1707,217,1703,219,1697,228,1696,234,1696,250,1697,256,1703,264,1707,266,1717,266,1721,264,1723,261,1709,261,1706,260,1703,253,1702,248,1702,235,1703,230,1706,224,1709,222,1723,222,1721,219,1717,217xe" filled="true" fillcolor="#000000" stroked="false">
                <v:path arrowok="t"/>
                <v:fill type="solid"/>
              </v:shape>
              <v:shape style="position:absolute;left:1614;top:217;width:115;height:50" coordorigin="1614,217" coordsize="115,50" path="m1723,222l1715,222,1718,224,1721,230,1722,235,1722,248,1721,253,1718,260,1715,261,1723,261,1727,256,1728,250,1728,234,1727,228,1723,222xe" filled="true" fillcolor="#000000" stroked="false">
                <v:path arrowok="t"/>
                <v:fill type="solid"/>
              </v:shape>
            </v:group>
            <v:group style="position:absolute;left:1766;top:181;width:1145;height:2" coordorigin="1766,181" coordsize="1145,2">
              <v:shape style="position:absolute;left:1766;top:181;width:1145;height:2" coordorigin="1766,181" coordsize="1145,0" path="m1766,181l2911,181e" filled="false" stroked="true" strokeweight=".203pt" strokecolor="#000000">
                <v:path arrowok="t"/>
                <v:stroke dashstyle="dash"/>
              </v:shape>
            </v:group>
            <v:group style="position:absolute;left:1766;top:181;width:61;height:2" coordorigin="1766,181" coordsize="61,2">
              <v:shape style="position:absolute;left:1766;top:181;width:61;height:2" coordorigin="1766,181" coordsize="61,0" path="m1766,181l1827,181e" filled="false" stroked="true" strokeweight=".406pt" strokecolor="#000000">
                <v:path arrowok="t"/>
              </v:shape>
            </v:group>
            <v:group style="position:absolute;left:2851;top:181;width:61;height:2" coordorigin="2851,181" coordsize="61,2">
              <v:shape style="position:absolute;left:2851;top:181;width:61;height:2" coordorigin="2851,181" coordsize="61,0" path="m2911,181l2851,181e" filled="false" stroked="true" strokeweight=".406pt" strokecolor="#000000">
                <v:path arrowok="t"/>
              </v:shape>
            </v:group>
            <v:group style="position:absolute;left:1614;top:157;width:115;height:50" coordorigin="1614,157" coordsize="115,50">
              <v:shape style="position:absolute;left:1614;top:157;width:115;height:50" coordorigin="1614,157" coordsize="115,50" path="m1614,198l1614,204,1616,205,1618,205,1622,206,1624,206,1632,206,1637,205,1642,201,1624,201,1622,201,1617,200,1615,199,1614,198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42,163l1631,163,1633,163,1636,166,1637,168,1637,172,1636,174,1633,177,1631,177,1622,177,1622,183,1631,183,1634,183,1637,187,1638,189,1638,195,1637,197,1633,200,1630,201,1642,201,1643,200,1645,196,1645,189,1644,186,1640,182,1638,181,1635,180,1638,179,1640,178,1643,174,1644,172,1644,166,1642,163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33,157l1624,157,1620,158,1617,159,1615,159,1615,165,1617,164,1620,164,1624,163,1626,163,1642,163,1637,158,1633,157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55,198l1655,204,1657,205,1659,205,1663,206,1673,206,1678,205,1682,201,1665,201,1663,201,1659,200,1657,199,1655,198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82,179l1671,179,1674,180,1678,184,1679,187,1679,193,1678,196,1674,200,1671,201,1682,201,1684,199,1686,195,1686,185,1684,181,1682,179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82,158l1657,158,1657,182,1662,180,1667,179,1682,179,1678,176,1676,175,1663,175,1663,163,1682,163,1682,158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674,174l1668,174,1666,174,1663,175,1676,175,1674,174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717,157l1707,157,1703,159,1697,168,1696,174,1696,190,1697,196,1703,204,1707,206,1717,206,1721,204,1723,201,1709,201,1706,200,1703,193,1702,188,1702,175,1703,170,1706,164,1709,162,1723,162,1721,159,1717,157xe" filled="true" fillcolor="#000000" stroked="false">
                <v:path arrowok="t"/>
                <v:fill type="solid"/>
              </v:shape>
              <v:shape style="position:absolute;left:1614;top:157;width:115;height:50" coordorigin="1614,157" coordsize="115,50" path="m1723,162l1715,162,1718,164,1721,170,1722,175,1722,188,1721,193,1718,200,1715,201,1723,201,1727,196,1728,190,1728,174,1727,168,1723,162xe" filled="true" fillcolor="#000000" stroked="false">
                <v:path arrowok="t"/>
                <v:fill type="solid"/>
              </v:shape>
            </v:group>
            <v:group style="position:absolute;left:1766;top:122;width:1145;height:2" coordorigin="1766,122" coordsize="1145,2">
              <v:shape style="position:absolute;left:1766;top:122;width:1145;height:2" coordorigin="1766,122" coordsize="1145,0" path="m1766,122l2911,122e" filled="false" stroked="true" strokeweight=".203pt" strokecolor="#000000">
                <v:path arrowok="t"/>
                <v:stroke dashstyle="dash"/>
              </v:shape>
            </v:group>
            <v:group style="position:absolute;left:1766;top:122;width:61;height:2" coordorigin="1766,122" coordsize="61,2">
              <v:shape style="position:absolute;left:1766;top:122;width:61;height:2" coordorigin="1766,122" coordsize="61,0" path="m1766,122l1827,122e" filled="false" stroked="true" strokeweight=".406pt" strokecolor="#000000">
                <v:path arrowok="t"/>
              </v:shape>
            </v:group>
            <v:group style="position:absolute;left:2851;top:122;width:61;height:2" coordorigin="2851,122" coordsize="61,2">
              <v:shape style="position:absolute;left:2851;top:122;width:61;height:2" coordorigin="2851,122" coordsize="61,0" path="m2911,122l2851,122e" filled="false" stroked="true" strokeweight=".406pt" strokecolor="#000000">
                <v:path arrowok="t"/>
              </v:shape>
            </v:group>
            <v:group style="position:absolute;left:1612;top:98;width:117;height:50" coordorigin="1612,98" coordsize="117,50">
              <v:shape style="position:absolute;left:1612;top:98;width:117;height:50" coordorigin="1612,98" coordsize="117,50" path="m1640,135l1633,135,1633,146,1640,146,1640,135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640,99l1631,99,1612,129,1612,135,1646,135,1646,130,1617,130,1633,104,1640,104,1640,99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640,104l1633,104,1633,130,1640,130,1640,104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676,98l1665,98,1661,100,1656,108,1654,114,1654,130,1656,136,1661,145,1665,147,1676,147,1680,145,1682,142,1667,142,1665,140,1662,134,1661,129,1661,116,1662,111,1665,105,1667,103,1682,103,1680,100,1676,98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682,103l1674,103,1676,105,1680,111,1681,116,1681,129,1680,134,1676,140,1674,142,1682,142,1686,136,1687,130,1687,114,1686,108,1682,103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717,98l1707,98,1703,100,1697,108,1696,114,1696,130,1697,136,1703,145,1707,147,1717,147,1721,145,1723,142,1709,142,1706,140,1703,134,1702,129,1702,116,1703,111,1706,105,1709,103,1723,103,1721,100,1717,98xe" filled="true" fillcolor="#000000" stroked="false">
                <v:path arrowok="t"/>
                <v:fill type="solid"/>
              </v:shape>
              <v:shape style="position:absolute;left:1612;top:98;width:117;height:50" coordorigin="1612,98" coordsize="117,50" path="m1723,103l1715,103,1718,105,1721,111,1722,116,1722,129,1721,134,1718,140,1715,142,1723,142,1727,136,1728,130,1728,114,1727,108,1723,103xe" filled="true" fillcolor="#000000" stroked="false">
                <v:path arrowok="t"/>
                <v:fill type="solid"/>
              </v:shape>
            </v:group>
            <v:group style="position:absolute;left:1766;top:122;width:2;height:478" coordorigin="1766,122" coordsize="2,478">
              <v:shape style="position:absolute;left:1766;top:122;width:2;height:478" coordorigin="1766,122" coordsize="0,478" path="m1766,600l1766,122e" filled="false" stroked="true" strokeweight=".203pt" strokecolor="#000000">
                <v:path arrowok="t"/>
                <v:stroke dashstyle="dash"/>
              </v:shape>
            </v:group>
            <v:group style="position:absolute;left:1766;top:540;width:2;height:61" coordorigin="1766,540" coordsize="2,61">
              <v:shape style="position:absolute;left:1766;top:540;width:2;height:61" coordorigin="1766,540" coordsize="0,61" path="m1766,600l1766,540e" filled="false" stroked="true" strokeweight=".406pt" strokecolor="#000000">
                <v:path arrowok="t"/>
              </v:shape>
            </v:group>
            <v:group style="position:absolute;left:1766;top:122;width:2;height:61" coordorigin="1766,122" coordsize="2,61">
              <v:shape style="position:absolute;left:1766;top:122;width:2;height:61" coordorigin="1766,122" coordsize="0,61" path="m1766,122l1766,182e" filled="false" stroked="true" strokeweight=".406pt" strokecolor="#000000">
                <v:path arrowok="t"/>
              </v:shape>
            </v:group>
            <v:group style="position:absolute;left:1688;top:637;width:156;height:50" coordorigin="1688,637" coordsize="156,50">
              <v:shape style="position:absolute;left:1688;top:637;width:156;height:50" coordorigin="1688,637" coordsize="156,50" path="m1716,642l1705,642,1707,643,1711,646,1711,648,1711,650,1691,677,1688,679,1688,685,1718,685,1718,679,1696,679,1705,670,1718,652,1718,646,1716,643,1716,642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707,637l1700,637,1698,637,1693,638,1691,639,1688,640,1688,646,1691,645,1693,644,1698,642,1700,642,1716,642,1711,638,1707,637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751,637l1740,637,1736,639,1730,647,1729,653,1729,669,1730,675,1736,684,1740,686,1751,686,1755,684,1757,681,1742,681,1740,679,1736,673,1735,668,1735,655,1736,650,1740,643,1742,642,1757,642,1755,639,1751,637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757,642l1749,642,1751,643,1754,650,1755,655,1755,668,1754,673,1751,679,1749,681,1757,681,1760,675,1762,669,1762,653,1760,647,1757,642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801,679l1774,679,1774,685,1801,685,1801,679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791,643l1785,643,1785,679,1791,679,1791,643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791,637l1784,637,1773,640,1773,646,1785,643,1791,643,1791,637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812,677l1812,683,1815,684,1817,685,1821,686,1823,686,1831,686,1835,684,1839,682,1841,680,1822,680,1820,680,1816,679,1814,678,1812,677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841,642l1829,642,1832,643,1835,645,1836,647,1836,652,1835,654,1832,656,1829,657,1820,657,1820,662,1830,662,1832,663,1836,666,1837,668,1837,674,1836,676,1832,680,1829,680,1841,680,1842,679,1844,676,1844,668,1843,665,1839,661,1837,660,1834,659,1837,659,1842,645,1841,642xe" filled="true" fillcolor="#000000" stroked="false">
                <v:path arrowok="t"/>
                <v:fill type="solid"/>
              </v:shape>
              <v:shape style="position:absolute;left:1688;top:637;width:156;height:50" coordorigin="1688,637" coordsize="156,50" path="m1831,637l1823,637,1818,637,1816,638,1814,639,1814,644,1816,643,1818,643,1820,643,1822,642,1824,642,1841,642,1835,638,1831,637xe" filled="true" fillcolor="#000000" stroked="false">
                <v:path arrowok="t"/>
                <v:fill type="solid"/>
              </v:shape>
            </v:group>
            <v:group style="position:absolute;left:1996;top:122;width:2;height:478" coordorigin="1996,122" coordsize="2,478">
              <v:shape style="position:absolute;left:1996;top:122;width:2;height:478" coordorigin="1996,122" coordsize="0,478" path="m1996,600l1996,122e" filled="false" stroked="true" strokeweight=".203pt" strokecolor="#000000">
                <v:path arrowok="t"/>
                <v:stroke dashstyle="dash"/>
              </v:shape>
            </v:group>
            <v:group style="position:absolute;left:1996;top:540;width:2;height:61" coordorigin="1996,540" coordsize="2,61">
              <v:shape style="position:absolute;left:1996;top:540;width:2;height:61" coordorigin="1996,540" coordsize="0,61" path="m1996,600l1996,540e" filled="false" stroked="true" strokeweight=".406pt" strokecolor="#000000">
                <v:path arrowok="t"/>
              </v:shape>
            </v:group>
            <v:group style="position:absolute;left:1996;top:122;width:2;height:61" coordorigin="1996,122" coordsize="2,61">
              <v:shape style="position:absolute;left:1996;top:122;width:2;height:61" coordorigin="1996,122" coordsize="0,61" path="m1996,122l1996,182e" filled="false" stroked="true" strokeweight=".406pt" strokecolor="#000000">
                <v:path arrowok="t"/>
              </v:shape>
            </v:group>
            <v:group style="position:absolute;left:1917;top:637;width:157;height:50" coordorigin="1917,637" coordsize="157,50">
              <v:shape style="position:absolute;left:1917;top:637;width:157;height:50" coordorigin="1917,637" coordsize="157,50" path="m1945,642l1934,642,1936,643,1940,646,1941,648,1941,650,1920,677,1917,679,1917,685,1947,685,1947,679,1925,679,1934,670,1947,652,1947,646,1946,643,1945,642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1936,637l1929,637,1927,637,1923,638,1920,639,1918,640,1918,646,1920,645,1922,644,1927,642,1929,642,1945,642,1940,638,1936,637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1980,637l1969,637,1965,639,1959,647,1958,653,1958,669,1959,675,1965,684,1969,686,1980,686,1984,684,1986,681,1971,681,1969,679,1965,673,1964,668,1964,655,1965,650,1969,643,1971,642,1986,642,1984,639,1980,637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1986,642l1978,642,1980,643,1984,650,1984,655,1984,668,1984,673,1980,679,1978,681,1986,681,1989,675,1991,669,1991,653,1989,647,1986,642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30,679l2003,679,2003,685,2030,685,2030,679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20,643l2014,643,2014,679,2020,679,2020,643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20,637l2014,637,2002,640,2002,646,2014,643,2020,643,2020,637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67,674l2061,674,2061,685,2067,685,2067,674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67,637l2059,637,2040,667,2040,674,2074,674,2074,668,2045,668,2061,643,2067,643,2067,637xe" filled="true" fillcolor="#000000" stroked="false">
                <v:path arrowok="t"/>
                <v:fill type="solid"/>
              </v:shape>
              <v:shape style="position:absolute;left:1917;top:637;width:157;height:50" coordorigin="1917,637" coordsize="157,50" path="m2067,643l2061,643,2061,668,2067,668,2067,643xe" filled="true" fillcolor="#000000" stroked="false">
                <v:path arrowok="t"/>
                <v:fill type="solid"/>
              </v:shape>
            </v:group>
            <v:group style="position:absolute;left:2225;top:122;width:2;height:478" coordorigin="2225,122" coordsize="2,478">
              <v:shape style="position:absolute;left:2225;top:122;width:2;height:478" coordorigin="2225,122" coordsize="0,478" path="m2225,600l2225,122e" filled="false" stroked="true" strokeweight=".203pt" strokecolor="#000000">
                <v:path arrowok="t"/>
                <v:stroke dashstyle="dash"/>
              </v:shape>
            </v:group>
            <v:group style="position:absolute;left:2225;top:540;width:2;height:61" coordorigin="2225,540" coordsize="2,61">
              <v:shape style="position:absolute;left:2225;top:540;width:2;height:61" coordorigin="2225,540" coordsize="0,61" path="m2225,600l2225,540e" filled="false" stroked="true" strokeweight=".406pt" strokecolor="#000000">
                <v:path arrowok="t"/>
              </v:shape>
            </v:group>
            <v:group style="position:absolute;left:2225;top:122;width:2;height:61" coordorigin="2225,122" coordsize="2,61">
              <v:shape style="position:absolute;left:2225;top:122;width:2;height:61" coordorigin="2225,122" coordsize="0,61" path="m2225,122l2225,182e" filled="false" stroked="true" strokeweight=".406pt" strokecolor="#000000">
                <v:path arrowok="t"/>
              </v:shape>
            </v:group>
            <v:group style="position:absolute;left:2146;top:637;width:155;height:50" coordorigin="2146,637" coordsize="155,50">
              <v:shape style="position:absolute;left:2146;top:637;width:155;height:50" coordorigin="2146,637" coordsize="155,50" path="m2174,642l2163,642,2165,643,2169,646,2170,648,2170,650,2169,655,2168,657,2166,659,2164,661,2163,662,2161,665,2152,673,2146,679,2146,685,2176,685,2176,679,2154,679,2159,674,2176,652,2176,646,2175,643,2174,642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165,637l2158,637,2156,637,2152,638,2149,639,2147,640,2147,646,2149,645,2152,644,2156,642,2158,642,2174,642,2169,638,2165,637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09,637l2198,637,2194,639,2189,647,2187,653,2187,669,2189,675,2194,684,2198,686,2209,686,2213,684,2215,681,2200,681,2198,679,2194,673,2194,668,2194,655,2194,650,2198,643,2200,642,2215,642,2213,639,2209,637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15,642l2207,642,2209,643,2213,650,2214,655,2214,668,2213,673,2209,679,2207,681,2215,681,2219,675,2220,669,2220,653,2219,647,2215,642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60,679l2232,679,2232,685,2260,685,2260,679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49,643l2243,643,2243,679,2249,679,2249,643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49,637l2243,637,2231,640,2231,646,2243,643,2249,643,2249,637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71,677l2271,684,2273,684,2275,685,2279,686,2289,686,2293,684,2298,680,2281,680,2279,680,2274,679,2273,678,2271,677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98,659l2287,659,2290,660,2294,664,2295,666,2295,673,2294,675,2290,679,2287,680,2298,680,2300,679,2301,675,2301,665,2300,661,2298,659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98,637l2273,637,2273,661,2278,659,2283,659,2298,659,2294,655,2292,654,2278,654,2278,643,2298,643,2298,637xe" filled="true" fillcolor="#000000" stroked="false">
                <v:path arrowok="t"/>
                <v:fill type="solid"/>
              </v:shape>
              <v:shape style="position:absolute;left:2146;top:637;width:155;height:50" coordorigin="2146,637" coordsize="155,50" path="m2289,653l2284,653,2281,654,2278,654,2292,654,2289,653xe" filled="true" fillcolor="#000000" stroked="false">
                <v:path arrowok="t"/>
                <v:fill type="solid"/>
              </v:shape>
            </v:group>
            <v:group style="position:absolute;left:2453;top:122;width:2;height:478" coordorigin="2453,122" coordsize="2,478">
              <v:shape style="position:absolute;left:2453;top:122;width:2;height:478" coordorigin="2453,122" coordsize="0,478" path="m2453,600l2453,122e" filled="false" stroked="true" strokeweight=".203pt" strokecolor="#000000">
                <v:path arrowok="t"/>
                <v:stroke dashstyle="dash"/>
              </v:shape>
            </v:group>
            <v:group style="position:absolute;left:2453;top:540;width:2;height:61" coordorigin="2453,540" coordsize="2,61">
              <v:shape style="position:absolute;left:2453;top:540;width:2;height:61" coordorigin="2453,540" coordsize="0,61" path="m2453,600l2453,540e" filled="false" stroked="true" strokeweight=".406pt" strokecolor="#000000">
                <v:path arrowok="t"/>
              </v:shape>
            </v:group>
            <v:group style="position:absolute;left:2453;top:122;width:2;height:61" coordorigin="2453,122" coordsize="2,61">
              <v:shape style="position:absolute;left:2453;top:122;width:2;height:61" coordorigin="2453,122" coordsize="0,61" path="m2453,122l2453,182e" filled="false" stroked="true" strokeweight=".406pt" strokecolor="#000000">
                <v:path arrowok="t"/>
              </v:shape>
            </v:group>
            <v:group style="position:absolute;left:2375;top:637;width:157;height:50" coordorigin="2375,637" coordsize="157,50">
              <v:shape style="position:absolute;left:2375;top:637;width:157;height:50" coordorigin="2375,637" coordsize="157,50" path="m2402,642l2391,642,2394,643,2397,646,2398,648,2398,650,2377,677,2375,679,2375,685,2405,685,2405,679,2382,679,2392,670,2405,652,2404,646,2403,643,2402,642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393,637l2387,637,2384,637,2380,638,2378,639,2375,640,2375,646,2378,645,2380,644,2384,642,2387,642,2402,642,2397,638,2393,637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437,637l2427,637,2423,639,2417,647,2416,653,2416,669,2417,675,2423,684,2427,686,2437,686,2441,684,2443,681,2429,681,2426,679,2423,673,2422,668,2422,655,2423,650,2426,643,2429,642,2443,642,2441,639,2437,637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443,642l2435,642,2438,643,2441,650,2442,655,2442,668,2441,673,2438,679,2435,681,2443,681,2447,675,2448,669,2448,653,2447,647,2443,642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488,679l2461,679,2461,685,2488,685,2488,679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477,643l2471,643,2471,679,2477,679,2477,643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477,637l2471,637,2460,640,2460,646,2471,643,2477,643,2477,637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518,637l2512,637,2507,639,2500,648,2499,653,2498,669,2500,675,2506,684,2510,686,2520,686,2524,684,2528,681,2513,681,2510,680,2507,676,2506,673,2506,666,2507,663,2510,660,2511,659,2505,659,2505,653,2506,649,2511,643,2514,642,2528,642,2528,638,2523,637,2518,637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528,659l2518,659,2521,660,2524,663,2525,666,2525,673,2524,676,2521,680,2518,681,2528,681,2530,678,2531,674,2531,665,2530,661,2528,659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521,653l2514,653,2511,654,2508,656,2506,657,2505,659,2511,659,2513,659,2528,659,2524,655,2521,653xe" filled="true" fillcolor="#000000" stroked="false">
                <v:path arrowok="t"/>
                <v:fill type="solid"/>
              </v:shape>
              <v:shape style="position:absolute;left:2375;top:637;width:157;height:50" coordorigin="2375,637" coordsize="157,50" path="m2528,642l2518,642,2523,643,2528,644,2528,642xe" filled="true" fillcolor="#000000" stroked="false">
                <v:path arrowok="t"/>
                <v:fill type="solid"/>
              </v:shape>
            </v:group>
            <v:group style="position:absolute;left:2682;top:122;width:2;height:478" coordorigin="2682,122" coordsize="2,478">
              <v:shape style="position:absolute;left:2682;top:122;width:2;height:478" coordorigin="2682,122" coordsize="0,478" path="m2682,600l2682,122e" filled="false" stroked="true" strokeweight=".203pt" strokecolor="#000000">
                <v:path arrowok="t"/>
                <v:stroke dashstyle="dash"/>
              </v:shape>
            </v:group>
            <v:group style="position:absolute;left:2682;top:540;width:2;height:61" coordorigin="2682,540" coordsize="2,61">
              <v:shape style="position:absolute;left:2682;top:540;width:2;height:61" coordorigin="2682,540" coordsize="0,61" path="m2682,600l2682,540e" filled="false" stroked="true" strokeweight=".406pt" strokecolor="#000000">
                <v:path arrowok="t"/>
              </v:shape>
            </v:group>
            <v:group style="position:absolute;left:2682;top:122;width:2;height:61" coordorigin="2682,122" coordsize="2,61">
              <v:shape style="position:absolute;left:2682;top:122;width:2;height:61" coordorigin="2682,122" coordsize="0,61" path="m2682,122l2682,182e" filled="false" stroked="true" strokeweight=".406pt" strokecolor="#000000">
                <v:path arrowok="t"/>
              </v:shape>
            </v:group>
            <v:group style="position:absolute;left:2604;top:637;width:156;height:50" coordorigin="2604,637" coordsize="156,50">
              <v:shape style="position:absolute;left:2604;top:637;width:156;height:50" coordorigin="2604,637" coordsize="156,50" path="m2631,642l2620,642,2623,643,2626,646,2627,648,2627,650,2606,677,2604,679,2604,685,2634,685,2634,679,2611,679,2621,670,2634,652,2634,646,2632,643,2631,642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622,637l2616,637,2614,637,2609,638,2607,639,2604,640,2604,646,2607,645,2609,644,2613,642,2616,642,2631,642,2626,638,2622,637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666,637l2656,637,2652,639,2646,647,2645,653,2645,669,2646,675,2652,684,2656,686,2666,686,2670,684,2672,681,2658,681,2655,679,2652,673,2651,668,2651,655,2652,650,2655,643,2658,642,2672,642,2670,639,2666,637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672,642l2664,642,2667,643,2670,650,2671,655,2671,668,2670,673,2667,679,2664,681,2672,681,2676,675,2677,669,2677,653,2676,647,2672,642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717,679l2690,679,2690,685,2717,685,2717,679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707,643l2700,643,2700,679,2707,679,2707,643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707,637l2700,637,2689,640,2689,646,2700,643,2707,643,2707,637xe" filled="true" fillcolor="#000000" stroked="false">
                <v:path arrowok="t"/>
                <v:fill type="solid"/>
              </v:shape>
              <v:shape style="position:absolute;left:2604;top:637;width:156;height:50" coordorigin="2604,637" coordsize="156,50" path="m2759,637l2728,637,2728,643,2751,643,2735,685,2742,685,2759,640,2759,637xe" filled="true" fillcolor="#000000" stroked="false">
                <v:path arrowok="t"/>
                <v:fill type="solid"/>
              </v:shape>
            </v:group>
            <v:group style="position:absolute;left:2911;top:122;width:2;height:478" coordorigin="2911,122" coordsize="2,478">
              <v:shape style="position:absolute;left:2911;top:122;width:2;height:478" coordorigin="2911,122" coordsize="0,478" path="m2911,600l2911,122e" filled="false" stroked="true" strokeweight=".203pt" strokecolor="#000000">
                <v:path arrowok="t"/>
                <v:stroke dashstyle="dash"/>
              </v:shape>
            </v:group>
            <v:group style="position:absolute;left:2911;top:540;width:2;height:61" coordorigin="2911,540" coordsize="2,61">
              <v:shape style="position:absolute;left:2911;top:540;width:2;height:61" coordorigin="2911,540" coordsize="0,61" path="m2911,600l2911,540e" filled="false" stroked="true" strokeweight=".406pt" strokecolor="#000000">
                <v:path arrowok="t"/>
              </v:shape>
            </v:group>
            <v:group style="position:absolute;left:2911;top:122;width:2;height:61" coordorigin="2911,122" coordsize="2,61">
              <v:shape style="position:absolute;left:2911;top:122;width:2;height:61" coordorigin="2911,122" coordsize="0,61" path="m2911,122l2911,182e" filled="false" stroked="true" strokeweight=".406pt" strokecolor="#000000">
                <v:path arrowok="t"/>
              </v:shape>
            </v:group>
            <v:group style="position:absolute;left:2833;top:637;width:157;height:50" coordorigin="2833,637" coordsize="157,50">
              <v:shape style="position:absolute;left:2833;top:637;width:157;height:50" coordorigin="2833,637" coordsize="157,50" path="m2860,642l2850,642,2852,643,2855,646,2856,648,2856,650,2855,655,2854,657,2853,659,2851,661,2850,662,2847,665,2839,673,2833,679,2833,685,2863,685,2863,679,2841,679,2850,670,2863,652,2863,646,2861,643,2860,642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852,637l2845,637,2843,637,2838,638,2836,639,2833,640,2833,646,2836,645,2838,644,2843,642,2845,642,2860,642,2855,638,2852,637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895,637l2885,637,2881,639,2875,647,2874,653,2874,669,2875,675,2881,684,2885,686,2895,686,2900,684,2901,681,2887,681,2884,679,2881,673,2880,668,2880,655,2881,650,2884,643,2887,642,2901,642,2900,639,2895,637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01,642l2893,642,2896,643,2899,650,2900,655,2900,668,2899,673,2896,679,2893,681,2901,681,2905,675,2907,669,2907,653,2905,647,2901,642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46,679l2919,679,2919,685,2946,685,2946,679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36,643l2929,643,2929,679,2936,679,2936,643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36,637l2929,637,2918,640,2918,646,2929,643,2936,643,2936,637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78,637l2968,637,2964,638,2959,642,2958,645,2958,652,2958,654,2962,658,2964,659,2966,660,2963,660,2961,662,2957,666,2957,668,2957,676,2958,680,2964,684,2968,686,2978,686,2982,684,2986,681,2970,681,2967,680,2964,677,2963,674,2963,668,2964,666,2967,663,2970,662,2985,662,2985,662,2982,660,2979,660,2982,659,2984,658,2984,657,2970,657,2968,657,2965,654,2964,652,2964,647,2965,645,2968,642,2970,642,2986,642,2981,638,2978,637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85,662l2976,662,2978,663,2982,666,2983,668,2983,674,2982,677,2978,680,2976,681,2986,681,2988,680,2989,677,2989,668,2988,666,2987,664,2985,662xe" filled="true" fillcolor="#000000" stroked="false">
                <v:path arrowok="t"/>
                <v:fill type="solid"/>
              </v:shape>
              <v:shape style="position:absolute;left:2833;top:637;width:157;height:50" coordorigin="2833,637" coordsize="157,50" path="m2986,642l2976,642,2978,642,2981,645,2982,647,2982,652,2981,654,2978,657,2976,657,2984,657,2987,654,2988,652,2988,645,2987,642,2986,642xe" filled="true" fillcolor="#000000" stroked="false">
                <v:path arrowok="t"/>
                <v:fill type="solid"/>
              </v:shape>
            </v:group>
            <v:group style="position:absolute;left:1766;top:122;width:1145;height:478" coordorigin="1766,122" coordsize="1145,478">
              <v:shape style="position:absolute;left:1766;top:122;width:1145;height:478" coordorigin="1766,122" coordsize="1145,478" path="m1766,600l2911,600,2911,122,1766,122,1766,600xe" filled="false" stroked="true" strokeweight=".406pt" strokecolor="#000000">
                <v:path arrowok="t"/>
              </v:shape>
            </v:group>
            <v:group style="position:absolute;left:1751;top:0;width:1177;height:105" coordorigin="1751,0" coordsize="1177,105">
              <v:shape style="position:absolute;left:1751;top:0;width:1177;height:105" coordorigin="1751,0" coordsize="1177,105" path="m1762,3l1751,3,1771,82,1784,82,1787,70,1778,70,1762,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809,14l1801,14,1818,82,1831,82,1834,70,1823,70,1809,14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807,3l1795,3,1778,70,1787,70,1801,14,1809,14,1807,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851,3l1840,3,1823,70,1834,70,1851,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872,23l1862,23,1862,82,1872,82,1872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872,0l1862,0,1862,12,1872,12,1872,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02,31l1892,31,1892,71,1893,75,1899,81,1904,82,1922,82,1922,74,1908,74,1905,73,1902,71,1902,68,1902,31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22,23l1885,23,1885,31,1922,31,1922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02,6l1892,6,1892,23,1902,23,1902,6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44,0l1934,0,1934,82,1944,82,1944,43,1946,38,1951,32,1944,32,1944,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80,30l1965,30,1969,32,1973,37,1974,41,1974,82,1984,82,1984,38,1982,32,1980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1970,22l1959,22,1955,23,1949,26,1946,29,1944,32,1951,32,1952,32,1956,30,1980,30,1975,24,1970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013,23l2003,23,2003,82,2013,82,2013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013,0l2003,0,2003,12,2013,12,2013,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043,23l2033,23,2033,82,2043,82,2043,43,2044,38,2050,32,2043,32,2043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079,30l2064,30,2067,32,2072,37,2073,41,2073,82,2082,82,2082,38,2081,32,2079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069,22l2058,22,2054,23,2048,26,2045,29,2043,32,2050,32,2050,32,2054,30,2079,30,2074,24,2069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05,92l2105,102,2108,103,2111,104,2117,105,2120,105,2132,105,2139,102,2144,97,2119,97,2116,96,2110,95,2108,94,2105,9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51,72l2141,72,2141,83,2139,88,2133,95,2128,97,2144,97,2148,93,2151,85,2151,7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26,22l2115,22,2109,24,2100,35,2098,43,2098,61,2100,68,2109,80,2115,82,2126,82,2130,81,2136,78,2139,75,2140,74,2119,74,2115,72,2109,64,2108,59,2108,45,2109,39,2115,32,2119,30,2140,30,2139,29,2136,26,2130,23,2126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40,30l2129,30,2134,32,2139,39,2141,45,2141,59,2139,64,2134,72,2129,74,2140,74,2141,72,2151,72,2151,32,2141,32,2140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51,23l2141,23,2141,32,2151,32,2151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66,70l2166,80,2170,81,2174,82,2180,84,2184,84,2195,84,2201,82,2209,76,2184,76,2180,75,2173,73,2170,72,2166,7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193,22l2182,22,2176,23,2169,29,2167,34,2167,44,2168,47,2173,53,2178,54,2184,56,2187,57,2193,58,2197,59,2201,62,2201,64,2201,70,2200,72,2195,75,2192,76,2209,76,2211,72,2211,61,2210,57,2204,52,2199,50,2184,47,2180,45,2177,43,2176,41,2176,36,2177,34,2182,31,2186,30,2208,30,2208,25,2206,24,2203,23,2199,22,2196,22,2193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208,30l2194,30,2197,30,2203,32,2206,33,2208,34,2208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250,48l2222,48,2222,57,2250,57,2250,48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263,68l2263,79,2268,80,2272,82,2280,83,2284,84,2298,84,2306,82,2314,75,2284,75,2280,75,2272,72,2267,70,2263,68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294,2l2282,2,2275,4,2265,12,2263,17,2263,30,2292,47,2297,48,2301,50,2306,54,2307,57,2307,66,2306,69,2302,72,2299,74,2294,75,2314,75,2316,74,2318,68,2318,54,2316,49,2309,41,2303,39,2295,37,2289,36,2283,35,2279,33,2275,30,2274,27,2274,19,2275,16,2281,12,2286,11,2314,11,2314,6,2310,5,2306,4,2298,2,2294,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314,11l2295,11,2299,11,2306,13,2310,14,2314,16,2314,11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344,0l2335,0,2335,82,2344,82,2344,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397,22l2380,22,2373,24,2363,36,2360,44,2360,63,2363,70,2374,81,2382,84,2395,84,2399,83,2406,82,2409,81,2413,79,2413,76,2385,76,2380,74,2373,67,2371,62,2370,55,2415,55,2415,47,2371,47,2371,42,2373,38,2380,31,2384,30,2409,30,2404,24,2397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413,70l2409,72,2406,73,2399,75,2395,76,2413,76,2413,7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409,30l2394,30,2398,31,2404,38,2405,42,2405,47,2371,47,2415,47,2415,41,2413,34,2409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464,22l2447,22,2440,24,2430,36,2427,44,2427,63,2430,70,2441,81,2448,84,2461,84,2465,83,2472,82,2476,81,2480,79,2480,76,2452,76,2447,74,2440,67,2438,62,2437,55,2482,55,2482,47,2437,47,2438,42,2440,38,2446,31,2451,30,2475,30,2470,24,2464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480,70l2476,72,2473,73,2466,75,2462,76,2480,76,2480,7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475,30l2461,30,2465,31,2471,38,2472,42,2472,47,2437,47,2482,47,2482,41,2480,34,2475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07,23l2497,23,2497,105,2507,105,2507,73,2514,73,2509,66,2507,60,2507,46,2509,40,2514,32,2507,32,2507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14,73l2507,73,2509,77,2512,80,2518,83,2522,84,2533,84,2539,81,2543,76,2519,76,2515,74,2514,7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43,30l2529,30,2533,32,2539,40,2540,46,2540,60,2539,66,2533,74,2529,76,2543,76,2548,70,2550,62,2550,43,2548,36,2543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33,22l2522,22,2518,22,2512,26,2509,29,2507,32,2514,32,2515,32,2519,30,2543,30,2539,24,2533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64,68l2564,79,2568,80,2573,82,2581,83,2585,84,2599,84,2606,82,2615,75,2585,75,2581,75,2572,72,2568,70,2564,68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595,2l2582,2,2576,4,2566,12,2563,17,2563,30,2593,47,2598,48,2602,50,2607,54,2608,57,2608,66,2606,69,2600,74,2595,75,2615,75,2616,74,2619,68,2619,54,2617,49,2610,41,2604,39,2596,37,2589,36,2583,35,2579,33,2575,30,2574,27,2574,19,2576,16,2582,12,2587,11,2614,11,2614,6,2610,5,2606,4,2599,2,2595,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614,11l2596,11,2599,11,2606,13,2610,14,2614,16,2614,11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668,22l2651,22,2644,24,2634,36,2631,44,2631,63,2634,70,2645,81,2652,84,2665,84,2669,83,2677,82,2680,81,2684,79,2684,76,2656,76,2651,74,2644,67,2642,62,2641,55,2686,55,2686,47,2641,47,2642,42,2644,38,2650,31,2655,30,2679,30,2674,24,2668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684,70l2680,72,2677,73,2670,75,2666,76,2684,76,2684,7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679,30l2665,30,2669,31,2675,38,2676,42,2676,47,2641,47,2686,47,2686,41,2684,34,2679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711,23l2701,23,2701,82,2711,82,2711,43,2713,38,2718,32,2711,32,2711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748,30l2733,30,2736,32,2740,37,2741,41,2741,82,2751,82,2751,38,2749,32,2748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737,22l2726,22,2723,23,2716,26,2714,29,2711,32,2718,32,2719,32,2723,30,2748,30,2742,24,2737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766,70l2766,80,2770,81,2773,82,2780,84,2784,84,2794,84,2800,82,2809,76,2784,76,2780,75,2773,73,2770,72,2766,7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793,22l2782,22,2776,23,2768,29,2766,34,2766,44,2768,47,2773,53,2778,54,2784,56,2787,57,2793,58,2797,59,2800,62,2801,64,2801,70,2800,72,2795,75,2792,76,2809,76,2811,72,2811,61,2810,57,2804,52,2799,50,2784,47,2780,45,2777,43,2776,41,2776,36,2777,34,2782,31,2786,30,2808,30,2808,25,2805,24,2803,23,2796,22,2793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808,30l2794,30,2797,30,2803,32,2805,33,2808,34,2808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858,22l2841,22,2835,24,2825,35,2822,43,2822,62,2825,70,2835,81,2841,84,2858,84,2865,81,2870,76,2844,76,2840,74,2834,65,2833,60,2833,46,2834,40,2840,32,2844,30,2870,30,2865,24,2858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870,30l2855,30,2859,32,2865,40,2867,46,2867,60,2865,65,2859,74,2855,76,2870,76,2874,70,2877,62,2877,43,2874,35,2870,30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902,23l2893,23,2893,82,2902,82,2902,44,2904,39,2910,32,2902,32,2902,23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918,22l2914,23,2907,26,2904,29,2902,32,2910,32,2914,30,2927,30,2927,22,2924,22,2918,22xe" filled="true" fillcolor="#000000" stroked="false">
                <v:path arrowok="t"/>
                <v:fill type="solid"/>
              </v:shape>
              <v:shape style="position:absolute;left:1751;top:0;width:1177;height:105" coordorigin="1751,0" coordsize="1177,105" path="m2927,30l2919,30,2924,31,2927,32,2927,30xe" filled="true" fillcolor="#000000" stroked="false">
                <v:path arrowok="t"/>
                <v:fill type="solid"/>
              </v:shape>
            </v:group>
            <v:group style="position:absolute;left:1766;top:574;width:1145;height:26" coordorigin="1766,574" coordsize="1145,26">
              <v:shape style="position:absolute;left:1766;top:574;width:1145;height:26" coordorigin="1766,574" coordsize="1145,26" path="m1766,600l1996,599,2225,592,2453,574,2682,578,2911,585e" filled="false" stroked="true" strokeweight=".203pt" strokecolor="#0000ff">
                <v:path arrowok="t"/>
              </v:shape>
            </v:group>
            <v:group style="position:absolute;left:1742;top:600;width:49;height:2" coordorigin="1742,600" coordsize="49,2">
              <v:shape style="position:absolute;left:1742;top:600;width:49;height:2" coordorigin="1742,600" coordsize="49,0" path="m1742,600l1791,600e" filled="false" stroked="true" strokeweight=".203pt" strokecolor="#0000ff">
                <v:path arrowok="t"/>
              </v:shape>
            </v:group>
            <v:group style="position:absolute;left:1766;top:575;width:2;height:49" coordorigin="1766,575" coordsize="2,49">
              <v:shape style="position:absolute;left:1766;top:575;width:2;height:49" coordorigin="1766,575" coordsize="0,49" path="m1766,575l1766,624e" filled="false" stroked="true" strokeweight=".203pt" strokecolor="#0000ff">
                <v:path arrowok="t"/>
              </v:shape>
            </v:group>
            <v:group style="position:absolute;left:1971;top:599;width:49;height:2" coordorigin="1971,599" coordsize="49,2">
              <v:shape style="position:absolute;left:1971;top:599;width:49;height:2" coordorigin="1971,599" coordsize="49,0" path="m1971,599l2020,599e" filled="false" stroked="true" strokeweight=".203pt" strokecolor="#0000ff">
                <v:path arrowok="t"/>
              </v:shape>
            </v:group>
            <v:group style="position:absolute;left:1996;top:574;width:2;height:49" coordorigin="1996,574" coordsize="2,49">
              <v:shape style="position:absolute;left:1996;top:574;width:2;height:49" coordorigin="1996,574" coordsize="0,49" path="m1996,574l1996,623e" filled="false" stroked="true" strokeweight=".203pt" strokecolor="#0000ff">
                <v:path arrowok="t"/>
              </v:shape>
            </v:group>
            <v:group style="position:absolute;left:2200;top:592;width:49;height:2" coordorigin="2200,592" coordsize="49,2">
              <v:shape style="position:absolute;left:2200;top:592;width:49;height:2" coordorigin="2200,592" coordsize="49,0" path="m2200,592l2249,592e" filled="false" stroked="true" strokeweight=".203pt" strokecolor="#0000ff">
                <v:path arrowok="t"/>
              </v:shape>
            </v:group>
            <v:group style="position:absolute;left:2225;top:568;width:2;height:49" coordorigin="2225,568" coordsize="2,49">
              <v:shape style="position:absolute;left:2225;top:568;width:2;height:49" coordorigin="2225,568" coordsize="0,49" path="m2225,568l2225,617e" filled="false" stroked="true" strokeweight=".203pt" strokecolor="#0000ff">
                <v:path arrowok="t"/>
              </v:shape>
            </v:group>
            <v:group style="position:absolute;left:2429;top:574;width:49;height:2" coordorigin="2429,574" coordsize="49,2">
              <v:shape style="position:absolute;left:2429;top:574;width:49;height:2" coordorigin="2429,574" coordsize="49,0" path="m2429,574l2477,574e" filled="false" stroked="true" strokeweight=".203pt" strokecolor="#0000ff">
                <v:path arrowok="t"/>
              </v:shape>
            </v:group>
            <v:group style="position:absolute;left:2453;top:549;width:2;height:49" coordorigin="2453,549" coordsize="2,49">
              <v:shape style="position:absolute;left:2453;top:549;width:2;height:49" coordorigin="2453,549" coordsize="0,49" path="m2453,549l2453,598e" filled="false" stroked="true" strokeweight=".203pt" strokecolor="#0000ff">
                <v:path arrowok="t"/>
              </v:shape>
            </v:group>
            <v:group style="position:absolute;left:2658;top:578;width:49;height:2" coordorigin="2658,578" coordsize="49,2">
              <v:shape style="position:absolute;left:2658;top:578;width:49;height:2" coordorigin="2658,578" coordsize="49,0" path="m2658,578l2707,578e" filled="false" stroked="true" strokeweight=".203pt" strokecolor="#0000ff">
                <v:path arrowok="t"/>
              </v:shape>
            </v:group>
            <v:group style="position:absolute;left:2682;top:554;width:2;height:49" coordorigin="2682,554" coordsize="2,49">
              <v:shape style="position:absolute;left:2682;top:554;width:2;height:49" coordorigin="2682,554" coordsize="0,49" path="m2682,554l2682,603e" filled="false" stroked="true" strokeweight=".203pt" strokecolor="#0000ff">
                <v:path arrowok="t"/>
              </v:shape>
            </v:group>
            <v:group style="position:absolute;left:2887;top:585;width:49;height:2" coordorigin="2887,585" coordsize="49,2">
              <v:shape style="position:absolute;left:2887;top:585;width:49;height:2" coordorigin="2887,585" coordsize="49,0" path="m2887,585l2936,585e" filled="false" stroked="true" strokeweight=".203pt" strokecolor="#0000ff">
                <v:path arrowok="t"/>
              </v:shape>
            </v:group>
            <v:group style="position:absolute;left:2911;top:561;width:2;height:49" coordorigin="2911,561" coordsize="2,49">
              <v:shape style="position:absolute;left:2911;top:561;width:2;height:49" coordorigin="2911,561" coordsize="0,49" path="m2911,561l2911,609e" filled="false" stroked="true" strokeweight=".203pt" strokecolor="#0000ff">
                <v:path arrowok="t"/>
              </v:shape>
            </v:group>
            <v:group style="position:absolute;left:1766;top:122;width:1145;height:478" coordorigin="1766,122" coordsize="1145,478">
              <v:shape style="position:absolute;left:1766;top:122;width:1145;height:478" coordorigin="1766,122" coordsize="1145,478" path="m1766,600l2911,600,2911,122,1766,122,1766,600xe" filled="false" stroked="true" strokeweight=".406pt" strokecolor="#000000">
                <v:path arrowok="t"/>
              </v:shape>
            </v:group>
          </v:group>
        </w:pict>
      </w:r>
      <w:r>
        <w:rPr>
          <w:position w:val="-13"/>
        </w:rPr>
      </w:r>
      <w:r>
        <w:rPr>
          <w:rFonts w:ascii="Times New Roman"/>
          <w:spacing w:val="116"/>
          <w:position w:val="-13"/>
        </w:rPr>
        <w:t> </w:t>
      </w:r>
      <w:r>
        <w:rPr>
          <w:spacing w:val="116"/>
          <w:position w:val="-13"/>
        </w:rPr>
        <w:pict>
          <v:group style="width:68.9pt;height:34.3pt;mso-position-horizontal-relative:char;mso-position-vertical-relative:line" coordorigin="0,0" coordsize="1378,686">
            <v:group style="position:absolute;left:155;top:600;width:1145;height:2" coordorigin="155,600" coordsize="1145,2">
              <v:shape style="position:absolute;left:155;top:600;width:1145;height:2" coordorigin="155,600" coordsize="1145,0" path="m155,600l1299,600e" filled="false" stroked="true" strokeweight=".203pt" strokecolor="#000000">
                <v:path arrowok="t"/>
                <v:stroke dashstyle="dash"/>
              </v:shape>
            </v:group>
            <v:group style="position:absolute;left:155;top:600;width:61;height:2" coordorigin="155,600" coordsize="61,2">
              <v:shape style="position:absolute;left:155;top:600;width:61;height:2" coordorigin="155,600" coordsize="61,0" path="m155,600l215,600e" filled="false" stroked="true" strokeweight=".406pt" strokecolor="#000000">
                <v:path arrowok="t"/>
              </v:shape>
            </v:group>
            <v:group style="position:absolute;left:1239;top:600;width:61;height:2" coordorigin="1239,600" coordsize="61,2">
              <v:shape style="position:absolute;left:1239;top:600;width:61;height:2" coordorigin="1239,600" coordsize="61,0" path="m1299,600l1239,600e" filled="false" stroked="true" strokeweight=".406pt" strokecolor="#000000">
                <v:path arrowok="t"/>
              </v:shape>
            </v:group>
            <v:group style="position:absolute;left:84;top:576;width:33;height:50" coordorigin="84,576" coordsize="33,50">
              <v:shape style="position:absolute;left:84;top:576;width:33;height:50" coordorigin="84,576" coordsize="33,50" path="m105,576l95,576,91,578,85,586,84,592,84,608,85,614,91,623,95,625,105,625,110,623,112,620,97,620,94,618,91,612,90,607,90,594,91,589,94,582,97,581,112,581,110,578,105,576xe" filled="true" fillcolor="#000000" stroked="false">
                <v:path arrowok="t"/>
                <v:fill type="solid"/>
              </v:shape>
              <v:shape style="position:absolute;left:84;top:576;width:33;height:50" coordorigin="84,576" coordsize="33,50" path="m112,581l104,581,106,582,109,589,110,594,110,607,109,612,106,618,104,620,112,620,115,614,117,608,117,592,115,586,112,581xe" filled="true" fillcolor="#000000" stroked="false">
                <v:path arrowok="t"/>
                <v:fill type="solid"/>
              </v:shape>
            </v:group>
            <v:group style="position:absolute;left:155;top:540;width:1145;height:2" coordorigin="155,540" coordsize="1145,2">
              <v:shape style="position:absolute;left:155;top:540;width:1145;height:2" coordorigin="155,540" coordsize="1145,0" path="m155,540l1299,540e" filled="false" stroked="true" strokeweight=".203pt" strokecolor="#000000">
                <v:path arrowok="t"/>
                <v:stroke dashstyle="dash"/>
              </v:shape>
            </v:group>
            <v:group style="position:absolute;left:155;top:540;width:61;height:2" coordorigin="155,540" coordsize="61,2">
              <v:shape style="position:absolute;left:155;top:540;width:61;height:2" coordorigin="155,540" coordsize="61,0" path="m155,540l215,540e" filled="false" stroked="true" strokeweight=".406pt" strokecolor="#000000">
                <v:path arrowok="t"/>
              </v:shape>
            </v:group>
            <v:group style="position:absolute;left:1239;top:540;width:61;height:2" coordorigin="1239,540" coordsize="61,2">
              <v:shape style="position:absolute;left:1239;top:540;width:61;height:2" coordorigin="1239,540" coordsize="61,0" path="m1299,540l1239,540e" filled="false" stroked="true" strokeweight=".406pt" strokecolor="#000000">
                <v:path arrowok="t"/>
              </v:shape>
            </v:group>
            <v:group style="position:absolute;left:43;top:515;width:74;height:50" coordorigin="43,515" coordsize="74,50">
              <v:shape style="position:absolute;left:43;top:515;width:74;height:50" coordorigin="43,515" coordsize="74,50" path="m43,556l43,563,45,563,47,564,52,564,61,565,66,563,70,559,53,559,51,559,47,558,45,557,43,55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38l59,538,62,539,66,543,67,545,67,552,66,554,62,558,59,559,70,559,72,558,74,554,74,544,72,540,70,538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70,516l45,516,45,540,50,538,56,538,70,538,66,534,65,533,51,533,51,522,70,522,70,516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62,532l57,532,54,533,51,533,65,533,62,532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05,515l95,515,91,518,88,522,85,526,84,532,84,548,85,554,91,562,95,565,105,565,110,562,112,560,97,560,94,558,91,551,90,547,90,533,91,529,94,522,97,521,112,521,110,518,105,515xe" filled="true" fillcolor="#000000" stroked="false">
                <v:path arrowok="t"/>
                <v:fill type="solid"/>
              </v:shape>
              <v:shape style="position:absolute;left:43;top:515;width:74;height:50" coordorigin="43,515" coordsize="74,50" path="m112,521l103,521,106,522,109,529,110,533,110,547,109,551,106,558,103,560,112,560,115,554,117,548,117,532,115,526,112,521xe" filled="true" fillcolor="#000000" stroked="false">
                <v:path arrowok="t"/>
                <v:fill type="solid"/>
              </v:shape>
            </v:group>
            <v:group style="position:absolute;left:155;top:480;width:1145;height:2" coordorigin="155,480" coordsize="1145,2">
              <v:shape style="position:absolute;left:155;top:480;width:1145;height:2" coordorigin="155,480" coordsize="1145,0" path="m155,480l1299,480e" filled="false" stroked="true" strokeweight=".203pt" strokecolor="#000000">
                <v:path arrowok="t"/>
                <v:stroke dashstyle="dash"/>
              </v:shape>
            </v:group>
            <v:group style="position:absolute;left:155;top:480;width:61;height:2" coordorigin="155,480" coordsize="61,2">
              <v:shape style="position:absolute;left:155;top:480;width:61;height:2" coordorigin="155,480" coordsize="61,0" path="m155,480l215,480e" filled="false" stroked="true" strokeweight=".406pt" strokecolor="#000000">
                <v:path arrowok="t"/>
              </v:shape>
            </v:group>
            <v:group style="position:absolute;left:1239;top:480;width:61;height:2" coordorigin="1239,480" coordsize="61,2">
              <v:shape style="position:absolute;left:1239;top:480;width:61;height:2" coordorigin="1239,480" coordsize="61,0" path="m1299,480l1239,480e" filled="false" stroked="true" strokeweight=".406pt" strokecolor="#000000">
                <v:path arrowok="t"/>
              </v:shape>
            </v:group>
            <v:group style="position:absolute;left:4;top:456;width:113;height:50" coordorigin="4,456" coordsize="113,50">
              <v:shape style="position:absolute;left:4;top:456;width:113;height:50" coordorigin="4,456" coordsize="113,50" path="m32,499l5,499,5,504,32,504,32,499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22,463l15,463,15,499,22,499,22,463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22,457l15,457,4,459,4,465,15,463,22,463,22,457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64,456l54,456,49,458,44,467,42,473,42,489,44,495,49,503,54,505,64,505,68,503,70,500,56,500,53,499,50,492,49,487,49,474,50,469,53,463,56,461,70,461,68,458,64,456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70,461l62,461,65,463,68,469,69,474,69,487,68,492,65,499,62,500,70,500,74,495,75,489,75,473,74,467,70,461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105,456l95,456,91,458,85,467,84,473,84,489,85,495,91,503,95,505,105,505,110,503,112,500,97,500,94,499,91,492,90,487,90,474,91,469,94,463,97,461,112,461,110,458,105,456xe" filled="true" fillcolor="#000000" stroked="false">
                <v:path arrowok="t"/>
                <v:fill type="solid"/>
              </v:shape>
              <v:shape style="position:absolute;left:4;top:456;width:113;height:50" coordorigin="4,456" coordsize="113,50" path="m112,461l103,461,106,463,109,469,110,474,110,487,109,492,106,499,103,500,112,500,115,495,117,489,117,473,115,467,112,461xe" filled="true" fillcolor="#000000" stroked="false">
                <v:path arrowok="t"/>
                <v:fill type="solid"/>
              </v:shape>
            </v:group>
            <v:group style="position:absolute;left:155;top:420;width:1145;height:2" coordorigin="155,420" coordsize="1145,2">
              <v:shape style="position:absolute;left:155;top:420;width:1145;height:2" coordorigin="155,420" coordsize="1145,0" path="m155,420l1299,420e" filled="false" stroked="true" strokeweight=".203pt" strokecolor="#000000">
                <v:path arrowok="t"/>
                <v:stroke dashstyle="dash"/>
              </v:shape>
            </v:group>
            <v:group style="position:absolute;left:155;top:420;width:61;height:2" coordorigin="155,420" coordsize="61,2">
              <v:shape style="position:absolute;left:155;top:420;width:61;height:2" coordorigin="155,420" coordsize="61,0" path="m155,420l215,420e" filled="false" stroked="true" strokeweight=".406pt" strokecolor="#000000">
                <v:path arrowok="t"/>
              </v:shape>
            </v:group>
            <v:group style="position:absolute;left:1239;top:420;width:61;height:2" coordorigin="1239,420" coordsize="61,2">
              <v:shape style="position:absolute;left:1239;top:420;width:61;height:2" coordorigin="1239,420" coordsize="61,0" path="m1299,420l1239,420e" filled="false" stroked="true" strokeweight=".406pt" strokecolor="#000000">
                <v:path arrowok="t"/>
              </v:shape>
            </v:group>
            <v:group style="position:absolute;left:4;top:396;width:113;height:50" coordorigin="4,396" coordsize="113,50">
              <v:shape style="position:absolute;left:4;top:396;width:113;height:50" coordorigin="4,396" coordsize="113,50" path="m32,439l5,439,5,444,32,444,32,439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403l15,403,15,439,22,439,22,40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22,397l15,397,4,399,4,405,15,403,22,403,22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43,437l43,443,45,444,48,444,52,445,61,445,66,444,70,440,53,440,51,440,47,439,45,438,43,43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418l59,418,62,419,66,423,67,426,67,432,66,435,64,437,62,439,59,440,70,440,72,438,74,434,74,424,72,420,70,418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70,397l45,397,45,421,50,419,56,418,70,418,66,414,65,414,51,414,51,402,70,402,70,397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62,413l57,413,54,413,51,414,65,414,62,413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05,396l95,396,91,398,85,407,84,413,84,429,85,435,88,439,91,443,95,445,105,445,110,443,112,440,97,440,94,438,91,432,90,427,90,414,91,409,94,403,97,401,112,401,110,398,105,396xe" filled="true" fillcolor="#000000" stroked="false">
                <v:path arrowok="t"/>
                <v:fill type="solid"/>
              </v:shape>
              <v:shape style="position:absolute;left:4;top:396;width:113;height:50" coordorigin="4,396" coordsize="113,50" path="m112,401l103,401,106,403,109,409,110,414,110,427,109,432,106,438,103,440,112,440,115,435,117,429,117,413,115,407,112,401xe" filled="true" fillcolor="#000000" stroked="false">
                <v:path arrowok="t"/>
                <v:fill type="solid"/>
              </v:shape>
            </v:group>
            <v:group style="position:absolute;left:155;top:361;width:1145;height:2" coordorigin="155,361" coordsize="1145,2">
              <v:shape style="position:absolute;left:155;top:361;width:1145;height:2" coordorigin="155,361" coordsize="1145,0" path="m155,361l1299,361e" filled="false" stroked="true" strokeweight=".203pt" strokecolor="#000000">
                <v:path arrowok="t"/>
                <v:stroke dashstyle="dash"/>
              </v:shape>
            </v:group>
            <v:group style="position:absolute;left:155;top:361;width:61;height:2" coordorigin="155,361" coordsize="61,2">
              <v:shape style="position:absolute;left:155;top:361;width:61;height:2" coordorigin="155,361" coordsize="61,0" path="m155,361l215,361e" filled="false" stroked="true" strokeweight=".406pt" strokecolor="#000000">
                <v:path arrowok="t"/>
              </v:shape>
            </v:group>
            <v:group style="position:absolute;left:1239;top:361;width:61;height:2" coordorigin="1239,361" coordsize="61,2">
              <v:shape style="position:absolute;left:1239;top:361;width:61;height:2" coordorigin="1239,361" coordsize="61,0" path="m1299,361l1239,361e" filled="false" stroked="true" strokeweight=".406pt" strokecolor="#000000">
                <v:path arrowok="t"/>
              </v:shape>
            </v:group>
            <v:group style="position:absolute;left:2;top:337;width:115;height:50" coordorigin="2,337" coordsize="115,50">
              <v:shape style="position:absolute;left:2;top:337;width:115;height:50" coordorigin="2,337" coordsize="115,50" path="m29,342l18,342,21,343,24,346,25,348,25,351,2,380,2,385,32,385,32,380,9,380,14,374,31,352,31,346,30,343,29,342xe" filled="true" fillcolor="#000000" stroked="false">
                <v:path arrowok="t"/>
                <v:fill type="solid"/>
              </v:shape>
              <v:shape style="position:absolute;left:2;top:337;width:115;height:50" coordorigin="2,337" coordsize="115,50" path="m20,337l13,337,11,337,9,337,7,338,5,339,2,340,2,346,4,345,7,344,11,342,13,342,29,342,24,338,20,337xe" filled="true" fillcolor="#000000" stroked="false">
                <v:path arrowok="t"/>
                <v:fill type="solid"/>
              </v:shape>
              <v:shape style="position:absolute;left:2;top:337;width:115;height:50" coordorigin="2,337" coordsize="115,50" path="m64,337l54,337,49,339,44,347,42,353,42,369,44,375,49,384,54,386,64,386,68,384,70,381,56,381,53,379,50,373,49,368,49,355,50,350,53,343,56,342,70,342,68,339,64,337xe" filled="true" fillcolor="#000000" stroked="false">
                <v:path arrowok="t"/>
                <v:fill type="solid"/>
              </v:shape>
              <v:shape style="position:absolute;left:2;top:337;width:115;height:50" coordorigin="2,337" coordsize="115,50" path="m70,342l62,342,65,343,68,350,69,355,69,368,68,373,65,379,62,381,70,381,74,375,75,369,75,353,74,347,70,342xe" filled="true" fillcolor="#000000" stroked="false">
                <v:path arrowok="t"/>
                <v:fill type="solid"/>
              </v:shape>
              <v:shape style="position:absolute;left:2;top:337;width:115;height:50" coordorigin="2,337" coordsize="115,50" path="m106,337l95,337,91,339,88,343,85,347,84,353,84,369,85,375,91,384,95,386,106,386,110,384,112,381,97,381,94,379,91,373,90,368,90,355,91,350,94,343,97,342,112,342,110,339,106,337xe" filled="true" fillcolor="#000000" stroked="false">
                <v:path arrowok="t"/>
                <v:fill type="solid"/>
              </v:shape>
              <v:shape style="position:absolute;left:2;top:337;width:115;height:50" coordorigin="2,337" coordsize="115,50" path="m112,342l104,342,106,343,109,350,110,355,110,368,109,373,106,379,104,381,112,381,115,375,117,369,117,353,115,347,112,342xe" filled="true" fillcolor="#000000" stroked="false">
                <v:path arrowok="t"/>
                <v:fill type="solid"/>
              </v:shape>
            </v:group>
            <v:group style="position:absolute;left:155;top:301;width:1145;height:2" coordorigin="155,301" coordsize="1145,2">
              <v:shape style="position:absolute;left:155;top:301;width:1145;height:2" coordorigin="155,301" coordsize="1145,0" path="m155,301l1299,301e" filled="false" stroked="true" strokeweight=".203pt" strokecolor="#000000">
                <v:path arrowok="t"/>
                <v:stroke dashstyle="dash"/>
              </v:shape>
            </v:group>
            <v:group style="position:absolute;left:155;top:301;width:61;height:2" coordorigin="155,301" coordsize="61,2">
              <v:shape style="position:absolute;left:155;top:301;width:61;height:2" coordorigin="155,301" coordsize="61,0" path="m155,301l215,301e" filled="false" stroked="true" strokeweight=".406pt" strokecolor="#000000">
                <v:path arrowok="t"/>
              </v:shape>
            </v:group>
            <v:group style="position:absolute;left:1239;top:301;width:61;height:2" coordorigin="1239,301" coordsize="61,2">
              <v:shape style="position:absolute;left:1239;top:301;width:61;height:2" coordorigin="1239,301" coordsize="61,0" path="m1299,301l1239,301e" filled="false" stroked="true" strokeweight=".406pt" strokecolor="#000000">
                <v:path arrowok="t"/>
              </v:shape>
            </v:group>
            <v:group style="position:absolute;left:2;top:277;width:115;height:50" coordorigin="2,277" coordsize="115,50">
              <v:shape style="position:absolute;left:2;top:277;width:115;height:50" coordorigin="2,277" coordsize="115,50" path="m29,282l18,282,21,283,22,284,24,286,25,288,25,290,4,317,2,319,2,325,32,325,32,319,9,319,14,314,31,292,31,286,30,283,29,282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20,277l13,277,11,277,7,278,5,279,2,280,2,286,4,285,7,284,11,282,13,282,29,282,24,278,2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43,317l43,324,45,324,48,325,52,326,61,326,66,324,70,320,53,320,51,320,47,319,45,318,43,31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99l59,299,62,300,66,304,67,306,67,313,66,316,62,319,59,320,70,320,72,319,74,315,74,305,72,301,70,299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70,277l45,277,45,301,50,299,56,299,70,299,66,295,65,294,51,294,51,283,70,283,70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62,293l57,293,54,294,51,294,65,294,62,293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06,277l95,277,91,279,85,287,84,293,84,309,85,315,91,324,95,326,106,326,110,324,112,321,97,321,94,319,91,313,90,308,90,295,91,290,94,283,97,282,112,282,110,279,106,277xe" filled="true" fillcolor="#000000" stroked="false">
                <v:path arrowok="t"/>
                <v:fill type="solid"/>
              </v:shape>
              <v:shape style="position:absolute;left:2;top:277;width:115;height:50" coordorigin="2,277" coordsize="115,50" path="m112,282l104,282,106,283,109,290,110,295,110,308,109,313,106,319,104,321,112,321,115,315,117,309,117,293,115,287,112,282xe" filled="true" fillcolor="#000000" stroked="false">
                <v:path arrowok="t"/>
                <v:fill type="solid"/>
              </v:shape>
            </v:group>
            <v:group style="position:absolute;left:155;top:241;width:1145;height:2" coordorigin="155,241" coordsize="1145,2">
              <v:shape style="position:absolute;left:155;top:241;width:1145;height:2" coordorigin="155,241" coordsize="1145,0" path="m155,241l1299,241e" filled="false" stroked="true" strokeweight=".203pt" strokecolor="#000000">
                <v:path arrowok="t"/>
                <v:stroke dashstyle="dash"/>
              </v:shape>
            </v:group>
            <v:group style="position:absolute;left:155;top:241;width:61;height:2" coordorigin="155,241" coordsize="61,2">
              <v:shape style="position:absolute;left:155;top:241;width:61;height:2" coordorigin="155,241" coordsize="61,0" path="m155,241l215,241e" filled="false" stroked="true" strokeweight=".406pt" strokecolor="#000000">
                <v:path arrowok="t"/>
              </v:shape>
            </v:group>
            <v:group style="position:absolute;left:1239;top:241;width:61;height:2" coordorigin="1239,241" coordsize="61,2">
              <v:shape style="position:absolute;left:1239;top:241;width:61;height:2" coordorigin="1239,241" coordsize="61,0" path="m1299,241l1239,241e" filled="false" stroked="true" strokeweight=".406pt" strokecolor="#000000">
                <v:path arrowok="t"/>
              </v:shape>
            </v:group>
            <v:group style="position:absolute;left:2;top:217;width:115;height:50" coordorigin="2,217" coordsize="115,50">
              <v:shape style="position:absolute;left:2;top:217;width:115;height:50" coordorigin="2,217" coordsize="115,50" path="m2,258l2,264,4,265,6,265,10,266,12,266,20,266,25,265,30,261,12,261,10,261,6,260,4,259,2,258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30,223l19,223,21,223,25,226,26,228,26,233,25,234,23,236,21,237,19,238,10,238,10,243,19,243,22,244,26,247,26,249,27,255,26,257,21,260,18,261,30,261,31,260,33,256,33,249,32,246,29,242,26,241,23,240,26,239,28,238,31,234,32,233,32,226,30,223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21,217l12,217,8,218,6,219,3,219,3,225,6,224,8,224,12,223,14,223,30,223,25,218,21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64,217l54,217,49,219,44,228,42,234,42,250,44,256,49,264,54,266,64,266,68,264,70,261,56,261,53,260,50,253,49,248,49,235,50,230,53,224,56,222,70,222,68,219,64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70,222l62,222,65,224,68,230,69,235,69,248,68,253,65,260,62,261,70,261,74,256,75,250,75,234,74,228,70,222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06,217l95,217,91,219,85,228,84,234,84,250,85,256,88,260,91,264,95,266,106,266,110,264,112,261,97,261,94,260,91,253,90,248,90,235,91,230,94,224,97,222,112,222,110,219,106,217xe" filled="true" fillcolor="#000000" stroked="false">
                <v:path arrowok="t"/>
                <v:fill type="solid"/>
              </v:shape>
              <v:shape style="position:absolute;left:2;top:217;width:115;height:50" coordorigin="2,217" coordsize="115,50" path="m112,222l104,222,106,224,109,230,110,235,110,248,109,253,106,260,104,261,112,261,115,256,117,250,117,234,115,228,112,222xe" filled="true" fillcolor="#000000" stroked="false">
                <v:path arrowok="t"/>
                <v:fill type="solid"/>
              </v:shape>
            </v:group>
            <v:group style="position:absolute;left:155;top:181;width:1145;height:2" coordorigin="155,181" coordsize="1145,2">
              <v:shape style="position:absolute;left:155;top:181;width:1145;height:2" coordorigin="155,181" coordsize="1145,0" path="m155,181l1299,181e" filled="false" stroked="true" strokeweight=".203pt" strokecolor="#000000">
                <v:path arrowok="t"/>
                <v:stroke dashstyle="dash"/>
              </v:shape>
            </v:group>
            <v:group style="position:absolute;left:155;top:181;width:61;height:2" coordorigin="155,181" coordsize="61,2">
              <v:shape style="position:absolute;left:155;top:181;width:61;height:2" coordorigin="155,181" coordsize="61,0" path="m155,181l215,181e" filled="false" stroked="true" strokeweight=".406pt" strokecolor="#000000">
                <v:path arrowok="t"/>
              </v:shape>
            </v:group>
            <v:group style="position:absolute;left:1239;top:181;width:61;height:2" coordorigin="1239,181" coordsize="61,2">
              <v:shape style="position:absolute;left:1239;top:181;width:61;height:2" coordorigin="1239,181" coordsize="61,0" path="m1299,181l1239,181e" filled="false" stroked="true" strokeweight=".406pt" strokecolor="#000000">
                <v:path arrowok="t"/>
              </v:shape>
            </v:group>
            <v:group style="position:absolute;left:2;top:157;width:115;height:50" coordorigin="2,157" coordsize="115,50">
              <v:shape style="position:absolute;left:2;top:157;width:115;height:50" coordorigin="2,157" coordsize="115,50" path="m2,198l2,204,4,205,6,205,10,206,12,206,20,206,25,205,28,202,30,201,12,201,10,201,6,200,4,199,2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30,163l19,163,21,163,25,166,26,168,26,172,25,174,21,177,19,177,10,177,10,183,19,183,22,183,26,187,26,189,27,195,26,197,21,200,18,201,30,201,31,200,33,196,33,189,32,186,29,182,26,181,23,180,26,179,32,166,30,163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21,157l12,157,8,158,6,159,3,159,3,165,6,164,8,164,12,163,14,163,30,163,25,158,21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43,198l43,204,45,205,48,205,52,206,61,206,66,205,70,201,53,201,51,201,47,200,45,199,43,19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79l59,179,62,180,66,184,67,187,67,193,66,196,62,200,59,201,70,201,72,199,74,195,74,185,72,181,70,179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70,158l45,158,45,182,50,180,56,179,70,179,66,176,65,175,51,175,51,163,70,163,70,158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62,174l57,174,54,174,51,175,65,175,62,174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06,157l95,157,91,159,85,168,84,174,84,190,85,196,88,200,91,204,95,206,106,206,110,204,112,201,97,201,94,200,91,193,90,188,90,175,91,170,94,164,97,162,112,162,110,159,106,157xe" filled="true" fillcolor="#000000" stroked="false">
                <v:path arrowok="t"/>
                <v:fill type="solid"/>
              </v:shape>
              <v:shape style="position:absolute;left:2;top:157;width:115;height:50" coordorigin="2,157" coordsize="115,50" path="m112,162l104,162,106,164,109,170,110,175,110,188,109,193,106,200,104,201,112,201,115,196,117,190,117,174,115,168,112,162xe" filled="true" fillcolor="#000000" stroked="false">
                <v:path arrowok="t"/>
                <v:fill type="solid"/>
              </v:shape>
            </v:group>
            <v:group style="position:absolute;left:155;top:122;width:1145;height:2" coordorigin="155,122" coordsize="1145,2">
              <v:shape style="position:absolute;left:155;top:122;width:1145;height:2" coordorigin="155,122" coordsize="1145,0" path="m155,122l1299,122e" filled="false" stroked="true" strokeweight=".203pt" strokecolor="#000000">
                <v:path arrowok="t"/>
                <v:stroke dashstyle="dash"/>
              </v:shape>
            </v:group>
            <v:group style="position:absolute;left:155;top:122;width:61;height:2" coordorigin="155,122" coordsize="61,2">
              <v:shape style="position:absolute;left:155;top:122;width:61;height:2" coordorigin="155,122" coordsize="61,0" path="m155,122l215,122e" filled="false" stroked="true" strokeweight=".406pt" strokecolor="#000000">
                <v:path arrowok="t"/>
              </v:shape>
            </v:group>
            <v:group style="position:absolute;left:1239;top:122;width:61;height:2" coordorigin="1239,122" coordsize="61,2">
              <v:shape style="position:absolute;left:1239;top:122;width:61;height:2" coordorigin="1239,122" coordsize="61,0" path="m1299,122l1239,122e" filled="false" stroked="true" strokeweight=".406pt" strokecolor="#000000">
                <v:path arrowok="t"/>
              </v:shape>
            </v:group>
            <v:group style="position:absolute;left:0;top:98;width:117;height:50" coordorigin="0,98" coordsize="117,50">
              <v:shape style="position:absolute;left:0;top:98;width:117;height:50" coordorigin="0,98" coordsize="117,50" path="m28,135l21,135,21,146,28,146,28,135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99l20,99,0,129,0,135,35,135,35,130,5,130,21,104,28,104,28,99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28,104l21,104,21,130,28,130,28,104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64,98l54,98,49,100,44,108,42,114,42,130,44,136,49,145,54,147,64,147,68,145,70,142,56,142,53,140,50,134,49,129,49,116,50,111,53,105,56,103,70,103,68,100,64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70,103l62,103,65,105,68,111,69,116,69,129,68,134,65,140,62,142,70,142,74,136,75,130,75,114,74,108,70,103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05,98l95,98,91,100,88,104,85,108,84,114,84,130,85,136,91,145,95,147,105,147,110,145,112,142,97,142,94,140,91,134,90,129,90,116,91,111,94,105,97,103,112,103,110,100,105,98xe" filled="true" fillcolor="#000000" stroked="false">
                <v:path arrowok="t"/>
                <v:fill type="solid"/>
              </v:shape>
              <v:shape style="position:absolute;left:0;top:98;width:117;height:50" coordorigin="0,98" coordsize="117,50" path="m112,103l103,103,106,105,109,111,110,116,110,129,109,134,106,140,103,142,112,142,115,136,117,130,117,114,115,108,112,103xe" filled="true" fillcolor="#000000" stroked="false">
                <v:path arrowok="t"/>
                <v:fill type="solid"/>
              </v:shape>
            </v:group>
            <v:group style="position:absolute;left:155;top:122;width:2;height:478" coordorigin="155,122" coordsize="2,478">
              <v:shape style="position:absolute;left:155;top:122;width:2;height:478" coordorigin="155,122" coordsize="0,478" path="m155,600l155,122e" filled="false" stroked="true" strokeweight=".203pt" strokecolor="#000000">
                <v:path arrowok="t"/>
                <v:stroke dashstyle="dash"/>
              </v:shape>
            </v:group>
            <v:group style="position:absolute;left:155;top:540;width:2;height:61" coordorigin="155,540" coordsize="2,61">
              <v:shape style="position:absolute;left:155;top:540;width:2;height:61" coordorigin="155,540" coordsize="0,61" path="m155,600l155,540e" filled="false" stroked="true" strokeweight=".406pt" strokecolor="#000000">
                <v:path arrowok="t"/>
              </v:shape>
            </v:group>
            <v:group style="position:absolute;left:155;top:122;width:2;height:61" coordorigin="155,122" coordsize="2,61">
              <v:shape style="position:absolute;left:155;top:122;width:2;height:61" coordorigin="155,122" coordsize="0,61" path="m155,122l155,182e" filled="false" stroked="true" strokeweight=".406pt" strokecolor="#000000">
                <v:path arrowok="t"/>
              </v:shape>
            </v:group>
            <v:group style="position:absolute;left:76;top:637;width:156;height:50" coordorigin="76,637" coordsize="156,50">
              <v:shape style="position:absolute;left:76;top:637;width:156;height:50" coordorigin="76,637" coordsize="156,50" path="m104,642l93,642,95,643,97,644,99,646,100,648,100,650,79,677,76,679,76,685,106,685,106,679,84,679,93,670,106,652,106,646,105,643,104,642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95,637l88,637,86,637,82,638,79,639,77,640,77,646,79,645,82,644,86,642,88,642,104,642,99,638,95,637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139,637l128,637,124,639,119,647,117,653,117,669,119,675,124,684,128,686,139,686,143,684,145,681,130,681,128,679,124,673,124,668,124,655,124,650,128,643,130,642,145,642,143,639,139,637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145,642l137,642,139,643,143,650,144,655,144,668,143,673,139,679,137,681,145,681,149,675,150,669,150,653,149,647,145,642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190,679l162,679,162,685,190,685,190,679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179,643l173,643,173,679,179,679,179,643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179,637l173,637,161,640,161,646,173,643,179,643,179,637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201,677l201,683,203,684,205,685,209,686,211,686,219,686,224,684,229,680,211,680,208,680,204,679,202,678,201,677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229,642l217,642,220,643,223,645,224,647,224,652,223,654,222,655,220,656,218,657,209,657,209,662,218,662,220,663,224,666,225,668,225,674,224,676,220,680,217,680,229,680,230,679,232,676,232,668,231,665,227,661,225,660,222,659,225,659,227,657,230,654,230,652,231,645,229,642xe" filled="true" fillcolor="#000000" stroked="false">
                <v:path arrowok="t"/>
                <v:fill type="solid"/>
              </v:shape>
              <v:shape style="position:absolute;left:76;top:637;width:156;height:50" coordorigin="76,637" coordsize="156,50" path="m220,637l211,637,207,637,204,638,202,639,202,644,204,643,207,643,209,643,211,642,212,642,229,642,224,638,220,637xe" filled="true" fillcolor="#000000" stroked="false">
                <v:path arrowok="t"/>
                <v:fill type="solid"/>
              </v:shape>
            </v:group>
            <v:group style="position:absolute;left:384;top:122;width:2;height:478" coordorigin="384,122" coordsize="2,478">
              <v:shape style="position:absolute;left:384;top:122;width:2;height:478" coordorigin="384,122" coordsize="0,478" path="m384,600l384,122e" filled="false" stroked="true" strokeweight=".203pt" strokecolor="#000000">
                <v:path arrowok="t"/>
                <v:stroke dashstyle="dash"/>
              </v:shape>
            </v:group>
            <v:group style="position:absolute;left:384;top:540;width:2;height:61" coordorigin="384,540" coordsize="2,61">
              <v:shape style="position:absolute;left:384;top:540;width:2;height:61" coordorigin="384,540" coordsize="0,61" path="m384,600l384,540e" filled="false" stroked="true" strokeweight=".406pt" strokecolor="#000000">
                <v:path arrowok="t"/>
              </v:shape>
            </v:group>
            <v:group style="position:absolute;left:384;top:122;width:2;height:61" coordorigin="384,122" coordsize="2,61">
              <v:shape style="position:absolute;left:384;top:122;width:2;height:61" coordorigin="384,122" coordsize="0,61" path="m384,122l384,182e" filled="false" stroked="true" strokeweight=".406pt" strokecolor="#000000">
                <v:path arrowok="t"/>
              </v:shape>
            </v:group>
            <v:group style="position:absolute;left:305;top:637;width:157;height:50" coordorigin="305,637" coordsize="157,50">
              <v:shape style="position:absolute;left:305;top:637;width:157;height:50" coordorigin="305,637" coordsize="157,50" path="m333,642l322,642,324,643,328,646,329,648,329,650,328,655,327,657,325,659,323,661,322,662,320,665,308,677,305,679,305,685,336,685,336,679,313,679,318,674,335,652,335,646,334,643,333,642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324,637l317,637,315,637,311,638,308,639,306,640,306,646,308,645,311,644,315,642,317,642,333,642,328,638,324,637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368,637l357,637,353,639,348,647,346,653,346,669,348,675,353,684,357,686,368,686,372,684,374,681,359,681,357,679,354,673,353,668,353,655,354,650,357,643,359,642,374,642,372,639,368,637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374,642l366,642,368,643,372,650,373,655,373,668,372,673,368,679,366,681,374,681,378,675,379,669,379,653,378,647,374,642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19,679l391,679,391,685,419,685,419,679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08,643l402,643,402,679,408,679,408,643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08,637l402,637,390,640,390,646,402,643,408,643,408,637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56,674l449,674,449,685,456,685,456,674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56,637l448,637,428,667,428,674,462,674,462,668,433,668,449,643,456,643,456,637xe" filled="true" fillcolor="#000000" stroked="false">
                <v:path arrowok="t"/>
                <v:fill type="solid"/>
              </v:shape>
              <v:shape style="position:absolute;left:305;top:637;width:157;height:50" coordorigin="305,637" coordsize="157,50" path="m456,643l449,643,449,668,456,668,456,643xe" filled="true" fillcolor="#000000" stroked="false">
                <v:path arrowok="t"/>
                <v:fill type="solid"/>
              </v:shape>
            </v:group>
            <v:group style="position:absolute;left:613;top:122;width:2;height:478" coordorigin="613,122" coordsize="2,478">
              <v:shape style="position:absolute;left:613;top:122;width:2;height:478" coordorigin="613,122" coordsize="0,478" path="m613,600l613,122e" filled="false" stroked="true" strokeweight=".203pt" strokecolor="#000000">
                <v:path arrowok="t"/>
                <v:stroke dashstyle="dash"/>
              </v:shape>
            </v:group>
            <v:group style="position:absolute;left:613;top:540;width:2;height:61" coordorigin="613,540" coordsize="2,61">
              <v:shape style="position:absolute;left:613;top:540;width:2;height:61" coordorigin="613,540" coordsize="0,61" path="m613,600l613,540e" filled="false" stroked="true" strokeweight=".406pt" strokecolor="#000000">
                <v:path arrowok="t"/>
              </v:shape>
            </v:group>
            <v:group style="position:absolute;left:613;top:122;width:2;height:61" coordorigin="613,122" coordsize="2,61">
              <v:shape style="position:absolute;left:613;top:122;width:2;height:61" coordorigin="613,122" coordsize="0,61" path="m613,122l613,182e" filled="false" stroked="true" strokeweight=".406pt" strokecolor="#000000">
                <v:path arrowok="t"/>
              </v:shape>
            </v:group>
            <v:group style="position:absolute;left:535;top:637;width:155;height:50" coordorigin="535,637" coordsize="155,50">
              <v:shape style="position:absolute;left:535;top:637;width:155;height:50" coordorigin="535,637" coordsize="155,50" path="m562,642l551,642,554,643,557,646,558,648,558,650,557,655,556,657,554,659,552,661,551,662,549,665,537,677,535,679,535,685,565,685,565,679,542,679,551,670,564,652,564,646,563,643,562,642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553,637l546,637,544,637,540,638,537,639,535,640,535,646,537,645,540,644,544,642,546,642,562,642,557,638,553,637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597,637l586,637,582,639,577,647,575,653,575,669,577,675,580,679,582,684,586,686,597,686,601,684,603,681,589,681,586,679,583,673,582,668,582,655,583,650,586,643,589,642,603,642,601,639,597,637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03,642l595,642,598,643,601,650,602,655,602,668,601,673,598,679,595,681,603,681,607,675,608,669,608,653,607,647,603,642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48,679l621,679,621,685,648,685,648,679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37,643l631,643,631,679,637,679,637,643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37,637l631,637,620,640,620,646,631,643,637,643,637,637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59,677l659,684,661,684,663,685,667,686,677,686,682,684,686,680,669,680,667,680,663,679,661,678,659,677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86,659l675,659,678,660,682,664,683,666,683,673,682,675,678,679,675,680,686,680,688,679,690,675,690,665,688,661,686,659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86,637l661,637,661,661,666,659,671,659,686,659,682,655,680,654,667,654,667,643,686,643,686,637xe" filled="true" fillcolor="#000000" stroked="false">
                <v:path arrowok="t"/>
                <v:fill type="solid"/>
              </v:shape>
              <v:shape style="position:absolute;left:535;top:637;width:155;height:50" coordorigin="535,637" coordsize="155,50" path="m678,653l672,653,670,654,667,654,680,654,678,653xe" filled="true" fillcolor="#000000" stroked="false">
                <v:path arrowok="t"/>
                <v:fill type="solid"/>
              </v:shape>
            </v:group>
            <v:group style="position:absolute;left:841;top:122;width:2;height:478" coordorigin="841,122" coordsize="2,478">
              <v:shape style="position:absolute;left:841;top:122;width:2;height:478" coordorigin="841,122" coordsize="0,478" path="m841,600l841,122e" filled="false" stroked="true" strokeweight=".203pt" strokecolor="#000000">
                <v:path arrowok="t"/>
                <v:stroke dashstyle="dash"/>
              </v:shape>
            </v:group>
            <v:group style="position:absolute;left:841;top:540;width:2;height:61" coordorigin="841,540" coordsize="2,61">
              <v:shape style="position:absolute;left:841;top:540;width:2;height:61" coordorigin="841,540" coordsize="0,61" path="m841,600l841,540e" filled="false" stroked="true" strokeweight=".406pt" strokecolor="#000000">
                <v:path arrowok="t"/>
              </v:shape>
            </v:group>
            <v:group style="position:absolute;left:841;top:122;width:2;height:61" coordorigin="841,122" coordsize="2,61">
              <v:shape style="position:absolute;left:841;top:122;width:2;height:61" coordorigin="841,122" coordsize="0,61" path="m841,122l841,182e" filled="false" stroked="true" strokeweight=".406pt" strokecolor="#000000">
                <v:path arrowok="t"/>
              </v:shape>
            </v:group>
            <v:group style="position:absolute;left:763;top:637;width:157;height:50" coordorigin="763,637" coordsize="157,50">
              <v:shape style="position:absolute;left:763;top:637;width:157;height:50" coordorigin="763,637" coordsize="157,50" path="m790,642l780,642,782,643,784,644,785,646,786,648,786,650,765,677,763,679,763,685,793,685,793,679,771,679,780,670,793,652,793,646,791,643,790,642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782,637l775,637,773,637,768,638,766,639,763,640,763,646,766,645,768,644,773,642,775,642,790,642,785,638,782,637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825,637l815,637,811,639,805,647,804,653,804,669,805,675,811,684,815,686,825,686,830,684,831,681,817,681,814,679,811,673,810,668,810,655,811,650,814,643,817,642,831,642,830,639,825,637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831,642l823,642,826,643,829,650,830,655,830,668,829,673,826,679,823,681,831,681,835,675,837,669,837,653,835,647,831,642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876,679l849,679,849,685,876,685,876,679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866,643l859,643,859,679,866,679,866,643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866,637l859,637,848,640,848,646,859,643,866,643,866,637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906,637l900,637,896,639,888,648,887,653,887,669,888,675,891,680,894,684,898,686,908,686,912,684,916,681,901,681,898,680,895,676,894,673,894,666,895,663,898,660,899,659,893,659,893,653,895,649,899,643,902,642,916,642,916,638,911,637,906,637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916,659l906,659,909,660,912,663,913,666,913,673,912,676,909,680,906,681,916,681,918,678,919,674,919,665,918,661,916,659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909,653l902,653,900,654,896,656,894,657,893,659,899,659,901,659,916,659,913,655,909,653xe" filled="true" fillcolor="#000000" stroked="false">
                <v:path arrowok="t"/>
                <v:fill type="solid"/>
              </v:shape>
              <v:shape style="position:absolute;left:763;top:637;width:157;height:50" coordorigin="763,637" coordsize="157,50" path="m916,642l907,642,911,643,916,644,916,642xe" filled="true" fillcolor="#000000" stroked="false">
                <v:path arrowok="t"/>
                <v:fill type="solid"/>
              </v:shape>
            </v:group>
            <v:group style="position:absolute;left:1070;top:122;width:2;height:478" coordorigin="1070,122" coordsize="2,478">
              <v:shape style="position:absolute;left:1070;top:122;width:2;height:478" coordorigin="1070,122" coordsize="0,478" path="m1070,600l1070,122e" filled="false" stroked="true" strokeweight=".203pt" strokecolor="#000000">
                <v:path arrowok="t"/>
                <v:stroke dashstyle="dash"/>
              </v:shape>
            </v:group>
            <v:group style="position:absolute;left:1070;top:540;width:2;height:61" coordorigin="1070,540" coordsize="2,61">
              <v:shape style="position:absolute;left:1070;top:540;width:2;height:61" coordorigin="1070,540" coordsize="0,61" path="m1070,600l1070,540e" filled="false" stroked="true" strokeweight=".406pt" strokecolor="#000000">
                <v:path arrowok="t"/>
              </v:shape>
            </v:group>
            <v:group style="position:absolute;left:1070;top:122;width:2;height:61" coordorigin="1070,122" coordsize="2,61">
              <v:shape style="position:absolute;left:1070;top:122;width:2;height:61" coordorigin="1070,122" coordsize="0,61" path="m1070,122l1070,182e" filled="false" stroked="true" strokeweight=".406pt" strokecolor="#000000">
                <v:path arrowok="t"/>
              </v:shape>
            </v:group>
            <v:group style="position:absolute;left:992;top:637;width:156;height:50" coordorigin="992,637" coordsize="156,50">
              <v:shape style="position:absolute;left:992;top:637;width:156;height:50" coordorigin="992,637" coordsize="156,50" path="m1019,642l1009,642,1011,643,1014,646,1015,648,1015,650,1014,655,1013,657,1012,659,1010,661,1009,662,1006,665,994,677,992,679,992,685,1022,685,1022,679,1000,679,1009,670,1022,652,1022,646,1020,643,1019,642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011,637l1004,637,1002,637,997,638,995,639,992,640,992,646,995,645,997,644,1002,642,1004,642,1019,642,1014,638,1011,637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055,637l1044,637,1040,639,1034,647,1033,653,1033,669,1034,675,1040,684,1044,686,1055,686,1059,684,1061,681,1046,681,1043,679,1040,673,1039,668,1039,655,1040,650,1043,643,1046,642,1061,642,1059,639,1055,637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061,642l1053,642,1055,643,1058,650,1059,655,1059,668,1058,673,1055,679,1053,681,1061,681,1064,675,1066,669,1066,653,1064,647,1061,642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105,679l1078,679,1078,685,1105,685,1105,679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095,643l1088,643,1088,679,1095,679,1095,643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095,637l1088,637,1077,640,1077,646,1088,643,1095,643,1095,637xe" filled="true" fillcolor="#000000" stroked="false">
                <v:path arrowok="t"/>
                <v:fill type="solid"/>
              </v:shape>
              <v:shape style="position:absolute;left:992;top:637;width:156;height:50" coordorigin="992,637" coordsize="156,50" path="m1147,637l1117,637,1117,643,1139,643,1123,685,1130,685,1147,640,1147,637xe" filled="true" fillcolor="#000000" stroked="false">
                <v:path arrowok="t"/>
                <v:fill type="solid"/>
              </v:shape>
            </v:group>
            <v:group style="position:absolute;left:1299;top:122;width:2;height:478" coordorigin="1299,122" coordsize="2,478">
              <v:shape style="position:absolute;left:1299;top:122;width:2;height:478" coordorigin="1299,122" coordsize="0,478" path="m1299,600l1299,122e" filled="false" stroked="true" strokeweight=".203pt" strokecolor="#000000">
                <v:path arrowok="t"/>
                <v:stroke dashstyle="dash"/>
              </v:shape>
            </v:group>
            <v:group style="position:absolute;left:1299;top:540;width:2;height:61" coordorigin="1299,540" coordsize="2,61">
              <v:shape style="position:absolute;left:1299;top:540;width:2;height:61" coordorigin="1299,540" coordsize="0,61" path="m1299,600l1299,540e" filled="false" stroked="true" strokeweight=".406pt" strokecolor="#000000">
                <v:path arrowok="t"/>
              </v:shape>
            </v:group>
            <v:group style="position:absolute;left:1299;top:122;width:2;height:61" coordorigin="1299,122" coordsize="2,61">
              <v:shape style="position:absolute;left:1299;top:122;width:2;height:61" coordorigin="1299,122" coordsize="0,61" path="m1299,122l1299,182e" filled="false" stroked="true" strokeweight=".406pt" strokecolor="#000000">
                <v:path arrowok="t"/>
              </v:shape>
            </v:group>
            <v:group style="position:absolute;left:1221;top:637;width:157;height:50" coordorigin="1221,637" coordsize="157,50">
              <v:shape style="position:absolute;left:1221;top:637;width:157;height:50" coordorigin="1221,637" coordsize="157,50" path="m1249,642l1238,642,1240,643,1244,646,1245,648,1245,650,1243,655,1242,657,1241,659,1239,661,1238,662,1235,665,1224,677,1221,679,1221,685,1251,685,1251,679,1229,679,1238,670,1251,652,1251,646,1249,643,1249,642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240,637l1233,637,1231,637,1226,638,1224,639,1221,640,1221,646,1224,645,1226,644,1231,642,1233,642,1249,642,1244,638,1240,637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284,637l1273,637,1269,639,1263,647,1262,653,1262,669,1263,675,1266,679,1269,684,1273,686,1284,686,1288,684,1290,681,1275,681,1273,679,1269,673,1268,668,1268,655,1269,650,1273,643,1275,642,1290,642,1288,639,1284,637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290,642l1282,642,1284,643,1287,650,1288,655,1288,668,1287,673,1284,679,1282,681,1290,681,1293,675,1295,669,1295,653,1293,647,1290,642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34,679l1307,679,1307,685,1334,685,1334,679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24,643l1318,643,1318,679,1324,679,1324,643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24,637l1318,637,1306,640,1306,646,1318,643,1324,643,1324,637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66,637l1356,637,1353,638,1347,642,1346,645,1346,652,1347,654,1350,658,1352,659,1355,660,1352,660,1349,662,1347,664,1346,666,1345,668,1345,676,1346,680,1352,684,1356,686,1366,686,1370,684,1375,681,1358,681,1356,680,1352,677,1351,674,1351,668,1352,666,1356,663,1358,662,1373,662,1373,662,1371,660,1367,660,1370,659,1372,658,1373,657,1358,657,1356,657,1353,654,1352,652,1352,647,1353,645,1356,642,1358,642,1374,642,1369,638,1366,637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73,662l1364,662,1367,663,1370,666,1371,668,1371,674,1370,677,1366,680,1364,681,1375,681,1376,680,1377,677,1377,668,1376,666,1373,662xe" filled="true" fillcolor="#000000" stroked="false">
                <v:path arrowok="t"/>
                <v:fill type="solid"/>
              </v:shape>
              <v:shape style="position:absolute;left:1221;top:637;width:157;height:50" coordorigin="1221,637" coordsize="157,50" path="m1374,642l1364,642,1366,642,1369,645,1370,647,1370,652,1369,654,1366,657,1364,657,1373,657,1375,654,1376,652,1376,645,1375,642,1374,642xe" filled="true" fillcolor="#000000" stroked="false">
                <v:path arrowok="t"/>
                <v:fill type="solid"/>
              </v:shape>
            </v:group>
            <v:group style="position:absolute;left:155;top:122;width:1145;height:478" coordorigin="155,122" coordsize="1145,478">
              <v:shape style="position:absolute;left:155;top:122;width:1145;height:478" coordorigin="155,122" coordsize="1145,478" path="m155,600l1299,600,1299,122,155,122,155,600xe" filled="false" stroked="true" strokeweight=".406pt" strokecolor="#000000">
                <v:path arrowok="t"/>
              </v:shape>
            </v:group>
            <v:group style="position:absolute;left:166;top:0;width:1118;height:105" coordorigin="166,0" coordsize="1118,105">
              <v:shape style="position:absolute;left:166;top:0;width:1118;height:105" coordorigin="166,0" coordsize="1118,105" path="m177,3l166,3,186,82,199,82,202,70,193,70,177,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224,14l216,14,232,82,246,82,249,70,238,70,224,14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222,3l210,3,193,70,202,70,216,14,224,14,222,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266,3l255,3,238,70,249,70,266,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287,23l277,23,277,82,287,82,287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287,0l277,0,277,12,287,12,287,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17,31l307,31,307,71,308,75,314,81,319,82,337,82,337,74,323,74,320,73,319,72,317,71,317,68,317,31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37,23l300,23,300,31,337,31,337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17,6l307,6,307,23,317,23,317,6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59,0l349,0,349,82,359,82,359,43,360,38,366,32,359,32,359,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95,30l380,30,384,32,388,37,389,41,389,82,399,82,399,38,397,32,395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385,22l374,22,370,23,364,26,361,29,359,32,366,32,366,32,371,30,395,30,390,24,385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428,23l418,23,418,82,428,82,428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428,0l418,0,418,12,428,12,428,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457,23l448,23,448,82,457,82,457,43,459,38,465,32,457,32,457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494,30l479,30,482,32,486,37,488,41,488,82,497,82,497,38,496,32,494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483,22l472,22,469,23,463,26,460,29,457,32,465,32,465,32,469,30,494,30,489,24,483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20,92l520,102,522,103,525,104,531,105,535,105,547,105,554,102,559,97,534,97,531,96,525,95,522,94,520,9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65,72l556,72,556,83,554,88,548,95,543,97,559,97,563,93,565,85,565,7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41,22l529,22,524,24,515,35,512,43,512,61,515,68,524,80,529,82,541,82,545,81,551,78,554,75,554,74,534,74,530,72,524,64,522,59,522,45,524,39,530,32,534,30,554,30,554,29,551,26,545,23,541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54,30l544,30,548,32,554,39,556,45,556,59,554,64,548,72,544,74,554,74,556,72,565,72,565,32,556,32,554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65,23l556,23,556,32,565,32,565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581,70l581,80,585,81,588,82,595,84,599,84,609,84,615,82,624,76,599,76,595,75,588,73,585,72,581,7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608,22l597,22,591,23,583,29,581,34,581,44,583,47,588,53,592,54,599,56,602,57,608,58,612,59,615,62,616,64,616,70,615,72,610,75,607,76,624,76,626,72,626,61,625,57,619,52,614,50,599,47,595,45,592,43,591,41,591,36,592,34,597,31,601,30,623,30,623,25,620,24,617,23,614,22,611,22,608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623,30l608,30,612,30,617,32,620,33,623,34,623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665,48l637,48,637,57,665,57,665,48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678,68l678,79,682,80,687,82,695,83,699,84,713,84,720,82,729,75,699,75,695,75,686,72,682,70,678,68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709,2l697,2,690,4,680,12,678,17,678,30,707,47,712,48,716,50,721,54,722,57,722,66,720,69,717,72,714,74,709,75,729,75,731,74,733,68,733,54,731,49,724,41,718,39,710,37,703,36,688,27,688,19,690,16,696,12,701,11,728,11,728,6,724,5,720,4,713,2,709,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728,11l710,11,713,11,721,13,724,14,728,16,728,11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759,23l749,23,749,82,759,82,759,43,760,39,766,32,759,32,759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794,30l779,30,782,31,786,37,787,41,787,82,797,82,797,43,799,38,802,34,795,34,794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832,30l818,30,821,31,825,37,826,41,826,82,835,82,835,38,834,32,832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822,22l812,22,808,23,801,27,798,30,795,34,802,34,804,32,808,30,832,30,827,24,822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782,22l774,22,770,23,764,26,761,29,759,32,766,32,766,32,770,30,794,30,792,27,786,23,782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896,30l880,30,884,31,890,36,891,39,891,45,869,45,862,47,853,53,851,58,851,71,853,75,860,82,865,84,876,84,880,83,886,80,889,77,890,76,870,76,867,75,862,71,861,68,861,60,862,57,868,53,874,53,901,53,901,39,899,33,896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01,73l891,73,891,82,901,82,901,7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01,53l891,53,891,61,890,66,883,74,879,76,890,76,891,73,901,73,901,5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884,22l872,22,869,22,866,23,863,23,859,24,856,26,856,35,858,33,862,32,868,30,871,30,896,30,891,24,884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31,23l921,23,921,82,931,82,931,44,932,39,938,32,931,32,931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46,22l942,23,935,26,933,29,931,32,938,32,942,30,956,30,955,22,953,22,946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56,30l948,30,952,31,956,32,956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75,31l966,31,966,71,967,75,973,81,978,82,995,82,995,74,981,74,979,73,976,71,975,68,975,31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95,23l958,23,958,31,995,31,995,2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975,6l966,6,966,23,975,23,975,6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005,68l1005,79,1010,80,1014,82,1023,83,1027,84,1040,84,1048,82,1057,75,1026,75,1022,75,1014,72,1010,70,1005,68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037,2l1024,2,1017,4,1008,12,1005,17,1005,30,1007,35,1014,42,1020,44,1034,47,1040,48,1044,50,1048,54,1050,57,1050,66,1048,69,1041,74,1037,75,1057,75,1058,74,1061,68,1061,54,1059,49,1051,41,1045,39,1037,37,1031,36,1025,35,1021,33,1017,30,1016,27,1016,19,1017,16,1024,12,1028,11,1056,11,1056,6,1052,5,1048,4,1040,2,1037,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056,11l1037,11,1041,11,1048,13,1052,14,1056,16,1056,11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05,22l1093,22,1086,24,1075,35,1073,43,1073,62,1075,70,1086,81,1093,84,1105,84,1108,84,1114,82,1117,81,1119,80,1119,76,1097,76,1092,74,1085,66,1083,60,1083,46,1085,40,1088,36,1092,32,1097,30,1119,30,1119,25,1117,24,1114,23,1108,22,1105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19,71l1117,73,1114,74,1108,75,1106,76,1119,76,1119,71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19,30l1106,30,1108,30,1114,32,1117,33,1119,34,1119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78,30l1161,30,1166,31,1171,36,1173,39,1173,45,1150,45,1144,47,1135,53,1133,58,1133,71,1134,75,1142,82,1146,84,1157,84,1161,83,1168,80,1171,77,1171,76,1151,76,1148,75,1144,71,1142,68,1142,60,1144,57,1150,53,1155,53,1183,53,1183,39,1181,33,1178,3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83,73l1173,73,1173,82,1183,82,1183,7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83,53l1173,53,1173,61,1171,66,1165,74,1160,76,1171,76,1173,73,1183,73,1183,53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166,22l1154,22,1151,22,1147,23,1144,23,1141,24,1137,26,1137,35,1140,33,1143,32,1149,30,1153,30,1178,30,1172,24,1166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212,0l1203,0,1203,82,1212,82,1212,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265,22l1249,22,1242,24,1231,36,1228,44,1228,63,1231,70,1242,81,1250,84,1263,84,1267,83,1274,82,1278,81,1281,79,1281,76,1253,76,1248,74,1241,67,1239,62,1239,55,1283,55,1283,47,1239,47,1239,42,1241,38,1248,31,1252,30,1277,30,1272,24,1265,22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281,70l1278,72,1274,73,1267,75,1263,76,1281,76,1281,70xe" filled="true" fillcolor="#000000" stroked="false">
                <v:path arrowok="t"/>
                <v:fill type="solid"/>
              </v:shape>
              <v:shape style="position:absolute;left:166;top:0;width:1118;height:105" coordorigin="166,0" coordsize="1118,105" path="m1277,30l1262,30,1266,31,1272,38,1273,42,1274,47,1239,47,1283,47,1283,41,1281,34,1277,30xe" filled="true" fillcolor="#000000" stroked="false">
                <v:path arrowok="t"/>
                <v:fill type="solid"/>
              </v:shape>
            </v:group>
            <v:group style="position:absolute;left:155;top:369;width:1145;height:210" coordorigin="155,369" coordsize="1145,210">
              <v:shape style="position:absolute;left:155;top:369;width:1145;height:210" coordorigin="155,369" coordsize="1145,210" path="m155,578l384,528,613,419,841,369,1070,387,1299,374e" filled="false" stroked="true" strokeweight=".203pt" strokecolor="#0000ff">
                <v:path arrowok="t"/>
              </v:shape>
            </v:group>
            <v:group style="position:absolute;left:130;top:578;width:49;height:2" coordorigin="130,578" coordsize="49,2">
              <v:shape style="position:absolute;left:130;top:578;width:49;height:2" coordorigin="130,578" coordsize="49,0" path="m130,578l179,578e" filled="false" stroked="true" strokeweight=".203pt" strokecolor="#0000ff">
                <v:path arrowok="t"/>
              </v:shape>
            </v:group>
            <v:group style="position:absolute;left:155;top:554;width:2;height:49" coordorigin="155,554" coordsize="2,49">
              <v:shape style="position:absolute;left:155;top:554;width:2;height:49" coordorigin="155,554" coordsize="0,49" path="m155,554l155,603e" filled="false" stroked="true" strokeweight=".203pt" strokecolor="#0000ff">
                <v:path arrowok="t"/>
              </v:shape>
            </v:group>
            <v:group style="position:absolute;left:359;top:528;width:49;height:2" coordorigin="359,528" coordsize="49,2">
              <v:shape style="position:absolute;left:359;top:528;width:49;height:2" coordorigin="359,528" coordsize="49,0" path="m359,528l408,528e" filled="false" stroked="true" strokeweight=".203pt" strokecolor="#0000ff">
                <v:path arrowok="t"/>
              </v:shape>
            </v:group>
            <v:group style="position:absolute;left:384;top:504;width:2;height:49" coordorigin="384,504" coordsize="2,49">
              <v:shape style="position:absolute;left:384;top:504;width:2;height:49" coordorigin="384,504" coordsize="0,49" path="m384,504l384,553e" filled="false" stroked="true" strokeweight=".203pt" strokecolor="#0000ff">
                <v:path arrowok="t"/>
              </v:shape>
            </v:group>
            <v:group style="position:absolute;left:589;top:419;width:49;height:2" coordorigin="589,419" coordsize="49,2">
              <v:shape style="position:absolute;left:589;top:419;width:49;height:2" coordorigin="589,419" coordsize="49,0" path="m589,419l637,419e" filled="false" stroked="true" strokeweight=".203pt" strokecolor="#0000ff">
                <v:path arrowok="t"/>
              </v:shape>
            </v:group>
            <v:group style="position:absolute;left:613;top:395;width:2;height:49" coordorigin="613,395" coordsize="2,49">
              <v:shape style="position:absolute;left:613;top:395;width:2;height:49" coordorigin="613,395" coordsize="0,49" path="m613,395l613,444e" filled="false" stroked="true" strokeweight=".203pt" strokecolor="#0000ff">
                <v:path arrowok="t"/>
              </v:shape>
            </v:group>
            <v:group style="position:absolute;left:817;top:369;width:49;height:2" coordorigin="817,369" coordsize="49,2">
              <v:shape style="position:absolute;left:817;top:369;width:49;height:2" coordorigin="817,369" coordsize="49,0" path="m817,369l866,369e" filled="false" stroked="true" strokeweight=".203pt" strokecolor="#0000ff">
                <v:path arrowok="t"/>
              </v:shape>
            </v:group>
            <v:group style="position:absolute;left:841;top:345;width:2;height:49" coordorigin="841,345" coordsize="2,49">
              <v:shape style="position:absolute;left:841;top:345;width:2;height:49" coordorigin="841,345" coordsize="0,49" path="m841,345l841,393e" filled="false" stroked="true" strokeweight=".203pt" strokecolor="#0000ff">
                <v:path arrowok="t"/>
              </v:shape>
            </v:group>
            <v:group style="position:absolute;left:1046;top:387;width:49;height:2" coordorigin="1046,387" coordsize="49,2">
              <v:shape style="position:absolute;left:1046;top:387;width:49;height:2" coordorigin="1046,387" coordsize="49,0" path="m1046,387l1095,387e" filled="false" stroked="true" strokeweight=".203pt" strokecolor="#0000ff">
                <v:path arrowok="t"/>
              </v:shape>
            </v:group>
            <v:group style="position:absolute;left:1070;top:362;width:2;height:49" coordorigin="1070,362" coordsize="2,49">
              <v:shape style="position:absolute;left:1070;top:362;width:2;height:49" coordorigin="1070,362" coordsize="0,49" path="m1070,362l1070,411e" filled="false" stroked="true" strokeweight=".203pt" strokecolor="#0000ff">
                <v:path arrowok="t"/>
              </v:shape>
            </v:group>
            <v:group style="position:absolute;left:1275;top:374;width:49;height:2" coordorigin="1275,374" coordsize="49,2">
              <v:shape style="position:absolute;left:1275;top:374;width:49;height:2" coordorigin="1275,374" coordsize="49,0" path="m1275,374l1324,374e" filled="false" stroked="true" strokeweight=".203pt" strokecolor="#0000ff">
                <v:path arrowok="t"/>
              </v:shape>
            </v:group>
            <v:group style="position:absolute;left:1299;top:349;width:2;height:49" coordorigin="1299,349" coordsize="2,49">
              <v:shape style="position:absolute;left:1299;top:349;width:2;height:49" coordorigin="1299,349" coordsize="0,49" path="m1299,349l1299,398e" filled="false" stroked="true" strokeweight=".203pt" strokecolor="#0000ff">
                <v:path arrowok="t"/>
              </v:shape>
            </v:group>
            <v:group style="position:absolute;left:155;top:122;width:1145;height:478" coordorigin="155,122" coordsize="1145,478">
              <v:shape style="position:absolute;left:155;top:122;width:1145;height:478" coordorigin="155,122" coordsize="1145,478" path="m155,600l1299,600,1299,122,155,122,155,600xe" filled="false" stroked="true" strokeweight=".406pt" strokecolor="#000000">
                <v:path arrowok="t"/>
              </v:shape>
            </v:group>
          </v:group>
        </w:pict>
      </w:r>
      <w:r>
        <w:rPr>
          <w:spacing w:val="116"/>
          <w:position w:val="-1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9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87.03299pt;margin-top:-116.66127pt;width:11.6pt;height:29.4pt;mso-position-horizontal-relative:page;mso-position-vertical-relative:paragraph;z-index:1648" coordorigin="7741,-2333" coordsize="232,588">
            <v:group style="position:absolute;left:7824;top:-1856;width:33;height:50" coordorigin="7824,-1856" coordsize="33,50">
              <v:shape style="position:absolute;left:7824;top:-1856;width:33;height:50" coordorigin="7824,-1856" coordsize="33,50" path="m7846,-1856l7836,-1856,7831,-1854,7826,-1846,7824,-1840,7824,-1824,7826,-1818,7831,-1809,7836,-1807,7846,-1807,7850,-1809,7852,-1812,7838,-1812,7835,-1814,7832,-1820,7831,-1825,7831,-1838,7832,-1843,7835,-1850,7838,-1851,7852,-1851,7850,-1854,7846,-1856xe" filled="true" fillcolor="#000000" stroked="false">
                <v:path arrowok="t"/>
                <v:fill type="solid"/>
              </v:shape>
              <v:shape style="position:absolute;left:7824;top:-1856;width:33;height:50" coordorigin="7824,-1856" coordsize="33,50" path="m7852,-1851l7844,-1851,7847,-1850,7850,-1843,7851,-1838,7851,-1825,7850,-1820,7847,-1814,7844,-1812,7852,-1812,7856,-1818,7857,-1824,7857,-1840,7856,-1846,7852,-1851xe" filled="true" fillcolor="#000000" stroked="false">
                <v:path arrowok="t"/>
                <v:fill type="solid"/>
              </v:shape>
            </v:group>
            <v:group style="position:absolute;left:7784;top:-1916;width:74;height:50" coordorigin="7784,-1916" coordsize="74,50">
              <v:shape style="position:absolute;left:7784;top:-1916;width:74;height:50" coordorigin="7784,-1916" coordsize="74,50" path="m7784,-1875l7784,-1868,7786,-1868,7788,-1867,7792,-1867,7802,-1866,7807,-1868,7811,-1872,7794,-1872,7792,-1872,7788,-1873,7786,-1874,7784,-1875xe" filled="true" fillcolor="#000000" stroked="false">
                <v:path arrowok="t"/>
                <v:fill type="solid"/>
              </v:shape>
              <v:shape style="position:absolute;left:7784;top:-1916;width:74;height:50" coordorigin="7784,-1916" coordsize="74,50" path="m7811,-1893l7800,-1893,7803,-1892,7807,-1888,7808,-1886,7808,-1879,7807,-1877,7803,-1873,7800,-1872,7811,-1872,7813,-1874,7814,-1877,7814,-1888,7813,-1891,7811,-1893xe" filled="true" fillcolor="#000000" stroked="false">
                <v:path arrowok="t"/>
                <v:fill type="solid"/>
              </v:shape>
              <v:shape style="position:absolute;left:7784;top:-1916;width:74;height:50" coordorigin="7784,-1916" coordsize="74,50" path="m7811,-1915l7786,-1915,7786,-1891,7791,-1893,7796,-1893,7811,-1893,7807,-1897,7805,-1898,7792,-1898,7792,-1909,7811,-1909,7811,-1915xe" filled="true" fillcolor="#000000" stroked="false">
                <v:path arrowok="t"/>
                <v:fill type="solid"/>
              </v:shape>
              <v:shape style="position:absolute;left:7784;top:-1916;width:74;height:50" coordorigin="7784,-1916" coordsize="74,50" path="m7803,-1899l7797,-1899,7794,-1898,7792,-1898,7805,-1898,7803,-1899xe" filled="true" fillcolor="#000000" stroked="false">
                <v:path arrowok="t"/>
                <v:fill type="solid"/>
              </v:shape>
              <v:shape style="position:absolute;left:7784;top:-1916;width:74;height:50" coordorigin="7784,-1916" coordsize="74,50" path="m7846,-1916l7835,-1916,7831,-1914,7826,-1905,7824,-1899,7824,-1883,7826,-1877,7831,-1869,7835,-1866,7846,-1866,7850,-1869,7852,-1872,7838,-1872,7835,-1873,7832,-1880,7831,-1885,7831,-1898,7832,-1902,7835,-1909,7838,-1911,7852,-1911,7850,-1914,7846,-1916xe" filled="true" fillcolor="#000000" stroked="false">
                <v:path arrowok="t"/>
                <v:fill type="solid"/>
              </v:shape>
              <v:shape style="position:absolute;left:7784;top:-1916;width:74;height:50" coordorigin="7784,-1916" coordsize="74,50" path="m7852,-1911l7844,-1911,7847,-1909,7850,-1902,7851,-1898,7851,-1885,7850,-1880,7847,-1873,7844,-1872,7852,-1872,7856,-1877,7857,-1883,7857,-1899,7856,-1905,7852,-1911xe" filled="true" fillcolor="#000000" stroked="false">
                <v:path arrowok="t"/>
                <v:fill type="solid"/>
              </v:shape>
            </v:group>
            <v:group style="position:absolute;left:7745;top:-1976;width:113;height:50" coordorigin="7745,-1976" coordsize="113,50">
              <v:shape style="position:absolute;left:7745;top:-1976;width:113;height:50" coordorigin="7745,-1976" coordsize="113,50" path="m7773,-1933l7746,-1933,7746,-1927,7773,-1927,7773,-1933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762,-1969l7756,-1969,7756,-1933,7762,-1933,7762,-1969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762,-1975l7756,-1975,7745,-1973,7745,-1967,7756,-1969,7762,-1969,7762,-1975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805,-1976l7794,-1976,7790,-1974,7785,-1965,7783,-1959,7783,-1943,7785,-1937,7790,-1929,7794,-1927,7805,-1927,7809,-1929,7811,-1932,7796,-1932,7794,-1933,7790,-1940,7790,-1945,7790,-1958,7790,-1963,7794,-1969,7796,-1971,7811,-1971,7809,-1974,7805,-1976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811,-1971l7803,-1971,7805,-1969,7809,-1963,7809,-1958,7809,-1945,7809,-1940,7805,-1933,7803,-1932,7811,-1932,7814,-1937,7816,-1943,7816,-1959,7814,-1965,7811,-1971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846,-1976l7836,-1976,7831,-1974,7826,-1965,7824,-1959,7824,-1943,7826,-1937,7831,-1929,7836,-1927,7846,-1927,7850,-1929,7852,-1932,7838,-1932,7835,-1933,7832,-1940,7831,-1945,7831,-1958,7832,-1963,7835,-1969,7838,-1971,7852,-1971,7850,-1974,7846,-1976xe" filled="true" fillcolor="#000000" stroked="false">
                <v:path arrowok="t"/>
                <v:fill type="solid"/>
              </v:shape>
              <v:shape style="position:absolute;left:7745;top:-1976;width:113;height:50" coordorigin="7745,-1976" coordsize="113,50" path="m7852,-1971l7844,-1971,7847,-1969,7850,-1963,7851,-1958,7851,-1945,7850,-1940,7847,-1933,7844,-1932,7852,-1932,7856,-1937,7857,-1943,7857,-1959,7856,-1965,7852,-1971xe" filled="true" fillcolor="#000000" stroked="false">
                <v:path arrowok="t"/>
                <v:fill type="solid"/>
              </v:shape>
            </v:group>
            <v:group style="position:absolute;left:7745;top:-2035;width:113;height:50" coordorigin="7745,-2035" coordsize="113,50">
              <v:shape style="position:absolute;left:7745;top:-2035;width:113;height:50" coordorigin="7745,-2035" coordsize="113,50" path="m7773,-1992l7746,-1992,7746,-1987,7773,-1987,7773,-1992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762,-2028l7756,-2028,7756,-1992,7762,-1992,7762,-2028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762,-2034l7756,-2034,7745,-2032,7745,-2026,7756,-2028,7762,-2028,7762,-2034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784,-1994l7784,-1988,7786,-1987,7788,-1987,7792,-1986,7802,-1986,7807,-1987,7811,-1991,7794,-1991,7792,-1992,7788,-1993,7786,-1993,7784,-1994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811,-2013l7800,-2013,7803,-2012,7807,-2008,7808,-2005,7808,-1999,7807,-1996,7803,-1992,7800,-1991,7811,-1991,7813,-1993,7815,-1997,7815,-2007,7813,-2011,7811,-2013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811,-2034l7786,-2034,7786,-2010,7791,-2012,7796,-2013,7811,-2013,7807,-2017,7805,-2017,7792,-2017,7792,-2029,7811,-2029,7811,-2034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803,-2018l7797,-2018,7795,-2018,7792,-2017,7805,-2017,7803,-2018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846,-2035l7836,-2035,7831,-2033,7826,-2025,7824,-2018,7824,-2002,7826,-1996,7831,-1988,7836,-1986,7846,-1986,7850,-1988,7852,-1991,7838,-1991,7835,-1993,7832,-1999,7831,-2004,7831,-2017,7832,-2022,7835,-2028,7838,-2030,7852,-2030,7850,-2033,7846,-2035xe" filled="true" fillcolor="#000000" stroked="false">
                <v:path arrowok="t"/>
                <v:fill type="solid"/>
              </v:shape>
              <v:shape style="position:absolute;left:7745;top:-2035;width:113;height:50" coordorigin="7745,-2035" coordsize="113,50" path="m7852,-2030l7844,-2030,7847,-2028,7850,-2022,7851,-2017,7851,-2004,7850,-1999,7847,-1993,7844,-1991,7852,-1991,7856,-1996,7857,-2002,7857,-2018,7856,-2025,7852,-2030xe" filled="true" fillcolor="#000000" stroked="false">
                <v:path arrowok="t"/>
                <v:fill type="solid"/>
              </v:shape>
            </v:group>
            <v:group style="position:absolute;left:7742;top:-2095;width:115;height:50" coordorigin="7742,-2095" coordsize="115,50">
              <v:shape style="position:absolute;left:7742;top:-2095;width:115;height:50" coordorigin="7742,-2095" coordsize="115,50" path="m7770,-2090l7759,-2090,7761,-2089,7765,-2086,7766,-2084,7766,-2081,7745,-2055,7742,-2052,7742,-2047,7772,-2047,7772,-2052,7750,-2052,7759,-2062,7772,-2080,7772,-2086,7771,-2089,7770,-2090xe" filled="true" fillcolor="#000000" stroked="false">
                <v:path arrowok="t"/>
                <v:fill type="solid"/>
              </v:shape>
              <v:shape style="position:absolute;left:7742;top:-2095;width:115;height:50" coordorigin="7742,-2095" coordsize="115,50" path="m7761,-2095l7754,-2095,7752,-2095,7748,-2094,7745,-2093,7743,-2092,7743,-2086,7745,-2087,7747,-2088,7752,-2089,7754,-2090,7770,-2090,7765,-2094,7761,-2095xe" filled="true" fillcolor="#000000" stroked="false">
                <v:path arrowok="t"/>
                <v:fill type="solid"/>
              </v:shape>
              <v:shape style="position:absolute;left:7742;top:-2095;width:115;height:50" coordorigin="7742,-2095" coordsize="115,50" path="m7805,-2095l7794,-2095,7790,-2093,7785,-2085,7783,-2079,7783,-2063,7785,-2057,7790,-2048,7794,-2046,7805,-2046,7809,-2048,7811,-2051,7796,-2051,7794,-2053,7790,-2059,7790,-2064,7790,-2077,7790,-2082,7794,-2088,7796,-2090,7811,-2090,7809,-2093,7805,-2095xe" filled="true" fillcolor="#000000" stroked="false">
                <v:path arrowok="t"/>
                <v:fill type="solid"/>
              </v:shape>
              <v:shape style="position:absolute;left:7742;top:-2095;width:115;height:50" coordorigin="7742,-2095" coordsize="115,50" path="m7811,-2090l7803,-2090,7805,-2088,7809,-2082,7809,-2077,7809,-2064,7809,-2059,7805,-2053,7803,-2051,7811,-2051,7814,-2057,7816,-2063,7816,-2079,7814,-2085,7811,-2090xe" filled="true" fillcolor="#000000" stroked="false">
                <v:path arrowok="t"/>
                <v:fill type="solid"/>
              </v:shape>
              <v:shape style="position:absolute;left:7742;top:-2095;width:115;height:50" coordorigin="7742,-2095" coordsize="115,50" path="m7846,-2095l7836,-2095,7831,-2093,7829,-2089,7826,-2085,7824,-2079,7824,-2063,7826,-2057,7831,-2048,7836,-2046,7846,-2046,7850,-2048,7852,-2051,7838,-2051,7835,-2053,7832,-2059,7831,-2064,7831,-2077,7832,-2082,7835,-2088,7838,-2090,7852,-2090,7850,-2093,7846,-2095xe" filled="true" fillcolor="#000000" stroked="false">
                <v:path arrowok="t"/>
                <v:fill type="solid"/>
              </v:shape>
              <v:shape style="position:absolute;left:7742;top:-2095;width:115;height:50" coordorigin="7742,-2095" coordsize="115,50" path="m7852,-2090l7844,-2090,7847,-2088,7850,-2082,7851,-2077,7851,-2064,7850,-2059,7847,-2053,7844,-2051,7852,-2051,7856,-2057,7857,-2063,7857,-2079,7856,-2085,7852,-2090xe" filled="true" fillcolor="#000000" stroked="false">
                <v:path arrowok="t"/>
                <v:fill type="solid"/>
              </v:shape>
            </v:group>
            <v:group style="position:absolute;left:7742;top:-2154;width:115;height:50" coordorigin="7742,-2154" coordsize="115,50">
              <v:shape style="position:absolute;left:7742;top:-2154;width:115;height:50" coordorigin="7742,-2154" coordsize="115,50" path="m7770,-2149l7759,-2149,7761,-2148,7765,-2145,7766,-2143,7766,-2141,7745,-2114,7742,-2112,7742,-2106,7772,-2106,7772,-2112,7750,-2112,7755,-2117,7772,-2139,7772,-2145,7771,-2148,7770,-2149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761,-2154l7754,-2154,7752,-2154,7748,-2153,7745,-2152,7743,-2151,7743,-2145,7745,-2146,7747,-2147,7752,-2149,7754,-2149,7770,-2149,7765,-2153,7761,-2154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784,-2114l7784,-2107,7786,-2107,7788,-2106,7792,-2105,7802,-2105,7807,-2107,7811,-2111,7794,-2111,7792,-2111,7788,-2112,7786,-2113,7784,-2114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811,-2132l7800,-2132,7803,-2131,7807,-2127,7808,-2125,7808,-2118,7807,-2116,7803,-2112,7800,-2111,7811,-2111,7813,-2112,7815,-2116,7815,-2126,7813,-2130,7811,-2132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811,-2154l7786,-2154,7786,-2130,7791,-2132,7796,-2132,7811,-2132,7807,-2136,7805,-2137,7792,-2137,7792,-2148,7811,-2148,7811,-2154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803,-2138l7797,-2138,7795,-2137,7792,-2137,7805,-2137,7803,-2138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846,-2154l7836,-2154,7831,-2152,7826,-2144,7824,-2138,7824,-2122,7826,-2116,7831,-2107,7836,-2105,7846,-2105,7850,-2107,7852,-2110,7838,-2110,7835,-2112,7832,-2119,7831,-2123,7831,-2136,7832,-2141,7835,-2148,7838,-2149,7852,-2149,7850,-2152,7846,-2154xe" filled="true" fillcolor="#000000" stroked="false">
                <v:path arrowok="t"/>
                <v:fill type="solid"/>
              </v:shape>
              <v:shape style="position:absolute;left:7742;top:-2154;width:115;height:50" coordorigin="7742,-2154" coordsize="115,50" path="m7852,-2149l7844,-2149,7847,-2148,7850,-2141,7851,-2136,7851,-2123,7850,-2119,7847,-2112,7844,-2110,7852,-2110,7856,-2116,7857,-2122,7857,-2138,7856,-2144,7852,-2149xe" filled="true" fillcolor="#000000" stroked="false">
                <v:path arrowok="t"/>
                <v:fill type="solid"/>
              </v:shape>
            </v:group>
            <v:group style="position:absolute;left:7742;top:-2214;width:115;height:50" coordorigin="7742,-2214" coordsize="115,50">
              <v:shape style="position:absolute;left:7742;top:-2214;width:115;height:50" coordorigin="7742,-2214" coordsize="115,50" path="m7742,-2173l7742,-2167,7745,-2166,7747,-2166,7751,-2165,7753,-2165,7761,-2165,7766,-2166,7771,-2170,7753,-2170,7750,-2170,7746,-2171,7744,-2172,7742,-2173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771,-2208l7759,-2208,7762,-2208,7765,-2205,7766,-2203,7766,-2198,7765,-2197,7762,-2194,7760,-2194,7751,-2194,7751,-2188,7760,-2188,7762,-2187,7766,-2184,7767,-2182,7767,-2176,7766,-2174,7762,-2171,7759,-2170,7771,-2170,7772,-2171,7774,-2175,7774,-2182,7773,-2185,7769,-2189,7767,-2190,7764,-2191,7767,-2192,7769,-2193,7772,-2197,7772,-2198,7773,-2205,7771,-2208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762,-2214l7753,-2214,7749,-2213,7746,-2212,7744,-2212,7744,-2206,7746,-2207,7748,-2207,7753,-2208,7754,-2208,7771,-2208,7765,-2213,7762,-2214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805,-2214l7794,-2214,7790,-2212,7785,-2203,7783,-2197,7783,-2181,7785,-2175,7790,-2167,7794,-2165,7805,-2165,7809,-2167,7811,-2170,7796,-2170,7794,-2171,7790,-2178,7790,-2183,7790,-2196,7790,-2201,7794,-2207,7796,-2209,7811,-2209,7809,-2212,7805,-2214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811,-2209l7803,-2209,7805,-2207,7809,-2201,7809,-2196,7809,-2183,7809,-2178,7805,-2171,7803,-2170,7811,-2170,7814,-2175,7816,-2181,7816,-2197,7814,-2203,7811,-2209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846,-2214l7836,-2214,7831,-2212,7826,-2203,7824,-2197,7824,-2181,7826,-2175,7831,-2167,7836,-2165,7846,-2165,7850,-2167,7852,-2170,7838,-2170,7835,-2171,7832,-2178,7831,-2183,7831,-2196,7832,-2201,7835,-2207,7838,-2209,7852,-2209,7850,-2212,7846,-2214xe" filled="true" fillcolor="#000000" stroked="false">
                <v:path arrowok="t"/>
                <v:fill type="solid"/>
              </v:shape>
              <v:shape style="position:absolute;left:7742;top:-2214;width:115;height:50" coordorigin="7742,-2214" coordsize="115,50" path="m7852,-2209l7844,-2209,7847,-2207,7850,-2201,7851,-2196,7851,-2183,7850,-2178,7847,-2171,7844,-2170,7852,-2170,7856,-2175,7857,-2181,7857,-2197,7856,-2203,7852,-2209xe" filled="true" fillcolor="#000000" stroked="false">
                <v:path arrowok="t"/>
                <v:fill type="solid"/>
              </v:shape>
            </v:group>
            <v:group style="position:absolute;left:7742;top:-2274;width:115;height:50" coordorigin="7742,-2274" coordsize="115,50">
              <v:shape style="position:absolute;left:7742;top:-2274;width:115;height:50" coordorigin="7742,-2274" coordsize="115,50" path="m7742,-2233l7742,-2227,7745,-2226,7747,-2226,7751,-2225,7753,-2225,7761,-2225,7766,-2226,7769,-2229,7771,-2230,7753,-2230,7750,-2230,7746,-2232,7744,-2232,7742,-2233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771,-2269l7759,-2269,7762,-2268,7765,-2265,7766,-2263,7766,-2259,7765,-2257,7762,-2254,7760,-2254,7751,-2254,7751,-2248,7760,-2248,7762,-2248,7766,-2244,7767,-2243,7767,-2236,7766,-2234,7762,-2231,7759,-2230,7771,-2230,7772,-2231,7774,-2235,7774,-2243,7773,-2245,7769,-2249,7767,-2251,7764,-2251,7767,-2252,7769,-2253,7772,-2257,7772,-2259,7773,-2265,7771,-2268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762,-2274l7753,-2274,7749,-2273,7746,-2273,7744,-2272,7744,-2266,7746,-2267,7748,-2268,7753,-2268,7754,-2269,7771,-2269,7765,-2273,7762,-2274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784,-2233l7784,-2227,7786,-2226,7788,-2226,7792,-2225,7802,-2225,7807,-2226,7811,-2230,7794,-2230,7792,-2230,7788,-2231,7786,-2232,7784,-2233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811,-2252l7800,-2252,7803,-2251,7807,-2247,7808,-2244,7808,-2238,7807,-2235,7805,-2233,7803,-2231,7800,-2230,7811,-2230,7813,-2232,7815,-2236,7815,-2246,7813,-2250,7811,-2252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811,-2273l7786,-2273,7786,-2249,7791,-2251,7796,-2252,7811,-2252,7807,-2256,7805,-2256,7792,-2256,7792,-2268,7811,-2268,7811,-2273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803,-2257l7797,-2257,7795,-2257,7792,-2256,7805,-2256,7803,-2257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846,-2274l7836,-2274,7831,-2272,7829,-2268,7826,-2263,7824,-2257,7824,-2241,7826,-2235,7831,-2227,7836,-2225,7846,-2225,7850,-2227,7852,-2230,7838,-2230,7835,-2232,7832,-2238,7831,-2243,7831,-2256,7832,-2261,7835,-2267,7838,-2269,7852,-2269,7850,-2272,7846,-2274xe" filled="true" fillcolor="#000000" stroked="false">
                <v:path arrowok="t"/>
                <v:fill type="solid"/>
              </v:shape>
              <v:shape style="position:absolute;left:7742;top:-2274;width:115;height:50" coordorigin="7742,-2274" coordsize="115,50" path="m7852,-2269l7844,-2269,7847,-2267,7850,-2261,7851,-2256,7851,-2243,7850,-2238,7847,-2232,7844,-2230,7852,-2230,7856,-2235,7857,-2241,7857,-2257,7856,-2263,7852,-2269xe" filled="true" fillcolor="#000000" stroked="false">
                <v:path arrowok="t"/>
                <v:fill type="solid"/>
              </v:shape>
            </v:group>
            <v:group style="position:absolute;left:7741;top:-2333;width:117;height:50" coordorigin="7741,-2333" coordsize="117,50">
              <v:shape style="position:absolute;left:7741;top:-2333;width:117;height:50" coordorigin="7741,-2333" coordsize="117,50" path="m7768,-2296l7762,-2296,7762,-2285,7768,-2285,7768,-2296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768,-2332l7760,-2332,7741,-2302,7741,-2296,7775,-2296,7775,-2301,7746,-2301,7762,-2327,7768,-2327,7768,-2332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768,-2327l7762,-2327,7762,-2301,7768,-2301,7768,-2327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805,-2333l7794,-2333,7790,-2331,7785,-2323,7783,-2317,7783,-2301,7785,-2295,7790,-2286,7794,-2284,7805,-2284,7809,-2286,7811,-2289,7796,-2289,7794,-2291,7790,-2297,7790,-2302,7790,-2315,7790,-2320,7794,-2327,7796,-2328,7811,-2328,7809,-2331,7805,-2333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811,-2328l7803,-2328,7805,-2327,7809,-2320,7809,-2315,7809,-2302,7809,-2297,7805,-2291,7803,-2289,7811,-2289,7814,-2295,7816,-2301,7816,-2317,7814,-2323,7811,-2328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846,-2333l7836,-2333,7831,-2331,7826,-2323,7824,-2317,7824,-2301,7826,-2295,7831,-2286,7836,-2284,7846,-2284,7850,-2286,7852,-2289,7838,-2289,7835,-2291,7832,-2297,7831,-2302,7831,-2315,7832,-2320,7835,-2327,7838,-2328,7852,-2328,7850,-2331,7846,-2333xe" filled="true" fillcolor="#000000" stroked="false">
                <v:path arrowok="t"/>
                <v:fill type="solid"/>
              </v:shape>
              <v:shape style="position:absolute;left:7741;top:-2333;width:117;height:50" coordorigin="7741,-2333" coordsize="117,50" path="m7852,-2328l7844,-2328,7847,-2327,7850,-2320,7851,-2315,7851,-2302,7850,-2297,7847,-2291,7844,-2289,7852,-2289,7856,-2295,7857,-2301,7857,-2317,7856,-2323,7852,-2328xe" filled="true" fillcolor="#000000" stroked="false">
                <v:path arrowok="t"/>
                <v:fill type="solid"/>
              </v:shape>
            </v:group>
            <v:group style="position:absolute;left:7817;top:-1795;width:156;height:50" coordorigin="7817,-1795" coordsize="156,50">
              <v:shape style="position:absolute;left:7817;top:-1795;width:156;height:50" coordorigin="7817,-1795" coordsize="156,50" path="m7845,-1790l7834,-1790,7836,-1789,7839,-1786,7840,-1784,7840,-1781,7819,-1755,7817,-1752,7817,-1747,7847,-1747,7847,-1752,7825,-1752,7837,-1765,7847,-1780,7847,-1786,7845,-1789,7845,-1790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836,-1795l7829,-1795,7827,-1795,7822,-1794,7820,-1793,7817,-1792,7817,-1786,7820,-1787,7822,-1788,7827,-1790,7829,-1790,7845,-1790,7840,-1794,7836,-1795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880,-1795l7869,-1795,7865,-1793,7859,-1785,7858,-1779,7858,-1763,7859,-1757,7865,-1748,7869,-1746,7880,-1746,7884,-1748,7886,-1751,7871,-1751,7868,-1753,7865,-1759,7864,-1764,7864,-1777,7865,-1782,7868,-1789,7871,-1790,7886,-1790,7884,-1793,7880,-1795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886,-1790l7878,-1790,7880,-1789,7883,-1782,7884,-1777,7884,-1764,7883,-1759,7880,-1753,7878,-1751,7886,-1751,7889,-1757,7891,-1763,7891,-1779,7889,-1785,7886,-1790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30,-1752l7903,-1752,7903,-1747,7930,-1747,7930,-1752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20,-1789l7913,-1789,7913,-1752,7920,-1752,7920,-1789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20,-1794l7913,-1794,7902,-1792,7902,-1786,7913,-1789,7920,-1789,7920,-1794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41,-1755l7941,-1749,7943,-1748,7946,-1747,7950,-1746,7952,-1746,7960,-1746,7964,-1747,7970,-1752,7951,-1752,7949,-1752,7945,-1753,7943,-1754,7941,-1755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70,-1790l7958,-1790,7961,-1789,7964,-1787,7965,-1785,7965,-1780,7964,-1778,7961,-1776,7958,-1775,7949,-1775,7949,-1770,7958,-1770,7961,-1769,7965,-1766,7966,-1764,7966,-1758,7965,-1756,7961,-1752,7958,-1752,7970,-1752,7971,-1753,7972,-1756,7972,-1764,7972,-1766,7968,-1771,7966,-1772,7963,-1773,7965,-1773,7968,-1775,7971,-1778,7971,-1780,7971,-1787,7970,-1790xe" filled="true" fillcolor="#000000" stroked="false">
                <v:path arrowok="t"/>
                <v:fill type="solid"/>
              </v:shape>
              <v:shape style="position:absolute;left:7817;top:-1795;width:156;height:50" coordorigin="7817,-1795" coordsize="156,50" path="m7960,-1795l7952,-1795,7947,-1794,7945,-1794,7943,-1793,7943,-1788,7945,-1788,7947,-1789,7951,-1790,7958,-1790,7970,-1790,7964,-1794,7960,-179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2.303009pt;margin-top:-89.766266pt;width:7.85pt;height:2.5pt;mso-position-horizontal-relative:page;mso-position-vertical-relative:paragraph;z-index:1672" coordorigin="8046,-1795" coordsize="157,50">
            <v:shape style="position:absolute;left:8046;top:-1795;width:157;height:50" coordorigin="8046,-1795" coordsize="157,50" path="m8074,-1790l8063,-1790,8065,-1789,8069,-1786,8069,-1784,8069,-1781,8049,-1755,8046,-1752,8046,-1747,8076,-1747,8076,-1752,8054,-1752,8066,-1765,8076,-1780,8076,-1786,8074,-1789,8074,-1790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065,-1795l8058,-1795,8056,-1795,8051,-1794,8049,-1793,8046,-1792,8046,-1786,8049,-1787,8051,-1788,8056,-1790,8058,-1790,8074,-1790,8069,-1794,8065,-1795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09,-1795l8098,-1795,8094,-1793,8088,-1785,8087,-1779,8087,-1763,8088,-1757,8094,-1748,8098,-1746,8109,-1746,8113,-1748,8115,-1751,8100,-1751,8098,-1753,8094,-1759,8093,-1764,8093,-1777,8094,-1782,8098,-1789,8100,-1790,8115,-1790,8113,-1793,8109,-1795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15,-1790l8107,-1790,8109,-1789,8112,-1782,8113,-1777,8113,-1764,8112,-1759,8109,-1753,8107,-1751,8115,-1751,8118,-1757,8120,-1763,8120,-1779,8118,-1785,8115,-1790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59,-1752l8132,-1752,8132,-1747,8159,-1747,8159,-1752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49,-1789l8143,-1789,8143,-1752,8149,-1752,8149,-1789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49,-1794l8142,-1794,8131,-1792,8131,-1786,8143,-1789,8149,-1789,8149,-1794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96,-1758l8190,-1758,8190,-1747,8196,-1747,8196,-1758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96,-1794l8188,-1794,8169,-1764,8169,-1758,8203,-1758,8203,-1764,8174,-1764,8190,-1789,8196,-1789,8196,-1794xe" filled="true" fillcolor="#000000" stroked="false">
              <v:path arrowok="t"/>
              <v:fill type="solid"/>
            </v:shape>
            <v:shape style="position:absolute;left:8046;top:-1795;width:157;height:50" coordorigin="8046,-1795" coordsize="157,50" path="m8196,-1789l8190,-1789,8190,-1764,8196,-1764,8196,-17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3.760986pt;margin-top:-89.766266pt;width:7.75pt;height:2.5pt;mso-position-horizontal-relative:page;mso-position-vertical-relative:paragraph;z-index:1696" coordorigin="8275,-1795" coordsize="155,50">
            <v:shape style="position:absolute;left:8275;top:-1795;width:155;height:50" coordorigin="8275,-1795" coordsize="155,50" path="m8303,-1790l8292,-1790,8294,-1789,8298,-1786,8299,-1784,8299,-1781,8278,-1755,8275,-1752,8275,-1747,8305,-1747,8305,-1752,8283,-1752,8295,-1765,8305,-1780,8305,-1786,8304,-1789,8303,-1790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294,-1795l8287,-1795,8285,-1795,8281,-1794,8278,-1793,8276,-1792,8276,-1786,8278,-1787,8280,-1788,8285,-1790,8287,-1790,8303,-1790,8298,-1794,8294,-1795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38,-1795l8327,-1795,8323,-1793,8320,-1789,8317,-1785,8316,-1779,8316,-1763,8317,-1757,8323,-1748,8327,-1746,8338,-1746,8342,-1748,8344,-1751,8329,-1751,8327,-1753,8323,-1759,8323,-1764,8323,-1777,8323,-1782,8327,-1789,8329,-1790,8344,-1790,8342,-1793,8338,-1795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44,-1790l8336,-1790,8338,-1789,8342,-1782,8342,-1777,8342,-1764,8342,-1759,8338,-1753,8336,-1751,8344,-1751,8347,-1757,8349,-1763,8349,-1779,8347,-1785,8344,-1790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88,-1752l8361,-1752,8361,-1747,8388,-1747,8388,-1752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78,-1789l8372,-1789,8372,-1752,8378,-1752,8378,-1789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78,-1794l8372,-1794,8360,-1792,8360,-1786,8372,-1789,8378,-1789,8378,-1794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399,-1755l8399,-1748,8402,-1748,8404,-1747,8408,-1746,8418,-1746,8422,-1748,8427,-1752,8410,-1752,8407,-1752,8403,-1753,8401,-1754,8399,-1755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427,-1773l8415,-1773,8418,-1772,8423,-1768,8424,-1766,8424,-1759,8423,-1756,8418,-1753,8415,-1752,8427,-1752,8429,-1753,8430,-1757,8430,-1767,8429,-1771,8427,-1773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427,-1794l8401,-1794,8401,-1771,8407,-1772,8412,-1773,8427,-1773,8422,-1777,8421,-1777,8407,-1777,8407,-1789,8427,-1789,8427,-1794xe" filled="true" fillcolor="#000000" stroked="false">
              <v:path arrowok="t"/>
              <v:fill type="solid"/>
            </v:shape>
            <v:shape style="position:absolute;left:8275;top:-1795;width:155;height:50" coordorigin="8275,-1795" coordsize="155,50" path="m8418,-1778l8413,-1778,8410,-1778,8407,-1777,8421,-1777,8418,-17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5.178009pt;margin-top:-89.766266pt;width:7.85pt;height:2.5pt;mso-position-horizontal-relative:page;mso-position-vertical-relative:paragraph;z-index:1720" coordorigin="8504,-1795" coordsize="157,50">
            <v:shape style="position:absolute;left:8504;top:-1795;width:157;height:50" coordorigin="8504,-1795" coordsize="157,50" path="m8531,-1790l8520,-1790,8523,-1789,8526,-1786,8527,-1784,8527,-1781,8506,-1755,8504,-1752,8504,-1747,8534,-1747,8534,-1752,8511,-1752,8523,-1765,8533,-1780,8533,-1786,8532,-1789,8531,-1790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522,-1795l8515,-1795,8513,-1795,8509,-1794,8506,-1793,8504,-1792,8504,-1786,8506,-1787,8509,-1788,8513,-1790,8515,-1790,8531,-1790,8526,-1794,8522,-1795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566,-1795l8555,-1795,8551,-1793,8546,-1785,8544,-1779,8544,-1763,8546,-1757,8551,-1748,8555,-1746,8566,-1746,8570,-1748,8572,-1751,8557,-1751,8555,-1753,8552,-1759,8551,-1764,8551,-1777,8552,-1782,8555,-1789,8557,-1790,8572,-1790,8570,-1793,8566,-1795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572,-1790l8564,-1790,8567,-1789,8570,-1782,8571,-1777,8571,-1764,8570,-1759,8567,-1753,8564,-1751,8572,-1751,8576,-1757,8577,-1763,8577,-1779,8576,-1785,8572,-1790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17,-1752l8590,-1752,8590,-1747,8617,-1747,8617,-1752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06,-1789l8600,-1789,8600,-1752,8606,-1752,8606,-1789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06,-1794l8600,-1794,8589,-1792,8589,-1786,8600,-1789,8606,-1789,8606,-1794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47,-1795l8641,-1795,8636,-1793,8629,-1784,8627,-1778,8627,-1763,8629,-1757,8635,-1748,8639,-1746,8649,-1746,8653,-1748,8656,-1751,8641,-1751,8639,-1752,8636,-1756,8635,-1759,8635,-1766,8636,-1768,8639,-1772,8640,-1773,8634,-1773,8634,-1778,8635,-1783,8640,-1789,8643,-1790,8657,-1790,8657,-1793,8652,-1795,8647,-1795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57,-1773l8647,-1773,8649,-1772,8653,-1768,8654,-1766,8654,-1759,8653,-1756,8649,-1752,8647,-1751,8656,-1751,8659,-1754,8660,-1757,8660,-1767,8659,-1771,8657,-1773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49,-1778l8642,-1778,8640,-1778,8637,-1776,8635,-1775,8634,-1773,8640,-1773,8641,-1773,8657,-1773,8653,-1777,8649,-1778xe" filled="true" fillcolor="#000000" stroked="false">
              <v:path arrowok="t"/>
              <v:fill type="solid"/>
            </v:shape>
            <v:shape style="position:absolute;left:8504;top:-1795;width:157;height:50" coordorigin="8504,-1795" coordsize="157,50" path="m8657,-1790l8647,-1790,8652,-1789,8657,-1788,8657,-17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36.631012pt;margin-top:-89.766266pt;width:7.8pt;height:2.5pt;mso-position-horizontal-relative:page;mso-position-vertical-relative:paragraph;z-index:1744" coordorigin="8733,-1795" coordsize="156,50">
            <v:shape style="position:absolute;left:8733;top:-1795;width:156;height:50" coordorigin="8733,-1795" coordsize="156,50" path="m8760,-1790l8749,-1790,8752,-1789,8755,-1786,8756,-1784,8756,-1781,8735,-1755,8733,-1752,8733,-1747,8763,-1747,8763,-1752,8740,-1752,8752,-1765,8762,-1780,8762,-1786,8761,-1789,8760,-1790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751,-1795l8744,-1795,8742,-1795,8738,-1794,8736,-1793,8733,-1792,8733,-1786,8735,-1787,8738,-1788,8742,-1790,8744,-1790,8760,-1790,8755,-1794,8751,-1795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795,-1795l8785,-1795,8781,-1793,8775,-1785,8774,-1779,8774,-1763,8775,-1757,8781,-1748,8785,-1746,8795,-1746,8799,-1748,8801,-1751,8787,-1751,8784,-1753,8781,-1759,8780,-1764,8780,-1777,8781,-1782,8784,-1789,8787,-1790,8801,-1790,8799,-1793,8795,-1795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801,-1790l8793,-1790,8796,-1789,8799,-1782,8800,-1777,8800,-1764,8799,-1759,8796,-1753,8793,-1751,8801,-1751,8805,-1757,8806,-1763,8806,-1779,8805,-1785,8801,-1790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846,-1752l8819,-1752,8819,-1747,8846,-1747,8846,-1752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835,-1789l8829,-1789,8829,-1752,8835,-1752,8835,-1789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835,-1794l8829,-1794,8818,-1792,8818,-1786,8829,-1789,8835,-1789,8835,-1794xe" filled="true" fillcolor="#000000" stroked="false">
              <v:path arrowok="t"/>
              <v:fill type="solid"/>
            </v:shape>
            <v:shape style="position:absolute;left:8733;top:-1795;width:156;height:50" coordorigin="8733,-1795" coordsize="156,50" path="m8888,-1794l8857,-1794,8857,-1789,8880,-1789,8864,-1747,8870,-1747,8888,-1792,8888,-17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8.088989pt;margin-top:-89.766266pt;width:7.85pt;height:2.5pt;mso-position-horizontal-relative:page;mso-position-vertical-relative:paragraph;z-index:1768" coordorigin="8962,-1795" coordsize="157,50">
            <v:shape style="position:absolute;left:8962;top:-1795;width:157;height:50" coordorigin="8962,-1795" coordsize="157,50" path="m8989,-1790l8978,-1790,8981,-1789,8984,-1786,8985,-1784,8985,-1781,8964,-1755,8962,-1752,8962,-1747,8992,-1747,8992,-1752,8969,-1752,8986,-1770,8988,-1772,8990,-1775,8991,-1778,8992,-1780,8992,-1786,8990,-1789,8989,-1790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8980,-1795l8974,-1795,8972,-1795,8967,-1794,8965,-1793,8962,-1792,8962,-1786,8965,-1787,8967,-1788,8971,-1790,8974,-1790,8989,-1790,8984,-1794,8980,-1795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024,-1795l9014,-1795,9010,-1793,9007,-1789,9004,-1785,9003,-1779,9003,-1763,9004,-1757,9010,-1748,9014,-1746,9024,-1746,9028,-1748,9030,-1751,9016,-1751,9013,-1753,9010,-1759,9009,-1764,9009,-1777,9010,-1782,9013,-1789,9016,-1790,9030,-1790,9028,-1793,9024,-1795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030,-1790l9022,-1790,9025,-1789,9028,-1782,9029,-1777,9029,-1764,9028,-1759,9025,-1753,9022,-1751,9030,-1751,9034,-1757,9035,-1763,9035,-1779,9034,-1785,9030,-1790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075,-1752l9048,-1752,9048,-1747,9075,-1747,9075,-1752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065,-1789l9058,-1789,9058,-1752,9065,-1752,9065,-1789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065,-1794l9058,-1794,9047,-1792,9047,-1786,9058,-1789,9065,-1789,9065,-1794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106,-1795l9097,-1795,9093,-1794,9088,-1790,9087,-1787,9087,-1780,9087,-1778,9090,-1774,9093,-1773,9095,-1772,9092,-1772,9090,-1770,9086,-1766,9085,-1763,9086,-1755,9087,-1752,9092,-1747,9096,-1746,9107,-1746,9111,-1747,9115,-1751,9099,-1751,9096,-1752,9093,-1755,9092,-1758,9092,-1763,9093,-1766,9096,-1769,9099,-1770,9114,-1770,9114,-1770,9111,-1772,9108,-1772,9111,-1773,9113,-1774,9113,-1775,9099,-1775,9097,-1775,9094,-1778,9093,-1780,9093,-1785,9094,-1787,9097,-1790,9099,-1790,9115,-1790,9110,-1794,9106,-1795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114,-1770l9105,-1770,9107,-1769,9111,-1766,9111,-1763,9112,-1758,9111,-1755,9107,-1752,9105,-1751,9115,-1751,9117,-1752,9118,-1755,9118,-1763,9117,-1766,9114,-1770xe" filled="true" fillcolor="#000000" stroked="false">
              <v:path arrowok="t"/>
              <v:fill type="solid"/>
            </v:shape>
            <v:shape style="position:absolute;left:8962;top:-1795;width:157;height:50" coordorigin="8962,-1795" coordsize="157,50" path="m9115,-1790l9104,-1790,9107,-1790,9110,-1787,9110,-1785,9110,-1780,9110,-1778,9107,-1775,9104,-1775,9113,-1775,9116,-1778,9117,-1780,9117,-1787,9115,-1790,9115,-17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5.032997pt;margin-top:-43.499271pt;width:58pt;height:34.2pt;mso-position-horizontal-relative:page;mso-position-vertical-relative:paragraph;z-index:1816" coordorigin="1501,-870" coordsize="1160,684">
            <v:group style="position:absolute;left:1584;top:-296;width:33;height:50" coordorigin="1584,-296" coordsize="33,50">
              <v:shape style="position:absolute;left:1584;top:-296;width:33;height:50" coordorigin="1584,-296" coordsize="33,50" path="m1606,-296l1596,-296,1591,-294,1586,-286,1584,-280,1584,-264,1586,-258,1591,-249,1596,-247,1606,-247,1610,-249,1612,-252,1598,-252,1595,-254,1592,-260,1591,-265,1591,-278,1592,-283,1595,-290,1598,-291,1612,-291,1610,-294,1606,-296xe" filled="true" fillcolor="#000000" stroked="false">
                <v:path arrowok="t"/>
                <v:fill type="solid"/>
              </v:shape>
              <v:shape style="position:absolute;left:1584;top:-296;width:33;height:50" coordorigin="1584,-296" coordsize="33,50" path="m1612,-291l1604,-291,1607,-290,1610,-283,1611,-278,1611,-265,1610,-260,1607,-254,1604,-252,1612,-252,1616,-258,1617,-264,1617,-280,1616,-286,1612,-291xe" filled="true" fillcolor="#000000" stroked="false">
                <v:path arrowok="t"/>
                <v:fill type="solid"/>
              </v:shape>
            </v:group>
            <v:group style="position:absolute;left:1544;top:-356;width:74;height:50" coordorigin="1544,-356" coordsize="74,50">
              <v:shape style="position:absolute;left:1544;top:-356;width:74;height:50" coordorigin="1544,-356" coordsize="74,50" path="m1544,-316l1544,-309,1546,-309,1548,-308,1552,-307,1562,-307,1567,-309,1571,-313,1554,-313,1552,-313,1548,-314,1546,-315,1544,-316xe" filled="true" fillcolor="#000000" stroked="false">
                <v:path arrowok="t"/>
                <v:fill type="solid"/>
              </v:shape>
              <v:shape style="position:absolute;left:1544;top:-356;width:74;height:50" coordorigin="1544,-356" coordsize="74,50" path="m1571,-334l1560,-334,1563,-333,1567,-329,1568,-327,1568,-320,1567,-317,1563,-314,1560,-313,1571,-313,1573,-314,1574,-318,1574,-328,1573,-332,1571,-334xe" filled="true" fillcolor="#000000" stroked="false">
                <v:path arrowok="t"/>
                <v:fill type="solid"/>
              </v:shape>
              <v:shape style="position:absolute;left:1544;top:-356;width:74;height:50" coordorigin="1544,-356" coordsize="74,50" path="m1571,-356l1546,-356,1546,-332,1551,-334,1556,-334,1571,-334,1567,-338,1565,-339,1552,-339,1552,-350,1571,-350,1571,-356xe" filled="true" fillcolor="#000000" stroked="false">
                <v:path arrowok="t"/>
                <v:fill type="solid"/>
              </v:shape>
              <v:shape style="position:absolute;left:1544;top:-356;width:74;height:50" coordorigin="1544,-356" coordsize="74,50" path="m1563,-340l1557,-340,1554,-339,1552,-339,1565,-339,1563,-340xe" filled="true" fillcolor="#000000" stroked="false">
                <v:path arrowok="t"/>
                <v:fill type="solid"/>
              </v:shape>
              <v:shape style="position:absolute;left:1544;top:-356;width:74;height:50" coordorigin="1544,-356" coordsize="74,50" path="m1606,-356l1595,-356,1591,-354,1586,-346,1584,-340,1584,-324,1586,-318,1591,-309,1595,-307,1606,-307,1610,-309,1612,-312,1597,-312,1595,-314,1592,-320,1591,-325,1591,-338,1592,-343,1595,-350,1597,-351,1612,-351,1610,-354,1606,-356xe" filled="true" fillcolor="#000000" stroked="false">
                <v:path arrowok="t"/>
                <v:fill type="solid"/>
              </v:shape>
              <v:shape style="position:absolute;left:1544;top:-356;width:74;height:50" coordorigin="1544,-356" coordsize="74,50" path="m1612,-351l1604,-351,1607,-350,1610,-343,1611,-338,1611,-325,1610,-320,1607,-314,1604,-312,1612,-312,1616,-318,1617,-324,1617,-340,1616,-346,1612,-351xe" filled="true" fillcolor="#000000" stroked="false">
                <v:path arrowok="t"/>
                <v:fill type="solid"/>
              </v:shape>
            </v:group>
            <v:group style="position:absolute;left:1505;top:-416;width:113;height:50" coordorigin="1505,-416" coordsize="113,50">
              <v:shape style="position:absolute;left:1505;top:-416;width:113;height:50" coordorigin="1505,-416" coordsize="113,50" path="m1533,-373l1506,-373,1506,-367,1533,-367,1533,-373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522,-409l1516,-409,1516,-373,1522,-373,1522,-409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522,-415l1516,-415,1505,-413,1505,-407,1516,-409,1522,-409,1522,-415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565,-416l1554,-416,1550,-414,1544,-405,1543,-399,1543,-383,1544,-377,1550,-369,1554,-367,1565,-367,1569,-369,1571,-372,1556,-372,1554,-373,1550,-380,1550,-385,1550,-398,1550,-403,1554,-409,1556,-411,1571,-411,1569,-414,1565,-416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571,-411l1563,-411,1565,-409,1569,-403,1569,-398,1569,-385,1569,-380,1565,-373,1563,-372,1571,-372,1574,-377,1576,-383,1576,-399,1574,-405,1571,-411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606,-416l1596,-416,1591,-414,1586,-405,1584,-399,1584,-383,1586,-377,1591,-369,1596,-367,1606,-367,1610,-369,1612,-372,1598,-372,1595,-373,1592,-380,1591,-385,1591,-398,1592,-403,1595,-409,1598,-411,1612,-411,1610,-414,1606,-416xe" filled="true" fillcolor="#000000" stroked="false">
                <v:path arrowok="t"/>
                <v:fill type="solid"/>
              </v:shape>
              <v:shape style="position:absolute;left:1505;top:-416;width:113;height:50" coordorigin="1505,-416" coordsize="113,50" path="m1612,-411l1604,-411,1607,-409,1610,-403,1611,-398,1611,-385,1610,-380,1607,-373,1604,-372,1612,-372,1616,-377,1617,-383,1617,-399,1616,-405,1612,-411xe" filled="true" fillcolor="#000000" stroked="false">
                <v:path arrowok="t"/>
                <v:fill type="solid"/>
              </v:shape>
            </v:group>
            <v:group style="position:absolute;left:1505;top:-476;width:113;height:50" coordorigin="1505,-476" coordsize="113,50">
              <v:shape style="position:absolute;left:1505;top:-476;width:113;height:50" coordorigin="1505,-476" coordsize="113,50" path="m1533,-433l1506,-433,1506,-428,1533,-428,1533,-433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22,-469l1516,-469,1516,-433,1522,-433,1522,-469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22,-475l1516,-475,1505,-473,1505,-467,1516,-469,1522,-469,1522,-475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44,-435l1544,-429,1546,-428,1548,-428,1552,-427,1562,-427,1567,-428,1571,-432,1554,-432,1552,-432,1548,-433,1546,-434,1544,-435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71,-454l1560,-454,1563,-453,1567,-449,1568,-446,1568,-440,1567,-437,1563,-433,1560,-432,1571,-432,1573,-434,1574,-438,1574,-448,1573,-452,1571,-454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71,-475l1546,-475,1546,-451,1551,-453,1556,-454,1571,-454,1567,-457,1565,-458,1552,-458,1552,-470,1571,-470,1571,-475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563,-459l1557,-459,1554,-459,1552,-458,1565,-458,1563,-459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606,-476l1596,-476,1591,-474,1586,-465,1584,-459,1584,-443,1586,-437,1591,-429,1596,-427,1606,-427,1610,-429,1612,-432,1598,-432,1595,-433,1592,-440,1591,-445,1591,-458,1592,-463,1595,-469,1598,-471,1612,-471,1610,-474,1606,-476xe" filled="true" fillcolor="#000000" stroked="false">
                <v:path arrowok="t"/>
                <v:fill type="solid"/>
              </v:shape>
              <v:shape style="position:absolute;left:1505;top:-476;width:113;height:50" coordorigin="1505,-476" coordsize="113,50" path="m1612,-471l1604,-471,1607,-469,1610,-463,1611,-458,1611,-445,1610,-440,1607,-433,1604,-432,1612,-432,1616,-437,1617,-443,1617,-459,1616,-465,1612,-471xe" filled="true" fillcolor="#000000" stroked="false">
                <v:path arrowok="t"/>
                <v:fill type="solid"/>
              </v:shape>
            </v:group>
            <v:group style="position:absolute;left:1502;top:-535;width:115;height:50" coordorigin="1502,-535" coordsize="115,50">
              <v:shape style="position:absolute;left:1502;top:-535;width:115;height:50" coordorigin="1502,-535" coordsize="115,50" path="m1530,-530l1519,-530,1521,-529,1525,-526,1526,-524,1526,-521,1505,-495,1502,-492,1502,-487,1532,-487,1532,-492,1510,-492,1519,-502,1532,-520,1532,-526,1531,-529,1530,-530xe" filled="true" fillcolor="#000000" stroked="false">
                <v:path arrowok="t"/>
                <v:fill type="solid"/>
              </v:shape>
              <v:shape style="position:absolute;left:1502;top:-535;width:115;height:50" coordorigin="1502,-535" coordsize="115,50" path="m1521,-535l1514,-535,1512,-535,1510,-534,1508,-534,1505,-533,1503,-532,1503,-526,1505,-527,1507,-528,1512,-529,1514,-530,1530,-530,1525,-534,1521,-535xe" filled="true" fillcolor="#000000" stroked="false">
                <v:path arrowok="t"/>
                <v:fill type="solid"/>
              </v:shape>
              <v:shape style="position:absolute;left:1502;top:-535;width:115;height:50" coordorigin="1502,-535" coordsize="115,50" path="m1565,-535l1554,-535,1550,-533,1545,-525,1543,-519,1543,-503,1545,-497,1550,-488,1554,-486,1565,-486,1569,-488,1571,-491,1556,-491,1554,-493,1550,-499,1550,-504,1550,-517,1550,-522,1554,-528,1556,-530,1571,-530,1569,-533,1565,-535xe" filled="true" fillcolor="#000000" stroked="false">
                <v:path arrowok="t"/>
                <v:fill type="solid"/>
              </v:shape>
              <v:shape style="position:absolute;left:1502;top:-535;width:115;height:50" coordorigin="1502,-535" coordsize="115,50" path="m1571,-530l1563,-530,1565,-528,1569,-522,1569,-517,1569,-504,1569,-499,1565,-493,1563,-491,1571,-491,1574,-497,1576,-503,1576,-519,1574,-525,1571,-530xe" filled="true" fillcolor="#000000" stroked="false">
                <v:path arrowok="t"/>
                <v:fill type="solid"/>
              </v:shape>
              <v:shape style="position:absolute;left:1502;top:-535;width:115;height:50" coordorigin="1502,-535" coordsize="115,50" path="m1606,-535l1596,-535,1591,-533,1586,-525,1584,-519,1584,-503,1586,-497,1591,-488,1596,-486,1606,-486,1610,-488,1612,-491,1598,-491,1595,-493,1592,-499,1591,-504,1591,-517,1592,-522,1595,-528,1598,-530,1612,-530,1610,-533,1606,-535xe" filled="true" fillcolor="#000000" stroked="false">
                <v:path arrowok="t"/>
                <v:fill type="solid"/>
              </v:shape>
              <v:shape style="position:absolute;left:1502;top:-535;width:115;height:50" coordorigin="1502,-535" coordsize="115,50" path="m1612,-530l1604,-530,1607,-528,1610,-522,1611,-517,1611,-504,1610,-499,1607,-493,1604,-491,1612,-491,1616,-497,1617,-503,1617,-519,1616,-525,1612,-530xe" filled="true" fillcolor="#000000" stroked="false">
                <v:path arrowok="t"/>
                <v:fill type="solid"/>
              </v:shape>
            </v:group>
            <v:group style="position:absolute;left:1502;top:-595;width:115;height:50" coordorigin="1502,-595" coordsize="115,50">
              <v:shape style="position:absolute;left:1502;top:-595;width:115;height:50" coordorigin="1502,-595" coordsize="115,50" path="m1530,-590l1519,-590,1521,-589,1525,-586,1526,-584,1526,-581,1505,-555,1502,-552,1502,-547,1532,-547,1532,-552,1510,-552,1522,-565,1532,-580,1532,-586,1531,-589,1530,-590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521,-595l1514,-595,1512,-595,1508,-594,1505,-593,1503,-592,1503,-586,1505,-587,1507,-588,1512,-590,1514,-590,1530,-590,1525,-594,1521,-595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544,-555l1544,-548,1546,-548,1548,-547,1552,-546,1562,-546,1567,-548,1571,-552,1554,-552,1552,-552,1548,-553,1546,-554,1544,-555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571,-573l1560,-573,1563,-572,1567,-568,1568,-566,1568,-559,1567,-556,1563,-553,1560,-552,1571,-552,1573,-553,1574,-557,1574,-567,1573,-571,1571,-573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571,-594l1546,-594,1546,-571,1551,-572,1556,-573,1571,-573,1567,-577,1565,-577,1552,-577,1552,-589,1571,-589,1571,-594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563,-578l1557,-578,1554,-578,1552,-577,1565,-577,1563,-578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606,-595l1596,-595,1591,-593,1586,-585,1584,-579,1584,-563,1586,-557,1591,-548,1596,-546,1606,-546,1610,-548,1612,-551,1598,-551,1595,-553,1592,-559,1591,-564,1591,-577,1592,-582,1595,-589,1598,-590,1612,-590,1610,-593,1606,-595xe" filled="true" fillcolor="#000000" stroked="false">
                <v:path arrowok="t"/>
                <v:fill type="solid"/>
              </v:shape>
              <v:shape style="position:absolute;left:1502;top:-595;width:115;height:50" coordorigin="1502,-595" coordsize="115,50" path="m1612,-590l1604,-590,1607,-589,1610,-582,1611,-577,1611,-564,1610,-559,1607,-553,1604,-551,1612,-551,1616,-557,1617,-563,1617,-579,1616,-585,1612,-590xe" filled="true" fillcolor="#000000" stroked="false">
                <v:path arrowok="t"/>
                <v:fill type="solid"/>
              </v:shape>
            </v:group>
            <v:group style="position:absolute;left:1502;top:-655;width:115;height:50" coordorigin="1502,-655" coordsize="115,50">
              <v:shape style="position:absolute;left:1502;top:-655;width:115;height:50" coordorigin="1502,-655" coordsize="115,50" path="m1502,-614l1502,-608,1505,-607,1507,-606,1511,-606,1513,-605,1521,-605,1526,-607,1531,-611,1513,-611,1510,-611,1506,-612,1504,-613,1502,-614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531,-649l1519,-649,1522,-649,1525,-646,1526,-644,1526,-639,1525,-637,1522,-635,1520,-634,1511,-634,1511,-629,1520,-629,1522,-628,1526,-625,1527,-623,1527,-617,1526,-615,1522,-612,1519,-611,1531,-611,1532,-612,1534,-615,1534,-623,1533,-626,1529,-630,1527,-631,1524,-632,1527,-633,1529,-634,1532,-637,1532,-639,1533,-646,1531,-649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522,-655l1513,-654,1509,-654,1506,-653,1504,-653,1504,-647,1506,-648,1508,-648,1513,-649,1514,-649,1531,-649,1525,-654,1522,-655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565,-655l1554,-655,1550,-652,1545,-644,1543,-638,1543,-622,1545,-616,1550,-608,1554,-605,1565,-605,1569,-608,1571,-611,1556,-611,1554,-612,1550,-619,1550,-624,1550,-637,1550,-641,1554,-648,1556,-650,1571,-650,1569,-652,1565,-655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571,-650l1563,-650,1565,-648,1569,-641,1569,-637,1569,-624,1569,-619,1565,-612,1563,-611,1571,-611,1574,-616,1576,-622,1576,-638,1574,-644,1571,-650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606,-655l1596,-655,1591,-652,1586,-644,1584,-638,1584,-622,1586,-616,1591,-608,1596,-605,1606,-605,1610,-608,1612,-611,1598,-611,1595,-612,1592,-619,1591,-624,1591,-637,1592,-641,1595,-648,1598,-650,1612,-650,1610,-652,1606,-655xe" filled="true" fillcolor="#000000" stroked="false">
                <v:path arrowok="t"/>
                <v:fill type="solid"/>
              </v:shape>
              <v:shape style="position:absolute;left:1502;top:-655;width:115;height:50" coordorigin="1502,-655" coordsize="115,50" path="m1612,-650l1604,-650,1607,-648,1610,-641,1611,-637,1611,-624,1610,-619,1607,-612,1604,-611,1612,-611,1616,-616,1617,-622,1617,-638,1616,-644,1612,-650xe" filled="true" fillcolor="#000000" stroked="false">
                <v:path arrowok="t"/>
                <v:fill type="solid"/>
              </v:shape>
            </v:group>
            <v:group style="position:absolute;left:1502;top:-715;width:115;height:50" coordorigin="1502,-715" coordsize="115,50">
              <v:shape style="position:absolute;left:1502;top:-715;width:115;height:50" coordorigin="1502,-715" coordsize="115,50" path="m1502,-674l1502,-668,1505,-667,1507,-667,1511,-666,1513,-666,1521,-666,1526,-667,1531,-671,1513,-671,1510,-671,1506,-672,1504,-673,1502,-674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31,-709l1519,-709,1522,-709,1525,-706,1526,-704,1526,-699,1525,-698,1522,-695,1520,-694,1511,-694,1511,-689,1520,-689,1522,-688,1526,-685,1527,-683,1527,-677,1526,-675,1522,-672,1519,-671,1531,-671,1532,-672,1534,-676,1534,-683,1533,-686,1529,-690,1527,-691,1524,-692,1527,-693,1529,-694,1532,-698,1532,-699,1533,-706,1531,-709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22,-715l1513,-715,1509,-714,1506,-713,1504,-713,1504,-707,1506,-708,1508,-708,1513,-709,1514,-709,1531,-709,1525,-714,1522,-715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44,-674l1544,-668,1546,-667,1548,-666,1552,-666,1562,-666,1567,-667,1571,-671,1554,-671,1552,-671,1548,-672,1546,-673,1544,-674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71,-692l1560,-692,1563,-691,1567,-688,1568,-685,1568,-678,1567,-676,1563,-672,1560,-671,1571,-671,1573,-673,1574,-677,1574,-687,1573,-691,1571,-692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71,-714l1546,-714,1546,-690,1551,-692,1556,-692,1571,-692,1567,-696,1565,-697,1552,-697,1552,-708,1571,-708,1571,-714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563,-698l1557,-698,1554,-698,1552,-697,1565,-697,1563,-698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606,-715l1596,-715,1591,-713,1586,-704,1584,-698,1584,-682,1586,-676,1591,-668,1596,-666,1606,-666,1610,-668,1612,-671,1598,-671,1595,-672,1592,-679,1591,-684,1591,-697,1592,-702,1595,-708,1598,-710,1612,-710,1610,-713,1606,-715xe" filled="true" fillcolor="#000000" stroked="false">
                <v:path arrowok="t"/>
                <v:fill type="solid"/>
              </v:shape>
              <v:shape style="position:absolute;left:1502;top:-715;width:115;height:50" coordorigin="1502,-715" coordsize="115,50" path="m1612,-710l1604,-710,1607,-708,1610,-702,1611,-697,1611,-684,1610,-679,1607,-672,1604,-671,1612,-671,1616,-676,1617,-682,1617,-698,1616,-704,1612,-710xe" filled="true" fillcolor="#000000" stroked="false">
                <v:path arrowok="t"/>
                <v:fill type="solid"/>
              </v:shape>
            </v:group>
            <v:group style="position:absolute;left:1501;top:-774;width:117;height:50" coordorigin="1501,-774" coordsize="117,50">
              <v:shape style="position:absolute;left:1501;top:-774;width:117;height:50" coordorigin="1501,-774" coordsize="117,50" path="m1528,-737l1522,-737,1522,-726,1528,-726,1528,-737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528,-773l1520,-773,1501,-743,1501,-737,1535,-737,1535,-742,1506,-742,1522,-768,1528,-768,1528,-773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528,-768l1522,-768,1522,-742,1528,-742,1528,-768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565,-774l1554,-774,1550,-772,1545,-764,1543,-757,1543,-741,1545,-735,1550,-727,1554,-725,1565,-725,1569,-727,1571,-730,1556,-730,1554,-732,1550,-738,1550,-743,1550,-756,1550,-761,1554,-767,1556,-769,1571,-769,1569,-772,1565,-774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571,-769l1563,-769,1565,-767,1569,-761,1569,-756,1569,-743,1569,-738,1565,-732,1563,-730,1571,-730,1574,-735,1576,-741,1576,-757,1574,-764,1571,-769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606,-774l1596,-774,1591,-772,1586,-764,1584,-757,1584,-741,1586,-735,1591,-727,1596,-725,1606,-725,1610,-727,1612,-730,1598,-730,1595,-732,1592,-738,1591,-743,1591,-756,1592,-761,1595,-767,1598,-769,1612,-769,1610,-772,1606,-774xe" filled="true" fillcolor="#000000" stroked="false">
                <v:path arrowok="t"/>
                <v:fill type="solid"/>
              </v:shape>
              <v:shape style="position:absolute;left:1501;top:-774;width:117;height:50" coordorigin="1501,-774" coordsize="117,50" path="m1612,-769l1604,-769,1607,-767,1610,-761,1611,-756,1611,-743,1610,-738,1607,-732,1604,-730,1612,-730,1616,-735,1617,-741,1617,-757,1616,-764,1612,-769xe" filled="true" fillcolor="#000000" stroked="false">
                <v:path arrowok="t"/>
                <v:fill type="solid"/>
              </v:shape>
            </v:group>
            <v:group style="position:absolute;left:1577;top:-235;width:156;height:50" coordorigin="1577,-235" coordsize="156,50">
              <v:shape style="position:absolute;left:1577;top:-235;width:156;height:50" coordorigin="1577,-235" coordsize="156,50" path="m1604,-230l1594,-230,1596,-229,1598,-228,1599,-226,1600,-224,1600,-221,1579,-195,1577,-192,1577,-187,1607,-187,1607,-192,1585,-192,1594,-202,1607,-220,1607,-226,1605,-229,1604,-230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596,-235l1589,-235,1587,-235,1582,-234,1580,-233,1577,-232,1577,-226,1580,-227,1582,-228,1587,-230,1589,-230,1604,-230,1599,-234,1596,-235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640,-235l1629,-235,1625,-233,1619,-225,1618,-219,1618,-203,1619,-197,1625,-188,1629,-186,1640,-186,1644,-188,1646,-191,1631,-191,1628,-193,1625,-199,1624,-204,1624,-217,1625,-222,1628,-229,1631,-230,1646,-230,1644,-233,1640,-235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646,-230l1638,-230,1640,-229,1643,-222,1644,-217,1644,-204,1643,-199,1640,-193,1638,-191,1646,-191,1649,-197,1651,-203,1651,-219,1649,-225,1646,-230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690,-192l1663,-192,1663,-187,1690,-187,1690,-192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680,-229l1673,-229,1673,-192,1680,-192,1680,-229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680,-234l1673,-234,1662,-232,1662,-226,1673,-229,1680,-229,1680,-234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701,-195l1701,-189,1703,-188,1706,-187,1710,-186,1712,-186,1720,-186,1724,-187,1730,-192,1711,-192,1709,-192,1705,-193,1703,-194,1701,-195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730,-230l1718,-230,1721,-229,1724,-227,1725,-225,1725,-220,1724,-218,1721,-216,1718,-215,1709,-215,1709,-210,1718,-210,1721,-209,1725,-206,1726,-204,1726,-198,1725,-196,1721,-192,1718,-192,1730,-192,1731,-193,1732,-196,1732,-204,1732,-206,1728,-211,1726,-212,1723,-213,1725,-213,1728,-215,1731,-218,1731,-220,1731,-227,1730,-230xe" filled="true" fillcolor="#000000" stroked="false">
                <v:path arrowok="t"/>
                <v:fill type="solid"/>
              </v:shape>
              <v:shape style="position:absolute;left:1577;top:-235;width:156;height:50" coordorigin="1577,-235" coordsize="156,50" path="m1720,-235l1712,-235,1707,-234,1705,-234,1703,-233,1703,-228,1705,-228,1707,-229,1711,-230,1713,-230,1730,-230,1724,-234,1720,-235xe" filled="true" fillcolor="#000000" stroked="false">
                <v:path arrowok="t"/>
                <v:fill type="solid"/>
              </v:shape>
            </v:group>
            <v:group style="position:absolute;left:1790;top:-870;width:870;height:103" coordorigin="1790,-870" coordsize="870,103">
              <v:shape style="position:absolute;left:1790;top:-870;width:870;height:103" coordorigin="1790,-870" coordsize="870,103" path="m1791,-804l1791,-793,1795,-791,1800,-790,1808,-788,1812,-788,1826,-788,1833,-790,1842,-797,1812,-797,1808,-797,1799,-800,1795,-802,1791,-804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822,-870l1810,-870,1803,-868,1793,-860,1790,-854,1790,-841,1792,-837,1799,-830,1805,-827,1825,-824,1829,-822,1834,-817,1835,-814,1835,-806,1833,-803,1830,-800,1827,-798,1822,-797,1842,-797,1844,-798,1846,-804,1846,-818,1844,-823,1837,-831,1831,-833,1823,-835,1816,-836,1810,-837,1806,-839,1802,-842,1801,-845,1801,-852,1803,-856,1809,-860,1814,-861,1841,-861,1841,-866,1837,-867,1833,-868,1826,-870,1822,-87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841,-861l1823,-861,1826,-861,1833,-859,1837,-857,1841,-856,1841,-861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04,-842l1887,-842,1891,-841,1897,-836,1899,-832,1899,-827,1876,-827,1870,-825,1865,-822,1861,-819,1859,-813,1859,-801,1860,-797,1867,-790,1872,-788,1883,-788,1887,-789,1894,-792,1897,-795,1897,-796,1877,-796,1874,-797,1869,-801,1868,-804,1868,-812,1870,-815,1876,-818,1881,-819,1909,-819,1909,-832,1906,-839,1904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09,-799l1899,-799,1899,-790,1909,-790,1909,-79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09,-819l1899,-819,1899,-811,1897,-806,1891,-798,1886,-796,1897,-796,1899,-799,1909,-799,1909,-81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892,-850l1880,-850,1877,-850,1870,-849,1866,-847,1863,-846,1863,-837,1866,-839,1869,-840,1875,-842,1879,-842,1904,-842,1898,-848,1892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38,-849l1928,-849,1928,-790,1938,-790,1938,-829,1939,-833,1945,-840,1938,-840,1938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73,-842l1958,-842,1961,-840,1966,-835,1967,-831,1967,-790,1976,-790,1976,-829,1978,-833,1981,-837,1975,-837,1973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11,-842l1997,-842,2000,-840,2004,-835,2005,-831,2005,-790,2015,-790,2015,-833,2013,-839,2011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02,-850l1991,-850,1987,-849,1980,-845,1977,-842,1975,-837,1981,-837,1984,-840,1988,-842,2011,-842,2006,-848,2002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1961,-850l1953,-850,1949,-849,1943,-846,1940,-843,1938,-840,1945,-840,1945,-840,1949,-842,1973,-842,1971,-845,1965,-849,1961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30,-802l2030,-792,2034,-790,2037,-790,2044,-788,2047,-788,2058,-788,2064,-790,2068,-793,2073,-796,2047,-796,2044,-797,2037,-799,2033,-800,2030,-80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56,-850l2046,-850,2040,-849,2032,-843,2030,-838,2030,-828,2031,-825,2037,-819,2041,-817,2047,-816,2051,-815,2057,-814,2061,-813,2064,-810,2065,-808,2065,-802,2064,-800,2059,-797,2055,-796,2073,-796,2075,-800,2075,-811,2074,-815,2068,-820,2063,-822,2047,-825,2044,-827,2040,-829,2040,-831,2040,-836,2041,-838,2046,-841,2049,-842,2072,-842,2072,-847,2069,-848,2066,-849,2060,-850,2056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72,-842l2057,-842,2060,-842,2066,-840,2069,-839,2072,-838,2072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099,-849l2089,-849,2089,-805,2091,-799,2098,-790,2103,-788,2114,-788,2118,-789,2124,-792,2127,-795,2128,-797,2108,-797,2105,-798,2100,-804,2099,-808,2099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139,-799l2129,-799,2129,-790,2139,-790,2139,-79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139,-849l2129,-849,2129,-809,2128,-805,2122,-798,2117,-797,2128,-797,2129,-799,2139,-799,2139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168,-849l2159,-849,2159,-790,2168,-790,2168,-829,2170,-833,2176,-840,2168,-840,2168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05,-842l2190,-842,2193,-840,2197,-835,2198,-831,2198,-790,2208,-790,2208,-834,2206,-840,2205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194,-850l2183,-850,2180,-849,2173,-846,2171,-843,2168,-840,2176,-840,2176,-840,2180,-842,2205,-842,2199,-848,2194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30,-780l2230,-770,2233,-769,2236,-768,2242,-767,2246,-767,2258,-767,2265,-769,2270,-775,2245,-775,2242,-775,2236,-777,2233,-778,2230,-78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76,-800l2267,-800,2267,-788,2265,-783,2259,-777,2254,-775,2270,-775,2274,-779,2276,-787,2276,-80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52,-850l2240,-850,2234,-847,2226,-836,2223,-829,2223,-811,2226,-803,2234,-792,2240,-790,2252,-790,2256,-790,2262,-794,2265,-797,2265,-798,2245,-798,2241,-800,2235,-807,2233,-813,2233,-827,2235,-832,2241,-840,2245,-842,2265,-842,2265,-843,2262,-846,2256,-849,2252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65,-842l2255,-842,2259,-840,2265,-832,2267,-827,2267,-813,2265,-807,2259,-800,2255,-798,2265,-798,2267,-800,2276,-800,2276,-840,2267,-840,2265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276,-849l2267,-849,2267,-840,2276,-840,2276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320,-824l2291,-824,2291,-815,2320,-815,2320,-824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346,-869l2336,-869,2336,-790,2346,-790,2346,-86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400,-869l2368,-869,2368,-790,2378,-790,2378,-821,2400,-821,2407,-823,2415,-830,2378,-830,2378,-860,2415,-860,2407,-867,2400,-86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415,-860l2397,-860,2400,-858,2406,-853,2407,-850,2407,-840,2406,-837,2400,-831,2397,-830,2415,-830,2416,-831,2419,-837,2419,-853,2416,-859,2415,-86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472,-870l2455,-870,2445,-866,2432,-852,2428,-842,2428,-816,2432,-806,2445,-792,2455,-788,2472,-788,2476,-789,2480,-790,2484,-791,2488,-793,2492,-796,2492,-797,2458,-797,2452,-800,2442,-811,2440,-819,2440,-839,2442,-847,2452,-858,2458,-861,2492,-861,2492,-862,2488,-865,2484,-867,2476,-869,2472,-87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492,-807l2488,-803,2485,-801,2476,-798,2472,-797,2492,-797,2492,-807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492,-861l2472,-861,2476,-860,2485,-857,2488,-855,2492,-851,2492,-861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550,-842l2533,-842,2537,-841,2543,-836,2545,-832,2545,-827,2522,-827,2515,-825,2507,-819,2504,-813,2504,-801,2506,-797,2513,-790,2518,-788,2529,-788,2533,-789,2540,-792,2542,-795,2543,-796,2523,-796,2520,-797,2515,-801,2514,-804,2514,-812,2516,-815,2522,-818,2527,-819,2554,-819,2554,-832,2552,-839,2550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554,-799l2545,-799,2545,-790,2554,-790,2554,-79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554,-819l2545,-819,2545,-811,2543,-806,2536,-798,2532,-796,2543,-796,2545,-799,2554,-799,2554,-81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537,-850l2526,-850,2522,-850,2519,-849,2516,-849,2512,-847,2509,-846,2509,-837,2512,-839,2515,-840,2521,-842,2524,-842,2550,-842,2544,-848,2537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584,-849l2574,-849,2574,-790,2584,-790,2584,-829,2585,-833,2591,-840,2584,-840,2584,-849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619,-842l2604,-842,2607,-840,2611,-835,2612,-831,2612,-790,2622,-790,2622,-829,2624,-833,2627,-837,2620,-837,2619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657,-842l2643,-842,2646,-840,2650,-835,2651,-831,2651,-790,2660,-790,2660,-833,2659,-839,2657,-842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647,-850l2637,-850,2633,-849,2626,-845,2623,-842,2620,-837,2627,-837,2629,-840,2633,-842,2657,-842,2652,-848,2647,-850xe" filled="true" fillcolor="#000000" stroked="false">
                <v:path arrowok="t"/>
                <v:fill type="solid"/>
              </v:shape>
              <v:shape style="position:absolute;left:1790;top:-870;width:870;height:103" coordorigin="1790,-870" coordsize="870,103" path="m2607,-850l2599,-850,2595,-849,2589,-846,2586,-843,2584,-840,2591,-840,2591,-840,2595,-842,2619,-842,2617,-845,2611,-849,2607,-85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90.304001pt;margin-top:-11.76627pt;width:7.85pt;height:2.5pt;mso-position-horizontal-relative:page;mso-position-vertical-relative:paragraph;z-index:1840" coordorigin="1806,-235" coordsize="157,50">
            <v:shape style="position:absolute;left:1806;top:-235;width:157;height:50" coordorigin="1806,-235" coordsize="157,50" path="m1834,-230l1823,-230,1825,-229,1829,-226,1829,-224,1829,-221,1809,-195,1806,-192,1806,-187,1836,-187,1836,-192,1814,-192,1823,-202,1836,-220,1836,-226,1834,-229,1834,-230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825,-235l1818,-235,1816,-235,1811,-234,1809,-233,1806,-232,1806,-226,1809,-227,1811,-228,1816,-230,1818,-230,1834,-230,1829,-234,1825,-235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869,-235l1858,-235,1854,-233,1848,-225,1847,-219,1847,-203,1848,-197,1854,-188,1858,-186,1869,-186,1873,-188,1875,-191,1860,-191,1858,-193,1854,-199,1853,-204,1853,-217,1854,-222,1858,-229,1860,-230,1875,-230,1873,-233,1869,-235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875,-230l1867,-230,1869,-229,1872,-222,1873,-217,1873,-204,1872,-199,1869,-193,1867,-191,1875,-191,1878,-197,1880,-203,1880,-219,1878,-225,1875,-230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19,-192l1892,-192,1892,-187,1919,-187,1919,-192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09,-229l1903,-229,1903,-192,1909,-192,1909,-229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09,-234l1902,-234,1891,-232,1891,-226,1903,-229,1909,-229,1909,-234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56,-198l1950,-198,1950,-187,1956,-187,1956,-198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56,-234l1948,-234,1929,-204,1929,-198,1963,-198,1963,-204,1934,-204,1950,-229,1956,-229,1956,-234xe" filled="true" fillcolor="#000000" stroked="false">
              <v:path arrowok="t"/>
              <v:fill type="solid"/>
            </v:shape>
            <v:shape style="position:absolute;left:1806;top:-235;width:157;height:50" coordorigin="1806,-235" coordsize="157,50" path="m1956,-229l1950,-229,1950,-204,1956,-204,1956,-22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1.761002pt;margin-top:-11.76627pt;width:7.75pt;height:2.5pt;mso-position-horizontal-relative:page;mso-position-vertical-relative:paragraph;z-index:1864" coordorigin="2035,-235" coordsize="155,50">
            <v:shape style="position:absolute;left:2035;top:-235;width:155;height:50" coordorigin="2035,-235" coordsize="155,50" path="m2063,-230l2052,-230,2054,-229,2058,-226,2059,-224,2059,-221,2038,-195,2035,-192,2035,-187,2065,-187,2065,-192,2043,-192,2052,-202,2065,-220,2065,-226,2064,-229,2063,-230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054,-235l2047,-235,2045,-235,2041,-234,2038,-233,2036,-232,2036,-226,2038,-227,2040,-228,2045,-230,2047,-230,2063,-230,2058,-234,2054,-235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098,-235l2087,-235,2083,-233,2077,-225,2076,-219,2076,-203,2077,-197,2083,-188,2087,-186,2098,-186,2102,-188,2104,-191,2089,-191,2087,-193,2083,-199,2083,-204,2083,-217,2083,-222,2087,-229,2089,-230,2104,-230,2102,-233,2098,-235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04,-230l2096,-230,2098,-229,2102,-222,2102,-217,2102,-204,2102,-199,2098,-193,2096,-191,2104,-191,2107,-197,2109,-203,2109,-219,2107,-225,2104,-230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49,-192l2121,-192,2121,-187,2149,-187,2149,-192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38,-229l2132,-229,2132,-192,2138,-192,2138,-229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38,-234l2132,-234,2120,-232,2120,-226,2132,-229,2138,-229,2138,-234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60,-195l2160,-188,2162,-188,2164,-187,2168,-186,2178,-186,2182,-188,2187,-192,2170,-192,2167,-192,2163,-193,2161,-194,2160,-195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87,-213l2176,-213,2178,-212,2183,-208,2184,-206,2184,-199,2183,-196,2178,-193,2176,-192,2187,-192,2189,-193,2190,-197,2190,-207,2189,-211,2187,-213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87,-234l2162,-234,2162,-211,2167,-212,2172,-213,2187,-213,2182,-217,2181,-217,2167,-217,2167,-229,2187,-229,2187,-234xe" filled="true" fillcolor="#000000" stroked="false">
              <v:path arrowok="t"/>
              <v:fill type="solid"/>
            </v:shape>
            <v:shape style="position:absolute;left:2035;top:-235;width:155;height:50" coordorigin="2035,-235" coordsize="155,50" path="m2178,-218l2173,-218,2170,-218,2167,-217,2181,-217,2178,-2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3.178001pt;margin-top:-11.76627pt;width:7.85pt;height:2.5pt;mso-position-horizontal-relative:page;mso-position-vertical-relative:paragraph;z-index:1888" coordorigin="2264,-235" coordsize="157,50">
            <v:shape style="position:absolute;left:2264;top:-235;width:157;height:50" coordorigin="2264,-235" coordsize="157,50" path="m2291,-230l2280,-230,2283,-229,2284,-228,2286,-226,2287,-224,2287,-221,2266,-195,2264,-192,2264,-187,2294,-187,2294,-192,2271,-192,2280,-202,2293,-220,2293,-226,2292,-229,2291,-230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282,-235l2275,-235,2273,-235,2269,-234,2266,-233,2264,-232,2264,-226,2266,-227,2269,-228,2273,-230,2275,-230,2291,-230,2286,-234,2282,-235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326,-235l2315,-235,2311,-233,2306,-225,2304,-219,2304,-203,2306,-197,2311,-188,2315,-186,2326,-186,2330,-188,2332,-191,2317,-191,2315,-193,2312,-199,2311,-204,2311,-217,2312,-222,2315,-229,2317,-230,2332,-230,2330,-233,2326,-235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332,-230l2324,-230,2327,-229,2330,-222,2331,-217,2331,-204,2330,-199,2327,-193,2324,-191,2332,-191,2336,-197,2337,-203,2337,-219,2336,-225,2332,-230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377,-192l2350,-192,2350,-187,2377,-187,2377,-192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366,-229l2360,-229,2360,-192,2366,-192,2366,-229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366,-234l2360,-234,2349,-232,2349,-226,2360,-229,2366,-229,2366,-234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407,-235l2401,-235,2396,-233,2389,-224,2387,-218,2387,-203,2389,-197,2395,-188,2399,-186,2409,-186,2413,-188,2416,-191,2401,-191,2399,-192,2396,-196,2395,-199,2395,-206,2396,-208,2399,-212,2400,-213,2394,-213,2394,-218,2395,-223,2400,-228,2403,-230,2417,-230,2417,-233,2412,-235,2407,-235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417,-213l2407,-213,2409,-212,2413,-208,2414,-206,2414,-199,2413,-196,2409,-192,2407,-191,2416,-191,2419,-194,2420,-197,2420,-207,2419,-211,2417,-213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409,-218l2402,-218,2400,-218,2397,-216,2395,-215,2394,-213,2400,-213,2401,-213,2417,-213,2413,-217,2409,-218xe" filled="true" fillcolor="#000000" stroked="false">
              <v:path arrowok="t"/>
              <v:fill type="solid"/>
            </v:shape>
            <v:shape style="position:absolute;left:2264;top:-235;width:157;height:50" coordorigin="2264,-235" coordsize="157,50" path="m2417,-230l2407,-230,2412,-229,2417,-228,2417,-2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4.632004pt;margin-top:-11.76627pt;width:7.8pt;height:2.5pt;mso-position-horizontal-relative:page;mso-position-vertical-relative:paragraph;z-index:1912" coordorigin="2493,-235" coordsize="156,50">
            <v:shape style="position:absolute;left:2493;top:-235;width:156;height:50" coordorigin="2493,-235" coordsize="156,50" path="m2520,-230l2509,-230,2512,-229,2515,-226,2516,-224,2516,-221,2495,-195,2493,-192,2493,-187,2523,-187,2523,-192,2500,-192,2510,-202,2522,-220,2522,-226,2521,-229,2520,-230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511,-235l2504,-235,2502,-235,2498,-234,2496,-233,2493,-232,2493,-226,2495,-227,2498,-228,2502,-230,2504,-230,2520,-230,2515,-234,2511,-235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555,-235l2545,-235,2541,-233,2535,-225,2534,-219,2534,-203,2535,-197,2541,-188,2545,-186,2555,-186,2559,-188,2561,-191,2547,-191,2544,-193,2541,-199,2540,-204,2540,-217,2541,-222,2544,-229,2547,-230,2561,-230,2559,-233,2555,-235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561,-230l2553,-230,2556,-229,2559,-222,2560,-217,2560,-204,2559,-199,2556,-193,2553,-191,2561,-191,2565,-197,2566,-203,2566,-219,2565,-225,2561,-230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606,-192l2579,-192,2579,-187,2606,-187,2606,-192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595,-229l2589,-229,2589,-192,2595,-192,2595,-229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595,-234l2589,-234,2578,-232,2578,-226,2589,-229,2595,-229,2595,-234xe" filled="true" fillcolor="#000000" stroked="false">
              <v:path arrowok="t"/>
              <v:fill type="solid"/>
            </v:shape>
            <v:shape style="position:absolute;left:2493;top:-235;width:156;height:50" coordorigin="2493,-235" coordsize="156,50" path="m2648,-234l2617,-234,2617,-229,2640,-229,2624,-187,2630,-187,2648,-232,2648,-23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6.089005pt;margin-top:-11.76627pt;width:7.85pt;height:2.5pt;mso-position-horizontal-relative:page;mso-position-vertical-relative:paragraph;z-index:1936" coordorigin="2722,-235" coordsize="157,50">
            <v:shape style="position:absolute;left:2722;top:-235;width:157;height:50" coordorigin="2722,-235" coordsize="157,50" path="m2749,-230l2738,-230,2741,-229,2744,-226,2745,-224,2745,-221,2724,-195,2722,-192,2722,-187,2752,-187,2752,-192,2730,-192,2739,-202,2752,-220,2752,-226,2750,-229,2749,-230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740,-235l2734,-235,2732,-235,2727,-234,2725,-233,2722,-232,2722,-226,2725,-227,2727,-228,2732,-230,2734,-230,2749,-230,2744,-234,2740,-235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784,-235l2774,-235,2770,-233,2764,-225,2763,-219,2763,-203,2764,-197,2770,-188,2774,-186,2784,-186,2788,-188,2790,-191,2776,-191,2773,-193,2770,-199,2769,-204,2769,-217,2770,-222,2773,-229,2776,-230,2790,-230,2788,-233,2784,-235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790,-230l2782,-230,2785,-229,2788,-222,2789,-217,2789,-204,2788,-199,2785,-193,2782,-191,2790,-191,2794,-197,2795,-203,2795,-219,2794,-225,2790,-230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35,-192l2808,-192,2808,-187,2835,-187,2835,-192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25,-229l2818,-229,2818,-192,2825,-192,2825,-229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25,-234l2818,-234,2807,-232,2807,-226,2818,-229,2825,-229,2825,-234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66,-235l2857,-235,2853,-234,2848,-230,2847,-227,2847,-220,2847,-218,2850,-214,2853,-213,2855,-212,2852,-212,2850,-210,2846,-206,2845,-203,2846,-195,2847,-192,2852,-187,2856,-186,2867,-186,2871,-187,2875,-191,2859,-191,2856,-192,2853,-195,2852,-198,2852,-203,2853,-206,2856,-209,2859,-210,2874,-210,2874,-210,2871,-212,2868,-212,2871,-213,2873,-214,2873,-215,2859,-215,2857,-215,2854,-218,2853,-220,2853,-225,2854,-227,2857,-230,2859,-230,2875,-230,2870,-234,2866,-235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74,-210l2865,-210,2867,-209,2871,-206,2871,-203,2872,-198,2871,-195,2867,-192,2865,-191,2875,-191,2877,-192,2878,-195,2878,-203,2877,-206,2874,-210xe" filled="true" fillcolor="#000000" stroked="false">
              <v:path arrowok="t"/>
              <v:fill type="solid"/>
            </v:shape>
            <v:shape style="position:absolute;left:2722;top:-235;width:157;height:50" coordorigin="2722,-235" coordsize="157,50" path="m2875,-230l2864,-230,2867,-230,2870,-227,2871,-225,2871,-220,2870,-218,2867,-215,2864,-215,2873,-215,2876,-218,2877,-220,2877,-227,2876,-230,2875,-2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94.562988pt;margin-top:-115.660271pt;width:57.85pt;height:24.3pt;mso-position-horizontal-relative:page;mso-position-vertical-relative:paragraph;z-index:1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"/>
                    <w:gridCol w:w="229"/>
                    <w:gridCol w:w="228"/>
                    <w:gridCol w:w="229"/>
                    <w:gridCol w:w="229"/>
                  </w:tblGrid>
                  <w:tr>
                    <w:trPr>
                      <w:trHeight w:val="120" w:hRule="exact"/>
                    </w:trPr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single" w:sz="3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9" w:hRule="exact"/>
                    </w:trPr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single" w:sz="3" w:space="0" w:color="000000"/>
                          <w:bottom w:val="dotted" w:sz="26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6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6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6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6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229" w:type="dxa"/>
                        <w:tcBorders>
                          <w:top w:val="dotted" w:sz="26" w:space="0" w:color="000000"/>
                          <w:left w:val="single" w:sz="3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6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dotted" w:sz="26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6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6" w:space="0" w:color="000000"/>
                          <w:left w:val="dotted" w:sz="2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82.563004pt;margin-top:-37.701271pt;width:57.85pt;height:24.3pt;mso-position-horizontal-relative:page;mso-position-vertical-relative:paragraph;z-index:1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"/>
                    <w:gridCol w:w="229"/>
                    <w:gridCol w:w="228"/>
                    <w:gridCol w:w="229"/>
                    <w:gridCol w:w="229"/>
                  </w:tblGrid>
                  <w:tr>
                    <w:trPr>
                      <w:trHeight w:val="120" w:hRule="exact"/>
                    </w:trPr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single" w:sz="3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single" w:sz="26" w:space="0" w:color="000000"/>
                          <w:left w:val="dotted" w:sz="2" w:space="0" w:color="000000"/>
                          <w:bottom w:val="dotted" w:sz="25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9" w:hRule="exact"/>
                    </w:trPr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single" w:sz="3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5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dotted" w:sz="25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single" w:sz="3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8" w:type="dxa"/>
                        <w:tcBorders>
                          <w:top w:val="dotted" w:sz="25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single" w:sz="3" w:space="0" w:color="000000"/>
                          <w:right w:val="dotted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" w:type="dxa"/>
                        <w:tcBorders>
                          <w:top w:val="dotted" w:sz="25" w:space="0" w:color="000000"/>
                          <w:left w:val="dotted" w:sz="2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6"/>
        </w:rPr>
        <w:t>Fig.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5.  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Per-device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type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penetrations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(omitting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7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device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types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appearing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less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than10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ASes).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8"/>
          <w:pgSz w:w="12240" w:h="15840"/>
          <w:pgMar w:header="551" w:footer="88" w:top="740" w:bottom="280" w:left="860" w:right="8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03.962006pt;margin-top:60.144001pt;width:38.85pt;height:4.1pt;mso-position-horizontal-relative:page;mso-position-vertical-relative:page;z-index:1792" coordorigin="8079,1203" coordsize="777,82">
            <v:shape style="position:absolute;left:8079;top:1203;width:777;height:82" coordorigin="8079,1203" coordsize="777,82" path="m8125,1204l8079,1204,8079,1283,8090,1283,8090,1246,8121,1246,8121,1237,8090,1237,8090,1213,8125,1213,8125,120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169,1223l8152,1223,8145,1225,8135,1236,8133,1244,8133,1263,8135,1271,8145,1282,8152,1285,8169,1285,8175,1282,8180,1277,8155,1277,8151,1275,8145,1266,8143,1261,8143,1247,8145,1241,8148,1237,8151,1233,8155,1231,8180,1231,8175,1225,8169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180,1231l8165,1231,8169,1233,8176,1241,8177,1247,8177,1261,8175,1266,8169,1275,8165,1277,8180,1277,8185,1271,8187,1263,8187,1244,8185,1236,8180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199,1271l8199,1281,8203,1282,8206,1283,8213,1285,8217,1285,8227,1285,8233,1283,8242,1277,8217,1277,8213,1276,8206,1274,8203,1273,8199,127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226,1223l8215,1223,8209,1224,8201,1230,8200,1234,8200,1245,8201,1248,8206,1254,8211,1255,8217,1257,8220,1258,8226,1259,8230,1260,8233,1263,8234,1265,8234,1271,8233,1273,8228,1276,8225,1277,8242,1277,8244,1273,8244,1262,8243,1258,8237,1253,8232,1251,8217,1247,8213,1246,8210,1244,8209,1242,8209,1237,8210,1234,8215,1232,8219,1231,8241,1231,8241,1226,8239,1225,8236,1224,8229,1223,8226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241,1231l8227,1231,8230,1231,8236,1233,8238,1234,8241,1235,8241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288,1223l8276,1223,8269,1225,8258,1236,8256,1244,8256,1263,8258,1271,8269,1282,8276,1285,8288,1285,8291,1285,8297,1283,8300,1282,8302,1281,8302,1277,8279,1277,8275,1275,8268,1267,8266,1261,8266,1246,8268,1241,8275,1233,8279,1231,8302,1231,8302,1226,8300,1225,8297,1224,8291,1223,8288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02,1272l8300,1274,8297,1275,8291,1276,8289,1277,8302,1277,8302,1272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02,1231l8289,1231,8291,1231,8297,1233,8300,1234,8302,1235,8302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61,1231l8344,1231,8348,1232,8354,1237,8356,1240,8356,1246,8333,1246,8327,1248,8318,1254,8316,1259,8316,1272,8317,1276,8324,1283,8329,1285,8340,1285,8344,1284,8351,1281,8354,1278,8354,1277,8334,1277,8331,1276,8326,1272,8325,1269,8325,1261,8327,1258,8333,1254,8338,1254,8366,1254,8366,1240,8363,1234,8361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66,1274l8356,1274,8356,1283,8366,1283,8366,127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66,1254l8356,1254,8356,1262,8354,1267,8348,1275,8343,1277,8354,1277,8356,1274,8366,1274,8366,125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49,1223l8337,1223,8334,1223,8327,1224,8323,1225,8320,1227,8320,1236,8323,1234,8326,1233,8332,1231,8336,1231,8361,1231,8355,1225,8349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395,1224l8385,1224,8385,1283,8395,1283,8395,1244,8396,1240,8402,1233,8395,1233,8395,122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430,1231l8415,1231,8418,1232,8423,1238,8424,1242,8424,1283,8433,1283,8433,1244,8435,1239,8438,1235,8432,1235,8430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468,1231l8454,1231,8457,1232,8459,1235,8461,1238,8462,1242,8462,1283,8472,1283,8472,1239,8470,1233,8468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459,1223l8448,1223,8444,1224,8437,1228,8434,1231,8432,1235,8438,1235,8441,1233,8445,1231,8468,1231,8463,1225,8459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418,1223l8410,1223,8406,1223,8400,1227,8397,1230,8395,1233,8402,1233,8402,1233,8406,1231,8430,1231,8428,1228,8422,1224,8418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515,1249l8486,1249,8486,1258,8515,1258,8515,1249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541,1204l8530,1204,8530,1283,8541,1283,8541,120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595,1204l8562,1204,8562,1283,8573,1283,8573,1252,8595,1252,8602,1250,8610,1243,8573,1243,8573,1213,8610,1213,8602,1206,8595,120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610,1213l8591,1213,8595,1214,8601,1220,8602,1223,8602,1233,8601,1236,8595,1241,8591,1243,8610,1243,8611,1242,8613,1236,8613,1220,8611,1214,8610,121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666,1203l8650,1203,8640,1207,8627,1221,8623,1231,8623,1257,8627,1267,8640,1281,8650,1285,8666,1285,8671,1284,8679,1282,8683,1280,8687,1277,8687,1276,8653,1276,8646,1273,8637,1262,8634,1254,8634,1233,8637,1225,8646,1214,8653,1212,8687,1212,8687,1210,8683,1208,8679,1206,8671,1204,8666,120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687,1266l8683,1269,8679,1272,8671,1275,8667,1276,8687,1276,8687,1266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687,1212l8667,1212,8671,1212,8679,1216,8683,1218,8687,1222,8687,1212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744,1231l8728,1231,8732,1232,8738,1237,8739,1240,8739,1246,8717,1246,8710,1248,8701,1254,8699,1259,8699,1272,8701,1276,8708,1283,8713,1285,8724,1285,8728,1284,8734,1281,8737,1278,8738,1277,8718,1277,8715,1276,8710,1272,8709,1269,8709,1261,8710,1258,8716,1254,8722,1254,8749,1254,8749,1240,8747,1234,8744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749,1274l8739,1274,8739,1283,8749,1283,8749,127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749,1254l8739,1254,8739,1262,8738,1267,8731,1275,8727,1277,8738,1277,8739,1274,8749,1274,8749,125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732,1223l8720,1223,8717,1223,8710,1224,8707,1225,8703,1227,8703,1236,8706,1234,8710,1233,8716,1231,8719,1231,8744,1231,8739,1225,8732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779,1224l8769,1224,8769,1283,8779,1283,8779,1244,8780,1240,8785,1233,8779,1233,8779,1224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814,1231l8799,1231,8802,1232,8806,1238,8807,1242,8807,1283,8817,1283,8817,1244,8818,1239,8822,1235,8815,1235,8814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852,1231l8837,1231,8840,1232,8844,1238,8845,1242,8845,1283,8855,1283,8855,1239,8854,1233,8852,1231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842,1223l8831,1223,8827,1224,8821,1228,8818,1231,8815,1235,8822,1235,8824,1233,8828,1231,8852,1231,8847,1225,8842,1223xe" filled="true" fillcolor="#000000" stroked="false">
              <v:path arrowok="t"/>
              <v:fill type="solid"/>
            </v:shape>
            <v:shape style="position:absolute;left:8079;top:1203;width:777;height:82" coordorigin="8079,1203" coordsize="777,82" path="m8802,1223l8793,1223,8790,1223,8783,1227,8781,1230,8779,1233,8785,1233,8786,1233,8790,1231,8814,1231,8812,1228,8806,1224,8802,122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37" w:lineRule="auto"/>
        <w:ind w:right="3" w:firstLine="0"/>
        <w:jc w:val="both"/>
      </w:pPr>
      <w:r>
        <w:rPr>
          <w:color w:val="231F20"/>
        </w:rPr>
        <w:t>and deployment decline as these models replaced by</w:t>
      </w:r>
      <w:r>
        <w:rPr>
          <w:color w:val="231F20"/>
          <w:spacing w:val="15"/>
        </w:rPr>
        <w:t> </w:t>
      </w:r>
      <w:r>
        <w:rPr>
          <w:color w:val="231F20"/>
        </w:rPr>
        <w:t>newer</w:t>
      </w:r>
      <w:r>
        <w:rPr>
          <w:color w:val="231F20"/>
          <w:w w:val="99"/>
        </w:rPr>
        <w:t> </w:t>
      </w:r>
      <w:r>
        <w:rPr>
          <w:color w:val="231F20"/>
        </w:rPr>
        <w:t>releases. </w:t>
      </w:r>
      <w:r>
        <w:rPr>
          <w:color w:val="231F20"/>
          <w:spacing w:val="-9"/>
        </w:rPr>
        <w:t>To </w:t>
      </w:r>
      <w:r>
        <w:rPr>
          <w:color w:val="231F20"/>
        </w:rPr>
        <w:t>support this hypothesis, we estimate release</w:t>
      </w:r>
      <w:r>
        <w:rPr>
          <w:color w:val="231F20"/>
          <w:spacing w:val="3"/>
        </w:rPr>
        <w:t> </w:t>
      </w:r>
      <w:r>
        <w:rPr>
          <w:color w:val="231F20"/>
        </w:rPr>
        <w:t>dates</w:t>
      </w:r>
      <w:r>
        <w:rPr>
          <w:color w:val="231F20"/>
          <w:w w:val="99"/>
        </w:rPr>
        <w:t> </w:t>
      </w:r>
      <w:r>
        <w:rPr>
          <w:color w:val="231F20"/>
        </w:rPr>
        <w:t>for our device types and compare these estimated release</w:t>
      </w:r>
      <w:r>
        <w:rPr>
          <w:color w:val="231F20"/>
          <w:spacing w:val="-17"/>
        </w:rPr>
        <w:t> </w:t>
      </w:r>
      <w:r>
        <w:rPr>
          <w:color w:val="231F20"/>
        </w:rPr>
        <w:t>dates</w:t>
      </w:r>
      <w:r>
        <w:rPr>
          <w:color w:val="231F20"/>
          <w:w w:val="99"/>
        </w:rPr>
        <w:t> </w:t>
      </w:r>
      <w:r>
        <w:rPr>
          <w:color w:val="231F20"/>
        </w:rPr>
        <w:t>with per-device-type AS penetration (number of ASes</w:t>
      </w:r>
      <w:r>
        <w:rPr>
          <w:color w:val="231F20"/>
          <w:spacing w:val="22"/>
        </w:rPr>
        <w:t> </w:t>
      </w:r>
      <w:r>
        <w:rPr>
          <w:color w:val="231F20"/>
        </w:rPr>
        <w:t>where</w:t>
      </w:r>
      <w:r>
        <w:rPr>
          <w:color w:val="231F20"/>
          <w:w w:val="99"/>
        </w:rPr>
        <w:t> </w:t>
      </w:r>
      <w:r>
        <w:rPr>
          <w:color w:val="231F20"/>
        </w:rPr>
        <w:t>each of our 23 device types is found) from 2013 to</w:t>
      </w:r>
      <w:r>
        <w:rPr>
          <w:color w:val="231F20"/>
          <w:spacing w:val="-14"/>
        </w:rPr>
        <w:t> </w:t>
      </w:r>
      <w:r>
        <w:rPr>
          <w:color w:val="231F20"/>
        </w:rPr>
        <w:t>2018</w:t>
      </w:r>
      <w:r>
        <w:rPr>
          <w:color w:val="231F20"/>
          <w:w w:val="99"/>
        </w:rPr>
        <w:t> </w:t>
      </w:r>
      <w:r>
        <w:rPr>
          <w:color w:val="231F20"/>
        </w:rPr>
        <w:t>(Figure</w:t>
      </w:r>
      <w:r>
        <w:rPr>
          <w:color w:val="231F20"/>
          <w:spacing w:val="11"/>
        </w:rPr>
        <w:t> </w:t>
      </w:r>
      <w:r>
        <w:rPr>
          <w:color w:val="231F20"/>
        </w:rPr>
        <w:t>5).</w:t>
      </w:r>
      <w:r>
        <w:rPr/>
      </w:r>
    </w:p>
    <w:p>
      <w:pPr>
        <w:pStyle w:val="BodyText"/>
        <w:spacing w:line="235" w:lineRule="auto" w:before="2"/>
        <w:ind w:right="1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estimate release dates for 22 of our 23 device</w:t>
      </w:r>
      <w:r>
        <w:rPr>
          <w:color w:val="231F20"/>
          <w:spacing w:val="23"/>
        </w:rPr>
        <w:t> </w:t>
      </w:r>
      <w:r>
        <w:rPr>
          <w:color w:val="231F20"/>
        </w:rPr>
        <w:t>types</w:t>
      </w:r>
      <w:r>
        <w:rPr>
          <w:color w:val="231F20"/>
          <w:w w:val="99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estimated</w:t>
      </w:r>
      <w:r>
        <w:rPr>
          <w:color w:val="231F20"/>
          <w:spacing w:val="40"/>
        </w:rPr>
        <w:t> </w:t>
      </w:r>
      <w:r>
        <w:rPr>
          <w:color w:val="231F20"/>
        </w:rPr>
        <w:t>release</w:t>
      </w:r>
      <w:r>
        <w:rPr>
          <w:color w:val="231F20"/>
          <w:spacing w:val="41"/>
        </w:rPr>
        <w:t> </w:t>
      </w:r>
      <w:r>
        <w:rPr>
          <w:color w:val="231F20"/>
        </w:rPr>
        <w:t>dates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26</w:t>
      </w:r>
      <w:r>
        <w:rPr>
          <w:color w:val="231F20"/>
          <w:spacing w:val="40"/>
        </w:rPr>
        <w:t> </w:t>
      </w:r>
      <w:r>
        <w:rPr>
          <w:color w:val="231F20"/>
        </w:rPr>
        <w:t>detectable</w:t>
      </w:r>
      <w:r>
        <w:rPr>
          <w:color w:val="231F20"/>
          <w:spacing w:val="39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(recall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 </w:t>
      </w:r>
      <w:r>
        <w:rPr>
          <w:color w:val="231F20"/>
          <w:spacing w:val="-7"/>
        </w:rPr>
        <w:t>(We </w:t>
      </w:r>
      <w:r>
        <w:rPr>
          <w:color w:val="231F20"/>
        </w:rPr>
        <w:t>exclude device type</w:t>
      </w:r>
      <w:r>
        <w:rPr>
          <w:color w:val="231F20"/>
          <w:spacing w:val="12"/>
        </w:rPr>
        <w:t> </w:t>
      </w:r>
      <w:r>
        <w:rPr>
          <w:color w:val="231F20"/>
        </w:rPr>
        <w:t>HP_Printer</w:t>
      </w:r>
      <w:r>
        <w:rPr>
          <w:color w:val="231F20"/>
          <w:w w:val="99"/>
        </w:rPr>
        <w:t> </w:t>
      </w:r>
      <w:r>
        <w:rPr>
          <w:color w:val="231F20"/>
        </w:rPr>
        <w:t>here because there are many HP wireless printers</w:t>
      </w:r>
      <w:r>
        <w:rPr>
          <w:color w:val="231F20"/>
          <w:spacing w:val="7"/>
        </w:rPr>
        <w:t> </w:t>
      </w:r>
      <w:r>
        <w:rPr>
          <w:color w:val="231F20"/>
        </w:rPr>
        <w:t>released</w:t>
      </w:r>
      <w:r>
        <w:rPr>
          <w:color w:val="231F20"/>
          <w:w w:val="99"/>
        </w:rPr>
        <w:t> </w:t>
      </w:r>
      <w:r>
        <w:rPr>
          <w:color w:val="231F20"/>
        </w:rPr>
        <w:t>from a wide range of years and it would be inaccurate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estimate</w:t>
      </w:r>
      <w:r>
        <w:rPr>
          <w:color w:val="231F20"/>
          <w:spacing w:val="19"/>
        </w:rPr>
        <w:t> </w:t>
      </w:r>
      <w:r>
        <w:rPr>
          <w:color w:val="231F20"/>
        </w:rPr>
        <w:t>release</w:t>
      </w:r>
      <w:r>
        <w:rPr>
          <w:color w:val="231F20"/>
          <w:spacing w:val="19"/>
        </w:rPr>
        <w:t> </w:t>
      </w:r>
      <w:r>
        <w:rPr>
          <w:color w:val="231F20"/>
        </w:rPr>
        <w:t>date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whole</w:t>
      </w:r>
      <w:r>
        <w:rPr>
          <w:color w:val="231F20"/>
          <w:spacing w:val="16"/>
        </w:rPr>
        <w:t> </w:t>
      </w:r>
      <w:r>
        <w:rPr>
          <w:color w:val="231F20"/>
        </w:rPr>
        <w:t>device</w:t>
      </w:r>
      <w:r>
        <w:rPr>
          <w:color w:val="231F20"/>
          <w:spacing w:val="19"/>
        </w:rPr>
        <w:t> </w:t>
      </w:r>
      <w:r>
        <w:rPr>
          <w:color w:val="231F20"/>
        </w:rPr>
        <w:t>type</w:t>
      </w:r>
      <w:r>
        <w:rPr>
          <w:color w:val="231F20"/>
          <w:spacing w:val="16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any</w:t>
      </w:r>
      <w:r>
        <w:rPr>
          <w:color w:val="231F20"/>
          <w:w w:val="99"/>
        </w:rPr>
        <w:t> </w:t>
      </w:r>
      <w:r>
        <w:rPr>
          <w:color w:val="231F20"/>
        </w:rPr>
        <w:t>HP_Printer devices.) If a device type includes more than</w:t>
      </w:r>
      <w:r>
        <w:rPr>
          <w:color w:val="231F20"/>
          <w:spacing w:val="24"/>
        </w:rPr>
        <w:t> </w:t>
      </w:r>
      <w:r>
        <w:rPr>
          <w:color w:val="231F20"/>
        </w:rPr>
        <w:t>one</w:t>
      </w:r>
      <w:r>
        <w:rPr>
          <w:color w:val="231F20"/>
          <w:w w:val="9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26</w:t>
      </w:r>
      <w:r>
        <w:rPr>
          <w:color w:val="231F20"/>
          <w:spacing w:val="29"/>
        </w:rPr>
        <w:t> </w:t>
      </w:r>
      <w:r>
        <w:rPr>
          <w:color w:val="231F20"/>
        </w:rPr>
        <w:t>detectable</w:t>
      </w:r>
      <w:r>
        <w:rPr>
          <w:color w:val="231F20"/>
          <w:spacing w:val="28"/>
        </w:rPr>
        <w:t> </w:t>
      </w:r>
      <w:r>
        <w:rPr>
          <w:color w:val="231F20"/>
        </w:rPr>
        <w:t>IoT</w:t>
      </w:r>
      <w:r>
        <w:rPr>
          <w:color w:val="231F20"/>
          <w:spacing w:val="26"/>
        </w:rPr>
        <w:t> </w:t>
      </w:r>
      <w:r>
        <w:rPr>
          <w:color w:val="231F20"/>
        </w:rPr>
        <w:t>devices</w:t>
      </w:r>
      <w:r>
        <w:rPr>
          <w:color w:val="231F20"/>
          <w:spacing w:val="27"/>
        </w:rPr>
        <w:t> </w:t>
      </w:r>
      <w:r>
        <w:rPr>
          <w:color w:val="231F20"/>
        </w:rPr>
        <w:t>(due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device</w:t>
      </w:r>
      <w:r>
        <w:rPr>
          <w:color w:val="231F20"/>
          <w:spacing w:val="26"/>
        </w:rPr>
        <w:t> </w:t>
      </w:r>
      <w:r>
        <w:rPr>
          <w:color w:val="231F20"/>
        </w:rPr>
        <w:t>merge),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estimate release dates for all these devices and use the</w:t>
      </w:r>
      <w:r>
        <w:rPr>
          <w:color w:val="231F20"/>
          <w:spacing w:val="47"/>
        </w:rPr>
        <w:t> </w:t>
      </w:r>
      <w:r>
        <w:rPr>
          <w:color w:val="231F20"/>
        </w:rPr>
        <w:t>earliest</w:t>
      </w:r>
      <w:r>
        <w:rPr>
          <w:color w:val="231F20"/>
          <w:w w:val="99"/>
        </w:rPr>
        <w:t> </w:t>
      </w:r>
      <w:r>
        <w:rPr>
          <w:color w:val="231F20"/>
        </w:rPr>
        <w:t>date for this device type. </w:t>
      </w:r>
      <w:r>
        <w:rPr>
          <w:color w:val="231F20"/>
          <w:spacing w:val="-10"/>
        </w:rPr>
        <w:t>We </w:t>
      </w:r>
      <w:r>
        <w:rPr>
          <w:color w:val="231F20"/>
        </w:rPr>
        <w:t>estimate release date for a</w:t>
      </w:r>
      <w:r>
        <w:rPr>
          <w:color w:val="231F20"/>
          <w:spacing w:val="20"/>
        </w:rPr>
        <w:t> </w:t>
      </w:r>
      <w:r>
        <w:rPr>
          <w:color w:val="231F20"/>
        </w:rPr>
        <w:t>given</w:t>
      </w:r>
      <w:r>
        <w:rPr>
          <w:color w:val="231F20"/>
          <w:w w:val="99"/>
        </w:rPr>
        <w:t> </w:t>
      </w:r>
      <w:r>
        <w:rPr>
          <w:color w:val="231F20"/>
        </w:rPr>
        <w:t>IoT device from one of three sources (ordered by priority</w:t>
      </w:r>
      <w:r>
        <w:rPr>
          <w:color w:val="231F20"/>
          <w:spacing w:val="3"/>
        </w:rPr>
        <w:t> </w:t>
      </w:r>
      <w:r>
        <w:rPr>
          <w:color w:val="231F20"/>
        </w:rPr>
        <w:t>high</w:t>
      </w:r>
      <w:r>
        <w:rPr>
          <w:color w:val="231F20"/>
          <w:w w:val="99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low):</w:t>
      </w:r>
      <w:r>
        <w:rPr>
          <w:color w:val="231F20"/>
          <w:spacing w:val="32"/>
        </w:rPr>
        <w:t> </w:t>
      </w:r>
      <w:r>
        <w:rPr>
          <w:color w:val="231F20"/>
        </w:rPr>
        <w:t>release</w:t>
      </w:r>
      <w:r>
        <w:rPr>
          <w:color w:val="231F20"/>
          <w:spacing w:val="30"/>
        </w:rPr>
        <w:t> </w:t>
      </w:r>
      <w:r>
        <w:rPr>
          <w:color w:val="231F20"/>
        </w:rPr>
        <w:t>date</w:t>
      </w:r>
      <w:r>
        <w:rPr>
          <w:color w:val="231F20"/>
          <w:spacing w:val="32"/>
        </w:rPr>
        <w:t> </w:t>
      </w:r>
      <w:r>
        <w:rPr>
          <w:color w:val="231F20"/>
        </w:rPr>
        <w:t>found</w:t>
      </w:r>
      <w:r>
        <w:rPr>
          <w:color w:val="231F20"/>
          <w:spacing w:val="28"/>
        </w:rPr>
        <w:t> </w:t>
      </w:r>
      <w:r>
        <w:rPr>
          <w:color w:val="231F20"/>
        </w:rPr>
        <w:t>online,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device’s</w:t>
      </w:r>
      <w:r>
        <w:rPr>
          <w:color w:val="231F20"/>
          <w:spacing w:val="29"/>
        </w:rPr>
        <w:t> </w:t>
      </w:r>
      <w:r>
        <w:rPr>
          <w:color w:val="231F20"/>
        </w:rPr>
        <w:t>first</w:t>
      </w:r>
      <w:r>
        <w:rPr>
          <w:color w:val="231F20"/>
          <w:spacing w:val="34"/>
        </w:rPr>
        <w:t> </w:t>
      </w:r>
      <w:r>
        <w:rPr>
          <w:color w:val="231F20"/>
        </w:rPr>
        <w:t>appearance</w:t>
      </w:r>
      <w:r>
        <w:rPr>
          <w:color w:val="231F20"/>
          <w:w w:val="99"/>
        </w:rPr>
        <w:t> </w:t>
      </w:r>
      <w:r>
        <w:rPr>
          <w:color w:val="231F20"/>
        </w:rPr>
        <w:t>date and </w:t>
      </w:r>
      <w:r>
        <w:rPr>
          <w:color w:val="231F20"/>
          <w:spacing w:val="-3"/>
        </w:rPr>
        <w:t>device’s </w:t>
      </w:r>
      <w:r>
        <w:rPr>
          <w:color w:val="231F20"/>
        </w:rPr>
        <w:t>first customer comment date on</w:t>
      </w:r>
      <w:r>
        <w:rPr>
          <w:color w:val="231F20"/>
          <w:spacing w:val="10"/>
        </w:rPr>
        <w:t> </w:t>
      </w:r>
      <w:r>
        <w:rPr>
          <w:rFonts w:ascii="Courier New" w:hAnsi="Courier New" w:cs="Courier New" w:eastAsia="Courier New"/>
          <w:color w:val="231F20"/>
        </w:rPr>
        <w:t>Amazon.</w:t>
      </w:r>
      <w:r>
        <w:rPr>
          <w:rFonts w:ascii="Courier New" w:hAnsi="Courier New" w:cs="Courier New" w:eastAsia="Courier New"/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</w:rPr>
        <w:t>com</w:t>
      </w:r>
      <w:r>
        <w:rPr>
          <w:color w:val="231F20"/>
        </w:rPr>
        <w:t>. </w:t>
      </w:r>
      <w:r>
        <w:rPr>
          <w:color w:val="231F20"/>
          <w:spacing w:val="-10"/>
        </w:rPr>
        <w:t>We </w:t>
      </w:r>
      <w:r>
        <w:rPr>
          <w:color w:val="231F20"/>
        </w:rPr>
        <w:t>confirm all the 22 device types are released at</w:t>
      </w:r>
      <w:r>
        <w:rPr>
          <w:color w:val="231F20"/>
          <w:spacing w:val="14"/>
        </w:rPr>
        <w:t> </w:t>
      </w:r>
      <w:r>
        <w:rPr>
          <w:color w:val="231F20"/>
        </w:rPr>
        <w:t>least</w:t>
      </w:r>
      <w:r>
        <w:rPr>
          <w:color w:val="231F20"/>
          <w:w w:val="99"/>
        </w:rPr>
        <w:t> </w:t>
      </w:r>
      <w:r>
        <w:rPr>
          <w:color w:val="231F20"/>
        </w:rPr>
        <w:t>two</w:t>
      </w:r>
      <w:r>
        <w:rPr>
          <w:color w:val="231F20"/>
          <w:spacing w:val="18"/>
        </w:rPr>
        <w:t> </w:t>
      </w:r>
      <w:r>
        <w:rPr>
          <w:color w:val="231F20"/>
        </w:rPr>
        <w:t>years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2017</w:t>
      </w:r>
      <w:r>
        <w:rPr>
          <w:color w:val="231F20"/>
          <w:spacing w:val="15"/>
        </w:rPr>
        <w:t> </w:t>
      </w:r>
      <w:r>
        <w:rPr>
          <w:color w:val="231F20"/>
        </w:rPr>
        <w:t>(2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2011,</w:t>
      </w:r>
      <w:r>
        <w:rPr>
          <w:color w:val="231F20"/>
          <w:spacing w:val="15"/>
        </w:rPr>
        <w:t> </w:t>
      </w:r>
      <w:r>
        <w:rPr>
          <w:color w:val="231F20"/>
        </w:rPr>
        <w:t>7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2012,</w:t>
      </w:r>
      <w:r>
        <w:rPr>
          <w:color w:val="231F20"/>
          <w:spacing w:val="13"/>
        </w:rPr>
        <w:t> </w:t>
      </w:r>
      <w:r>
        <w:rPr>
          <w:color w:val="231F20"/>
        </w:rPr>
        <w:t>3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2013,</w:t>
      </w:r>
      <w:r>
        <w:rPr>
          <w:color w:val="231F20"/>
          <w:spacing w:val="13"/>
        </w:rPr>
        <w:t> </w:t>
      </w:r>
      <w:r>
        <w:rPr>
          <w:color w:val="231F20"/>
        </w:rPr>
        <w:t>5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2014 and 5 in 2015), consistent with our claim that their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w w:val="99"/>
        </w:rPr>
        <w:t> </w:t>
      </w:r>
      <w:r>
        <w:rPr>
          <w:color w:val="231F20"/>
        </w:rPr>
        <w:t>are declining in</w:t>
      </w:r>
      <w:r>
        <w:rPr>
          <w:color w:val="231F20"/>
          <w:spacing w:val="45"/>
        </w:rPr>
        <w:t> </w:t>
      </w:r>
      <w:r>
        <w:rPr>
          <w:color w:val="231F20"/>
        </w:rPr>
        <w:t>2017.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compare estimated release dates  with</w:t>
      </w:r>
      <w:r>
        <w:rPr>
          <w:color w:val="231F20"/>
          <w:spacing w:val="-10"/>
        </w:rPr>
        <w:t> </w:t>
      </w:r>
      <w:r>
        <w:rPr>
          <w:color w:val="231F20"/>
        </w:rPr>
        <w:t>per-device-type</w:t>
      </w:r>
      <w:r>
        <w:rPr>
          <w:color w:val="231F20"/>
          <w:w w:val="99"/>
        </w:rPr>
        <w:t> </w:t>
      </w:r>
      <w:r>
        <w:rPr>
          <w:color w:val="231F20"/>
        </w:rPr>
        <w:t>AS penetration results  (Figure  5)  and  find  that </w:t>
      </w:r>
      <w:r>
        <w:rPr>
          <w:color w:val="231F20"/>
          <w:spacing w:val="38"/>
        </w:rPr>
        <w:t> </w:t>
      </w:r>
      <w:r>
        <w:rPr>
          <w:color w:val="231F20"/>
        </w:rPr>
        <w:t>detections</w:t>
      </w:r>
      <w:r>
        <w:rPr>
          <w:color w:val="231F20"/>
          <w:w w:val="99"/>
        </w:rPr>
        <w:t> </w:t>
      </w:r>
      <w:r>
        <w:rPr>
          <w:color w:val="231F20"/>
        </w:rPr>
        <w:t>of device  types  tend  to  plateau  after  release,</w:t>
      </w:r>
      <w:r>
        <w:rPr>
          <w:color w:val="231F20"/>
          <w:spacing w:val="41"/>
        </w:rPr>
        <w:t> </w:t>
      </w:r>
      <w:r>
        <w:rPr>
          <w:color w:val="231F20"/>
        </w:rPr>
        <w:t>consistent</w:t>
      </w:r>
      <w:r>
        <w:rPr>
          <w:color w:val="231F20"/>
          <w:w w:val="99"/>
        </w:rPr>
        <w:t> </w:t>
      </w:r>
      <w:r>
        <w:rPr>
          <w:color w:val="231F20"/>
        </w:rPr>
        <w:t>with  product  cycles   and   a   decrease   in   sales   and  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of these devices. For example, Withings_SmartScale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Netatmo_WeatherStation, which are released in 2012,</w:t>
      </w:r>
      <w:r>
        <w:rPr>
          <w:color w:val="231F20"/>
          <w:spacing w:val="31"/>
        </w:rPr>
        <w:t> </w:t>
      </w:r>
      <w:r>
        <w:rPr>
          <w:color w:val="231F20"/>
        </w:rPr>
        <w:t>stop</w:t>
      </w:r>
      <w:r>
        <w:rPr>
          <w:color w:val="231F20"/>
          <w:w w:val="99"/>
        </w:rPr>
        <w:t> </w:t>
      </w:r>
      <w:r>
        <w:rPr>
          <w:color w:val="231F20"/>
        </w:rPr>
        <w:t>growing roughly after 2016-10-04 and 2017-04-11,</w:t>
      </w:r>
      <w:r>
        <w:rPr>
          <w:color w:val="231F20"/>
          <w:spacing w:val="-4"/>
        </w:rPr>
        <w:t> </w:t>
      </w:r>
      <w:r>
        <w:rPr>
          <w:color w:val="231F20"/>
        </w:rPr>
        <w:t>suggesting</w:t>
      </w:r>
      <w:r>
        <w:rPr>
          <w:color w:val="231F20"/>
          <w:w w:val="99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cycle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</w:rPr>
        <w:t>4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5</w:t>
      </w:r>
      <w:r>
        <w:rPr>
          <w:color w:val="231F20"/>
          <w:spacing w:val="-7"/>
        </w:rPr>
        <w:t> </w:t>
      </w:r>
      <w:r>
        <w:rPr>
          <w:color w:val="231F20"/>
        </w:rPr>
        <w:t>years.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comparison,</w:t>
      </w:r>
      <w:r>
        <w:rPr>
          <w:color w:val="231F20"/>
          <w:spacing w:val="-11"/>
        </w:rPr>
        <w:t> </w:t>
      </w:r>
      <w:r>
        <w:rPr>
          <w:color w:val="231F20"/>
        </w:rPr>
        <w:t>TPLink-</w:t>
      </w:r>
      <w:r>
        <w:rPr>
          <w:color w:val="231F20"/>
          <w:w w:val="99"/>
        </w:rPr>
        <w:t> </w:t>
      </w:r>
      <w:r>
        <w:rPr>
          <w:color w:val="231F20"/>
        </w:rPr>
        <w:t>IPCam/Plug/LightBulb is the only device type </w:t>
      </w:r>
      <w:r>
        <w:rPr>
          <w:color w:val="231F20"/>
          <w:spacing w:val="31"/>
        </w:rPr>
        <w:t> </w:t>
      </w:r>
      <w:r>
        <w:rPr>
          <w:color w:val="231F20"/>
        </w:rPr>
        <w:t>released</w:t>
      </w:r>
      <w:r>
        <w:rPr>
          <w:color w:val="231F20"/>
          <w:w w:val="99"/>
        </w:rPr>
        <w:t> </w:t>
      </w:r>
      <w:r>
        <w:rPr>
          <w:color w:val="231F20"/>
        </w:rPr>
        <w:t>around</w:t>
      </w:r>
      <w:r>
        <w:rPr>
          <w:color w:val="231F20"/>
          <w:spacing w:val="-5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(TPLink_IPCam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2015-12-15,</w:t>
      </w:r>
      <w:r>
        <w:rPr>
          <w:color w:val="231F20"/>
          <w:spacing w:val="-10"/>
        </w:rPr>
        <w:t> </w:t>
      </w:r>
      <w:r>
        <w:rPr>
          <w:color w:val="231F20"/>
        </w:rPr>
        <w:t>TPLink_Plug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2016-01-01 and TPLink_Lightbulb on 2016-08-09) and</w:t>
      </w:r>
      <w:r>
        <w:rPr>
          <w:color w:val="231F20"/>
          <w:spacing w:val="33"/>
        </w:rPr>
        <w:t> </w:t>
      </w:r>
      <w:r>
        <w:rPr>
          <w:color w:val="231F20"/>
        </w:rPr>
        <w:t>their</w:t>
      </w:r>
      <w:r>
        <w:rPr>
          <w:color w:val="231F20"/>
          <w:w w:val="99"/>
        </w:rPr>
        <w:t> </w:t>
      </w:r>
      <w:r>
        <w:rPr>
          <w:color w:val="231F20"/>
        </w:rPr>
        <w:t>AS penetration continue to rise even on 2018-04-10,</w:t>
      </w:r>
      <w:r>
        <w:rPr>
          <w:color w:val="231F20"/>
          <w:spacing w:val="19"/>
        </w:rPr>
        <w:t> </w:t>
      </w:r>
      <w:r>
        <w:rPr>
          <w:color w:val="231F20"/>
        </w:rPr>
        <w:t>despite</w:t>
      </w:r>
      <w:r>
        <w:rPr>
          <w:color w:val="231F20"/>
          <w:w w:val="99"/>
        </w:rPr>
        <w:t> </w:t>
      </w:r>
      <w:r>
        <w:rPr>
          <w:color w:val="231F20"/>
        </w:rPr>
        <w:t>AS penetration of other  device  types  (released </w:t>
      </w:r>
      <w:r>
        <w:rPr>
          <w:color w:val="231F20"/>
          <w:spacing w:val="32"/>
        </w:rPr>
        <w:t> </w:t>
      </w:r>
      <w:r>
        <w:rPr>
          <w:color w:val="231F20"/>
        </w:rPr>
        <w:t>between</w:t>
      </w:r>
      <w:r>
        <w:rPr>
          <w:color w:val="231F20"/>
          <w:w w:val="99"/>
        </w:rPr>
        <w:t> </w:t>
      </w:r>
      <w:r>
        <w:rPr>
          <w:color w:val="231F20"/>
        </w:rPr>
        <w:t>2011 and 2015) roughly stop increasing by  </w:t>
      </w:r>
      <w:r>
        <w:rPr>
          <w:color w:val="231F20"/>
          <w:spacing w:val="21"/>
        </w:rPr>
        <w:t> </w:t>
      </w:r>
      <w:r>
        <w:rPr>
          <w:color w:val="231F20"/>
        </w:rPr>
        <w:t>2017.</w:t>
      </w:r>
      <w:r>
        <w:rPr/>
      </w:r>
    </w:p>
    <w:p>
      <w:pPr>
        <w:pStyle w:val="BodyText"/>
        <w:spacing w:line="237" w:lineRule="auto"/>
        <w:ind w:right="2"/>
        <w:jc w:val="both"/>
      </w:pPr>
      <w:r>
        <w:rPr>
          <w:color w:val="231F20"/>
        </w:rPr>
        <w:t>Note the fact that the AS penetrations of  our  23</w:t>
      </w:r>
      <w:r>
        <w:rPr>
          <w:color w:val="231F20"/>
          <w:spacing w:val="-16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 plateau does  not  contradict  with  the  constant</w:t>
      </w:r>
      <w:r>
        <w:rPr>
          <w:color w:val="231F20"/>
          <w:spacing w:val="-13"/>
        </w:rPr>
        <w:t> </w:t>
      </w:r>
      <w:r>
        <w:rPr>
          <w:color w:val="231F20"/>
        </w:rPr>
        <w:t>growth</w:t>
      </w:r>
      <w:r>
        <w:rPr>
          <w:color w:val="231F20"/>
          <w:w w:val="99"/>
        </w:rPr>
        <w:t> </w:t>
      </w:r>
      <w:r>
        <w:rPr>
          <w:color w:val="231F20"/>
        </w:rPr>
        <w:t>of overall IoT deployment because new IoT devices</w:t>
      </w:r>
      <w:r>
        <w:rPr>
          <w:color w:val="231F20"/>
          <w:spacing w:val="42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constantly</w:t>
      </w:r>
      <w:r>
        <w:rPr>
          <w:color w:val="231F20"/>
          <w:spacing w:val="3"/>
        </w:rPr>
        <w:t> </w:t>
      </w:r>
      <w:r>
        <w:rPr>
          <w:color w:val="231F20"/>
        </w:rPr>
        <w:t>appearing.</w:t>
      </w:r>
      <w:r>
        <w:rPr/>
      </w:r>
    </w:p>
    <w:p>
      <w:pPr>
        <w:pStyle w:val="BodyText"/>
        <w:spacing w:line="237" w:lineRule="auto"/>
        <w:ind w:right="4" w:firstLine="398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Growth in Device 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Type </w:t>
      </w:r>
      <w:r>
        <w:rPr>
          <w:rFonts w:ascii="Times New Roman" w:hAnsi="Times New Roman" w:cs="Times New Roman" w:eastAsia="Times New Roman"/>
          <w:i/>
          <w:color w:val="231F20"/>
        </w:rPr>
        <w:t>Density: </w:t>
      </w:r>
      <w:r>
        <w:rPr>
          <w:color w:val="231F20"/>
        </w:rPr>
        <w:t>Having showed that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23 IoT device types penetrate into about 3.5 times more</w:t>
      </w:r>
      <w:r>
        <w:rPr>
          <w:color w:val="231F20"/>
          <w:spacing w:val="1"/>
        </w:rPr>
        <w:t> </w:t>
      </w:r>
      <w:r>
        <w:rPr>
          <w:color w:val="231F20"/>
        </w:rPr>
        <w:t>ASes</w:t>
      </w:r>
      <w:r>
        <w:rPr>
          <w:color w:val="231F20"/>
          <w:w w:val="99"/>
        </w:rPr>
        <w:t> </w:t>
      </w:r>
      <w:r>
        <w:rPr>
          <w:color w:val="231F20"/>
        </w:rPr>
        <w:t>from 2013 to 2018, we next study how many IoT device</w:t>
      </w:r>
      <w:r>
        <w:rPr>
          <w:color w:val="231F20"/>
          <w:spacing w:val="32"/>
        </w:rPr>
        <w:t> </w:t>
      </w:r>
      <w:r>
        <w:rPr>
          <w:color w:val="231F20"/>
        </w:rPr>
        <w:t>types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found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these</w:t>
      </w:r>
      <w:r>
        <w:rPr>
          <w:color w:val="231F20"/>
          <w:spacing w:val="33"/>
        </w:rPr>
        <w:t> </w:t>
      </w:r>
      <w:r>
        <w:rPr>
          <w:color w:val="231F20"/>
        </w:rPr>
        <w:t>ASes—their</w:t>
      </w:r>
      <w:r>
        <w:rPr>
          <w:color w:val="231F20"/>
          <w:spacing w:val="3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device</w:t>
      </w:r>
      <w:r>
        <w:rPr>
          <w:rFonts w:ascii="Times New Roman" w:hAnsi="Times New Roman" w:cs="Times New Roman" w:eastAsia="Times New Roman"/>
          <w:i/>
          <w:color w:val="231F20"/>
          <w:spacing w:val="3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type</w:t>
      </w:r>
      <w:r>
        <w:rPr>
          <w:rFonts w:ascii="Times New Roman" w:hAnsi="Times New Roman" w:cs="Times New Roman" w:eastAsia="Times New Roman"/>
          <w:i/>
          <w:color w:val="231F20"/>
          <w:spacing w:val="3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density</w:t>
      </w:r>
      <w:r>
        <w:rPr>
          <w:color w:val="231F20"/>
        </w:rPr>
        <w:t>.</w:t>
      </w:r>
      <w:r>
        <w:rPr>
          <w:color w:val="231F20"/>
          <w:spacing w:val="33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device type density to show the “depth” of AS-Level</w:t>
      </w:r>
      <w:r>
        <w:rPr>
          <w:color w:val="231F20"/>
          <w:spacing w:val="22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Deployment.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237" w:lineRule="auto"/>
        <w:ind w:right="111"/>
        <w:jc w:val="both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every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detected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23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5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 (referred to as </w:t>
      </w:r>
      <w:r>
        <w:rPr>
          <w:rFonts w:ascii="Times New Roman"/>
          <w:i/>
          <w:color w:val="231F20"/>
          <w:spacing w:val="-3"/>
        </w:rPr>
        <w:t>IoT-AS </w:t>
      </w:r>
      <w:r>
        <w:rPr>
          <w:color w:val="231F20"/>
        </w:rPr>
        <w:t>for simplicity) from 2013 to</w:t>
      </w:r>
      <w:r>
        <w:rPr>
          <w:color w:val="231F20"/>
          <w:spacing w:val="15"/>
        </w:rPr>
        <w:t> </w:t>
      </w:r>
      <w:r>
        <w:rPr>
          <w:color w:val="231F20"/>
        </w:rPr>
        <w:t>2018,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we compute its device type density. </w:t>
      </w:r>
      <w:r>
        <w:rPr>
          <w:color w:val="231F20"/>
          <w:spacing w:val="-10"/>
        </w:rPr>
        <w:t>We </w:t>
      </w:r>
      <w:r>
        <w:rPr>
          <w:color w:val="231F20"/>
        </w:rPr>
        <w:t>present the</w:t>
      </w:r>
      <w:r>
        <w:rPr>
          <w:color w:val="231F20"/>
          <w:spacing w:val="21"/>
        </w:rPr>
        <w:t> </w:t>
      </w:r>
      <w:r>
        <w:rPr>
          <w:color w:val="231F20"/>
        </w:rPr>
        <w:t>empirical</w:t>
      </w:r>
      <w:r>
        <w:rPr>
          <w:color w:val="231F20"/>
          <w:w w:val="99"/>
        </w:rPr>
        <w:t> </w:t>
      </w:r>
      <w:r>
        <w:rPr>
          <w:color w:val="231F20"/>
        </w:rPr>
        <w:t>cumulative distribution (ECDF) for device type densities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IoT-ASes </w:t>
      </w:r>
      <w:r>
        <w:rPr>
          <w:color w:val="231F20"/>
        </w:rPr>
        <w:t>from 2013 to 2018 in Figure  </w:t>
      </w:r>
      <w:r>
        <w:rPr>
          <w:color w:val="231F20"/>
          <w:spacing w:val="26"/>
        </w:rPr>
        <w:t> </w:t>
      </w:r>
      <w:r>
        <w:rPr>
          <w:color w:val="231F20"/>
        </w:rPr>
        <w:t>3.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first</w:t>
      </w:r>
      <w:r>
        <w:rPr>
          <w:color w:val="231F20"/>
          <w:spacing w:val="22"/>
        </w:rPr>
        <w:t> </w:t>
      </w:r>
      <w:r>
        <w:rPr>
          <w:color w:val="231F20"/>
        </w:rPr>
        <w:t>observation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Figure</w:t>
      </w:r>
      <w:r>
        <w:rPr>
          <w:color w:val="231F20"/>
          <w:spacing w:val="20"/>
        </w:rPr>
        <w:t> </w:t>
      </w:r>
      <w:r>
        <w:rPr>
          <w:color w:val="231F20"/>
        </w:rPr>
        <w:t>3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2013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2018,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not only are there 3.5 times more </w:t>
      </w:r>
      <w:r>
        <w:rPr>
          <w:color w:val="231F20"/>
          <w:spacing w:val="-3"/>
        </w:rPr>
        <w:t>IoT-ASes </w:t>
      </w:r>
      <w:r>
        <w:rPr>
          <w:color w:val="231F20"/>
        </w:rPr>
        <w:t>(as shown by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penetration),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device</w:t>
      </w:r>
      <w:r>
        <w:rPr>
          <w:color w:val="231F20"/>
          <w:spacing w:val="-6"/>
        </w:rPr>
        <w:t> </w:t>
      </w:r>
      <w:r>
        <w:rPr>
          <w:color w:val="231F20"/>
        </w:rPr>
        <w:t>type</w:t>
      </w:r>
      <w:r>
        <w:rPr>
          <w:color w:val="231F20"/>
          <w:spacing w:val="-8"/>
        </w:rPr>
        <w:t> </w:t>
      </w:r>
      <w:r>
        <w:rPr>
          <w:color w:val="231F20"/>
        </w:rPr>
        <w:t>density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IoT-ASes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w w:val="99"/>
        </w:rPr>
        <w:t> </w:t>
      </w:r>
      <w:r>
        <w:rPr>
          <w:color w:val="231F20"/>
        </w:rPr>
        <w:t>constantly</w:t>
      </w:r>
      <w:r>
        <w:rPr>
          <w:color w:val="231F20"/>
          <w:spacing w:val="9"/>
        </w:rPr>
        <w:t> </w:t>
      </w:r>
      <w:r>
        <w:rPr>
          <w:color w:val="231F20"/>
        </w:rPr>
        <w:t>growing.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Our second observation is despite the constant</w:t>
      </w:r>
      <w:r>
        <w:rPr>
          <w:color w:val="231F20"/>
          <w:spacing w:val="21"/>
        </w:rPr>
        <w:t> </w:t>
      </w:r>
      <w:r>
        <w:rPr>
          <w:color w:val="231F20"/>
        </w:rPr>
        <w:t>growth,</w:t>
      </w:r>
      <w:r>
        <w:rPr>
          <w:color w:val="231F20"/>
          <w:w w:val="99"/>
        </w:rPr>
        <w:t> </w:t>
      </w:r>
      <w:r>
        <w:rPr>
          <w:color w:val="231F20"/>
        </w:rPr>
        <w:t>device type density in </w:t>
      </w:r>
      <w:r>
        <w:rPr>
          <w:color w:val="231F20"/>
          <w:spacing w:val="-3"/>
        </w:rPr>
        <w:t>IoT-ASes </w:t>
      </w:r>
      <w:r>
        <w:rPr>
          <w:color w:val="231F20"/>
        </w:rPr>
        <w:t>are still very low as of</w:t>
      </w:r>
      <w:r>
        <w:rPr>
          <w:color w:val="231F20"/>
          <w:spacing w:val="18"/>
        </w:rPr>
        <w:t> </w:t>
      </w:r>
      <w:r>
        <w:rPr>
          <w:color w:val="231F20"/>
        </w:rPr>
        <w:t>2018.</w:t>
      </w:r>
      <w:r>
        <w:rPr>
          <w:color w:val="231F20"/>
          <w:w w:val="99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2018,</w:t>
      </w:r>
      <w:r>
        <w:rPr>
          <w:color w:val="231F20"/>
          <w:spacing w:val="22"/>
        </w:rPr>
        <w:t> </w:t>
      </w:r>
      <w:r>
        <w:rPr>
          <w:color w:val="231F20"/>
        </w:rPr>
        <w:t>most</w:t>
      </w:r>
      <w:r>
        <w:rPr>
          <w:color w:val="231F20"/>
          <w:spacing w:val="24"/>
        </w:rPr>
        <w:t> </w:t>
      </w:r>
      <w:r>
        <w:rPr>
          <w:color w:val="231F20"/>
        </w:rPr>
        <w:t>(79%)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IoT-ASes</w:t>
      </w:r>
      <w:r>
        <w:rPr>
          <w:color w:val="231F20"/>
          <w:spacing w:val="23"/>
        </w:rPr>
        <w:t> </w:t>
      </w:r>
      <w:r>
        <w:rPr>
          <w:color w:val="231F20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most</w:t>
      </w:r>
      <w:r>
        <w:rPr>
          <w:color w:val="231F20"/>
          <w:spacing w:val="24"/>
        </w:rPr>
        <w:t> </w:t>
      </w:r>
      <w:r>
        <w:rPr>
          <w:color w:val="231F20"/>
        </w:rPr>
        <w:t>2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23 device types, which is a modest increase  comparing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2013 where the similar percentage (80%) of </w:t>
      </w:r>
      <w:r>
        <w:rPr>
          <w:color w:val="231F20"/>
          <w:spacing w:val="-3"/>
        </w:rPr>
        <w:t>IoT-ASes </w:t>
      </w:r>
      <w:r>
        <w:rPr>
          <w:color w:val="231F20"/>
        </w:rPr>
        <w:t>have</w:t>
      </w:r>
      <w:r>
        <w:rPr>
          <w:color w:val="231F20"/>
          <w:spacing w:val="45"/>
        </w:rPr>
        <w:t> </w:t>
      </w:r>
      <w:r>
        <w:rPr>
          <w:color w:val="231F20"/>
        </w:rPr>
        <w:t>at</w:t>
      </w:r>
      <w:r>
        <w:rPr>
          <w:color w:val="231F20"/>
          <w:w w:val="99"/>
        </w:rPr>
        <w:t> </w:t>
      </w:r>
      <w:r>
        <w:rPr>
          <w:color w:val="231F20"/>
        </w:rPr>
        <w:t>most 1 of our 23 device  </w:t>
      </w:r>
      <w:r>
        <w:rPr>
          <w:color w:val="231F20"/>
          <w:spacing w:val="3"/>
        </w:rPr>
        <w:t> </w:t>
      </w:r>
      <w:r>
        <w:rPr>
          <w:color w:val="231F20"/>
        </w:rPr>
        <w:t>types.</w:t>
      </w:r>
      <w:r>
        <w:rPr/>
      </w:r>
    </w:p>
    <w:p>
      <w:pPr>
        <w:pStyle w:val="BodyText"/>
        <w:spacing w:line="237" w:lineRule="auto"/>
        <w:ind w:right="108"/>
        <w:jc w:val="both"/>
      </w:pPr>
      <w:r>
        <w:rPr>
          <w:color w:val="231F20"/>
        </w:rPr>
        <w:t>Our results suggest that for IoT devices, besides potential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further grow in AS penetration (which would lead to </w:t>
      </w:r>
      <w:r>
        <w:rPr>
          <w:color w:val="231F20"/>
          <w:spacing w:val="31"/>
        </w:rPr>
        <w:t> </w:t>
      </w:r>
      <w:r>
        <w:rPr>
          <w:color w:val="231F20"/>
        </w:rPr>
        <w:t>growth</w:t>
      </w:r>
      <w:r>
        <w:rPr>
          <w:color w:val="231F20"/>
          <w:w w:val="99"/>
        </w:rPr>
        <w:t> </w:t>
      </w:r>
      <w:r>
        <w:rPr>
          <w:color w:val="231F20"/>
        </w:rPr>
        <w:t>in household penetration), there exists  even  larger</w:t>
      </w:r>
      <w:r>
        <w:rPr>
          <w:color w:val="231F20"/>
          <w:spacing w:val="45"/>
        </w:rPr>
        <w:t> </w:t>
      </w:r>
      <w:r>
        <w:rPr>
          <w:color w:val="231F20"/>
        </w:rPr>
        <w:t>potential</w:t>
      </w:r>
      <w:r>
        <w:rPr>
          <w:color w:val="231F20"/>
          <w:w w:val="9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grow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device</w:t>
      </w:r>
      <w:r>
        <w:rPr>
          <w:color w:val="231F20"/>
          <w:spacing w:val="19"/>
        </w:rPr>
        <w:t> </w:t>
      </w:r>
      <w:r>
        <w:rPr>
          <w:color w:val="231F20"/>
        </w:rPr>
        <w:t>type</w:t>
      </w:r>
      <w:r>
        <w:rPr>
          <w:color w:val="231F20"/>
          <w:spacing w:val="19"/>
        </w:rPr>
        <w:t> </w:t>
      </w:r>
      <w:r>
        <w:rPr>
          <w:color w:val="231F20"/>
        </w:rPr>
        <w:t>density</w:t>
      </w:r>
      <w:r>
        <w:rPr>
          <w:color w:val="231F20"/>
          <w:spacing w:val="20"/>
        </w:rPr>
        <w:t> </w:t>
      </w:r>
      <w:r>
        <w:rPr>
          <w:color w:val="231F20"/>
        </w:rPr>
        <w:t>(which</w:t>
      </w:r>
      <w:r>
        <w:rPr>
          <w:color w:val="231F20"/>
          <w:spacing w:val="20"/>
        </w:rPr>
        <w:t> </w:t>
      </w:r>
      <w:r>
        <w:rPr>
          <w:color w:val="231F20"/>
        </w:rPr>
        <w:t>would</w:t>
      </w:r>
      <w:r>
        <w:rPr>
          <w:color w:val="231F20"/>
          <w:spacing w:val="20"/>
        </w:rPr>
        <w:t> </w:t>
      </w:r>
      <w:r>
        <w:rPr>
          <w:color w:val="231F20"/>
        </w:rPr>
        <w:t>lead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growth</w:t>
      </w:r>
      <w:r>
        <w:rPr>
          <w:color w:val="231F20"/>
          <w:w w:val="99"/>
        </w:rPr>
        <w:t> </w:t>
      </w:r>
      <w:r>
        <w:rPr>
          <w:color w:val="231F20"/>
        </w:rPr>
        <w:t>in device density). This unique potential of</w:t>
      </w:r>
      <w:r>
        <w:rPr>
          <w:color w:val="231F20"/>
          <w:spacing w:val="8"/>
        </w:rPr>
        <w:t> </w:t>
      </w:r>
      <w:r>
        <w:rPr>
          <w:color w:val="231F20"/>
        </w:rPr>
        <w:t>two-dimensional</w:t>
      </w:r>
      <w:r>
        <w:rPr>
          <w:color w:val="231F20"/>
          <w:w w:val="99"/>
        </w:rPr>
        <w:t> </w:t>
      </w:r>
      <w:r>
        <w:rPr>
          <w:color w:val="231F20"/>
        </w:rPr>
        <w:t>growth (penetration and density) sets IoT devices apart</w:t>
      </w:r>
      <w:r>
        <w:rPr>
          <w:color w:val="231F20"/>
          <w:spacing w:val="49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other fast-growing electronic products in recent history 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w w:val="99"/>
        </w:rPr>
        <w:t> </w:t>
      </w:r>
      <w:r>
        <w:rPr>
          <w:color w:val="231F20"/>
        </w:rPr>
        <w:t>as cell-phone and personal computer (PC) which mostly</w:t>
      </w:r>
      <w:r>
        <w:rPr>
          <w:color w:val="231F20"/>
          <w:spacing w:val="38"/>
        </w:rPr>
        <w:t> </w:t>
      </w:r>
      <w:r>
        <w:rPr>
          <w:color w:val="231F20"/>
        </w:rPr>
        <w:t>grow</w:t>
      </w:r>
      <w:r>
        <w:rPr>
          <w:color w:val="231F20"/>
          <w:w w:val="99"/>
        </w:rPr>
        <w:t> </w:t>
      </w:r>
      <w:r>
        <w:rPr>
          <w:color w:val="231F20"/>
        </w:rPr>
        <w:t>in penetration (considering that while a person may only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1 to 2 cell-phones and PCs, he could own many more</w:t>
      </w:r>
      <w:r>
        <w:rPr>
          <w:color w:val="231F20"/>
          <w:spacing w:val="34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devices).</w:t>
      </w:r>
      <w:r>
        <w:rPr/>
      </w:r>
    </w:p>
    <w:p>
      <w:pPr>
        <w:pStyle w:val="BodyText"/>
        <w:spacing w:line="237" w:lineRule="auto"/>
        <w:ind w:right="109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rule out the possibility that the increasing AS</w:t>
      </w:r>
      <w:r>
        <w:rPr>
          <w:color w:val="231F20"/>
          <w:spacing w:val="39"/>
        </w:rPr>
        <w:t> </w:t>
      </w:r>
      <w:r>
        <w:rPr>
          <w:color w:val="231F20"/>
        </w:rPr>
        <w:t>penetra-</w:t>
      </w:r>
      <w:r>
        <w:rPr>
          <w:color w:val="231F20"/>
          <w:w w:val="99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device</w:t>
      </w:r>
      <w:r>
        <w:rPr>
          <w:color w:val="231F20"/>
          <w:spacing w:val="-4"/>
        </w:rPr>
        <w:t> </w:t>
      </w:r>
      <w:r>
        <w:rPr>
          <w:color w:val="231F20"/>
        </w:rPr>
        <w:t>type</w:t>
      </w:r>
      <w:r>
        <w:rPr>
          <w:color w:val="231F20"/>
          <w:spacing w:val="-4"/>
        </w:rPr>
        <w:t> </w:t>
      </w:r>
      <w:r>
        <w:rPr>
          <w:color w:val="231F20"/>
        </w:rPr>
        <w:t>density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observe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artifact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 we used in detection (measured around 2017) do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w w:val="99"/>
        </w:rPr>
        <w:t> </w:t>
      </w:r>
      <w:r>
        <w:rPr>
          <w:color w:val="231F20"/>
        </w:rPr>
        <w:t>apply to IoT devices in the past by showing IoT</w:t>
      </w:r>
      <w:r>
        <w:rPr>
          <w:color w:val="231F20"/>
          <w:spacing w:val="21"/>
        </w:rPr>
        <w:t> </w:t>
      </w:r>
      <w:r>
        <w:rPr>
          <w:color w:val="231F20"/>
        </w:rPr>
        <w:t>device-type-</w:t>
      </w:r>
      <w:r>
        <w:rPr>
          <w:color w:val="231F20"/>
          <w:w w:val="99"/>
        </w:rPr>
        <w:t> </w:t>
      </w:r>
      <w:r>
        <w:rPr>
          <w:color w:val="231F20"/>
        </w:rPr>
        <w:t>to-server-name mappings are stable over time in </w:t>
      </w:r>
      <w:r>
        <w:rPr>
          <w:color w:val="231F20"/>
          <w:spacing w:val="10"/>
        </w:rPr>
        <w:t> </w:t>
      </w:r>
      <w:r>
        <w:rPr>
          <w:rFonts w:ascii="Arial" w:hAnsi="Arial" w:cs="Arial" w:eastAsia="Arial"/>
          <w:i/>
          <w:color w:val="231F20"/>
          <w:spacing w:val="-4"/>
        </w:rPr>
        <w:t>§</w:t>
      </w:r>
      <w:r>
        <w:rPr>
          <w:color w:val="231F20"/>
          <w:spacing w:val="-4"/>
        </w:rPr>
        <w:t>IV-B.</w:t>
      </w:r>
      <w:r>
        <w:rPr>
          <w:spacing w:val="-4"/>
        </w:rPr>
      </w:r>
    </w:p>
    <w:p>
      <w:pPr>
        <w:pStyle w:val="BodyText"/>
        <w:spacing w:line="237" w:lineRule="auto"/>
        <w:ind w:right="115" w:firstLine="398"/>
        <w:jc w:val="both"/>
      </w:pPr>
      <w:r>
        <w:rPr>
          <w:rFonts w:ascii="Times New Roman"/>
          <w:i/>
          <w:color w:val="231F20"/>
        </w:rPr>
        <w:t>ASes with Highest Device </w:t>
      </w:r>
      <w:r>
        <w:rPr>
          <w:rFonts w:ascii="Times New Roman"/>
          <w:i/>
          <w:color w:val="231F20"/>
          <w:spacing w:val="-4"/>
        </w:rPr>
        <w:t>Type </w:t>
      </w:r>
      <w:r>
        <w:rPr>
          <w:rFonts w:ascii="Times New Roman"/>
          <w:i/>
          <w:color w:val="231F20"/>
        </w:rPr>
        <w:t>Density in 2018:</w:t>
      </w:r>
      <w:r>
        <w:rPr>
          <w:rFonts w:ascii="Times New Roman"/>
          <w:i/>
          <w:color w:val="231F20"/>
          <w:spacing w:val="30"/>
        </w:rPr>
        <w:t> </w:t>
      </w:r>
      <w:r>
        <w:rPr>
          <w:color w:val="231F20"/>
          <w:spacing w:val="-19"/>
        </w:rPr>
        <w:t>We</w:t>
      </w:r>
      <w:r>
        <w:rPr>
          <w:color w:val="231F20"/>
          <w:spacing w:val="-18"/>
          <w:w w:val="99"/>
        </w:rPr>
        <w:t> </w:t>
      </w:r>
      <w:r>
        <w:rPr>
          <w:color w:val="231F20"/>
        </w:rPr>
        <w:t>examined the top 10 ASes  with  highest device  type</w:t>
      </w:r>
      <w:r>
        <w:rPr>
          <w:color w:val="231F20"/>
          <w:spacing w:val="14"/>
        </w:rPr>
        <w:t> </w:t>
      </w:r>
      <w:r>
        <w:rPr>
          <w:color w:val="231F20"/>
        </w:rPr>
        <w:t>density</w:t>
      </w:r>
      <w:r>
        <w:rPr>
          <w:color w:val="231F20"/>
          <w:w w:val="99"/>
        </w:rPr>
        <w:t> </w:t>
      </w:r>
      <w:r>
        <w:rPr>
          <w:color w:val="231F20"/>
        </w:rPr>
        <w:t>in 2018 (detected with 8  to  14  of  our  23  device </w:t>
      </w:r>
      <w:r>
        <w:rPr>
          <w:color w:val="231F20"/>
          <w:spacing w:val="48"/>
        </w:rPr>
        <w:t> </w:t>
      </w:r>
      <w:r>
        <w:rPr>
          <w:color w:val="231F20"/>
        </w:rPr>
        <w:t>types).</w:t>
      </w:r>
      <w:r>
        <w:rPr>
          <w:color w:val="231F20"/>
          <w:w w:val="99"/>
        </w:rPr>
        <w:t> </w:t>
      </w:r>
      <w:r>
        <w:rPr>
          <w:color w:val="231F20"/>
        </w:rPr>
        <w:t>Our first observation is that they are pre-dominantly from 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37" w:lineRule="auto"/>
        <w:ind w:right="113" w:firstLine="0"/>
        <w:jc w:val="both"/>
      </w:pPr>
      <w:r>
        <w:rPr>
          <w:color w:val="231F20"/>
        </w:rPr>
        <w:t>U.S.</w:t>
      </w:r>
      <w:r>
        <w:rPr>
          <w:color w:val="231F20"/>
          <w:spacing w:val="26"/>
        </w:rPr>
        <w:t> </w:t>
      </w:r>
      <w:r>
        <w:rPr>
          <w:color w:val="231F20"/>
        </w:rPr>
        <w:t>(4</w:t>
      </w:r>
      <w:r>
        <w:rPr>
          <w:color w:val="231F20"/>
          <w:spacing w:val="29"/>
        </w:rPr>
        <w:t> </w:t>
      </w:r>
      <w:r>
        <w:rPr>
          <w:color w:val="231F20"/>
        </w:rPr>
        <w:t>ASes)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Europe</w:t>
      </w:r>
      <w:r>
        <w:rPr>
          <w:color w:val="231F20"/>
          <w:spacing w:val="22"/>
        </w:rPr>
        <w:t> </w:t>
      </w:r>
      <w:r>
        <w:rPr>
          <w:color w:val="231F20"/>
        </w:rPr>
        <w:t>(3</w:t>
      </w:r>
      <w:r>
        <w:rPr>
          <w:color w:val="231F20"/>
          <w:spacing w:val="29"/>
        </w:rPr>
        <w:t> </w:t>
      </w:r>
      <w:r>
        <w:rPr>
          <w:color w:val="231F20"/>
        </w:rPr>
        <w:t>ASes).</w:t>
      </w:r>
      <w:r>
        <w:rPr>
          <w:color w:val="231F20"/>
          <w:spacing w:val="26"/>
        </w:rPr>
        <w:t> </w:t>
      </w:r>
      <w:r>
        <w:rPr>
          <w:color w:val="231F20"/>
        </w:rPr>
        <w:t>There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</w:rPr>
        <w:t>2</w:t>
      </w:r>
      <w:r>
        <w:rPr>
          <w:color w:val="231F20"/>
          <w:spacing w:val="29"/>
        </w:rPr>
        <w:t> </w:t>
      </w:r>
      <w:r>
        <w:rPr>
          <w:color w:val="231F20"/>
        </w:rPr>
        <w:t>ASes</w:t>
      </w:r>
      <w:r>
        <w:rPr>
          <w:color w:val="231F20"/>
          <w:w w:val="99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Eastern</w:t>
      </w:r>
      <w:r>
        <w:rPr>
          <w:color w:val="231F20"/>
          <w:spacing w:val="18"/>
        </w:rPr>
        <w:t> </w:t>
      </w:r>
      <w:r>
        <w:rPr>
          <w:color w:val="231F20"/>
        </w:rPr>
        <w:t>Asia</w:t>
      </w:r>
      <w:r>
        <w:rPr>
          <w:color w:val="231F20"/>
          <w:spacing w:val="20"/>
        </w:rPr>
        <w:t> </w:t>
      </w:r>
      <w:r>
        <w:rPr>
          <w:color w:val="231F20"/>
        </w:rPr>
        <w:t>(Korea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China)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1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Haiti.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w w:val="99"/>
        </w:rPr>
        <w:t> </w:t>
      </w:r>
      <w:r>
        <w:rPr>
          <w:color w:val="231F20"/>
        </w:rPr>
        <w:t>distribution</w:t>
      </w:r>
      <w:r>
        <w:rPr>
          <w:color w:val="231F20"/>
          <w:spacing w:val="36"/>
        </w:rPr>
        <w:t> </w:t>
      </w:r>
      <w:r>
        <w:rPr>
          <w:color w:val="231F20"/>
        </w:rPr>
        <w:t>also</w:t>
      </w:r>
      <w:r>
        <w:rPr>
          <w:color w:val="231F20"/>
          <w:spacing w:val="38"/>
        </w:rPr>
        <w:t> </w:t>
      </w:r>
      <w:r>
        <w:rPr>
          <w:color w:val="231F20"/>
        </w:rPr>
        <w:t>consistently</w:t>
      </w:r>
      <w:r>
        <w:rPr>
          <w:color w:val="231F20"/>
          <w:spacing w:val="36"/>
        </w:rPr>
        <w:t> </w:t>
      </w:r>
      <w:r>
        <w:rPr>
          <w:color w:val="231F20"/>
        </w:rPr>
        <w:t>show</w:t>
      </w:r>
      <w:r>
        <w:rPr>
          <w:color w:val="231F20"/>
          <w:spacing w:val="37"/>
        </w:rPr>
        <w:t> </w:t>
      </w:r>
      <w:r>
        <w:rPr>
          <w:color w:val="231F20"/>
        </w:rPr>
        <w:t>up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top</w:t>
      </w:r>
      <w:r>
        <w:rPr>
          <w:color w:val="231F20"/>
          <w:spacing w:val="38"/>
        </w:rPr>
        <w:t> </w:t>
      </w:r>
      <w:r>
        <w:rPr>
          <w:color w:val="231F20"/>
        </w:rPr>
        <w:t>20</w:t>
      </w:r>
      <w:r>
        <w:rPr>
          <w:color w:val="231F20"/>
          <w:spacing w:val="36"/>
        </w:rPr>
        <w:t> </w:t>
      </w:r>
      <w:r>
        <w:rPr>
          <w:color w:val="231F20"/>
        </w:rPr>
        <w:t>ASes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10 ASes from the U.S. and 5 ASes from Europe. Our</w:t>
      </w:r>
      <w:r>
        <w:rPr>
          <w:color w:val="231F20"/>
          <w:spacing w:val="38"/>
        </w:rPr>
        <w:t> </w:t>
      </w:r>
      <w:r>
        <w:rPr>
          <w:color w:val="231F20"/>
        </w:rPr>
        <w:t>second</w:t>
      </w:r>
      <w:r>
        <w:rPr>
          <w:color w:val="231F20"/>
          <w:w w:val="99"/>
        </w:rPr>
        <w:t> </w:t>
      </w:r>
      <w:r>
        <w:rPr>
          <w:color w:val="231F20"/>
        </w:rPr>
        <w:t>observation is that these top 10 ASes are mostly</w:t>
      </w:r>
      <w:r>
        <w:rPr>
          <w:color w:val="231F20"/>
          <w:spacing w:val="38"/>
        </w:rPr>
        <w:t> </w:t>
      </w:r>
      <w:r>
        <w:rPr>
          <w:color w:val="231F20"/>
        </w:rPr>
        <w:t>major</w:t>
      </w:r>
      <w:r>
        <w:rPr>
          <w:color w:val="231F20"/>
          <w:w w:val="99"/>
        </w:rPr>
        <w:t> </w:t>
      </w:r>
      <w:r>
        <w:rPr>
          <w:color w:val="231F20"/>
        </w:rPr>
        <w:t>consumer ISPs in their operating regions such as</w:t>
      </w:r>
      <w:r>
        <w:rPr>
          <w:color w:val="231F20"/>
          <w:spacing w:val="7"/>
        </w:rPr>
        <w:t> </w:t>
      </w:r>
      <w:r>
        <w:rPr>
          <w:color w:val="231F20"/>
        </w:rPr>
        <w:t>Comcast,</w:t>
      </w:r>
      <w:r>
        <w:rPr>
          <w:color w:val="231F20"/>
          <w:w w:val="99"/>
        </w:rPr>
        <w:t> </w:t>
      </w:r>
      <w:r>
        <w:rPr>
          <w:color w:val="231F20"/>
        </w:rPr>
        <w:t>Charter, </w:t>
      </w:r>
      <w:r>
        <w:rPr>
          <w:color w:val="231F20"/>
          <w:spacing w:val="-6"/>
        </w:rPr>
        <w:t>AT&amp;T </w:t>
      </w:r>
      <w:r>
        <w:rPr>
          <w:color w:val="231F20"/>
        </w:rPr>
        <w:t>and </w:t>
      </w:r>
      <w:r>
        <w:rPr>
          <w:color w:val="231F20"/>
          <w:spacing w:val="-4"/>
        </w:rPr>
        <w:t>Verizon </w:t>
      </w:r>
      <w:r>
        <w:rPr>
          <w:color w:val="231F20"/>
        </w:rPr>
        <w:t>from the U.S., Korea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Telecom</w:t>
      </w:r>
      <w:r>
        <w:rPr>
          <w:color w:val="231F20"/>
          <w:w w:val="99"/>
        </w:rPr>
        <w:t> </w:t>
      </w:r>
      <w:r>
        <w:rPr>
          <w:color w:val="231F20"/>
        </w:rPr>
        <w:t>from South Korea and Deutsche </w:t>
      </w:r>
      <w:r>
        <w:rPr>
          <w:color w:val="231F20"/>
          <w:spacing w:val="-3"/>
        </w:rPr>
        <w:t>Telekom </w:t>
      </w:r>
      <w:r>
        <w:rPr>
          <w:color w:val="231F20"/>
        </w:rPr>
        <w:t>for </w:t>
      </w:r>
      <w:r>
        <w:rPr>
          <w:color w:val="231F20"/>
          <w:spacing w:val="37"/>
        </w:rPr>
        <w:t> </w:t>
      </w:r>
      <w:r>
        <w:rPr>
          <w:color w:val="231F20"/>
        </w:rPr>
        <w:t>Germany.</w:t>
      </w:r>
      <w:r>
        <w:rPr/>
      </w:r>
    </w:p>
    <w:p>
      <w:pPr>
        <w:spacing w:line="237" w:lineRule="auto" w:before="0"/>
        <w:ind w:left="119" w:right="112" w:firstLine="39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Estimating Actual Overall AS </w:t>
      </w:r>
      <w:r>
        <w:rPr>
          <w:rFonts w:ascii="Times New Roman"/>
          <w:i/>
          <w:color w:val="231F20"/>
          <w:spacing w:val="-3"/>
          <w:sz w:val="20"/>
        </w:rPr>
        <w:t>Penetration </w:t>
      </w:r>
      <w:r>
        <w:rPr>
          <w:rFonts w:ascii="Times New Roman"/>
          <w:i/>
          <w:color w:val="231F20"/>
          <w:sz w:val="20"/>
        </w:rPr>
        <w:t>in 2018:</w:t>
      </w:r>
      <w:r>
        <w:rPr>
          <w:rFonts w:ascii="Times New Roman"/>
          <w:i/>
          <w:color w:val="231F20"/>
          <w:spacing w:val="-20"/>
          <w:sz w:val="20"/>
        </w:rPr>
        <w:t> </w:t>
      </w:r>
      <w:r>
        <w:rPr>
          <w:rFonts w:ascii="Times New Roman"/>
          <w:color w:val="231F20"/>
          <w:sz w:val="20"/>
        </w:rPr>
        <w:t>Recall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that the overall AS penetrations for our 23 device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types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reported in Figure 2 are under-estimations of the ground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truth,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because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DITL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data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complete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(8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13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root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letters</w:t>
      </w:r>
      <w:r>
        <w:rPr>
          <w:rFonts w:ascii="Times New Roman"/>
          <w:sz w:val="20"/>
        </w:rPr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40" w:bottom="280" w:left="860" w:right="860"/>
          <w:cols w:num="2" w:equalWidth="0">
            <w:col w:w="5151" w:space="110"/>
            <w:col w:w="525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9"/>
        <w:ind w:left="0" w:right="2294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73.449997pt;margin-top:9.437867pt;width:206.1pt;height:115.3pt;mso-position-horizontal-relative:page;mso-position-vertical-relative:paragraph;z-index:-54280" coordorigin="1469,189" coordsize="4122,2306">
            <v:group style="position:absolute;left:1673;top:2491;width:3915;height:2" coordorigin="1673,2491" coordsize="3915,2">
              <v:shape style="position:absolute;left:1673;top:2491;width:3915;height:2" coordorigin="1673,2491" coordsize="3915,0" path="m1673,2491l5588,2491e" filled="false" stroked="true" strokeweight=".159pt" strokecolor="#000000">
                <v:path arrowok="t"/>
                <v:stroke dashstyle="dash"/>
              </v:shape>
            </v:group>
            <v:group style="position:absolute;left:1673;top:2491;width:48;height:2" coordorigin="1673,2491" coordsize="48,2">
              <v:shape style="position:absolute;left:1673;top:2491;width:48;height:2" coordorigin="1673,2491" coordsize="48,0" path="m1673,2491l1720,2491e" filled="false" stroked="true" strokeweight=".319pt" strokecolor="#000000">
                <v:path arrowok="t"/>
              </v:shape>
            </v:group>
            <v:group style="position:absolute;left:5541;top:2491;width:48;height:2" coordorigin="5541,2491" coordsize="48,2">
              <v:shape style="position:absolute;left:5541;top:2491;width:48;height:2" coordorigin="5541,2491" coordsize="48,0" path="m5588,2491l5541,2491e" filled="false" stroked="true" strokeweight=".319pt" strokecolor="#000000">
                <v:path arrowok="t"/>
              </v:shape>
            </v:group>
            <v:group style="position:absolute;left:5067;top:2250;width:522;height:2" coordorigin="5067,2250" coordsize="522,2">
              <v:shape style="position:absolute;left:5067;top:2250;width:522;height:2" coordorigin="5067,2250" coordsize="522,0" path="m5067,2250l5588,2250e" filled="false" stroked="true" strokeweight=".159pt" strokecolor="#000000">
                <v:path arrowok="t"/>
                <v:stroke dashstyle="dash"/>
              </v:shape>
            </v:group>
            <v:group style="position:absolute;left:5541;top:2250;width:48;height:2" coordorigin="5541,2250" coordsize="48,2">
              <v:shape style="position:absolute;left:5541;top:2250;width:48;height:2" coordorigin="5541,2250" coordsize="48,0" path="m5588,2250l5541,2250e" filled="false" stroked="true" strokeweight=".319pt" strokecolor="#000000">
                <v:path arrowok="t"/>
              </v:shape>
            </v:group>
            <v:group style="position:absolute;left:4414;top:2250;width:392;height:2" coordorigin="4414,2250" coordsize="392,2">
              <v:shape style="position:absolute;left:4414;top:2250;width:392;height:2" coordorigin="4414,2250" coordsize="392,0" path="m4414,2250l4805,2250e" filled="false" stroked="true" strokeweight=".159pt" strokecolor="#000000">
                <v:path arrowok="t"/>
                <v:stroke dashstyle="dash"/>
              </v:shape>
            </v:group>
            <v:group style="position:absolute;left:2456;top:2250;width:1696;height:2" coordorigin="2456,2250" coordsize="1696,2">
              <v:shape style="position:absolute;left:2456;top:2250;width:1696;height:2" coordorigin="2456,2250" coordsize="1696,0" path="m2456,2250l4152,2250e" filled="false" stroked="true" strokeweight=".159pt" strokecolor="#000000">
                <v:path arrowok="t"/>
                <v:stroke dashstyle="dash"/>
              </v:shape>
            </v:group>
            <v:group style="position:absolute;left:1673;top:2250;width:522;height:2" coordorigin="1673,2250" coordsize="522,2">
              <v:shape style="position:absolute;left:1673;top:2250;width:522;height:2" coordorigin="1673,2250" coordsize="522,0" path="m1673,2250l2194,2250e" filled="false" stroked="true" strokeweight=".159pt" strokecolor="#000000">
                <v:path arrowok="t"/>
                <v:stroke dashstyle="dash"/>
              </v:shape>
            </v:group>
            <v:group style="position:absolute;left:1673;top:2250;width:48;height:2" coordorigin="1673,2250" coordsize="48,2">
              <v:shape style="position:absolute;left:1673;top:2250;width:48;height:2" coordorigin="1673,2250" coordsize="48,0" path="m1673,2250l1720,2250e" filled="false" stroked="true" strokeweight=".319pt" strokecolor="#000000">
                <v:path arrowok="t"/>
              </v:shape>
            </v:group>
            <v:group style="position:absolute;left:5067;top:2008;width:522;height:2" coordorigin="5067,2008" coordsize="522,2">
              <v:shape style="position:absolute;left:5067;top:2008;width:522;height:2" coordorigin="5067,2008" coordsize="522,0" path="m5067,2008l5588,2008e" filled="false" stroked="true" strokeweight=".159pt" strokecolor="#000000">
                <v:path arrowok="t"/>
                <v:stroke dashstyle="dash"/>
              </v:shape>
            </v:group>
            <v:group style="position:absolute;left:5541;top:2008;width:48;height:2" coordorigin="5541,2008" coordsize="48,2">
              <v:shape style="position:absolute;left:5541;top:2008;width:48;height:2" coordorigin="5541,2008" coordsize="48,0" path="m5588,2008l5541,2008e" filled="false" stroked="true" strokeweight=".319pt" strokecolor="#000000">
                <v:path arrowok="t"/>
              </v:shape>
            </v:group>
            <v:group style="position:absolute;left:3761;top:2008;width:1044;height:2" coordorigin="3761,2008" coordsize="1044,2">
              <v:shape style="position:absolute;left:3761;top:2008;width:1044;height:2" coordorigin="3761,2008" coordsize="1044,0" path="m3761,2008l4805,2008e" filled="false" stroked="true" strokeweight=".159pt" strokecolor="#000000">
                <v:path arrowok="t"/>
                <v:stroke dashstyle="dash"/>
              </v:shape>
            </v:group>
            <v:group style="position:absolute;left:3109;top:2008;width:391;height:2" coordorigin="3109,2008" coordsize="391,2">
              <v:shape style="position:absolute;left:3109;top:2008;width:391;height:2" coordorigin="3109,2008" coordsize="391,0" path="m3109,2008l3500,2008e" filled="false" stroked="true" strokeweight=".159pt" strokecolor="#000000">
                <v:path arrowok="t"/>
                <v:stroke dashstyle="dash"/>
              </v:shape>
            </v:group>
            <v:group style="position:absolute;left:1673;top:2008;width:1175;height:2" coordorigin="1673,2008" coordsize="1175,2">
              <v:shape style="position:absolute;left:1673;top:2008;width:1175;height:2" coordorigin="1673,2008" coordsize="1175,0" path="m1673,2008l2847,2008e" filled="false" stroked="true" strokeweight=".159pt" strokecolor="#000000">
                <v:path arrowok="t"/>
                <v:stroke dashstyle="dash"/>
              </v:shape>
            </v:group>
            <v:group style="position:absolute;left:1673;top:2008;width:48;height:2" coordorigin="1673,2008" coordsize="48,2">
              <v:shape style="position:absolute;left:1673;top:2008;width:48;height:2" coordorigin="1673,2008" coordsize="48,0" path="m1673,2008l1720,2008e" filled="false" stroked="true" strokeweight=".319pt" strokecolor="#000000">
                <v:path arrowok="t"/>
              </v:shape>
            </v:group>
            <v:group style="position:absolute;left:1537;top:1966;width:64;height:87" coordorigin="1537,1966" coordsize="64,87">
              <v:shape style="position:absolute;left:1537;top:1966;width:64;height:87" coordorigin="1537,1966" coordsize="64,87" path="m1588,2032l1577,2032,1577,2053,1588,2053,1588,2032xe" filled="true" fillcolor="#000000" stroked="false">
                <v:path arrowok="t"/>
                <v:fill type="solid"/>
              </v:shape>
              <v:shape style="position:absolute;left:1537;top:1966;width:64;height:87" coordorigin="1537,1966" coordsize="64,87" path="m1588,1966l1573,1966,1537,2021,1537,2032,1601,2032,1601,2022,1547,2022,1577,1976,1588,1976,1588,1966xe" filled="true" fillcolor="#000000" stroked="false">
                <v:path arrowok="t"/>
                <v:fill type="solid"/>
              </v:shape>
              <v:shape style="position:absolute;left:1537;top:1966;width:64;height:87" coordorigin="1537,1966" coordsize="64,87" path="m1588,1976l1577,1976,1577,2022,1588,2022,1588,1976xe" filled="true" fillcolor="#000000" stroked="false">
                <v:path arrowok="t"/>
                <v:fill type="solid"/>
              </v:shape>
            </v:group>
            <v:group style="position:absolute;left:5067;top:1767;width:522;height:2" coordorigin="5067,1767" coordsize="522,2">
              <v:shape style="position:absolute;left:5067;top:1767;width:522;height:2" coordorigin="5067,1767" coordsize="522,0" path="m5067,1767l5588,1767e" filled="false" stroked="true" strokeweight=".159pt" strokecolor="#000000">
                <v:path arrowok="t"/>
                <v:stroke dashstyle="dash"/>
              </v:shape>
            </v:group>
            <v:group style="position:absolute;left:5541;top:1767;width:48;height:2" coordorigin="5541,1767" coordsize="48,2">
              <v:shape style="position:absolute;left:5541;top:1767;width:48;height:2" coordorigin="5541,1767" coordsize="48,0" path="m5588,1767l5541,1767e" filled="false" stroked="true" strokeweight=".319pt" strokecolor="#000000">
                <v:path arrowok="t"/>
              </v:shape>
            </v:group>
            <v:group style="position:absolute;left:3761;top:1767;width:1044;height:2" coordorigin="3761,1767" coordsize="1044,2">
              <v:shape style="position:absolute;left:3761;top:1767;width:1044;height:2" coordorigin="3761,1767" coordsize="1044,0" path="m3761,1767l4805,1767e" filled="false" stroked="true" strokeweight=".159pt" strokecolor="#000000">
                <v:path arrowok="t"/>
                <v:stroke dashstyle="dash"/>
              </v:shape>
            </v:group>
            <v:group style="position:absolute;left:1673;top:1767;width:1827;height:2" coordorigin="1673,1767" coordsize="1827,2">
              <v:shape style="position:absolute;left:1673;top:1767;width:1827;height:2" coordorigin="1673,1767" coordsize="1827,0" path="m1673,1767l3500,1767e" filled="false" stroked="true" strokeweight=".159pt" strokecolor="#000000">
                <v:path arrowok="t"/>
                <v:stroke dashstyle="dash"/>
              </v:shape>
            </v:group>
            <v:group style="position:absolute;left:1673;top:1767;width:48;height:2" coordorigin="1673,1767" coordsize="48,2">
              <v:shape style="position:absolute;left:1673;top:1767;width:48;height:2" coordorigin="1673,1767" coordsize="48,0" path="m1673,1767l1720,1767e" filled="false" stroked="true" strokeweight=".319pt" strokecolor="#000000">
                <v:path arrowok="t"/>
              </v:shape>
            </v:group>
            <v:group style="position:absolute;left:1540;top:1723;width:60;height:90" coordorigin="1540,1723" coordsize="60,90">
              <v:shape style="position:absolute;left:1540;top:1723;width:60;height:90" coordorigin="1540,1723" coordsize="60,90" path="m1579,1723l1565,1723,1556,1727,1543,1743,1540,1754,1540,1782,1543,1794,1553,1809,1561,1813,1580,1813,1587,1810,1593,1803,1566,1803,1561,1802,1555,1794,1554,1790,1554,1777,1555,1772,1561,1765,1563,1764,1552,1764,1552,1754,1554,1746,1563,1735,1569,1733,1594,1733,1594,1726,1591,1725,1588,1724,1582,1723,1579,1723xe" filled="true" fillcolor="#000000" stroked="false">
                <v:path arrowok="t"/>
                <v:fill type="solid"/>
              </v:shape>
              <v:shape style="position:absolute;left:1540;top:1723;width:60;height:90" coordorigin="1540,1723" coordsize="60,90" path="m1593,1763l1576,1763,1580,1765,1586,1772,1588,1777,1588,1790,1586,1794,1580,1802,1576,1803,1593,1803,1597,1799,1600,1792,1600,1774,1597,1767,1593,1763xe" filled="true" fillcolor="#000000" stroked="false">
                <v:path arrowok="t"/>
                <v:fill type="solid"/>
              </v:shape>
              <v:shape style="position:absolute;left:1540;top:1723;width:60;height:90" coordorigin="1540,1723" coordsize="60,90" path="m1580,1754l1567,1754,1564,1755,1557,1758,1554,1761,1552,1764,1563,1764,1566,1763,1593,1763,1587,1756,1580,1754xe" filled="true" fillcolor="#000000" stroked="false">
                <v:path arrowok="t"/>
                <v:fill type="solid"/>
              </v:shape>
              <v:shape style="position:absolute;left:1540;top:1723;width:60;height:90" coordorigin="1540,1723" coordsize="60,90" path="m1594,1733l1579,1733,1582,1733,1588,1735,1591,1736,1594,1737,1594,1733xe" filled="true" fillcolor="#000000" stroked="false">
                <v:path arrowok="t"/>
                <v:fill type="solid"/>
              </v:shape>
            </v:group>
            <v:group style="position:absolute;left:5067;top:1526;width:522;height:2" coordorigin="5067,1526" coordsize="522,2">
              <v:shape style="position:absolute;left:5067;top:1526;width:522;height:2" coordorigin="5067,1526" coordsize="522,0" path="m5067,1526l5588,1526e" filled="false" stroked="true" strokeweight=".159pt" strokecolor="#000000">
                <v:path arrowok="t"/>
                <v:stroke dashstyle="dash"/>
              </v:shape>
            </v:group>
            <v:group style="position:absolute;left:5541;top:1526;width:48;height:2" coordorigin="5541,1526" coordsize="48,2">
              <v:shape style="position:absolute;left:5541;top:1526;width:48;height:2" coordorigin="5541,1526" coordsize="48,0" path="m5588,1526l5541,1526e" filled="false" stroked="true" strokeweight=".319pt" strokecolor="#000000">
                <v:path arrowok="t"/>
              </v:shape>
            </v:group>
            <v:group style="position:absolute;left:1673;top:1526;width:3133;height:2" coordorigin="1673,1526" coordsize="3133,2">
              <v:shape style="position:absolute;left:1673;top:1526;width:3133;height:2" coordorigin="1673,1526" coordsize="3133,0" path="m1673,1526l4805,1526e" filled="false" stroked="true" strokeweight=".159pt" strokecolor="#000000">
                <v:path arrowok="t"/>
                <v:stroke dashstyle="dash"/>
              </v:shape>
            </v:group>
            <v:group style="position:absolute;left:1673;top:1526;width:48;height:2" coordorigin="1673,1526" coordsize="48,2">
              <v:shape style="position:absolute;left:1673;top:1526;width:48;height:2" coordorigin="1673,1526" coordsize="48,0" path="m1673,1526l1720,1526e" filled="false" stroked="true" strokeweight=".319pt" strokecolor="#000000">
                <v:path arrowok="t"/>
              </v:shape>
            </v:group>
            <v:group style="position:absolute;left:1673;top:1284;width:3915;height:2" coordorigin="1673,1284" coordsize="3915,2">
              <v:shape style="position:absolute;left:1673;top:1284;width:3915;height:2" coordorigin="1673,1284" coordsize="3915,0" path="m1673,1284l5588,1284e" filled="false" stroked="true" strokeweight=".159pt" strokecolor="#000000">
                <v:path arrowok="t"/>
                <v:stroke dashstyle="dash"/>
              </v:shape>
            </v:group>
            <v:group style="position:absolute;left:1673;top:1284;width:48;height:2" coordorigin="1673,1284" coordsize="48,2">
              <v:shape style="position:absolute;left:1673;top:1284;width:48;height:2" coordorigin="1673,1284" coordsize="48,0" path="m1673,1284l1720,1284e" filled="false" stroked="true" strokeweight=".319pt" strokecolor="#000000">
                <v:path arrowok="t"/>
              </v:shape>
            </v:group>
            <v:group style="position:absolute;left:5541;top:1284;width:48;height:2" coordorigin="5541,1284" coordsize="48,2">
              <v:shape style="position:absolute;left:5541;top:1284;width:48;height:2" coordorigin="5541,1284" coordsize="48,0" path="m5588,1284l5541,1284e" filled="false" stroked="true" strokeweight=".319pt" strokecolor="#000000">
                <v:path arrowok="t"/>
              </v:shape>
            </v:group>
            <v:group style="position:absolute;left:1673;top:1043;width:3915;height:2" coordorigin="1673,1043" coordsize="3915,2">
              <v:shape style="position:absolute;left:1673;top:1043;width:3915;height:2" coordorigin="1673,1043" coordsize="3915,0" path="m1673,1043l5588,1043e" filled="false" stroked="true" strokeweight=".159pt" strokecolor="#000000">
                <v:path arrowok="t"/>
                <v:stroke dashstyle="dash"/>
              </v:shape>
            </v:group>
            <v:group style="position:absolute;left:1673;top:1043;width:48;height:2" coordorigin="1673,1043" coordsize="48,2">
              <v:shape style="position:absolute;left:1673;top:1043;width:48;height:2" coordorigin="1673,1043" coordsize="48,0" path="m1673,1043l1720,1043e" filled="false" stroked="true" strokeweight=".319pt" strokecolor="#000000">
                <v:path arrowok="t"/>
              </v:shape>
            </v:group>
            <v:group style="position:absolute;left:5541;top:1043;width:48;height:2" coordorigin="5541,1043" coordsize="48,2">
              <v:shape style="position:absolute;left:5541;top:1043;width:48;height:2" coordorigin="5541,1043" coordsize="48,0" path="m5588,1043l5541,1043e" filled="false" stroked="true" strokeweight=".319pt" strokecolor="#000000">
                <v:path arrowok="t"/>
              </v:shape>
            </v:group>
            <v:group style="position:absolute;left:1673;top:802;width:3915;height:2" coordorigin="1673,802" coordsize="3915,2">
              <v:shape style="position:absolute;left:1673;top:802;width:3915;height:2" coordorigin="1673,802" coordsize="3915,0" path="m1673,802l5588,802e" filled="false" stroked="true" strokeweight=".159pt" strokecolor="#000000">
                <v:path arrowok="t"/>
                <v:stroke dashstyle="dash"/>
              </v:shape>
            </v:group>
            <v:group style="position:absolute;left:1673;top:802;width:48;height:2" coordorigin="1673,802" coordsize="48,2">
              <v:shape style="position:absolute;left:1673;top:802;width:48;height:2" coordorigin="1673,802" coordsize="48,0" path="m1673,802l1720,802e" filled="false" stroked="true" strokeweight=".319pt" strokecolor="#000000">
                <v:path arrowok="t"/>
              </v:shape>
            </v:group>
            <v:group style="position:absolute;left:5541;top:802;width:48;height:2" coordorigin="5541,802" coordsize="48,2">
              <v:shape style="position:absolute;left:5541;top:802;width:48;height:2" coordorigin="5541,802" coordsize="48,0" path="m5588,802l5541,802e" filled="false" stroked="true" strokeweight=".319pt" strokecolor="#000000">
                <v:path arrowok="t"/>
              </v:shape>
            </v:group>
            <v:group style="position:absolute;left:1469;top:759;width:132;height:87" coordorigin="1469,759" coordsize="132,87">
              <v:shape style="position:absolute;left:1469;top:759;width:132;height:87" coordorigin="1469,759" coordsize="132,87" path="m1521,836l1471,836,1471,846,1521,846,1521,836xe" filled="true" fillcolor="#000000" stroked="false">
                <v:path arrowok="t"/>
                <v:fill type="solid"/>
              </v:shape>
              <v:shape style="position:absolute;left:1469;top:759;width:132;height:87" coordorigin="1469,759" coordsize="132,87" path="m1501,770l1490,770,1490,836,1501,836,1501,770xe" filled="true" fillcolor="#000000" stroked="false">
                <v:path arrowok="t"/>
                <v:fill type="solid"/>
              </v:shape>
              <v:shape style="position:absolute;left:1469;top:759;width:132;height:87" coordorigin="1469,759" coordsize="132,87" path="m1501,759l1490,759,1469,764,1469,774,1490,770,1501,770,1501,759xe" filled="true" fillcolor="#000000" stroked="false">
                <v:path arrowok="t"/>
                <v:fill type="solid"/>
              </v:shape>
              <v:shape style="position:absolute;left:1469;top:759;width:132;height:87" coordorigin="1469,759" coordsize="132,87" path="m1588,826l1576,826,1576,846,1588,846,1588,826xe" filled="true" fillcolor="#000000" stroked="false">
                <v:path arrowok="t"/>
                <v:fill type="solid"/>
              </v:shape>
              <v:shape style="position:absolute;left:1469;top:759;width:132;height:87" coordorigin="1469,759" coordsize="132,87" path="m1588,759l1573,759,1537,814,1537,826,1601,826,1601,816,1547,816,1576,770,1588,770,1588,759xe" filled="true" fillcolor="#000000" stroked="false">
                <v:path arrowok="t"/>
                <v:fill type="solid"/>
              </v:shape>
              <v:shape style="position:absolute;left:1469;top:759;width:132;height:87" coordorigin="1469,759" coordsize="132,87" path="m1588,770l1576,770,1576,816,1588,816,1588,770xe" filled="true" fillcolor="#000000" stroked="false">
                <v:path arrowok="t"/>
                <v:fill type="solid"/>
              </v:shape>
            </v:group>
            <v:group style="position:absolute;left:2325;top:802;width:2;height:48" coordorigin="2325,802" coordsize="2,48">
              <v:shape style="position:absolute;left:2325;top:802;width:2;height:48" coordorigin="2325,802" coordsize="0,48" path="m2325,802l2325,849e" filled="false" stroked="true" strokeweight=".319pt" strokecolor="#000000">
                <v:path arrowok="t"/>
              </v:shape>
            </v:group>
            <v:group style="position:absolute;left:2978;top:802;width:2;height:48" coordorigin="2978,802" coordsize="2,48">
              <v:shape style="position:absolute;left:2978;top:802;width:2;height:48" coordorigin="2978,802" coordsize="0,48" path="m2978,802l2978,849e" filled="false" stroked="true" strokeweight=".319pt" strokecolor="#000000">
                <v:path arrowok="t"/>
              </v:shape>
            </v:group>
            <v:group style="position:absolute;left:3630;top:802;width:2;height:48" coordorigin="3630,802" coordsize="2,48">
              <v:shape style="position:absolute;left:3630;top:802;width:2;height:48" coordorigin="3630,802" coordsize="0,48" path="m3630,802l3630,849e" filled="false" stroked="true" strokeweight=".319pt" strokecolor="#000000">
                <v:path arrowok="t"/>
              </v:shape>
            </v:group>
            <v:group style="position:absolute;left:4282;top:802;width:2;height:48" coordorigin="4282,802" coordsize="2,48">
              <v:shape style="position:absolute;left:4282;top:802;width:2;height:48" coordorigin="4282,802" coordsize="0,48" path="m4282,802l4282,849e" filled="false" stroked="true" strokeweight=".319pt" strokecolor="#000000">
                <v:path arrowok="t"/>
              </v:shape>
            </v:group>
            <v:group style="position:absolute;left:4935;top:802;width:2;height:48" coordorigin="4935,802" coordsize="2,48">
              <v:shape style="position:absolute;left:4935;top:802;width:2;height:48" coordorigin="4935,802" coordsize="0,48" path="m4935,802l4935,849e" filled="false" stroked="true" strokeweight=".319pt" strokecolor="#000000">
                <v:path arrowok="t"/>
              </v:shape>
            </v:group>
            <v:group style="position:absolute;left:1673;top:802;width:3916;height:1690" coordorigin="1673,802" coordsize="3916,1690">
              <v:shape style="position:absolute;left:1673;top:802;width:3916;height:1690" coordorigin="1673,802" coordsize="3916,1690" path="m1673,2491l5588,2491,5588,802,1673,802,1673,2491xe" filled="false" stroked="true" strokeweight=".319pt" strokecolor="#000000">
                <v:path arrowok="t"/>
              </v:shape>
            </v:group>
            <v:group style="position:absolute;left:2847;top:2249;width:262;height:243" coordorigin="2847,2249" coordsize="262,243">
              <v:shape style="position:absolute;left:2847;top:2249;width:262;height:243" coordorigin="2847,2249" coordsize="262,243" path="m2847,2491l3109,2491,3109,2249,2847,2249,2847,2491xe" filled="true" fillcolor="#9300d2" stroked="false">
                <v:path arrowok="t"/>
                <v:fill type="solid"/>
              </v:shape>
            </v:group>
            <v:group style="position:absolute;left:3500;top:2249;width:262;height:243" coordorigin="3500,2249" coordsize="262,243">
              <v:shape style="position:absolute;left:3500;top:2249;width:262;height:243" coordorigin="3500,2249" coordsize="262,243" path="m3500,2491l3761,2491,3761,2249,3500,2249,3500,2491xe" filled="true" fillcolor="#9300d2" stroked="false">
                <v:path arrowok="t"/>
                <v:fill type="solid"/>
              </v:shape>
            </v:group>
            <v:group style="position:absolute;left:4805;top:2128;width:262;height:363" coordorigin="4805,2128" coordsize="262,363">
              <v:shape style="position:absolute;left:4805;top:2128;width:262;height:363" coordorigin="4805,2128" coordsize="262,363" path="m4805,2491l5067,2491,5067,2128,4805,2128,4805,2491xe" filled="true" fillcolor="#9300d2" stroked="false">
                <v:path arrowok="t"/>
                <v:fill type="solid"/>
              </v:shape>
            </v:group>
            <v:group style="position:absolute;left:2847;top:2128;width:262;height:122" coordorigin="2847,2128" coordsize="262,122">
              <v:shape style="position:absolute;left:2847;top:2128;width:262;height:122" coordorigin="2847,2128" coordsize="262,122" path="m2847,2250l3109,2250,3109,2128,2847,2128,2847,2250xe" filled="true" fillcolor="#009e72" stroked="false">
                <v:path arrowok="t"/>
                <v:fill type="solid"/>
              </v:shape>
            </v:group>
            <v:group style="position:absolute;left:3500;top:1887;width:262;height:363" coordorigin="3500,1887" coordsize="262,363">
              <v:shape style="position:absolute;left:3500;top:1887;width:262;height:363" coordorigin="3500,1887" coordsize="262,363" path="m3500,2250l3761,2250,3761,1887,3500,1887,3500,2250xe" filled="true" fillcolor="#009e72" stroked="false">
                <v:path arrowok="t"/>
                <v:fill type="solid"/>
              </v:shape>
            </v:group>
            <v:group style="position:absolute;left:4805;top:1404;width:262;height:725" coordorigin="4805,1404" coordsize="262,725">
              <v:shape style="position:absolute;left:4805;top:1404;width:262;height:725" coordorigin="4805,1404" coordsize="262,725" path="m4805,2129l5067,2129,5067,1404,4805,1404,4805,2129xe" filled="true" fillcolor="#009e72" stroked="false">
                <v:path arrowok="t"/>
                <v:fill type="solid"/>
              </v:shape>
            </v:group>
            <v:group style="position:absolute;left:2194;top:2128;width:262;height:363" coordorigin="2194,2128" coordsize="262,363">
              <v:shape style="position:absolute;left:2194;top:2128;width:262;height:363" coordorigin="2194,2128" coordsize="262,363" path="m2194,2491l2456,2491,2456,2128,2194,2128,2194,2491xe" filled="true" fillcolor="#56b3e9" stroked="false">
                <v:path arrowok="t"/>
                <v:fill type="solid"/>
              </v:shape>
            </v:group>
            <v:group style="position:absolute;left:2847;top:1887;width:262;height:243" coordorigin="2847,1887" coordsize="262,243">
              <v:shape style="position:absolute;left:2847;top:1887;width:262;height:243" coordorigin="2847,1887" coordsize="262,243" path="m2847,2129l3109,2129,3109,1887,2847,1887,2847,2129xe" filled="true" fillcolor="#56b3e9" stroked="false">
                <v:path arrowok="t"/>
                <v:fill type="solid"/>
              </v:shape>
            </v:group>
            <v:group style="position:absolute;left:3500;top:1646;width:262;height:243" coordorigin="3500,1646" coordsize="262,243">
              <v:shape style="position:absolute;left:3500;top:1646;width:262;height:243" coordorigin="3500,1646" coordsize="262,243" path="m3500,1888l3761,1888,3761,1646,3500,1646,3500,1888xe" filled="true" fillcolor="#56b3e9" stroked="false">
                <v:path arrowok="t"/>
                <v:fill type="solid"/>
              </v:shape>
            </v:group>
            <v:group style="position:absolute;left:4152;top:2007;width:262;height:484" coordorigin="4152,2007" coordsize="262,484">
              <v:shape style="position:absolute;left:4152;top:2007;width:262;height:484" coordorigin="4152,2007" coordsize="262,484" path="m4152,2491l4414,2491,4414,2007,4152,2007,4152,2491xe" filled="true" fillcolor="#56b3e9" stroked="false">
                <v:path arrowok="t"/>
                <v:fill type="solid"/>
              </v:shape>
            </v:group>
            <v:group style="position:absolute;left:4805;top:1284;width:262;height:122" coordorigin="4805,1284" coordsize="262,122">
              <v:shape style="position:absolute;left:4805;top:1284;width:262;height:122" coordorigin="4805,1284" coordsize="262,122" path="m4805,1405l5067,1405,5067,1284,4805,1284,4805,1405xe" filled="true" fillcolor="#56b3e9" stroked="false">
                <v:path arrowok="t"/>
                <v:fill type="solid"/>
              </v:shape>
            </v:group>
            <v:group style="position:absolute;left:2301;top:189;width:804;height:92" coordorigin="2301,189" coordsize="804,92">
              <v:shape style="position:absolute;left:2301;top:189;width:804;height:92" coordorigin="2301,189" coordsize="804,92" path="m2348,192l2335,192,2301,279,2314,279,2322,257,2372,257,2369,247,2325,247,2341,204,2352,204,2348,19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372,257l2361,257,2369,279,2381,279,2372,257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352,204l2341,204,2357,247,2369,247,2352,204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403,214l2393,214,2393,279,2403,279,2403,236,2405,231,2411,224,2403,224,2403,214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442,222l2426,222,2429,223,2434,229,2435,234,2435,279,2445,279,2445,236,2447,231,2451,227,2444,227,2442,222,2442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484,222l2468,222,2471,223,2476,229,2477,234,2477,279,2488,279,2488,231,2486,224,2484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473,212l2461,212,2457,214,2450,218,2446,222,2444,227,2451,227,2453,224,2458,222,2484,222,2478,215,2473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429,212l2420,212,2416,213,2409,217,2406,220,2403,224,2411,224,2411,224,2416,222,2442,222,2440,218,2433,214,2429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554,222l2536,222,2541,223,2547,228,2549,232,2549,238,2524,238,2517,240,2507,247,2505,253,2505,266,2507,271,2515,279,2520,281,2532,281,2536,280,2544,276,2547,273,2547,272,2525,272,2522,271,2517,266,2515,263,2515,255,2517,251,2524,247,2530,246,2560,246,2560,232,2557,225,2554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560,269l2549,269,2549,279,2560,279,2560,269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560,246l2549,246,2549,256,2547,261,2540,270,2535,272,2547,272,2549,269,2560,269,2560,246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541,212l2528,212,2525,213,2517,214,2513,216,2510,217,2510,227,2513,225,2516,224,2523,222,2527,222,2554,222,2548,215,2541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628,214l2577,214,2577,223,2616,223,2576,269,2576,279,2628,279,2628,271,2588,271,2628,224,2628,214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678,212l2660,212,2652,216,2642,228,2639,236,2639,257,2642,266,2652,278,2660,281,2678,281,2686,278,2691,272,2663,272,2659,269,2652,261,2651,254,2651,239,2652,233,2659,224,2663,222,2691,222,2686,216,2678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691,222l2675,222,2679,224,2686,233,2688,239,2688,254,2686,260,2679,269,2675,272,2691,272,2696,266,2699,257,2699,236,2696,228,2691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727,214l2716,214,2716,279,2727,279,2727,236,2729,231,2735,224,2727,224,2727,214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767,222l2750,222,2754,223,2759,229,2760,234,2760,279,2771,279,2771,231,2769,224,2767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755,212l2743,212,2739,213,2732,217,2729,220,2727,224,2735,224,2735,224,2740,222,2767,222,2761,215,2755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818,242l2786,242,2786,251,2818,251,2818,24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890,192l2835,192,2835,279,2891,279,2891,269,2847,269,2847,238,2888,238,2888,228,2847,228,2847,202,2890,202,2890,19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941,212l2928,212,2920,216,2908,228,2905,236,2905,257,2908,265,2919,278,2927,281,2941,281,2944,280,2950,279,2953,278,2956,277,2956,272,2931,272,2926,270,2918,261,2916,255,2916,239,2918,233,2926,224,2931,222,2956,222,2956,217,2954,215,2950,214,2944,213,2941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956,267l2953,268,2950,270,2944,271,2941,272,2956,272,2956,267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956,222l2941,222,2944,222,2950,224,2953,225,2956,227,2956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2985,189l2975,189,2975,279,2985,279,2985,236,2987,231,2993,224,2985,224,2985,189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3025,222l3009,222,3012,223,3017,229,3018,234,3018,279,3029,279,3029,231,3027,224,3025,22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3014,212l3002,212,2998,213,2991,217,2988,220,2985,224,2993,224,2994,224,2998,222,3025,222,3019,215,3014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3085,212l3066,212,3059,216,3048,228,3046,236,3046,257,3048,266,3059,278,3066,281,3085,281,3092,278,3097,272,3070,272,3065,269,3058,261,3057,254,3057,239,3058,233,3065,224,3070,222,3097,222,3092,216,3085,212xe" filled="true" fillcolor="#000000" stroked="false">
                <v:path arrowok="t"/>
                <v:fill type="solid"/>
              </v:shape>
              <v:shape style="position:absolute;left:2301;top:189;width:804;height:92" coordorigin="2301,189" coordsize="804,92" path="m3097,222l3081,222,3086,224,3092,233,3094,239,3094,254,3092,260,3086,269,3081,272,3097,272,3103,266,3105,257,3105,236,3103,228,3097,222xe" filled="true" fillcolor="#000000" stroked="false">
                <v:path arrowok="t"/>
                <v:fill type="solid"/>
              </v:shape>
            </v:group>
            <v:group style="position:absolute;left:3189;top:235;width:351;height:2" coordorigin="3189,235" coordsize="351,2">
              <v:shape style="position:absolute;left:3189;top:235;width:351;height:2" coordorigin="3189,235" coordsize="351,0" path="m3189,235l3539,235e" filled="false" stroked="true" strokeweight="3.4385pt" strokecolor="#9300d2">
                <v:path arrowok="t"/>
              </v:shape>
            </v:group>
            <v:group style="position:absolute;left:2224;top:327;width:887;height:93" coordorigin="2224,327" coordsize="887,93">
              <v:shape style="position:absolute;left:2224;top:327;width:887;height:93" coordorigin="2224,327" coordsize="887,93" path="m2270,331l2257,331,2224,417,2236,417,2244,395,2295,395,2291,385,2248,385,2264,342,2275,342,2270,33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295,395l2283,395,2291,417,2303,417,2295,395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275,342l2264,342,2280,385,2291,385,2275,34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326,352l2315,352,2315,417,2326,417,2326,374,2327,369,2333,362,2326,362,2326,35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364,360l2348,360,2352,361,2356,367,2357,372,2357,417,2368,417,2368,374,2370,369,2373,365,2366,365,2365,360,2364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406,360l2390,360,2394,361,2398,368,2399,372,2399,417,2410,417,2410,369,2408,363,2406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396,351l2384,351,2379,352,2372,356,2369,360,2366,365,2373,365,2376,362,2380,360,2406,360,2401,353,2396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351,351l2342,351,2338,352,2331,355,2328,358,2326,362,2333,362,2334,362,2338,360,2364,360,2362,357,2355,352,2351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477,360l2459,360,2463,361,2470,366,2471,370,2471,376,2447,376,2439,378,2430,386,2427,391,2427,405,2429,410,2437,417,2442,419,2454,419,2459,418,2466,414,2469,411,2470,410,2448,410,2444,409,2439,404,2438,401,2438,393,2440,390,2446,386,2452,385,2482,385,2482,370,2480,363,2477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482,407l2471,407,2471,417,2482,417,2482,407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482,385l2471,385,2471,394,2470,400,2463,408,2458,410,2470,410,2471,407,2482,407,2482,385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464,351l2451,351,2447,351,2440,353,2436,354,2432,355,2432,365,2435,363,2439,362,2446,360,2449,360,2477,360,2471,353,2464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550,352l2499,352,2499,361,2538,361,2498,408,2498,417,2550,417,2550,409,2510,409,2550,362,2550,35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601,351l2582,351,2575,354,2564,366,2562,374,2562,395,2564,404,2570,410,2575,416,2582,419,2601,419,2608,416,2613,410,2586,410,2581,408,2575,399,2573,393,2573,377,2575,371,2581,362,2586,360,2613,360,2608,354,2601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613,360l2597,360,2602,362,2608,371,2610,377,2610,393,2608,399,2602,408,2597,410,2613,410,2619,404,2621,395,2621,374,2619,366,2613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649,352l2639,352,2639,417,2649,417,2649,374,2651,369,2657,362,2649,362,2649,35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689,360l2673,360,2676,362,2681,368,2682,372,2682,417,2693,417,2693,369,2691,362,2689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678,351l2666,351,2662,352,2655,356,2652,358,2649,362,2657,362,2658,362,2662,360,2689,360,2683,353,2678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740,380l2709,380,2709,389,2740,389,2740,38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07,331l2758,331,2758,417,2769,417,2769,376,2804,376,2804,366,2769,366,2769,340,2807,340,2807,33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27,352l2817,352,2817,417,2827,417,2827,35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27,327l2817,327,2817,340,2827,340,2827,327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60,352l2849,352,2849,417,2860,417,2860,376,2862,370,2868,362,2860,362,2860,352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77,351l2872,352,2865,355,2862,358,2860,362,2868,362,2873,360,2887,360,2887,351,2884,351,2877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887,360l2879,360,2883,361,2887,362,2887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932,351l2913,351,2906,354,2894,366,2891,375,2891,396,2894,404,2906,416,2915,419,2929,419,2933,419,2941,417,2945,416,2949,414,2949,410,2919,410,2913,408,2905,400,2903,395,2902,387,2952,387,2952,379,2903,379,2903,373,2905,368,2913,361,2917,360,2945,360,2939,354,2932,35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949,404l2945,406,2941,407,2934,409,2930,410,2949,410,2949,404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2945,360l2929,360,2933,361,2939,368,2941,373,2941,379,2903,379,2952,379,2952,372,2949,365,2945,36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3000,340l2988,340,2988,417,3000,417,3000,340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3031,331l2958,331,2958,340,3031,340,3031,33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3044,331l3031,331,3064,417,3078,417,3083,404,3071,404,3044,331xe" filled="true" fillcolor="#000000" stroked="false">
                <v:path arrowok="t"/>
                <v:fill type="solid"/>
              </v:shape>
              <v:shape style="position:absolute;left:2224;top:327;width:887;height:93" coordorigin="2224,327" coordsize="887,93" path="m3111,331l3099,331,3071,404,3083,404,3111,331xe" filled="true" fillcolor="#000000" stroked="false">
                <v:path arrowok="t"/>
                <v:fill type="solid"/>
              </v:shape>
            </v:group>
            <v:group style="position:absolute;left:3189;top:373;width:351;height:2" coordorigin="3189,373" coordsize="351,2">
              <v:shape style="position:absolute;left:3189;top:373;width:351;height:2" coordorigin="3189,373" coordsize="351,0" path="m3189,373l3539,373e" filled="false" stroked="true" strokeweight="3.4384pt" strokecolor="#009e72">
                <v:path arrowok="t"/>
              </v:shape>
            </v:group>
            <v:group style="position:absolute;left:2527;top:465;width:585;height:93" coordorigin="2527,465" coordsize="585,93">
              <v:shape style="position:absolute;left:2527;top:465;width:585;height:93" coordorigin="2527,465" coordsize="585,93" path="m2539,469l2527,469,2527,556,2539,556,2539,514,2593,514,2593,504,2539,504,2539,46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593,514l2582,514,2582,556,2593,556,2593,514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593,469l2582,469,2582,504,2593,504,2593,46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653,469l2617,469,2617,556,2628,556,2628,521,2653,521,2660,519,2669,511,2628,511,2628,478,2669,478,2660,471,2653,46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669,478l2649,478,2653,480,2659,486,2660,490,2660,500,2659,504,2653,510,2649,511,2669,511,2670,510,2673,503,2673,486,2670,480,2669,47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711,518l2680,518,2680,528,2711,528,2711,51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765,469l2729,469,2729,556,2740,556,2740,521,2765,521,2772,519,2781,511,2740,511,2740,478,2780,478,2772,471,2765,46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780,478l2760,478,2765,480,2771,486,2772,490,2772,500,2771,504,2765,510,2760,511,2781,511,2782,510,2784,503,2784,486,2782,480,2780,47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08,491l2797,491,2797,556,2808,556,2808,514,2810,508,2816,501,2808,501,2808,491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25,489l2820,490,2813,494,2810,497,2808,501,2816,501,2821,498,2835,498,2835,490,2832,489,2825,48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35,498l2827,498,2831,499,2835,501,2835,49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57,491l2846,491,2846,556,2857,556,2857,491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57,465l2846,465,2846,479,2857,479,2857,465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890,491l2879,491,2879,556,2890,556,2890,512,2891,507,2898,501,2890,501,2890,491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930,498l2913,498,2917,500,2922,506,2923,510,2923,556,2933,556,2933,507,2932,501,2930,49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918,489l2906,489,2902,490,2895,494,2892,497,2890,501,2898,501,2898,500,2903,498,2930,498,2924,491,2918,48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965,499l2954,499,2955,543,2956,548,2962,554,2968,556,2987,556,2987,547,2972,547,2969,546,2966,543,2965,539,2965,49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987,491l2947,491,2947,499,2987,499,2987,491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2965,472l2954,472,2954,491,2965,491,2965,472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037,489l3019,489,3011,492,2999,505,2997,513,2997,534,3000,542,3012,554,3020,557,3034,557,3039,557,3047,555,3051,554,3054,552,3054,548,3024,548,3018,546,3010,539,3008,533,3008,526,3057,526,3057,517,3008,517,3009,511,3011,506,3018,500,3023,498,3050,498,3044,492,3037,48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054,542l3051,544,3047,546,3039,548,3035,548,3054,548,3054,542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050,498l3034,498,3038,500,3044,507,3046,511,3046,517,3008,517,3057,517,3057,511,3054,503,3050,498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085,491l3074,491,3074,556,3085,556,3085,514,3086,508,3093,501,3085,501,3085,491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101,489l3097,490,3090,494,3087,497,3085,501,3093,501,3097,498,3112,498,3112,490,3109,489,3101,489xe" filled="true" fillcolor="#000000" stroked="false">
                <v:path arrowok="t"/>
                <v:fill type="solid"/>
              </v:shape>
              <v:shape style="position:absolute;left:2527;top:465;width:585;height:93" coordorigin="2527,465" coordsize="585,93" path="m3112,498l3103,498,3108,499,3112,501,3112,498xe" filled="true" fillcolor="#000000" stroked="false">
                <v:path arrowok="t"/>
                <v:fill type="solid"/>
              </v:shape>
            </v:group>
            <v:group style="position:absolute;left:3189;top:511;width:351;height:2" coordorigin="3189,511" coordsize="351,2">
              <v:shape style="position:absolute;left:3189;top:511;width:351;height:2" coordorigin="3189,511" coordsize="351,0" path="m3189,511l3539,511e" filled="false" stroked="true" strokeweight="3.4384pt" strokecolor="#56b3e9">
                <v:path arrowok="t"/>
              </v:shape>
            </v:group>
            <v:group style="position:absolute;left:2028;top:603;width:1074;height:93" coordorigin="2028,603" coordsize="1074,93">
              <v:shape style="position:absolute;left:2028;top:603;width:1074;height:93" coordorigin="2028,603" coordsize="1074,93" path="m2044,607l2028,607,2028,694,2040,694,2040,621,2052,621,2044,60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052,621l2040,621,2078,694,2094,694,2094,680,2083,680,2052,621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094,607l2083,607,2083,680,2094,680,2094,60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172,607l2117,607,2117,694,2173,694,2173,684,2129,684,2129,652,2170,652,2170,643,2129,643,2129,617,2172,617,2172,60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189,678l2189,690,2194,692,2199,693,2208,695,2212,695,2227,695,2235,693,2245,686,2212,686,2207,685,2198,682,2194,680,2189,678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223,605l2209,605,2202,608,2191,617,2189,623,2189,637,2190,642,2198,649,2205,652,2226,656,2231,658,2236,663,2237,666,2237,676,2235,679,2228,685,2223,686,2245,686,2247,685,2250,678,2250,663,2247,657,2239,649,2233,646,2224,644,2217,643,2210,641,2206,640,2201,636,2200,633,2200,625,2202,621,2209,616,2214,615,2244,615,2244,610,2240,608,2236,607,2227,606,2223,605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244,615l2224,615,2228,616,2236,618,2240,619,2244,621,2244,615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298,617l2286,617,2286,694,2298,694,2298,61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355,656l2323,656,2323,666,2355,666,2355,65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329,607l2256,607,2256,617,2329,617,2329,60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369,678l2369,690,2374,692,2378,693,2388,695,2392,695,2407,695,2415,693,2425,686,2392,686,2387,685,2378,682,2373,680,2369,678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403,605l2389,605,2382,608,2371,617,2368,623,2368,637,2370,642,2378,649,2384,652,2406,656,2411,658,2416,663,2417,666,2417,676,2415,679,2408,685,2403,686,2425,686,2427,685,2429,678,2429,663,2427,657,2419,649,2412,646,2404,644,2397,643,2390,641,2386,640,2381,636,2380,633,2380,625,2382,621,2389,616,2394,615,2424,615,2424,610,2420,608,2415,607,2407,606,2403,605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424,615l2404,615,2408,616,2415,618,2420,619,2424,621,2424,615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457,629l2447,629,2447,694,2457,694,2457,651,2459,646,2465,639,2457,639,2457,629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496,636l2480,636,2483,638,2485,641,2488,644,2489,649,2489,694,2499,694,2499,651,2501,646,2505,641,2498,641,2496,637,2496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538,636l2522,636,2525,638,2530,644,2531,649,2531,694,2542,694,2542,646,2540,639,2538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527,627l2515,627,2511,628,2504,633,2500,636,2498,641,2505,641,2508,638,2512,636,2538,636,2532,630,2527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483,627l2474,627,2470,628,2463,632,2460,635,2457,639,2465,639,2465,638,2470,636,2496,636,2494,633,2487,628,2483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597,627l2579,627,2571,630,2561,642,2558,651,2558,672,2561,680,2571,692,2579,695,2597,695,2605,692,2610,686,2582,686,2578,684,2571,675,2569,669,2569,653,2571,647,2578,638,2582,636,2610,636,2605,630,2597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610,636l2594,636,2598,638,2605,647,2607,653,2607,669,2605,675,2598,684,2594,686,2610,686,2615,680,2618,672,2618,651,2615,642,2610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646,603l2635,603,2635,694,2646,694,2646,662,2660,662,2657,659,2660,657,2646,657,2646,603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660,662l2646,662,2679,694,2693,694,2660,662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691,629l2678,629,2646,657,2660,657,2691,629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736,627l2718,627,2710,630,2698,643,2696,651,2696,672,2699,680,2711,692,2719,695,2733,695,2738,695,2746,693,2749,692,2753,690,2753,686,2723,686,2717,684,2709,677,2707,671,2707,664,2756,664,2756,655,2707,655,2708,649,2710,645,2717,638,2722,636,2749,636,2743,630,2736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753,680l2750,682,2746,684,2738,686,2734,686,2753,686,2753,680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749,636l2733,636,2737,638,2743,645,2745,649,2745,655,2707,655,2756,655,2756,649,2753,641,2749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809,607l2796,607,2763,694,2775,694,2783,671,2834,671,2830,662,2787,662,2803,619,2814,619,2809,60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834,671l2822,671,2830,694,2842,694,2834,671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814,619l2803,619,2819,662,2830,662,2814,619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865,603l2855,603,2855,694,2865,694,2865,603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33,636l2915,636,2920,638,2926,643,2928,647,2928,653,2903,653,2896,655,2886,662,2884,667,2884,681,2885,686,2893,694,2899,695,2911,695,2915,694,2922,691,2925,688,2926,686,2904,686,2900,685,2895,681,2894,678,2894,669,2896,666,2903,662,2909,661,2938,661,2938,647,2936,639,2933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38,684l2928,684,2928,694,2938,694,2938,684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38,661l2928,661,2928,670,2926,676,2919,684,2914,686,2926,686,2928,684,2938,684,2938,661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20,627l2907,627,2903,628,2896,629,2892,630,2888,632,2888,642,2892,640,2895,638,2902,637,2906,636,2933,636,2927,630,2920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71,629l2960,629,2960,694,2971,694,2971,652,2972,646,2979,639,2971,639,2971,629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87,627l2983,628,2976,632,2973,635,2971,639,2979,639,2983,637,2998,637,2998,628,2995,627,2987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2998,637l2989,637,2994,637,2998,639,2998,63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3017,629l3007,629,3007,694,3017,694,3017,651,3019,646,3025,639,3017,639,3017,629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3056,636l3040,636,3043,638,3048,644,3049,649,3049,694,3060,694,3060,651,3061,646,3065,641,3058,641,3056,637,3056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3098,636l3082,636,3085,638,3090,644,3091,649,3091,694,3102,694,3102,646,3100,639,3098,636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3087,627l3075,627,3071,628,3064,633,3060,636,3058,641,3065,641,3068,638,3072,636,3098,636,3092,630,3087,627xe" filled="true" fillcolor="#000000" stroked="false">
                <v:path arrowok="t"/>
                <v:fill type="solid"/>
              </v:shape>
              <v:shape style="position:absolute;left:2028;top:603;width:1074;height:93" coordorigin="2028,603" coordsize="1074,93" path="m3043,627l3034,627,3030,628,3023,632,3020,635,3017,639,3025,639,3025,638,3030,636,3056,636,3054,633,3047,628,3043,627xe" filled="true" fillcolor="#000000" stroked="false">
                <v:path arrowok="t"/>
                <v:fill type="solid"/>
              </v:shape>
            </v:group>
            <v:group style="position:absolute;left:3189;top:649;width:351;height:2" coordorigin="3189,649" coordsize="351,2">
              <v:shape style="position:absolute;left:3189;top:649;width:351;height:2" coordorigin="3189,649" coordsize="351,0" path="m3189,649l3539,649e" filled="false" stroked="true" strokeweight="3.4391pt" strokecolor="#e59f00">
                <v:path arrowok="t"/>
              </v:shape>
            </v:group>
            <v:group style="position:absolute;left:2194;top:2129;width:262;height:2" coordorigin="2194,2129" coordsize="262,2">
              <v:shape style="position:absolute;left:2194;top:2129;width:262;height:2" coordorigin="2194,2129" coordsize="262,0" path="m2194,2129l2456,2129e" filled="false" stroked="true" strokeweight=".031006pt" strokecolor="#e59f00">
                <v:path arrowok="t"/>
              </v:shape>
            </v:group>
            <v:group style="position:absolute;left:2847;top:1887;width:262;height:2" coordorigin="2847,1887" coordsize="262,2">
              <v:shape style="position:absolute;left:2847;top:1887;width:262;height:2" coordorigin="2847,1887" coordsize="262,0" path="m2847,1887l3109,1887e" filled="false" stroked="true" strokeweight=".033142pt" strokecolor="#e59f00">
                <v:path arrowok="t"/>
              </v:shape>
            </v:group>
            <v:group style="position:absolute;left:3500;top:1525;width:262;height:121" coordorigin="3500,1525" coordsize="262,121">
              <v:shape style="position:absolute;left:3500;top:1525;width:262;height:121" coordorigin="3500,1525" coordsize="262,121" path="m3500,1646l3761,1646,3761,1525,3500,1525,3500,1646xe" filled="true" fillcolor="#e59f00" stroked="false">
                <v:path arrowok="t"/>
                <v:fill type="solid"/>
              </v:shape>
            </v:group>
            <v:group style="position:absolute;left:4152;top:1887;width:262;height:122" coordorigin="4152,1887" coordsize="262,122">
              <v:shape style="position:absolute;left:4152;top:1887;width:262;height:122" coordorigin="4152,1887" coordsize="262,122" path="m4152,2008l4414,2008,4414,1887,4152,1887,4152,2008xe" filled="true" fillcolor="#e59f00" stroked="false">
                <v:path arrowok="t"/>
                <v:fill type="solid"/>
              </v:shape>
            </v:group>
            <v:group style="position:absolute;left:4805;top:1163;width:262;height:122" coordorigin="4805,1163" coordsize="262,122">
              <v:shape style="position:absolute;left:4805;top:1163;width:262;height:122" coordorigin="4805,1163" coordsize="262,122" path="m4805,1284l5067,1284,5067,1163,4805,1163,4805,1284xe" filled="true" fillcolor="#e59f00" stroked="false">
                <v:path arrowok="t"/>
                <v:fill type="solid"/>
              </v:shape>
            </v:group>
            <v:group style="position:absolute;left:4374;top:191;width:670;height:90" coordorigin="4374,191" coordsize="670,90">
              <v:shape style="position:absolute;left:4374;top:191;width:670;height:90" coordorigin="4374,191" coordsize="670,90" path="m4390,192l4374,192,4374,279,4386,279,4386,207,4398,207,4390,19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398,207l4386,207,4424,279,4440,279,4440,265,4429,265,4398,207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440,192l4429,192,4429,265,4440,265,4440,19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499,212l4480,212,4473,216,4461,228,4458,237,4458,258,4461,266,4473,278,4482,281,4496,281,4500,280,4508,279,4512,277,4516,276,4516,272,4486,272,4480,270,4472,262,4470,256,4469,249,4519,249,4519,241,4470,241,4470,235,4472,230,4476,227,4480,223,4484,222,4511,222,4506,215,4499,21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516,266l4512,268,4508,269,4501,271,4497,272,4516,272,4516,266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511,222l4496,222,4500,223,4506,230,4508,235,4508,241,4470,241,4519,241,4519,234,4516,227,4511,22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531,266l4531,277,4535,278,4539,279,4547,280,4551,281,4562,281,4569,279,4579,272,4551,272,4547,271,4539,269,4535,268,4531,266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561,212l4549,212,4543,214,4534,221,4532,225,4532,237,4533,241,4539,246,4544,249,4551,250,4554,251,4561,252,4565,254,4569,257,4570,259,4570,265,4569,268,4563,271,4559,272,4579,272,4581,268,4581,256,4579,252,4573,246,4568,243,4551,240,4547,238,4543,236,4542,234,4542,228,4543,225,4549,222,4553,221,4577,221,4577,216,4575,215,4571,214,4564,213,4561,21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577,221l4561,221,4565,222,4571,223,4574,225,4577,226,4577,221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608,222l4598,222,4598,266,4599,271,4606,278,4611,279,4630,279,4630,270,4615,270,4612,269,4609,266,4608,263,4608,22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630,214l4590,214,4590,222,4630,222,4630,214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608,196l4598,196,4598,214,4608,214,4608,196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670,242l4639,242,4639,251,4670,251,4670,24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699,192l4688,192,4688,279,4699,279,4699,19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759,192l4723,192,4723,279,4734,279,4734,244,4759,244,4766,242,4775,235,4734,235,4734,202,4775,202,4766,195,4759,19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775,202l4755,202,4759,203,4765,209,4766,213,4766,224,4765,228,4759,233,4755,235,4775,235,4776,233,4779,227,4779,210,4776,203,4775,20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837,191l4819,191,4808,195,4793,211,4789,222,4789,250,4793,261,4808,277,4819,281,4837,281,4842,280,4851,277,4855,275,4859,272,4859,271,4823,271,4815,268,4804,256,4802,247,4802,224,4804,216,4815,204,4823,200,4859,200,4859,199,4855,196,4851,194,4842,192,4837,191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859,260l4855,264,4851,267,4842,270,4837,271,4859,271,4859,260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859,200l4837,200,4842,201,4851,205,4855,208,4859,211,4859,200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22,222l4905,222,4909,223,4916,228,4917,232,4917,238,4892,238,4885,240,4875,247,4873,253,4873,266,4875,271,4883,279,4888,281,4900,281,4904,280,4912,276,4915,273,4916,272,4893,272,4890,271,4885,266,4884,263,4884,255,4885,251,4892,247,4898,246,4928,246,4928,232,4925,225,4922,22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28,269l4917,269,4917,279,4928,279,4928,269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28,246l4917,246,4917,256,4915,261,4908,270,4903,272,4916,272,4917,269,4928,269,4928,246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09,212l4896,212,4893,213,4885,214,4882,216,4878,217,4878,227,4881,225,4884,224,4891,222,4895,222,4922,222,4916,215,4909,21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60,214l4949,214,4949,279,4960,279,4960,236,4962,231,4968,224,4960,224,4960,214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99,222l4982,222,4986,223,4990,229,4991,234,4991,279,5002,279,5002,236,5004,231,5008,227,5000,227,4999,222,4999,22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5040,222l5025,222,5028,223,5032,229,5033,234,5033,279,5044,279,5044,231,5042,224,5040,22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5030,212l5018,212,5014,214,5006,218,5003,222,5000,227,5008,227,5010,224,5015,222,5040,222,5035,215,5030,212xe" filled="true" fillcolor="#000000" stroked="false">
                <v:path arrowok="t"/>
                <v:fill type="solid"/>
              </v:shape>
              <v:shape style="position:absolute;left:4374;top:191;width:670;height:90" coordorigin="4374,191" coordsize="670,90" path="m4986,212l4976,212,4972,213,4965,217,4962,220,4960,224,4968,224,4968,224,4972,222,4999,222,4996,218,4990,214,4986,212xe" filled="true" fillcolor="#000000" stroked="false">
                <v:path arrowok="t"/>
                <v:fill type="solid"/>
              </v:shape>
            </v:group>
            <v:group style="position:absolute;left:5131;top:235;width:351;height:2" coordorigin="5131,235" coordsize="351,2">
              <v:shape style="position:absolute;left:5131;top:235;width:351;height:2" coordorigin="5131,235" coordsize="351,0" path="m5131,235l5481,235e" filled="false" stroked="true" strokeweight="3.4385pt" strokecolor="#f0e441">
                <v:path arrowok="t"/>
              </v:shape>
            </v:group>
            <v:group style="position:absolute;left:2194;top:2129;width:262;height:2" coordorigin="2194,2129" coordsize="262,2">
              <v:shape style="position:absolute;left:2194;top:2129;width:262;height:2" coordorigin="2194,2129" coordsize="262,0" path="m2194,2129l2456,2129e" filled="false" stroked="true" strokeweight=".031006pt" strokecolor="#f0e441">
                <v:path arrowok="t"/>
              </v:shape>
            </v:group>
            <v:group style="position:absolute;left:2847;top:1887;width:262;height:2" coordorigin="2847,1887" coordsize="262,2">
              <v:shape style="position:absolute;left:2847;top:1887;width:262;height:2" coordorigin="2847,1887" coordsize="262,0" path="m2847,1887l3109,1887e" filled="false" stroked="true" strokeweight=".033142pt" strokecolor="#f0e441">
                <v:path arrowok="t"/>
              </v:shape>
            </v:group>
            <v:group style="position:absolute;left:3500;top:1404;width:262;height:122" coordorigin="3500,1404" coordsize="262,122">
              <v:shape style="position:absolute;left:3500;top:1404;width:262;height:122" coordorigin="3500,1404" coordsize="262,122" path="m3500,1526l3761,1526,3761,1404,3500,1404,3500,1526xe" filled="true" fillcolor="#f0e441" stroked="false">
                <v:path arrowok="t"/>
                <v:fill type="solid"/>
              </v:shape>
            </v:group>
            <v:group style="position:absolute;left:4152;top:1766;width:262;height:122" coordorigin="4152,1766" coordsize="262,122">
              <v:shape style="position:absolute;left:4152;top:1766;width:262;height:122" coordorigin="4152,1766" coordsize="262,122" path="m4152,1888l4414,1888,4414,1766,4152,1766,4152,1888xe" filled="true" fillcolor="#f0e441" stroked="false">
                <v:path arrowok="t"/>
                <v:fill type="solid"/>
              </v:shape>
            </v:group>
            <v:group style="position:absolute;left:4805;top:1042;width:262;height:122" coordorigin="4805,1042" coordsize="262,122">
              <v:shape style="position:absolute;left:4805;top:1042;width:262;height:122" coordorigin="4805,1042" coordsize="262,122" path="m4805,1163l5067,1163,5067,1042,4805,1042,4805,1163xe" filled="true" fillcolor="#f0e441" stroked="false">
                <v:path arrowok="t"/>
                <v:fill type="solid"/>
              </v:shape>
            </v:group>
            <v:group style="position:absolute;left:4078;top:327;width:970;height:116" coordorigin="4078,327" coordsize="970,116">
              <v:shape style="position:absolute;left:4078;top:327;width:970;height:116" coordorigin="4078,327" coordsize="970,116" path="m4114,331l4078,331,4078,417,4090,417,4090,382,4114,382,4121,380,4130,373,4090,373,4090,340,4130,340,4121,333,4114,33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130,340l4110,340,4114,342,4120,347,4121,351,4121,362,4120,366,4114,371,4110,373,4130,373,4131,372,4134,365,4134,348,4131,342,4130,34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159,327l4149,327,4149,417,4159,417,4159,374,4161,369,4167,362,4159,362,4159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199,360l4183,360,4186,362,4191,368,4192,372,4192,417,4203,417,4203,369,4201,362,4199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188,351l4176,351,4172,352,4165,356,4162,358,4159,362,4167,362,4168,362,4172,360,4199,360,4194,353,4188,35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235,352l4224,352,4224,417,4235,417,4235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235,327l4224,327,4224,340,4235,340,4235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268,327l4257,327,4257,417,4268,417,4268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01,352l4290,352,4290,417,4301,417,4301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01,327l4290,327,4290,340,4301,340,4301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33,352l4323,352,4323,442,4333,442,4333,408,4341,408,4335,399,4333,393,4333,377,4335,371,4341,362,4333,362,4333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41,408l4333,408,4336,411,4339,414,4345,418,4349,419,4362,419,4369,416,4373,410,4346,410,4342,408,4341,408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73,360l4357,360,4362,362,4368,371,4370,377,4370,393,4368,399,4362,408,4357,410,4373,410,4378,403,4381,395,4381,375,4378,366,4373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62,351l4349,351,4345,352,4339,355,4336,358,4333,362,4341,362,4342,362,4346,360,4373,360,4369,354,4362,35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394,404l4394,415,4398,416,4402,417,4409,419,4413,419,4425,419,4432,417,4441,410,4413,410,4409,410,4402,407,4398,406,4394,404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423,351l4411,351,4405,352,4396,359,4394,364,4394,375,4396,379,4402,385,4406,387,4413,388,4417,389,4423,390,4428,392,4432,395,4432,397,4432,403,4431,406,4426,409,4422,410,4441,410,4443,406,4443,394,4442,390,4435,384,4430,382,4413,378,4409,377,4406,374,4405,372,4405,366,4406,364,4411,360,4415,360,4440,360,4440,354,4437,353,4434,352,4427,351,4423,35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440,360l4424,360,4427,360,4434,362,4437,363,4440,364,4440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486,380l4455,380,4455,389,4486,389,4486,38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515,331l4504,331,4504,417,4558,417,4558,407,4515,407,4515,33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580,352l4569,352,4569,417,4580,417,4580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580,327l4569,327,4569,340,4580,340,4580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06,428l4606,439,4609,440,4612,441,4619,442,4622,442,4636,442,4643,439,4649,433,4621,433,4618,433,4612,431,4609,430,4606,428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56,406l4645,406,4645,419,4643,424,4636,431,4631,433,4649,433,4653,429,4656,420,4656,406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29,351l4616,351,4610,354,4600,366,4598,374,4598,394,4600,402,4610,414,4616,417,4629,417,4633,416,4640,413,4643,410,4644,408,4621,408,4617,406,4610,398,4609,392,4609,376,4610,370,4617,362,4621,360,4644,360,4643,358,4640,355,4633,352,4629,35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44,360l4633,360,4637,362,4644,370,4645,376,4645,392,4644,398,4637,406,4633,408,4644,408,4645,406,4656,406,4656,362,4645,362,4644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56,352l4645,352,4645,362,4656,362,4656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688,327l4677,327,4677,417,4688,417,4688,374,4690,369,4696,362,4688,362,4688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728,360l4711,360,4715,362,4720,368,4721,372,4721,417,4732,417,4732,369,4730,362,4728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717,351l4705,351,4701,352,4694,356,4691,358,4688,362,4696,362,4696,362,4701,360,4728,360,4722,353,4717,35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764,361l4753,361,4753,405,4754,410,4761,416,4766,417,4786,417,4786,408,4770,408,4767,408,4764,405,4764,401,4764,36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786,352l4745,352,4745,361,4786,361,4786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764,334l4753,334,4753,352,4764,352,4764,334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839,331l4800,331,4800,417,4841,417,4848,415,4858,408,4812,408,4812,376,4855,376,4854,374,4849,372,4843,371,4848,370,4852,368,4853,366,4812,366,4812,340,4856,340,4856,340,4846,332,4839,331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855,376l4837,376,4842,377,4848,382,4849,386,4849,397,4848,401,4842,406,4837,408,4858,408,4859,407,4861,401,4862,387,4860,382,4855,376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856,340l4835,340,4839,341,4845,346,4846,349,4846,358,4845,361,4839,365,4835,366,4853,366,4857,362,4858,358,4858,345,4856,34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891,352l4880,352,4880,401,4882,407,4890,417,4895,419,4907,419,4911,418,4918,414,4921,411,4922,410,4900,410,4897,408,4892,402,4891,397,4891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935,407l4924,407,4924,417,4935,417,4935,40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935,352l4924,352,4924,395,4922,400,4915,408,4911,410,4922,410,4924,407,4935,407,4935,352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4967,327l4956,327,4956,417,4967,417,4967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5008,408l5000,408,5002,411,5005,414,5012,418,5016,419,5028,419,5035,416,5039,410,5012,410,5008,408,5008,408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5000,327l4989,327,4989,417,5000,417,5000,408,5008,408,5001,399,5000,393,5000,377,5001,371,5008,362,5000,362,5000,327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5039,360l5024,360,5028,362,5034,371,5036,377,5036,393,5034,399,5028,408,5024,410,5039,410,5045,403,5047,395,5047,375,5045,366,5039,360xe" filled="true" fillcolor="#000000" stroked="false">
                <v:path arrowok="t"/>
                <v:fill type="solid"/>
              </v:shape>
              <v:shape style="position:absolute;left:4078;top:327;width:970;height:116" coordorigin="4078,327" coordsize="970,116" path="m5028,351l5016,351,5012,352,5005,355,5002,358,5000,362,5008,362,5008,362,5012,360,5039,360,5035,354,5028,351xe" filled="true" fillcolor="#000000" stroked="false">
                <v:path arrowok="t"/>
                <v:fill type="solid"/>
              </v:shape>
            </v:group>
            <v:group style="position:absolute;left:5131;top:373;width:351;height:2" coordorigin="5131,373" coordsize="351,2">
              <v:shape style="position:absolute;left:5131;top:373;width:351;height:2" coordorigin="5131,373" coordsize="351,0" path="m5131,373l5481,373e" filled="false" stroked="true" strokeweight="3.4384pt" strokecolor="#0072b2">
                <v:path arrowok="t"/>
              </v:shape>
            </v:group>
            <v:group style="position:absolute;left:2194;top:2129;width:262;height:2" coordorigin="2194,2129" coordsize="262,2">
              <v:shape style="position:absolute;left:2194;top:2129;width:262;height:2" coordorigin="2194,2129" coordsize="262,0" path="m2194,2129l2456,2129e" filled="false" stroked="true" strokeweight=".031006pt" strokecolor="#0072b2">
                <v:path arrowok="t"/>
              </v:shape>
            </v:group>
            <v:group style="position:absolute;left:2847;top:1887;width:262;height:2" coordorigin="2847,1887" coordsize="262,2">
              <v:shape style="position:absolute;left:2847;top:1887;width:262;height:2" coordorigin="2847,1887" coordsize="262,0" path="m2847,1887l3109,1887e" filled="false" stroked="true" strokeweight=".033142pt" strokecolor="#0072b2">
                <v:path arrowok="t"/>
              </v:shape>
            </v:group>
            <v:group style="position:absolute;left:3500;top:1404;width:262;height:2" coordorigin="3500,1404" coordsize="262,2">
              <v:shape style="position:absolute;left:3500;top:1404;width:262;height:2" coordorigin="3500,1404" coordsize="262,0" path="m3500,1404l3761,1404e" filled="false" stroked="true" strokeweight=".032349pt" strokecolor="#0072b2">
                <v:path arrowok="t"/>
              </v:shape>
            </v:group>
            <v:group style="position:absolute;left:4152;top:1646;width:262;height:121" coordorigin="4152,1646" coordsize="262,121">
              <v:shape style="position:absolute;left:4152;top:1646;width:262;height:121" coordorigin="4152,1646" coordsize="262,121" path="m4152,1767l4414,1767,4414,1646,4152,1646,4152,1767xe" filled="true" fillcolor="#0072b2" stroked="false">
                <v:path arrowok="t"/>
                <v:fill type="solid"/>
              </v:shape>
            </v:group>
            <v:group style="position:absolute;left:4805;top:921;width:262;height:122" coordorigin="4805,921" coordsize="262,122">
              <v:shape style="position:absolute;left:4805;top:921;width:262;height:122" coordorigin="4805,921" coordsize="262,122" path="m4805,1043l5067,1043,5067,921,4805,921,4805,1043xe" filled="true" fillcolor="#0072b2" stroked="false">
                <v:path arrowok="t"/>
                <v:fill type="solid"/>
              </v:shape>
            </v:group>
            <v:group style="position:absolute;left:3820;top:465;width:1227;height:116" coordorigin="3820,465" coordsize="1227,116">
              <v:shape style="position:absolute;left:3820;top:465;width:1227;height:116" coordorigin="3820,465" coordsize="1227,116" path="m3832,469l3820,469,3842,556,3857,556,3860,542,3851,542,3832,46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885,480l3875,480,3894,556,3908,556,3912,542,3900,542,3885,480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882,469l3869,469,3851,542,3860,542,3875,480,3885,480,3882,46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930,469l3918,469,3900,542,3912,542,3930,46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953,491l3943,491,3943,556,3953,556,3953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953,465l3943,465,3943,479,3953,479,3953,465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986,499l3975,499,3976,543,3977,548,3983,554,3989,556,4008,556,4008,547,3993,547,3990,546,3987,543,3986,539,3986,49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008,491l3968,491,3968,499,4008,499,4008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3986,472l3975,472,3975,491,3986,491,3986,472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032,465l4022,465,4022,556,4032,556,4032,512,4034,507,4040,501,4032,501,4032,465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072,498l4056,498,4060,500,4064,506,4066,510,4066,556,4076,556,4076,507,4074,501,4072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061,489l4049,489,4045,490,4038,494,4035,497,4032,501,4040,501,4041,500,4045,498,4072,498,4067,491,4061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108,491l4097,491,4097,556,4108,556,4108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108,465l4097,465,4097,479,4108,479,4108,465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141,491l4130,491,4130,556,4141,556,4141,512,4142,507,4149,501,4141,501,4141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181,498l4164,498,4168,500,4173,506,4174,510,4174,556,4184,556,4184,507,4182,501,4181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169,489l4157,489,4153,490,4146,494,4143,497,4141,501,4149,501,4149,500,4154,498,4181,498,4175,491,4169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09,566l4209,577,4212,578,4215,579,4222,580,4225,580,4239,580,4247,578,4252,571,4224,571,4221,571,4215,569,4212,568,4209,566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59,544l4248,544,4248,557,4247,562,4240,570,4234,571,4252,571,4257,567,4259,559,4259,544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32,489l4220,489,4213,492,4203,504,4201,512,4201,532,4203,540,4213,553,4220,556,4232,556,4236,555,4243,551,4246,548,4247,547,4224,547,4220,544,4214,536,4212,530,4212,515,4214,509,4220,500,4224,498,4247,498,4246,497,4243,494,4236,490,4232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47,498l4236,498,4240,500,4247,509,4248,515,4248,530,4247,536,4240,544,4236,547,4247,547,4248,544,4259,544,4259,500,4248,500,4247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59,491l4248,491,4248,500,4259,500,4259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276,542l4276,553,4280,555,4284,556,4292,557,4296,557,4307,557,4314,555,4324,548,4296,548,4292,548,4284,546,4280,544,4276,542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306,489l4294,489,4288,491,4279,497,4277,502,4277,513,4278,517,4284,523,4289,525,4295,526,4299,527,4306,529,4310,530,4314,533,4315,536,4315,542,4314,544,4308,547,4304,548,4324,548,4326,544,4326,532,4324,528,4318,522,4313,520,4296,516,4292,515,4288,512,4287,510,4287,504,4288,502,4294,499,4298,498,4322,498,4322,492,4320,491,4316,490,4309,489,4306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322,498l4306,498,4310,498,4316,500,4319,501,4322,503,4322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369,518l4337,518,4337,528,4369,528,4369,51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383,540l4383,552,4388,554,4392,555,4402,557,4406,557,4421,557,4429,555,4439,548,4406,548,4401,547,4392,544,4387,542,4383,540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417,467l4403,467,4396,470,4385,478,4382,484,4382,499,4384,504,4392,511,4398,514,4420,518,4424,520,4430,525,4431,528,4431,537,4429,541,4422,546,4417,548,4439,548,4440,546,4443,540,4443,525,4441,519,4433,511,4426,508,4418,506,4411,505,4404,503,4400,502,4395,498,4394,495,4394,487,4396,483,4403,478,4408,477,4438,477,4438,472,4434,470,4429,469,4421,468,4417,467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438,477l4418,477,4422,477,4429,479,4434,481,4438,483,4438,477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471,491l4461,491,4461,556,4471,556,4471,512,4473,508,4479,501,4471,501,4471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510,498l4494,498,4497,500,4502,506,4503,510,4503,556,4513,556,4513,512,4515,507,4519,503,4512,503,4510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552,498l4536,498,4539,500,4544,506,4545,510,4545,556,4556,556,4556,507,4554,501,4552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541,489l4529,489,4525,490,4517,495,4514,498,4512,503,4519,503,4521,500,4526,498,4552,498,4546,491,4541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497,489l4488,489,4484,490,4477,494,4474,497,4471,501,4479,501,4479,500,4484,498,4510,498,4508,495,4501,490,4497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22,498l4604,498,4609,499,4615,505,4617,509,4617,514,4592,514,4585,516,4575,524,4573,529,4573,543,4575,548,4583,555,4588,557,4600,557,4604,556,4612,553,4615,550,4615,548,4593,548,4590,547,4585,543,4583,540,4583,531,4585,528,4592,524,4598,523,4628,523,4628,509,4625,501,4622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28,546l4617,546,4617,556,4628,556,4628,546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28,523l4617,523,4617,532,4615,538,4608,546,4603,548,4615,548,4617,546,4628,546,4628,523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09,489l4596,489,4593,489,4585,491,4581,492,4578,493,4578,503,4581,502,4584,500,4591,498,4595,498,4622,498,4616,491,4609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60,491l4649,491,4649,556,4660,556,4660,514,4662,508,4668,501,4660,501,4660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77,489l4672,490,4665,494,4662,497,4660,501,4668,501,4673,498,4687,498,4687,490,4684,489,4677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687,498l4679,498,4683,499,4687,501,4687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09,499l4698,499,4698,543,4700,548,4706,554,4712,556,4731,556,4731,547,4716,547,4713,546,4710,543,4709,539,4709,49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31,491l4690,491,4690,499,4731,499,4731,491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09,472l4698,472,4698,491,4709,491,4709,472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42,540l4742,552,4747,554,4752,555,4761,557,4765,557,4780,557,4789,555,4798,548,4765,548,4761,547,4751,544,4747,542,4742,540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76,467l4763,467,4755,470,4744,478,4742,484,4742,499,4744,504,4751,511,4758,514,4780,518,4784,520,4789,525,4790,528,4790,537,4789,541,4781,546,4776,548,4798,548,4800,546,4803,540,4803,525,4801,519,4792,511,4786,508,4777,506,4770,505,4764,503,4759,502,4755,498,4753,495,4753,487,4755,483,4762,478,4767,477,4797,477,4797,472,4793,470,4789,469,4780,468,4776,467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797,477l4777,477,4781,477,4789,479,4793,481,4797,483,4797,477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852,489l4838,489,4830,492,4819,504,4816,512,4816,534,4819,542,4830,554,4838,557,4851,557,4855,557,4861,555,4864,554,4867,553,4867,548,4842,548,4837,546,4829,537,4827,531,4827,515,4829,509,4837,500,4842,498,4867,498,4867,493,4864,492,4861,491,4855,489,4852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867,543l4864,545,4861,546,4855,548,4852,548,4867,548,4867,543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867,498l4852,498,4855,498,4861,500,4864,501,4867,503,4867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931,498l4913,498,4918,499,4924,505,4926,509,4926,514,4901,514,4894,516,4884,524,4882,529,4882,543,4884,548,4891,555,4897,557,4909,557,4913,556,4920,553,4923,550,4924,548,4902,548,4899,547,4894,543,4892,540,4892,531,4894,528,4901,524,4907,523,4937,523,4937,509,4934,501,4931,498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937,546l4926,546,4926,556,4937,556,4937,546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937,523l4926,523,4926,532,4924,538,4917,546,4912,548,4924,548,4926,546,4937,546,4937,523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918,489l4905,489,4901,489,4898,490,4894,491,4890,492,4886,493,4886,503,4890,502,4893,500,4900,498,4904,498,4931,498,4925,491,4918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4969,465l4958,465,4958,556,4969,556,4969,465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5027,489l5009,489,5001,492,4990,505,4987,513,4987,534,4990,542,5002,554,5010,557,5025,557,5029,557,5037,555,5041,554,5045,552,5045,548,5014,548,5009,546,5001,539,4998,533,4998,526,5047,526,5047,517,4998,517,4999,511,5001,506,5008,500,5013,498,5040,498,5034,492,5027,489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5045,542l5041,544,5037,546,5029,548,5025,548,5045,548,5045,542xe" filled="true" fillcolor="#000000" stroked="false">
                <v:path arrowok="t"/>
                <v:fill type="solid"/>
              </v:shape>
              <v:shape style="position:absolute;left:3820;top:465;width:1227;height:116" coordorigin="3820,465" coordsize="1227,116" path="m5040,498l5024,498,5028,500,5035,507,5036,511,5036,517,4998,517,5047,517,5047,511,5045,503,5040,498xe" filled="true" fillcolor="#000000" stroked="false">
                <v:path arrowok="t"/>
                <v:fill type="solid"/>
              </v:shape>
            </v:group>
            <v:group style="position:absolute;left:5131;top:511;width:351;height:2" coordorigin="5131,511" coordsize="351,2">
              <v:shape style="position:absolute;left:5131;top:511;width:351;height:2" coordorigin="5131,511" coordsize="351,0" path="m5131,511l5481,511e" filled="false" stroked="true" strokeweight="3.4384pt" strokecolor="#e51e0f">
                <v:path arrowok="t"/>
              </v:shape>
            </v:group>
            <v:group style="position:absolute;left:2194;top:2129;width:262;height:2" coordorigin="2194,2129" coordsize="262,2">
              <v:shape style="position:absolute;left:2194;top:2129;width:262;height:2" coordorigin="2194,2129" coordsize="262,0" path="m2194,2129l2456,2129e" filled="false" stroked="true" strokeweight=".031006pt" strokecolor="#e51e0f">
                <v:path arrowok="t"/>
              </v:shape>
            </v:group>
            <v:group style="position:absolute;left:2847;top:1887;width:262;height:2" coordorigin="2847,1887" coordsize="262,2">
              <v:shape style="position:absolute;left:2847;top:1887;width:262;height:2" coordorigin="2847,1887" coordsize="262,0" path="m2847,1887l3109,1887e" filled="false" stroked="true" strokeweight=".033142pt" strokecolor="#e51e0f">
                <v:path arrowok="t"/>
              </v:shape>
            </v:group>
            <v:group style="position:absolute;left:3500;top:1404;width:262;height:2" coordorigin="3500,1404" coordsize="262,2">
              <v:shape style="position:absolute;left:3500;top:1404;width:262;height:2" coordorigin="3500,1404" coordsize="262,0" path="m3500,1404l3761,1404e" filled="false" stroked="true" strokeweight=".032349pt" strokecolor="#e51e0f">
                <v:path arrowok="t"/>
              </v:shape>
            </v:group>
            <v:group style="position:absolute;left:4152;top:1525;width:262;height:121" coordorigin="4152,1525" coordsize="262,121">
              <v:shape style="position:absolute;left:4152;top:1525;width:262;height:121" coordorigin="4152,1525" coordsize="262,121" path="m4152,1646l4414,1646,4414,1525,4152,1525,4152,1646xe" filled="true" fillcolor="#e51e0f" stroked="false">
                <v:path arrowok="t"/>
                <v:fill type="solid"/>
              </v:shape>
            </v:group>
            <v:group style="position:absolute;left:4805;top:922;width:262;height:2" coordorigin="4805,922" coordsize="262,2">
              <v:shape style="position:absolute;left:4805;top:922;width:262;height:2" coordorigin="4805,922" coordsize="262,0" path="m4805,922l5067,922e" filled="false" stroked="true" strokeweight=".032715pt" strokecolor="#e51e0f">
                <v:path arrowok="t"/>
              </v:shape>
            </v:group>
            <v:group style="position:absolute;left:1673;top:802;width:3916;height:1690" coordorigin="1673,802" coordsize="3916,1690">
              <v:shape style="position:absolute;left:1673;top:802;width:3916;height:1690" coordorigin="1673,802" coordsize="3916,1690" path="m1673,2491l5588,2491,5588,802,1673,802,1673,2491xe" filled="false" stroked="true" strokeweight=".319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V</w:t>
      </w:r>
      <w:r>
        <w:rPr>
          <w:rFonts w:ascii="Times New Roman"/>
          <w:sz w:val="16"/>
        </w:rPr>
      </w:r>
    </w:p>
    <w:p>
      <w:pPr>
        <w:spacing w:before="56"/>
        <w:ind w:left="5226" w:right="1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76.982002pt;margin-top:60.952049pt;width:3pt;height:4.5pt;mso-position-horizontal-relative:page;mso-position-vertical-relative:paragraph;z-index:2248" coordorigin="1540,1219" coordsize="60,90">
            <v:shape style="position:absolute;left:1540;top:1219;width:60;height:90" coordorigin="1540,1219" coordsize="60,90" path="m1578,1219l1561,1219,1554,1221,1544,1229,1542,1235,1542,1246,1543,1251,1549,1258,1553,1260,1558,1261,1552,1262,1548,1265,1541,1273,1540,1277,1540,1291,1542,1298,1552,1307,1560,1309,1579,1309,1586,1307,1594,1300,1564,1300,1559,1298,1553,1292,1551,1288,1552,1277,1553,1274,1559,1268,1564,1266,1592,1266,1591,1265,1587,1262,1581,1261,1586,1260,1590,1258,1591,1257,1564,1257,1560,1256,1555,1251,1553,1247,1553,1238,1555,1235,1560,1230,1564,1228,1594,1228,1585,1221,1578,1219xe" filled="true" fillcolor="#000000" stroked="false">
              <v:path arrowok="t"/>
              <v:fill type="solid"/>
            </v:shape>
            <v:shape style="position:absolute;left:1540;top:1219;width:60;height:90" coordorigin="1540,1219" coordsize="60,90" path="m1592,1266l1575,1266,1579,1268,1586,1274,1587,1277,1587,1288,1586,1292,1579,1298,1575,1300,1594,1300,1597,1298,1599,1291,1599,1277,1598,1273,1592,1266xe" filled="true" fillcolor="#000000" stroked="false">
              <v:path arrowok="t"/>
              <v:fill type="solid"/>
            </v:shape>
            <v:shape style="position:absolute;left:1540;top:1219;width:60;height:90" coordorigin="1540,1219" coordsize="60,90" path="m1594,1228l1574,1228,1578,1230,1584,1235,1585,1238,1585,1247,1584,1251,1578,1256,1574,1257,1591,1257,1596,1251,1597,1246,1597,1235,1595,1229,1594,12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449997pt;margin-top:48.88105pt;width:6.55pt;height:4.5pt;mso-position-horizontal-relative:page;mso-position-vertical-relative:paragraph;z-index:2272" coordorigin="1469,978" coordsize="131,90">
            <v:shape style="position:absolute;left:1469;top:978;width:131;height:90" coordorigin="1469,978" coordsize="131,90" path="m1521,1056l1471,1056,1471,1066,1521,1066,1521,1056xe" filled="true" fillcolor="#000000" stroked="false">
              <v:path arrowok="t"/>
              <v:fill type="solid"/>
            </v:shape>
            <v:shape style="position:absolute;left:1469;top:978;width:131;height:90" coordorigin="1469,978" coordsize="131,90" path="m1501,990l1490,990,1490,1056,1501,1056,1501,990xe" filled="true" fillcolor="#000000" stroked="false">
              <v:path arrowok="t"/>
              <v:fill type="solid"/>
            </v:shape>
            <v:shape style="position:absolute;left:1469;top:978;width:131;height:90" coordorigin="1469,978" coordsize="131,90" path="m1501,979l1490,979,1469,983,1469,994,1490,990,1501,990,1501,979xe" filled="true" fillcolor="#000000" stroked="false">
              <v:path arrowok="t"/>
              <v:fill type="solid"/>
            </v:shape>
            <v:shape style="position:absolute;left:1469;top:978;width:131;height:90" coordorigin="1469,978" coordsize="131,90" path="m1579,978l1560,978,1552,981,1542,997,1539,1008,1539,1037,1542,1048,1552,1064,1560,1068,1579,1068,1586,1064,1590,1058,1563,1058,1559,1055,1553,1043,1551,1035,1551,1011,1553,1002,1559,990,1563,987,1590,987,1586,981,1579,978xe" filled="true" fillcolor="#000000" stroked="false">
              <v:path arrowok="t"/>
              <v:fill type="solid"/>
            </v:shape>
            <v:shape style="position:absolute;left:1469;top:978;width:131;height:90" coordorigin="1469,978" coordsize="131,90" path="m1590,987l1575,987,1580,990,1586,1002,1588,1011,1588,1035,1586,1043,1580,1055,1575,1058,1590,1058,1597,1048,1599,1037,1599,1008,1597,997,1590,98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449997pt;margin-top:36.810051pt;width:6.35pt;height:4.45pt;mso-position-horizontal-relative:page;mso-position-vertical-relative:paragraph;z-index:2296" coordorigin="1469,736" coordsize="127,89">
            <v:shape style="position:absolute;left:1469;top:736;width:127;height:89" coordorigin="1469,736" coordsize="127,89" path="m1521,815l1471,815,1471,824,1521,824,1521,815xe" filled="true" fillcolor="#000000" stroked="false">
              <v:path arrowok="t"/>
              <v:fill type="solid"/>
            </v:shape>
            <v:shape style="position:absolute;left:1469;top:736;width:127;height:89" coordorigin="1469,736" coordsize="127,89" path="m1501,748l1490,748,1490,815,1501,815,1501,748xe" filled="true" fillcolor="#000000" stroked="false">
              <v:path arrowok="t"/>
              <v:fill type="solid"/>
            </v:shape>
            <v:shape style="position:absolute;left:1469;top:736;width:127;height:89" coordorigin="1469,736" coordsize="127,89" path="m1501,738l1490,738,1469,742,1469,753,1490,748,1501,748,1501,738xe" filled="true" fillcolor="#000000" stroked="false">
              <v:path arrowok="t"/>
              <v:fill type="solid"/>
            </v:shape>
            <v:shape style="position:absolute;left:1469;top:736;width:127;height:89" coordorigin="1469,736" coordsize="127,89" path="m1591,746l1571,746,1575,748,1581,753,1583,757,1583,765,1545,810,1540,815,1540,824,1595,824,1595,815,1554,815,1582,787,1595,765,1595,753,1592,747,1591,746xe" filled="true" fillcolor="#000000" stroked="false">
              <v:path arrowok="t"/>
              <v:fill type="solid"/>
            </v:shape>
            <v:shape style="position:absolute;left:1469;top:736;width:127;height:89" coordorigin="1469,736" coordsize="127,89" path="m1574,736l1562,736,1558,737,1550,739,1546,740,1541,742,1541,754,1545,751,1550,749,1558,747,1562,746,1591,746,1581,738,1574,7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1.492001pt;margin-top:27.560051pt;width:5.916pt;height:82.862pt;mso-position-horizontal-relative:page;mso-position-vertical-relative:paragraph;z-index:2320" type="#_x0000_t75" stroked="false">
            <v:imagedata r:id="rId30" o:title=""/>
          </v:shape>
        </w:pict>
      </w:r>
      <w:r>
        <w:rPr>
          <w:rFonts w:ascii="Times New Roman"/>
          <w:color w:val="231F20"/>
          <w:spacing w:val="3"/>
          <w:w w:val="105"/>
          <w:sz w:val="16"/>
        </w:rPr>
        <w:t>I</w:t>
      </w:r>
      <w:r>
        <w:rPr>
          <w:rFonts w:ascii="Times New Roman"/>
          <w:color w:val="231F20"/>
          <w:spacing w:val="3"/>
          <w:w w:val="105"/>
          <w:sz w:val="12"/>
        </w:rPr>
        <w:t>O</w:t>
      </w:r>
      <w:r>
        <w:rPr>
          <w:rFonts w:ascii="Times New Roman"/>
          <w:color w:val="231F20"/>
          <w:spacing w:val="3"/>
          <w:w w:val="105"/>
          <w:sz w:val="16"/>
        </w:rPr>
        <w:t>T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EPLOYMENT </w:t>
      </w:r>
      <w:r>
        <w:rPr>
          <w:rFonts w:ascii="Times New Roman"/>
          <w:color w:val="231F20"/>
          <w:spacing w:val="5"/>
          <w:w w:val="105"/>
          <w:sz w:val="12"/>
        </w:rPr>
        <w:t>FOR </w:t>
      </w:r>
      <w:r>
        <w:rPr>
          <w:rFonts w:ascii="Times New Roman"/>
          <w:color w:val="231F20"/>
          <w:spacing w:val="5"/>
          <w:w w:val="105"/>
          <w:sz w:val="16"/>
        </w:rPr>
        <w:t>O</w:t>
      </w:r>
      <w:r>
        <w:rPr>
          <w:rFonts w:ascii="Times New Roman"/>
          <w:color w:val="231F20"/>
          <w:spacing w:val="5"/>
          <w:w w:val="105"/>
          <w:sz w:val="12"/>
        </w:rPr>
        <w:t>NE </w:t>
      </w:r>
      <w:r>
        <w:rPr>
          <w:rFonts w:ascii="Times New Roman"/>
          <w:color w:val="231F20"/>
          <w:spacing w:val="6"/>
          <w:w w:val="105"/>
          <w:sz w:val="16"/>
        </w:rPr>
        <w:t>H</w:t>
      </w:r>
      <w:r>
        <w:rPr>
          <w:rFonts w:ascii="Times New Roman"/>
          <w:color w:val="231F20"/>
          <w:spacing w:val="6"/>
          <w:w w:val="105"/>
          <w:sz w:val="12"/>
        </w:rPr>
        <w:t>OUSE </w:t>
      </w:r>
      <w:r>
        <w:rPr>
          <w:rFonts w:ascii="Times New Roman"/>
          <w:color w:val="231F20"/>
          <w:spacing w:val="4"/>
          <w:w w:val="105"/>
          <w:sz w:val="12"/>
        </w:rPr>
        <w:t>IN </w:t>
      </w:r>
      <w:r>
        <w:rPr>
          <w:rFonts w:ascii="Times New Roman"/>
          <w:color w:val="231F20"/>
          <w:spacing w:val="5"/>
          <w:w w:val="105"/>
          <w:sz w:val="16"/>
        </w:rPr>
        <w:t>CCZ</w:t>
      </w:r>
      <w:r>
        <w:rPr>
          <w:rFonts w:ascii="Times New Roman"/>
          <w:color w:val="231F20"/>
          <w:spacing w:val="24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D</w:t>
      </w:r>
      <w:r>
        <w:rPr>
          <w:rFonts w:ascii="Times New Roman"/>
          <w:color w:val="231F20"/>
          <w:w w:val="105"/>
          <w:sz w:val="12"/>
        </w:rPr>
        <w:t>ATA</w:t>
      </w:r>
      <w:r>
        <w:rPr>
          <w:rFonts w:ascii="Times New Roman"/>
          <w:sz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899" w:lineRule="exact"/>
        <w:ind w:left="584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7"/>
          <w:sz w:val="20"/>
          <w:szCs w:val="20"/>
        </w:rPr>
        <w:pict>
          <v:group style="width:203.95pt;height:45pt;mso-position-horizontal-relative:char;mso-position-vertical-relative:line" coordorigin="0,0" coordsize="4079,900">
            <v:shape style="position:absolute;left:119;top:0;width:3609;height:98" type="#_x0000_t75" stroked="false">
              <v:imagedata r:id="rId31" o:title=""/>
            </v:shape>
            <v:shape style="position:absolute;left:0;top:142;width:4078;height:758" type="#_x0000_t75" stroked="false">
              <v:imagedata r:id="rId32" o:title=""/>
            </v:shape>
          </v:group>
        </w:pict>
      </w:r>
      <w:r>
        <w:rPr>
          <w:rFonts w:ascii="Times New Roman" w:hAnsi="Times New Roman" w:cs="Times New Roman" w:eastAsia="Times New Roman"/>
          <w:position w:val="-17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headerReference w:type="default" r:id="rId29"/>
          <w:pgSz w:w="12240" w:h="15840"/>
          <w:pgMar w:header="551" w:footer="88" w:top="740" w:bottom="280" w:left="860" w:right="8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88" w:lineRule="exact"/>
        <w:ind w:left="680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position w:val="-1"/>
          <w:sz w:val="8"/>
          <w:szCs w:val="8"/>
        </w:rPr>
        <w:pict>
          <v:group style="width:2.8pt;height:4.45pt;mso-position-horizontal-relative:char;mso-position-vertical-relative:line" coordorigin="0,0" coordsize="56,89">
            <v:group style="position:absolute;left:0;top:0;width:56;height:89" coordorigin="0,0" coordsize="56,89">
              <v:shape style="position:absolute;left:0;top:0;width:56;height:89" coordorigin="0,0" coordsize="56,89" path="m50,10l31,10,35,11,38,14,41,17,43,21,43,28,4,74,0,78,0,88,55,88,55,78,14,78,31,61,55,28,55,17,52,11,50,10xe" filled="true" fillcolor="#000000" stroked="false">
                <v:path arrowok="t"/>
                <v:fill type="solid"/>
              </v:shape>
              <v:shape style="position:absolute;left:0;top:0;width:56;height:89" coordorigin="0,0" coordsize="56,89" path="m34,0l22,0,18,0,10,2,5,4,1,6,1,18,5,15,10,13,18,11,22,10,50,10,41,2,34,0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8"/>
          <w:szCs w:val="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89" w:lineRule="exact"/>
        <w:ind w:left="679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position w:val="-1"/>
          <w:sz w:val="8"/>
          <w:szCs w:val="8"/>
        </w:rPr>
        <w:pict>
          <v:group style="width:3pt;height:4.5pt;mso-position-horizontal-relative:char;mso-position-vertical-relative:line" coordorigin="0,0" coordsize="60,90">
            <v:group style="position:absolute;left:0;top:0;width:60;height:90" coordorigin="0,0" coordsize="60,90">
              <v:shape style="position:absolute;left:0;top:0;width:60;height:90" coordorigin="0,0" coordsize="60,90" path="m40,0l20,0,13,4,3,19,0,30,0,60,3,71,13,86,20,90,40,90,47,86,51,81,24,81,19,78,13,66,12,57,12,33,13,24,19,12,24,9,51,9,47,4,40,0xe" filled="true" fillcolor="#000000" stroked="false">
                <v:path arrowok="t"/>
                <v:fill type="solid"/>
              </v:shape>
              <v:shape style="position:absolute;left:0;top:0;width:60;height:90" coordorigin="0,0" coordsize="60,90" path="m51,9l36,9,41,12,47,24,48,33,48,57,47,66,41,78,36,81,51,81,57,71,60,60,60,30,57,19,51,9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8"/>
          <w:szCs w:val="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89" w:lineRule="exact"/>
        <w:ind w:left="1224" w:right="0" w:firstLin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/>
          <w:position w:val="-1"/>
          <w:sz w:val="8"/>
        </w:rPr>
        <w:pict>
          <v:group style="width:23.85pt;height:4.5pt;mso-position-horizontal-relative:char;mso-position-vertical-relative:line" coordorigin="0,0" coordsize="477,90">
            <v:group style="position:absolute;left:0;top:0;width:477;height:90" coordorigin="0,0" coordsize="477,90">
              <v:shape style="position:absolute;left:0;top:0;width:477;height:90" coordorigin="0,0" coordsize="477,90" path="m50,10l31,10,35,11,41,17,43,21,43,28,11,68,0,78,0,88,55,88,55,78,14,78,24,69,55,28,55,17,52,11,50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4,0l22,0,18,0,10,2,5,4,1,6,1,18,5,15,10,13,18,11,22,10,50,10,41,2,3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14,0l95,0,88,4,77,19,75,30,75,60,77,71,88,86,95,90,114,90,122,86,125,81,99,81,94,78,88,66,87,57,87,33,88,24,94,12,99,9,125,9,122,4,11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25,9l111,9,115,12,121,24,123,33,123,57,121,66,115,78,111,81,125,81,132,71,135,60,135,30,132,19,12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07,78l157,78,157,88,207,88,20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12l176,12,176,78,188,78,18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2l176,2,156,6,156,16,176,12,188,12,188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27,74l227,86,231,87,235,88,239,89,243,90,247,90,261,90,270,88,279,80,246,80,242,80,234,78,230,76,227,74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9,10l258,10,263,11,269,16,271,19,271,28,269,31,263,36,259,37,242,37,242,47,259,47,264,48,271,54,273,58,273,69,271,73,263,79,257,80,279,80,281,78,284,72,284,57,283,53,276,45,272,43,266,42,271,40,275,38,281,31,282,27,282,16,280,10,279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62,0l250,0,246,0,238,2,234,2,230,4,230,14,234,13,238,12,246,10,249,10,279,10,269,2,262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31,51l300,51,300,60,331,60,331,5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84,0l365,0,357,4,347,19,344,30,344,60,347,71,357,86,365,90,384,90,392,86,395,81,368,81,364,78,358,66,356,57,356,33,358,24,361,18,364,12,368,9,395,9,392,4,38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95,9l380,9,385,12,391,24,393,33,393,57,391,66,385,78,380,81,395,81,402,71,404,60,404,30,402,19,39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77,78l427,78,427,88,477,88,47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12l446,12,446,78,458,78,45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2l446,2,425,6,425,16,446,12,458,12,458,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-1"/>
          <w:sz w:val="8"/>
        </w:rPr>
      </w:r>
      <w:r>
        <w:rPr>
          <w:rFonts w:ascii="Times New Roman"/>
          <w:spacing w:val="155"/>
          <w:position w:val="-1"/>
          <w:sz w:val="8"/>
        </w:rPr>
        <w:t> </w:t>
      </w:r>
      <w:r>
        <w:rPr>
          <w:rFonts w:ascii="Times New Roman"/>
          <w:spacing w:val="155"/>
          <w:position w:val="-1"/>
          <w:sz w:val="8"/>
        </w:rPr>
        <w:pict>
          <v:group style="width:23.85pt;height:4.5pt;mso-position-horizontal-relative:char;mso-position-vertical-relative:line" coordorigin="0,0" coordsize="477,90">
            <v:group style="position:absolute;left:0;top:0;width:477;height:90" coordorigin="0,0" coordsize="477,90">
              <v:shape style="position:absolute;left:0;top:0;width:477;height:90" coordorigin="0,0" coordsize="477,90" path="m50,10l31,10,35,11,41,17,43,21,43,28,11,68,0,78,0,88,55,88,55,78,14,78,24,69,55,28,55,17,52,11,50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4,0l22,0,18,0,10,2,5,4,1,6,1,18,5,15,10,13,18,11,22,10,50,10,41,2,3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14,0l95,0,88,4,77,19,75,30,75,60,77,71,88,86,95,90,114,90,122,86,126,81,99,81,94,78,88,66,87,57,87,33,88,24,94,12,99,9,126,9,122,4,11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26,9l111,9,115,12,121,24,123,33,123,57,121,66,115,78,111,81,126,81,132,71,135,60,135,30,132,19,126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07,78l157,78,157,88,207,88,20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12l176,12,176,78,188,78,18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2l176,2,156,6,156,16,176,12,188,12,188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5,68l263,68,263,88,275,88,275,6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5,2l260,2,224,56,224,68,287,68,287,58,233,58,263,12,275,12,275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5,12l263,12,263,58,275,58,275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31,51l300,51,300,60,331,60,331,5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84,0l365,0,357,4,347,19,344,30,344,60,347,71,357,86,365,90,384,90,392,86,395,81,368,81,364,78,358,66,356,57,356,33,358,24,361,18,364,12,368,9,395,9,392,4,38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95,9l380,9,385,12,388,18,391,24,393,33,393,57,391,66,385,78,380,81,395,81,402,71,404,60,404,30,402,19,39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77,78l427,78,427,88,477,88,47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12l446,12,446,78,458,78,45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2l446,2,425,6,425,16,446,12,458,12,458,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pacing w:val="155"/>
          <w:position w:val="-1"/>
          <w:sz w:val="8"/>
        </w:rPr>
      </w:r>
      <w:r>
        <w:rPr>
          <w:rFonts w:ascii="Times New Roman"/>
          <w:spacing w:val="155"/>
          <w:position w:val="-1"/>
          <w:sz w:val="8"/>
        </w:rPr>
        <w:t> </w:t>
      </w:r>
      <w:r>
        <w:rPr>
          <w:rFonts w:ascii="Times New Roman"/>
          <w:spacing w:val="155"/>
          <w:position w:val="-1"/>
          <w:sz w:val="8"/>
        </w:rPr>
        <w:pict>
          <v:group style="width:23.85pt;height:4.5pt;mso-position-horizontal-relative:char;mso-position-vertical-relative:line" coordorigin="0,0" coordsize="477,90">
            <v:group style="position:absolute;left:0;top:0;width:477;height:90" coordorigin="0,0" coordsize="477,90">
              <v:shape style="position:absolute;left:0;top:0;width:477;height:90" coordorigin="0,0" coordsize="477,90" path="m50,10l30,10,35,11,41,17,43,21,43,28,11,68,0,78,0,88,55,88,55,78,14,78,24,69,53,35,54,32,55,28,55,17,52,11,50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4,0l22,0,18,0,10,2,5,4,1,6,1,18,5,15,10,13,18,11,22,10,50,10,41,2,3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14,0l95,0,88,4,77,19,75,30,75,60,77,71,88,86,95,90,114,90,122,86,125,81,99,81,94,78,88,66,87,57,87,33,88,24,94,12,99,9,125,9,122,4,11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25,9l111,9,115,12,121,24,123,33,123,57,121,66,115,78,111,81,125,81,132,71,135,60,135,30,132,19,12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07,78l157,78,157,88,207,88,20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12l176,12,176,78,188,78,18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2l176,2,156,6,156,16,176,12,188,12,188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27,74l227,86,231,87,235,88,239,89,243,90,247,90,261,90,269,87,277,80,246,80,242,80,234,78,231,76,227,74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7,41l257,41,262,43,270,50,272,54,272,66,270,71,262,78,257,80,277,80,281,77,283,70,283,51,281,44,277,4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77,2l231,2,231,45,234,44,237,43,244,41,247,41,277,41,269,34,267,33,242,33,242,11,277,11,277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62,31l252,31,247,31,242,33,267,33,262,3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31,51l300,51,300,60,331,60,331,5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84,0l365,0,357,4,347,19,344,30,344,60,347,71,357,86,365,90,384,90,392,86,395,81,368,81,364,78,358,66,356,57,356,33,358,24,361,18,364,12,368,9,395,9,392,4,38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95,9l380,9,385,12,391,24,393,33,393,57,391,66,385,78,380,81,395,81,402,71,404,60,404,30,402,19,39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77,78l427,78,427,88,477,88,47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12l446,12,446,78,458,78,45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2l446,2,425,6,425,16,446,12,458,12,458,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pacing w:val="155"/>
          <w:position w:val="-1"/>
          <w:sz w:val="8"/>
        </w:rPr>
      </w:r>
      <w:r>
        <w:rPr>
          <w:rFonts w:ascii="Times New Roman"/>
          <w:spacing w:val="155"/>
          <w:position w:val="-1"/>
          <w:sz w:val="8"/>
        </w:rPr>
        <w:t> </w:t>
      </w:r>
      <w:r>
        <w:rPr>
          <w:rFonts w:ascii="Times New Roman"/>
          <w:spacing w:val="155"/>
          <w:position w:val="-1"/>
          <w:sz w:val="8"/>
        </w:rPr>
        <w:pict>
          <v:group style="width:23.85pt;height:4.5pt;mso-position-horizontal-relative:char;mso-position-vertical-relative:line" coordorigin="0,0" coordsize="477,90">
            <v:group style="position:absolute;left:0;top:0;width:477;height:90" coordorigin="0,0" coordsize="477,90">
              <v:shape style="position:absolute;left:0;top:0;width:477;height:90" coordorigin="0,0" coordsize="477,90" path="m50,10l30,10,35,11,41,17,43,21,43,28,10,68,4,74,0,78,0,88,55,88,55,78,14,78,31,61,53,35,54,32,55,28,55,17,52,11,50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4,0l22,0,18,0,10,2,5,4,1,6,1,18,5,15,10,13,18,11,22,10,50,10,41,2,3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14,0l95,0,88,4,77,19,75,30,75,60,77,71,82,78,88,86,95,90,114,90,122,86,125,81,99,81,94,78,88,66,87,57,87,33,88,24,94,12,99,9,125,9,122,4,11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25,9l111,9,115,12,118,18,121,24,123,33,123,57,121,66,115,78,111,81,125,81,132,71,135,60,135,30,132,19,12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07,78l157,78,157,88,207,88,20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12l176,12,176,78,188,78,18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2l176,2,156,6,156,16,176,12,188,12,188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65,0l251,0,243,4,230,20,227,31,226,60,229,71,240,86,247,90,266,90,273,87,280,81,252,81,248,79,242,72,240,67,240,54,242,49,248,42,249,41,238,41,239,31,241,23,249,12,255,10,281,10,281,3,277,2,274,1,268,0,265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80,40l263,40,267,42,273,49,275,54,275,67,273,72,267,79,263,81,280,81,284,76,286,69,286,51,284,44,280,4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67,31l254,31,250,32,243,35,240,38,238,41,249,41,252,40,280,40,274,34,267,3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81,10l266,10,269,10,275,12,278,13,281,14,281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31,51l300,51,300,60,331,60,331,5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84,0l365,0,357,4,347,19,344,30,344,60,347,71,357,86,365,90,384,90,392,86,395,81,368,81,364,78,358,66,356,57,356,33,358,24,364,12,368,9,395,9,392,4,38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95,9l380,9,385,12,391,24,393,33,393,57,391,66,385,78,380,81,395,81,402,71,404,60,404,30,402,19,39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77,78l427,78,427,88,477,88,47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12l446,12,446,78,458,78,45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2l446,2,425,6,425,16,446,12,458,12,458,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pacing w:val="155"/>
          <w:position w:val="-1"/>
          <w:sz w:val="8"/>
        </w:rPr>
      </w:r>
      <w:r>
        <w:rPr>
          <w:rFonts w:ascii="Times New Roman"/>
          <w:spacing w:val="155"/>
          <w:position w:val="-1"/>
          <w:sz w:val="8"/>
        </w:rPr>
        <w:t> </w:t>
      </w:r>
      <w:r>
        <w:rPr>
          <w:rFonts w:ascii="Times New Roman"/>
          <w:spacing w:val="155"/>
          <w:position w:val="-1"/>
          <w:sz w:val="8"/>
        </w:rPr>
        <w:pict>
          <v:group style="width:23.85pt;height:4.5pt;mso-position-horizontal-relative:char;mso-position-vertical-relative:line" coordorigin="0,0" coordsize="477,90">
            <v:group style="position:absolute;left:0;top:0;width:477;height:90" coordorigin="0,0" coordsize="477,90">
              <v:shape style="position:absolute;left:0;top:0;width:477;height:90" coordorigin="0,0" coordsize="477,90" path="m50,10l30,10,35,11,38,14,41,17,43,21,43,28,42,31,41,34,39,37,36,41,31,47,26,52,10,68,0,78,0,88,55,88,55,78,14,78,24,69,55,28,55,17,52,11,50,1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4,0l22,0,18,0,10,2,5,4,1,6,1,18,5,15,10,13,18,11,22,10,50,10,41,2,3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14,0l95,0,88,4,77,19,75,30,75,60,77,71,88,86,95,90,114,90,122,86,126,81,99,81,94,78,88,66,87,57,87,33,88,24,94,12,99,9,126,9,122,4,11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26,9l111,9,115,12,121,24,123,33,123,57,121,66,115,78,111,81,126,81,132,71,135,60,135,30,132,19,126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07,78l157,78,157,88,207,88,20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12l176,12,176,78,188,78,18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188,2l176,2,156,6,156,16,176,12,188,12,188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284,2l228,2,228,11,270,11,240,88,252,88,284,7,284,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31,51l300,51,300,60,331,60,331,51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84,0l365,0,357,4,347,19,344,30,344,60,347,71,357,86,365,90,384,90,392,86,395,81,368,81,364,78,358,66,356,57,356,33,358,24,364,12,368,9,395,9,392,4,384,0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395,9l380,9,385,12,391,24,393,33,393,57,391,66,385,78,380,81,395,81,402,71,404,60,404,30,402,19,395,9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77,78l427,78,427,88,477,88,477,78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12l446,12,446,78,458,78,458,12xe" filled="true" fillcolor="#000000" stroked="false">
                <v:path arrowok="t"/>
                <v:fill type="solid"/>
              </v:shape>
              <v:shape style="position:absolute;left:0;top:0;width:477;height:90" coordorigin="0,0" coordsize="477,90" path="m458,2l446,2,425,6,425,16,446,12,458,12,458,2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pacing w:val="155"/>
          <w:position w:val="-1"/>
          <w:sz w:val="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13" w:lineRule="exact"/>
        <w:ind w:left="2602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position w:val="-1"/>
          <w:sz w:val="11"/>
          <w:szCs w:val="11"/>
        </w:rPr>
        <w:pict>
          <v:group style="width:17.150pt;height:5.7pt;mso-position-horizontal-relative:char;mso-position-vertical-relative:line" coordorigin="0,0" coordsize="343,114">
            <v:group style="position:absolute;left:0;top:0;width:343;height:114" coordorigin="0,0" coordsize="343,114">
              <v:shape style="position:absolute;left:0;top:0;width:343;height:114" coordorigin="0,0" coordsize="343,114" path="m0,0l0,111,31,111,54,109,72,103,75,99,15,99,15,12,73,12,69,9,51,2,0,0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73,12l49,12,60,16,74,30,78,41,78,71,74,82,60,96,49,99,75,99,86,86,93,68,92,41,86,23,73,12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176,37l153,37,158,39,167,46,169,51,169,59,137,59,128,61,115,71,112,78,112,95,114,102,119,106,125,111,131,114,147,114,152,112,162,108,166,104,167,102,138,102,134,101,127,95,126,91,126,80,128,76,136,71,144,69,183,69,183,51,180,42,176,37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183,99l169,99,169,111,183,111,183,99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183,69l169,69,169,81,166,89,157,99,151,102,167,102,169,99,183,99,183,69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159,26l142,26,137,26,128,28,123,30,118,32,118,44,122,42,127,40,136,38,140,37,176,37,168,29,159,26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224,39l210,39,210,94,212,102,221,110,228,111,253,111,253,100,233,100,229,99,227,97,225,95,224,91,224,39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253,28l200,28,200,39,253,39,253,28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224,4l210,4,210,28,224,28,224,4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317,26l293,26,283,30,268,46,265,57,265,84,269,94,284,110,295,114,313,114,319,113,329,111,334,109,339,107,339,102,300,102,293,100,282,90,280,82,279,73,342,73,342,62,279,62,280,54,283,48,292,40,298,37,333,37,326,29,317,26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339,94l334,97,329,99,319,101,314,102,339,102,339,94xe" filled="true" fillcolor="#000000" stroked="false">
                <v:path arrowok="t"/>
                <v:fill type="solid"/>
              </v:shape>
              <v:shape style="position:absolute;left:0;top:0;width:343;height:114" coordorigin="0,0" coordsize="343,114" path="m333,37l313,37,318,40,326,49,328,54,328,62,279,62,342,62,342,54,339,44,333,37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"/>
          <w:sz w:val="11"/>
          <w:szCs w:val="1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Fig. 6.    IoT deployments for all houses in CCZ  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data.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7" w:lineRule="auto" w:before="122"/>
        <w:ind w:right="5" w:firstLine="0"/>
        <w:jc w:val="both"/>
      </w:pPr>
      <w:r>
        <w:rPr>
          <w:color w:val="231F20"/>
        </w:rPr>
        <w:t>provide visibility to most but not all global recursives), and</w:t>
      </w:r>
      <w:r>
        <w:rPr>
          <w:color w:val="231F20"/>
          <w:w w:val="99"/>
        </w:rPr>
        <w:t> </w:t>
      </w:r>
      <w:r>
        <w:rPr>
          <w:color w:val="231F20"/>
        </w:rPr>
        <w:t>because two-day data will miss many queries due to</w:t>
      </w:r>
      <w:r>
        <w:rPr>
          <w:color w:val="231F20"/>
          <w:spacing w:val="-16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caching and non-IoT</w:t>
      </w:r>
      <w:r>
        <w:rPr>
          <w:color w:val="231F20"/>
          <w:spacing w:val="26"/>
        </w:rPr>
        <w:t> </w:t>
      </w:r>
      <w:r>
        <w:rPr>
          <w:color w:val="231F20"/>
        </w:rPr>
        <w:t>overshadowing.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estimate actual overall AS penetration in 2018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applying detection to extended measurement at B root.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this extended measurement, we expect to observe queries</w:t>
      </w:r>
      <w:r>
        <w:rPr>
          <w:color w:val="231F20"/>
          <w:spacing w:val="-31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</w:rPr>
        <w:t>recursives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B</w:t>
      </w:r>
      <w:r>
        <w:rPr>
          <w:color w:val="231F20"/>
          <w:spacing w:val="-7"/>
        </w:rPr>
        <w:t> </w:t>
      </w:r>
      <w:r>
        <w:rPr>
          <w:color w:val="231F20"/>
        </w:rPr>
        <w:t>root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</w:rPr>
        <w:t>recursives</w:t>
      </w:r>
      <w:r>
        <w:rPr>
          <w:color w:val="231F20"/>
          <w:w w:val="99"/>
        </w:rPr>
        <w:t> </w:t>
      </w:r>
      <w:r>
        <w:rPr>
          <w:color w:val="231F20"/>
        </w:rPr>
        <w:t>rotate among root letters (at least 80% [31]). </w:t>
      </w:r>
      <w:r>
        <w:rPr>
          <w:color w:val="231F20"/>
          <w:spacing w:val="-10"/>
        </w:rPr>
        <w:t>We </w:t>
      </w:r>
      <w:r>
        <w:rPr>
          <w:color w:val="231F20"/>
        </w:rPr>
        <w:t>also hope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observe IoT DNS queries that would otherwise get hidden</w:t>
      </w:r>
      <w:r>
        <w:rPr>
          <w:color w:val="231F20"/>
          <w:spacing w:val="38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DNS</w:t>
      </w:r>
      <w:r>
        <w:rPr>
          <w:color w:val="231F20"/>
          <w:spacing w:val="-8"/>
        </w:rPr>
        <w:t> </w:t>
      </w:r>
      <w:r>
        <w:rPr>
          <w:color w:val="231F20"/>
        </w:rPr>
        <w:t>caching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non-IoT</w:t>
      </w:r>
      <w:r>
        <w:rPr>
          <w:color w:val="231F20"/>
          <w:spacing w:val="-15"/>
        </w:rPr>
        <w:t> </w:t>
      </w:r>
      <w:r>
        <w:rPr>
          <w:color w:val="231F20"/>
        </w:rPr>
        <w:t>overshadowing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short</w:t>
      </w:r>
      <w:r>
        <w:rPr>
          <w:color w:val="231F20"/>
          <w:spacing w:val="-12"/>
        </w:rPr>
        <w:t> </w:t>
      </w:r>
      <w:r>
        <w:rPr>
          <w:color w:val="231F20"/>
        </w:rPr>
        <w:t>observation.</w:t>
      </w:r>
      <w:r>
        <w:rPr>
          <w:color w:val="231F20"/>
          <w:w w:val="99"/>
        </w:rPr>
        <w:t> </w:t>
      </w:r>
      <w:r>
        <w:rPr>
          <w:color w:val="231F20"/>
        </w:rPr>
        <w:t>(Ideally, when adding more observations leads to no</w:t>
      </w:r>
      <w:r>
        <w:rPr>
          <w:color w:val="231F20"/>
          <w:spacing w:val="22"/>
        </w:rPr>
        <w:t> </w:t>
      </w:r>
      <w:r>
        <w:rPr>
          <w:color w:val="231F20"/>
        </w:rPr>
        <w:t>new</w:t>
      </w:r>
      <w:r>
        <w:rPr>
          <w:color w:val="231F20"/>
          <w:w w:val="99"/>
        </w:rPr>
        <w:t> </w:t>
      </w:r>
      <w:r>
        <w:rPr>
          <w:color w:val="231F20"/>
        </w:rPr>
        <w:t>detections, we know we have detected all </w:t>
      </w:r>
      <w:r>
        <w:rPr>
          <w:color w:val="231F20"/>
          <w:spacing w:val="-3"/>
        </w:rPr>
        <w:t>IoT-ASes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could</w:t>
      </w:r>
      <w:r>
        <w:rPr>
          <w:color w:val="231F20"/>
          <w:w w:val="99"/>
        </w:rPr>
        <w:t> </w:t>
      </w:r>
      <w:r>
        <w:rPr>
          <w:color w:val="231F20"/>
        </w:rPr>
        <w:t>be visible to B </w:t>
      </w:r>
      <w:r>
        <w:rPr>
          <w:color w:val="231F20"/>
          <w:spacing w:val="20"/>
        </w:rPr>
        <w:t> </w:t>
      </w:r>
      <w:r>
        <w:rPr>
          <w:color w:val="231F20"/>
        </w:rPr>
        <w:t>root.)</w:t>
      </w:r>
      <w:r>
        <w:rPr/>
      </w:r>
    </w:p>
    <w:p>
      <w:pPr>
        <w:pStyle w:val="BodyText"/>
        <w:spacing w:line="230" w:lineRule="auto" w:before="3"/>
        <w:ind w:right="0"/>
        <w:jc w:val="both"/>
      </w:pPr>
      <w:r>
        <w:rPr>
          <w:color w:val="231F20"/>
          <w:spacing w:val="-9"/>
        </w:rPr>
        <w:t>To </w:t>
      </w:r>
      <w:r>
        <w:rPr>
          <w:color w:val="231F20"/>
        </w:rPr>
        <w:t>evaluate how many </w:t>
      </w:r>
      <w:r>
        <w:rPr>
          <w:color w:val="231F20"/>
          <w:spacing w:val="-3"/>
        </w:rPr>
        <w:t>IoT-ASes </w:t>
      </w:r>
      <w:r>
        <w:rPr>
          <w:color w:val="231F20"/>
        </w:rPr>
        <w:t>we could see, we</w:t>
      </w:r>
      <w:r>
        <w:rPr>
          <w:color w:val="231F20"/>
          <w:spacing w:val="8"/>
        </w:rPr>
        <w:t> </w:t>
      </w:r>
      <w:r>
        <w:rPr>
          <w:color w:val="231F20"/>
        </w:rPr>
        <w:t>extend</w:t>
      </w:r>
      <w:r>
        <w:rPr>
          <w:color w:val="231F20"/>
          <w:w w:val="99"/>
        </w:rPr>
        <w:t> </w:t>
      </w:r>
      <w:r>
        <w:rPr>
          <w:color w:val="231F20"/>
        </w:rPr>
        <w:t>2-day 2018 DITL observation at B root to 112 days. 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shown in Figure 4, we  see  a  constant increase  in </w:t>
      </w:r>
      <w:r>
        <w:rPr>
          <w:color w:val="231F20"/>
          <w:spacing w:val="17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of </w:t>
      </w:r>
      <w:r>
        <w:rPr>
          <w:color w:val="231F20"/>
          <w:spacing w:val="-3"/>
        </w:rPr>
        <w:t>IoT-ASes </w:t>
      </w:r>
      <w:r>
        <w:rPr>
          <w:color w:val="231F20"/>
        </w:rPr>
        <w:t>over longer observation. </w:t>
      </w:r>
      <w:r>
        <w:rPr>
          <w:color w:val="231F20"/>
          <w:spacing w:val="-3"/>
        </w:rPr>
        <w:t>With </w:t>
      </w:r>
      <w:r>
        <w:rPr>
          <w:color w:val="231F20"/>
        </w:rPr>
        <w:t>112-day observa-</w:t>
      </w:r>
      <w:r>
        <w:rPr>
          <w:color w:val="231F20"/>
          <w:w w:val="99"/>
        </w:rPr>
        <w:t> </w:t>
      </w:r>
      <w:r>
        <w:rPr>
          <w:color w:val="231F20"/>
        </w:rPr>
        <w:t>tion, we detect 3106  </w:t>
      </w:r>
      <w:r>
        <w:rPr>
          <w:color w:val="231F20"/>
          <w:spacing w:val="-3"/>
        </w:rPr>
        <w:t>IoT-ASes,  </w:t>
      </w:r>
      <w:r>
        <w:rPr>
          <w:rFonts w:ascii="Tahoma" w:hAnsi="Tahoma" w:cs="Tahoma" w:eastAsia="Tahoma"/>
          <w:color w:val="231F20"/>
        </w:rPr>
        <w:t>8</w:t>
      </w:r>
      <w:r>
        <w:rPr>
          <w:rFonts w:ascii="Arial" w:hAnsi="Arial" w:cs="Arial" w:eastAsia="Arial"/>
          <w:i/>
          <w:color w:val="231F20"/>
        </w:rPr>
        <w:t>× </w:t>
      </w:r>
      <w:r>
        <w:rPr>
          <w:color w:val="231F20"/>
        </w:rPr>
        <w:t>more  than  what we </w:t>
      </w:r>
      <w:r>
        <w:rPr>
          <w:color w:val="231F20"/>
          <w:spacing w:val="12"/>
        </w:rPr>
        <w:t> </w:t>
      </w:r>
      <w:r>
        <w:rPr>
          <w:color w:val="231F20"/>
        </w:rPr>
        <w:t>see</w:t>
      </w:r>
      <w:r>
        <w:rPr>
          <w:color w:val="231F20"/>
          <w:w w:val="99"/>
        </w:rPr>
        <w:t> </w:t>
      </w:r>
      <w:r>
        <w:rPr>
          <w:color w:val="231F20"/>
        </w:rPr>
        <w:t>in</w:t>
      </w:r>
      <w:r>
        <w:rPr>
          <w:color w:val="231F20"/>
          <w:spacing w:val="45"/>
        </w:rPr>
        <w:t> </w:t>
      </w:r>
      <w:r>
        <w:rPr>
          <w:color w:val="231F20"/>
        </w:rPr>
        <w:t>2</w:t>
      </w:r>
      <w:r>
        <w:rPr>
          <w:color w:val="231F20"/>
          <w:spacing w:val="45"/>
        </w:rPr>
        <w:t> </w:t>
      </w:r>
      <w:r>
        <w:rPr>
          <w:color w:val="231F20"/>
        </w:rPr>
        <w:t>days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B</w:t>
      </w:r>
      <w:r>
        <w:rPr>
          <w:color w:val="231F20"/>
          <w:spacing w:val="46"/>
        </w:rPr>
        <w:t> </w:t>
      </w:r>
      <w:r>
        <w:rPr>
          <w:color w:val="231F20"/>
        </w:rPr>
        <w:t>root</w:t>
      </w:r>
      <w:r>
        <w:rPr>
          <w:color w:val="231F20"/>
          <w:spacing w:val="42"/>
        </w:rPr>
        <w:t> </w:t>
      </w:r>
      <w:r>
        <w:rPr>
          <w:color w:val="231F20"/>
        </w:rPr>
        <w:t>only</w:t>
      </w:r>
      <w:r>
        <w:rPr>
          <w:color w:val="231F20"/>
          <w:spacing w:val="43"/>
        </w:rPr>
        <w:t> </w:t>
      </w:r>
      <w:r>
        <w:rPr>
          <w:color w:val="231F20"/>
        </w:rPr>
        <w:t>(388</w:t>
      </w:r>
      <w:r>
        <w:rPr>
          <w:color w:val="231F20"/>
          <w:spacing w:val="41"/>
        </w:rPr>
        <w:t> </w:t>
      </w:r>
      <w:r>
        <w:rPr>
          <w:color w:val="231F20"/>
        </w:rPr>
        <w:t>IoT</w:t>
      </w:r>
      <w:r>
        <w:rPr>
          <w:color w:val="231F20"/>
          <w:spacing w:val="45"/>
        </w:rPr>
        <w:t> </w:t>
      </w:r>
      <w:r>
        <w:rPr>
          <w:color w:val="231F20"/>
        </w:rPr>
        <w:t>ASes),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rFonts w:ascii="Tahoma" w:hAnsi="Tahoma" w:cs="Tahoma" w:eastAsia="Tahoma"/>
          <w:color w:val="231F20"/>
        </w:rPr>
        <w:t>3</w:t>
      </w:r>
      <w:r>
        <w:rPr>
          <w:rFonts w:ascii="Arial" w:hAnsi="Arial" w:cs="Arial" w:eastAsia="Arial"/>
          <w:i/>
          <w:color w:val="231F20"/>
        </w:rPr>
        <w:t>.</w:t>
      </w:r>
      <w:r>
        <w:rPr>
          <w:rFonts w:ascii="Tahoma" w:hAnsi="Tahoma" w:cs="Tahoma" w:eastAsia="Tahoma"/>
          <w:color w:val="231F20"/>
        </w:rPr>
        <w:t>6</w:t>
      </w:r>
      <w:r>
        <w:rPr>
          <w:rFonts w:ascii="Arial" w:hAnsi="Arial" w:cs="Arial" w:eastAsia="Arial"/>
          <w:i/>
          <w:color w:val="231F20"/>
        </w:rPr>
        <w:t>×</w:t>
      </w:r>
      <w:r>
        <w:rPr>
          <w:rFonts w:ascii="Arial" w:hAnsi="Arial" w:cs="Arial" w:eastAsia="Arial"/>
          <w:i/>
          <w:color w:val="231F20"/>
          <w:spacing w:val="38"/>
        </w:rPr>
        <w:t> </w:t>
      </w:r>
      <w:r>
        <w:rPr>
          <w:color w:val="231F20"/>
        </w:rPr>
        <w:t>more</w:t>
      </w:r>
      <w:r>
        <w:rPr>
          <w:color w:val="231F20"/>
          <w:w w:val="99"/>
        </w:rPr>
        <w:t> </w:t>
      </w:r>
      <w:r>
        <w:rPr>
          <w:color w:val="231F20"/>
        </w:rPr>
        <w:t>than 2 days with 8 roots (856 IoT ASes, as in Figure  2).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112</w:t>
      </w:r>
      <w:r>
        <w:rPr>
          <w:color w:val="231F20"/>
          <w:spacing w:val="13"/>
        </w:rPr>
        <w:t> </w:t>
      </w:r>
      <w:r>
        <w:rPr>
          <w:color w:val="231F20"/>
        </w:rPr>
        <w:t>days,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see</w:t>
      </w:r>
      <w:r>
        <w:rPr>
          <w:color w:val="231F20"/>
          <w:spacing w:val="15"/>
        </w:rPr>
        <w:t> </w:t>
      </w:r>
      <w:r>
        <w:rPr>
          <w:color w:val="231F2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</w:rPr>
        <w:t>5%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unique</w:t>
      </w:r>
      <w:r>
        <w:rPr>
          <w:color w:val="231F20"/>
          <w:spacing w:val="10"/>
        </w:rPr>
        <w:t> </w:t>
      </w:r>
      <w:r>
        <w:rPr>
          <w:color w:val="231F20"/>
        </w:rPr>
        <w:t>ASes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routing</w:t>
      </w:r>
      <w:r>
        <w:rPr>
          <w:color w:val="231F20"/>
          <w:w w:val="99"/>
        </w:rPr>
        <w:t> </w:t>
      </w:r>
      <w:r>
        <w:rPr>
          <w:color w:val="231F20"/>
        </w:rPr>
        <w:t>system in early 2018 (about 60,000, reported by</w:t>
      </w:r>
      <w:r>
        <w:rPr>
          <w:color w:val="231F20"/>
          <w:spacing w:val="44"/>
        </w:rPr>
        <w:t> </w:t>
      </w:r>
      <w:r>
        <w:rPr>
          <w:rFonts w:ascii="Courier New" w:hAnsi="Courier New" w:cs="Courier New" w:eastAsia="Courier New"/>
          <w:color w:val="231F20"/>
        </w:rPr>
        <w:t>CIDR-</w:t>
      </w:r>
      <w:r>
        <w:rPr>
          <w:rFonts w:ascii="Courier New" w:hAnsi="Courier New" w:cs="Courier New" w:eastAsia="Courier New"/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</w:rPr>
        <w:t>report.org </w:t>
      </w:r>
      <w:r>
        <w:rPr>
          <w:color w:val="231F20"/>
        </w:rPr>
        <w:t>[42]) </w:t>
      </w:r>
      <w:r>
        <w:rPr>
          <w:color w:val="231F20"/>
          <w:spacing w:val="-3"/>
        </w:rPr>
        <w:t>However, </w:t>
      </w:r>
      <w:r>
        <w:rPr>
          <w:color w:val="231F20"/>
        </w:rPr>
        <w:t>we do not see the</w:t>
      </w:r>
      <w:r>
        <w:rPr>
          <w:color w:val="231F20"/>
          <w:spacing w:val="2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curve in Figure 4 flattening even after 112 </w:t>
      </w:r>
      <w:r>
        <w:rPr>
          <w:color w:val="231F20"/>
          <w:spacing w:val="46"/>
        </w:rPr>
        <w:t> </w:t>
      </w:r>
      <w:r>
        <w:rPr>
          <w:color w:val="231F20"/>
        </w:rPr>
        <w:t>days.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model IoT query rates from an </w:t>
      </w:r>
      <w:r>
        <w:rPr>
          <w:color w:val="231F20"/>
          <w:spacing w:val="-4"/>
        </w:rPr>
        <w:t>IoT-AS </w:t>
      </w:r>
      <w:r>
        <w:rPr>
          <w:color w:val="231F20"/>
        </w:rPr>
        <w:t>as seen by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single root letter. Simple models (a root letter receives</w:t>
      </w:r>
      <w:r>
        <w:rPr>
          <w:color w:val="231F20"/>
          <w:spacing w:val="41"/>
        </w:rPr>
        <w:t> </w:t>
      </w:r>
      <w:r>
        <w:rPr>
          <w:color w:val="231F20"/>
        </w:rPr>
        <w:t>1/13th</w:t>
      </w:r>
      <w:r>
        <w:rPr>
          <w:color w:val="231F20"/>
          <w:w w:val="9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traffic)</w:t>
      </w:r>
      <w:r>
        <w:rPr>
          <w:color w:val="231F20"/>
          <w:spacing w:val="14"/>
        </w:rPr>
        <w:t> </w:t>
      </w:r>
      <w:r>
        <w:rPr>
          <w:color w:val="231F20"/>
        </w:rPr>
        <w:t>show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curve</w:t>
      </w:r>
      <w:r>
        <w:rPr>
          <w:color w:val="231F20"/>
          <w:spacing w:val="12"/>
        </w:rPr>
        <w:t> </w:t>
      </w:r>
      <w:r>
        <w:rPr>
          <w:color w:val="231F20"/>
        </w:rPr>
        <w:t>flattening</w:t>
      </w:r>
      <w:r>
        <w:rPr>
          <w:color w:val="231F20"/>
          <w:spacing w:val="14"/>
        </w:rPr>
        <w:t> </w:t>
      </w:r>
      <w:r>
        <w:rPr>
          <w:color w:val="231F20"/>
        </w:rPr>
        <w:t>after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least</w:t>
      </w:r>
      <w:r>
        <w:rPr>
          <w:color w:val="231F20"/>
          <w:spacing w:val="15"/>
        </w:rPr>
        <w:t> </w:t>
      </w:r>
      <w:r>
        <w:rPr>
          <w:color w:val="231F20"/>
        </w:rPr>
        <w:t>300</w:t>
      </w:r>
      <w:r>
        <w:rPr>
          <w:color w:val="231F20"/>
          <w:spacing w:val="13"/>
        </w:rPr>
        <w:t> </w:t>
      </w:r>
      <w:r>
        <w:rPr>
          <w:color w:val="231F20"/>
        </w:rPr>
        <w:t>days,</w:t>
      </w:r>
      <w:r>
        <w:rPr>
          <w:color w:val="231F20"/>
          <w:w w:val="99"/>
        </w:rPr>
        <w:t> </w:t>
      </w:r>
      <w:r>
        <w:rPr>
          <w:color w:val="231F20"/>
        </w:rPr>
        <w:t>consistent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what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see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Figure</w:t>
      </w:r>
      <w:r>
        <w:rPr>
          <w:color w:val="231F20"/>
          <w:spacing w:val="14"/>
        </w:rPr>
        <w:t> </w:t>
      </w:r>
      <w:r>
        <w:rPr>
          <w:color w:val="231F20"/>
        </w:rPr>
        <w:t>4.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detailed</w:t>
      </w:r>
      <w:r>
        <w:rPr>
          <w:color w:val="231F20"/>
          <w:w w:val="99"/>
        </w:rPr>
        <w:t> </w:t>
      </w:r>
      <w:r>
        <w:rPr>
          <w:color w:val="231F20"/>
        </w:rPr>
        <w:t>model requires understanding the IoT query rates 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aggregate (IoT and non-IoT) query rates, more</w:t>
      </w:r>
      <w:r>
        <w:rPr>
          <w:color w:val="231F20"/>
          <w:spacing w:val="10"/>
        </w:rPr>
        <w:t> </w:t>
      </w:r>
      <w:r>
        <w:rPr>
          <w:color w:val="231F20"/>
        </w:rPr>
        <w:t>information</w:t>
      </w:r>
      <w:r>
        <w:rPr>
          <w:color w:val="231F20"/>
          <w:w w:val="99"/>
        </w:rPr>
        <w:t> </w:t>
      </w:r>
      <w:r>
        <w:rPr>
          <w:color w:val="231F20"/>
        </w:rPr>
        <w:t>than we have. </w:t>
      </w:r>
      <w:r>
        <w:rPr>
          <w:color w:val="231F20"/>
          <w:spacing w:val="-10"/>
        </w:rPr>
        <w:t>We </w:t>
      </w:r>
      <w:r>
        <w:rPr>
          <w:color w:val="231F20"/>
        </w:rPr>
        <w:t>conclude that the real numbers of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IoT-ASes</w:t>
      </w:r>
      <w:r>
        <w:rPr>
          <w:color w:val="231F20"/>
          <w:w w:val="99"/>
        </w:rPr>
        <w:t> </w:t>
      </w:r>
      <w:r>
        <w:rPr>
          <w:color w:val="231F20"/>
        </w:rPr>
        <w:t>are much higher than our detections with DITL in Figure  </w:t>
      </w:r>
      <w:r>
        <w:rPr>
          <w:color w:val="231F20"/>
          <w:spacing w:val="50"/>
        </w:rPr>
        <w:t> </w:t>
      </w:r>
      <w:r>
        <w:rPr>
          <w:color w:val="231F20"/>
        </w:rPr>
        <w:t>2.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37" w:lineRule="auto" w:before="0" w:after="0"/>
        <w:ind w:left="119" w:right="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IoT Deployments in a Residential Neighborhood:</w:t>
      </w:r>
      <w:r>
        <w:rPr>
          <w:rFonts w:ascii="Times New Roman"/>
          <w:i/>
          <w:color w:val="231F20"/>
          <w:spacing w:val="49"/>
          <w:sz w:val="20"/>
        </w:rPr>
        <w:t> </w:t>
      </w:r>
      <w:r>
        <w:rPr>
          <w:rFonts w:ascii="Times New Roman"/>
          <w:color w:val="231F20"/>
          <w:spacing w:val="-19"/>
          <w:sz w:val="20"/>
        </w:rPr>
        <w:t>We</w:t>
      </w:r>
      <w:r>
        <w:rPr>
          <w:rFonts w:ascii="Times New Roman"/>
          <w:color w:val="231F20"/>
          <w:spacing w:val="-18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next explore deployments of our 23 device types in a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resi-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dential neighborhood from 2013 to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2017.</w:t>
      </w:r>
      <w:r>
        <w:rPr>
          <w:rFonts w:ascii="Times New Roman"/>
          <w:sz w:val="20"/>
        </w:rPr>
      </w:r>
    </w:p>
    <w:p>
      <w:pPr>
        <w:pStyle w:val="BodyText"/>
        <w:spacing w:line="237" w:lineRule="auto"/>
        <w:ind w:right="1" w:firstLine="398"/>
        <w:jc w:val="both"/>
      </w:pPr>
      <w:r>
        <w:rPr>
          <w:rFonts w:ascii="Times New Roman"/>
          <w:i/>
          <w:color w:val="231F20"/>
        </w:rPr>
        <w:t>Input Datasets: </w:t>
      </w:r>
      <w:r>
        <w:rPr>
          <w:color w:val="231F20"/>
          <w:spacing w:val="-10"/>
        </w:rPr>
        <w:t>We </w:t>
      </w:r>
      <w:r>
        <w:rPr>
          <w:color w:val="231F20"/>
        </w:rPr>
        <w:t>use DNS datasets from Case</w:t>
      </w:r>
      <w:r>
        <w:rPr>
          <w:color w:val="231F20"/>
          <w:spacing w:val="14"/>
        </w:rPr>
        <w:t> </w:t>
      </w:r>
      <w:r>
        <w:rPr>
          <w:color w:val="231F20"/>
        </w:rPr>
        <w:t>Connec-</w:t>
      </w:r>
      <w:r>
        <w:rPr>
          <w:color w:val="231F20"/>
          <w:w w:val="99"/>
        </w:rPr>
        <w:t> </w:t>
      </w:r>
      <w:r>
        <w:rPr>
          <w:color w:val="231F20"/>
        </w:rPr>
        <w:t>tion Zone (CCZ) to study a residential neighborhood [2].</w:t>
      </w:r>
      <w:r>
        <w:rPr>
          <w:color w:val="231F20"/>
          <w:spacing w:val="34"/>
        </w:rPr>
        <w:t> </w:t>
      </w:r>
      <w:r>
        <w:rPr>
          <w:color w:val="231F20"/>
        </w:rPr>
        <w:t>This</w:t>
      </w:r>
      <w:r>
        <w:rPr>
          <w:color w:val="231F20"/>
          <w:w w:val="99"/>
        </w:rPr>
        <w:t> </w:t>
      </w:r>
      <w:r>
        <w:rPr>
          <w:color w:val="231F20"/>
        </w:rPr>
        <w:t>dataset records DNS lookups made by around 100</w:t>
      </w:r>
      <w:r>
        <w:rPr>
          <w:color w:val="231F20"/>
          <w:spacing w:val="39"/>
        </w:rPr>
        <w:t> </w:t>
      </w:r>
      <w:r>
        <w:rPr>
          <w:color w:val="231F20"/>
        </w:rPr>
        <w:t>residential</w:t>
      </w:r>
      <w:r>
        <w:rPr>
          <w:color w:val="231F20"/>
          <w:w w:val="99"/>
        </w:rPr>
        <w:t> </w:t>
      </w:r>
      <w:r>
        <w:rPr>
          <w:color w:val="231F20"/>
        </w:rPr>
        <w:t>houses in Cleveland, OH that connected to CCZ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Fiber-To-</w:t>
      </w:r>
      <w:r>
        <w:rPr>
          <w:color w:val="231F20"/>
          <w:w w:val="99"/>
        </w:rPr>
        <w:t> </w:t>
      </w:r>
      <w:r>
        <w:rPr>
          <w:color w:val="231F20"/>
        </w:rPr>
        <w:t>The-Home experimental network and covers a random</w:t>
      </w:r>
      <w:r>
        <w:rPr>
          <w:color w:val="231F20"/>
          <w:spacing w:val="10"/>
        </w:rPr>
        <w:t> </w:t>
      </w:r>
      <w:r>
        <w:rPr>
          <w:color w:val="231F20"/>
        </w:rPr>
        <w:t>7-day</w:t>
      </w:r>
      <w:r>
        <w:rPr>
          <w:color w:val="231F20"/>
          <w:w w:val="99"/>
        </w:rPr>
        <w:t> </w:t>
      </w:r>
      <w:r>
        <w:rPr>
          <w:color w:val="231F20"/>
        </w:rPr>
        <w:t>interval in each month between 2011 and 2017.</w:t>
      </w:r>
      <w:r>
        <w:rPr>
          <w:color w:val="231F20"/>
          <w:spacing w:val="48"/>
        </w:rPr>
        <w:t> </w:t>
      </w:r>
      <w:r>
        <w:rPr>
          <w:color w:val="231F20"/>
        </w:rPr>
        <w:t>Specifically,</w:t>
      </w:r>
      <w:r>
        <w:rPr>
          <w:color w:val="231F20"/>
          <w:w w:val="99"/>
        </w:rPr>
        <w:t> </w:t>
      </w:r>
      <w:r>
        <w:rPr>
          <w:color w:val="231F20"/>
        </w:rPr>
        <w:t>we apply DNS-based detection (both with and without</w:t>
      </w:r>
      <w:r>
        <w:rPr>
          <w:color w:val="231F20"/>
          <w:spacing w:val="44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learning) to the January captures of 2013 to 2017 CCZ</w:t>
      </w:r>
      <w:r>
        <w:rPr>
          <w:color w:val="231F20"/>
          <w:spacing w:val="19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data </w:t>
      </w:r>
      <w:r>
        <w:rPr>
          <w:color w:val="231F20"/>
          <w:spacing w:val="-4"/>
        </w:rPr>
        <w:t>(Table</w:t>
      </w:r>
      <w:r>
        <w:rPr>
          <w:color w:val="231F20"/>
          <w:spacing w:val="34"/>
        </w:rPr>
        <w:t> </w:t>
      </w:r>
      <w:r>
        <w:rPr>
          <w:color w:val="231F20"/>
        </w:rPr>
        <w:t>II).</w:t>
      </w:r>
      <w:r>
        <w:rPr/>
      </w:r>
    </w:p>
    <w:p>
      <w:pPr>
        <w:spacing w:before="0"/>
        <w:ind w:left="119" w:right="0" w:firstLine="39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Results without Server Learning: </w:t>
      </w:r>
      <w:r>
        <w:rPr>
          <w:rFonts w:ascii="Times New Roman"/>
          <w:color w:val="231F20"/>
          <w:sz w:val="20"/>
        </w:rPr>
        <w:t>As shown in Figure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6,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from 2013 to 2017, we see roughly more detections and 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more</w:t>
      </w:r>
      <w:r>
        <w:rPr>
          <w:rFonts w:ascii="Times New Roman"/>
          <w:sz w:val="20"/>
        </w:rPr>
      </w:r>
    </w:p>
    <w:p>
      <w:pPr>
        <w:pStyle w:val="BodyText"/>
        <w:spacing w:line="235" w:lineRule="auto" w:before="77"/>
        <w:ind w:right="105" w:firstLine="0"/>
        <w:jc w:val="both"/>
      </w:pPr>
      <w:r>
        <w:rPr/>
        <w:br w:type="column"/>
      </w:r>
      <w:r>
        <w:rPr>
          <w:color w:val="231F20"/>
        </w:rPr>
        <w:t>types of device detected each year from this</w:t>
      </w:r>
      <w:r>
        <w:rPr>
          <w:color w:val="231F20"/>
          <w:spacing w:val="29"/>
        </w:rPr>
        <w:t> </w:t>
      </w:r>
      <w:r>
        <w:rPr>
          <w:color w:val="231F20"/>
        </w:rPr>
        <w:t>neighborhood.</w:t>
      </w:r>
      <w:r>
        <w:rPr>
          <w:color w:val="231F20"/>
          <w:w w:val="99"/>
        </w:rPr>
        <w:t> </w:t>
      </w:r>
      <w:r>
        <w:rPr>
          <w:color w:val="231F20"/>
        </w:rPr>
        <w:t>(Similar to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III-B.1, to count per-device-type detection, we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w w:val="99"/>
        </w:rPr>
        <w:t> </w:t>
      </w:r>
      <w:r>
        <w:rPr>
          <w:color w:val="231F20"/>
        </w:rPr>
        <w:t>not use detection</w:t>
      </w:r>
      <w:r>
        <w:rPr>
          <w:color w:val="231F20"/>
          <w:spacing w:val="39"/>
        </w:rPr>
        <w:t> </w:t>
      </w:r>
      <w:r>
        <w:rPr>
          <w:color w:val="231F20"/>
        </w:rPr>
        <w:t>merge.)</w:t>
      </w:r>
      <w:r>
        <w:rPr/>
      </w:r>
    </w:p>
    <w:p>
      <w:pPr>
        <w:pStyle w:val="BodyText"/>
        <w:spacing w:line="237" w:lineRule="auto"/>
        <w:ind w:right="106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believe our detection counts in Figure  6</w:t>
      </w:r>
      <w:r>
        <w:rPr>
          <w:color w:val="231F20"/>
          <w:spacing w:val="27"/>
        </w:rPr>
        <w:t> </w:t>
      </w:r>
      <w:r>
        <w:rPr>
          <w:color w:val="231F20"/>
        </w:rPr>
        <w:t>lower-bound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the actual IoT device counts in this neighborhood for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w w:val="99"/>
        </w:rPr>
        <w:t> </w:t>
      </w:r>
      <w:r>
        <w:rPr>
          <w:color w:val="231F20"/>
        </w:rPr>
        <w:t>reasons: first, unlike our study on USC campus where</w:t>
      </w:r>
      <w:r>
        <w:rPr>
          <w:color w:val="231F20"/>
          <w:spacing w:val="17"/>
        </w:rPr>
        <w:t> </w:t>
      </w:r>
      <w:r>
        <w:rPr>
          <w:color w:val="231F20"/>
        </w:rPr>
        <w:t>dynam-</w:t>
      </w:r>
      <w:r>
        <w:rPr>
          <w:color w:val="231F20"/>
          <w:w w:val="99"/>
        </w:rPr>
        <w:t> </w:t>
      </w:r>
      <w:r>
        <w:rPr>
          <w:color w:val="231F20"/>
        </w:rPr>
        <w:t>ically assigned IPs inflate IoT  detection  counts</w:t>
      </w:r>
      <w:r>
        <w:rPr>
          <w:color w:val="231F20"/>
          <w:spacing w:val="48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III-A.2),</w:t>
      </w:r>
      <w:r>
        <w:rPr>
          <w:color w:val="231F20"/>
          <w:w w:val="99"/>
        </w:rPr>
        <w:t> </w:t>
      </w:r>
      <w:r>
        <w:rPr>
          <w:color w:val="231F20"/>
        </w:rPr>
        <w:t>IPs in CCZ data are static to each house and  do  not</w:t>
      </w:r>
      <w:r>
        <w:rPr>
          <w:color w:val="231F20"/>
          <w:spacing w:val="23"/>
        </w:rPr>
        <w:t> </w:t>
      </w:r>
      <w:r>
        <w:rPr>
          <w:color w:val="231F20"/>
        </w:rPr>
        <w:t>cause</w:t>
      </w:r>
      <w:r>
        <w:rPr>
          <w:color w:val="231F20"/>
          <w:w w:val="99"/>
        </w:rPr>
        <w:t> </w:t>
      </w:r>
      <w:r>
        <w:rPr>
          <w:color w:val="231F20"/>
        </w:rPr>
        <w:t>such inflation; second, recalling that for </w:t>
      </w:r>
      <w:r>
        <w:rPr>
          <w:color w:val="231F20"/>
          <w:spacing w:val="-6"/>
        </w:rPr>
        <w:t>NATted </w:t>
      </w:r>
      <w:r>
        <w:rPr>
          <w:color w:val="231F20"/>
        </w:rPr>
        <w:t>devices,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method only detects the existence of device types but</w:t>
      </w:r>
      <w:r>
        <w:rPr>
          <w:color w:val="231F20"/>
          <w:spacing w:val="43"/>
        </w:rPr>
        <w:t> </w:t>
      </w:r>
      <w:r>
        <w:rPr>
          <w:color w:val="231F20"/>
        </w:rPr>
        <w:t>cannot</w:t>
      </w:r>
      <w:r>
        <w:rPr>
          <w:color w:val="231F20"/>
          <w:w w:val="99"/>
        </w:rPr>
        <w:t> </w:t>
      </w:r>
      <w:r>
        <w:rPr>
          <w:color w:val="231F20"/>
        </w:rPr>
        <w:t>know the device counts for each type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II-A), our</w:t>
      </w:r>
      <w:r>
        <w:rPr>
          <w:color w:val="231F20"/>
          <w:spacing w:val="26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counts in Figure 6 under-estimate IoT device counts if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w w:val="99"/>
        </w:rPr>
        <w:t> </w:t>
      </w:r>
      <w:r>
        <w:rPr>
          <w:color w:val="231F20"/>
        </w:rPr>
        <w:t>household owns multiple devices of same types. </w:t>
      </w:r>
      <w:r>
        <w:rPr>
          <w:color w:val="231F20"/>
          <w:spacing w:val="-1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conclude</w:t>
      </w:r>
      <w:r>
        <w:rPr>
          <w:color w:val="231F20"/>
          <w:w w:val="99"/>
        </w:rPr>
        <w:t> </w:t>
      </w:r>
      <w:r>
        <w:rPr>
          <w:color w:val="231F20"/>
        </w:rPr>
        <w:t>that the lower bound of IoT device count in this</w:t>
      </w:r>
      <w:r>
        <w:rPr>
          <w:color w:val="231F20"/>
          <w:spacing w:val="42"/>
        </w:rPr>
        <w:t> </w:t>
      </w:r>
      <w:r>
        <w:rPr>
          <w:color w:val="231F20"/>
        </w:rPr>
        <w:t>neighborhood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increases about 4 times from 2013 (at least  3  devices)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2017 (at least 13 devices), consistent with our observation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increasing AS-level IoT deployment in this </w:t>
      </w:r>
      <w:r>
        <w:rPr>
          <w:color w:val="231F20"/>
          <w:spacing w:val="19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37" w:lineRule="auto"/>
        <w:ind w:right="114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want to track  IoT  deployment  by  house  but  we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w w:val="99"/>
        </w:rPr>
        <w:t> </w:t>
      </w:r>
      <w:r>
        <w:rPr>
          <w:color w:val="231F20"/>
        </w:rPr>
        <w:t>do that for only about half the houses because (according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author of this dataset) although IPs are almost static to</w:t>
      </w:r>
      <w:r>
        <w:rPr>
          <w:color w:val="231F20"/>
          <w:spacing w:val="31"/>
        </w:rPr>
        <w:t> </w:t>
      </w:r>
      <w:r>
        <w:rPr>
          <w:color w:val="231F20"/>
        </w:rPr>
        <w:t>each</w:t>
      </w:r>
      <w:r>
        <w:rPr>
          <w:color w:val="231F20"/>
          <w:w w:val="99"/>
        </w:rPr>
        <w:t> </w:t>
      </w:r>
      <w:r>
        <w:rPr>
          <w:color w:val="231F20"/>
        </w:rPr>
        <w:t>house,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half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houses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rentals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natural</w:t>
      </w:r>
      <w:r>
        <w:rPr>
          <w:color w:val="231F20"/>
          <w:spacing w:val="-10"/>
        </w:rPr>
        <w:t> </w:t>
      </w:r>
      <w:r>
        <w:rPr>
          <w:color w:val="231F20"/>
        </w:rPr>
        <w:t>year-</w:t>
      </w:r>
      <w:r>
        <w:rPr>
          <w:color w:val="231F20"/>
          <w:w w:val="99"/>
        </w:rPr>
        <w:t> </w:t>
      </w:r>
      <w:r>
        <w:rPr>
          <w:color w:val="231F20"/>
        </w:rPr>
        <w:t>to-year</w:t>
      </w:r>
      <w:r>
        <w:rPr>
          <w:color w:val="231F20"/>
          <w:spacing w:val="-13"/>
        </w:rPr>
        <w:t> </w:t>
      </w:r>
      <w:r>
        <w:rPr>
          <w:color w:val="231F20"/>
        </w:rPr>
        <w:t>variation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student</w:t>
      </w:r>
      <w:r>
        <w:rPr>
          <w:color w:val="231F20"/>
          <w:spacing w:val="-11"/>
        </w:rPr>
        <w:t> </w:t>
      </w:r>
      <w:r>
        <w:rPr>
          <w:color w:val="231F20"/>
        </w:rPr>
        <w:t>tenants.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consistent with this variation: most IPs with IoT detections</w:t>
      </w:r>
      <w:r>
        <w:rPr>
          <w:color w:val="231F20"/>
          <w:spacing w:val="32"/>
        </w:rPr>
        <w:t> </w:t>
      </w:r>
      <w:r>
        <w:rPr>
          <w:color w:val="231F20"/>
        </w:rPr>
        <w:t>at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year</w:t>
      </w:r>
      <w:r>
        <w:rPr>
          <w:color w:val="231F20"/>
          <w:spacing w:val="34"/>
        </w:rPr>
        <w:t> </w:t>
      </w:r>
      <w:r>
        <w:rPr>
          <w:color w:val="231F20"/>
        </w:rPr>
        <w:t>cannot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re-detected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same</w:t>
      </w:r>
      <w:r>
        <w:rPr>
          <w:color w:val="231F20"/>
          <w:spacing w:val="33"/>
        </w:rPr>
        <w:t> </w:t>
      </w:r>
      <w:r>
        <w:rPr>
          <w:color w:val="231F20"/>
        </w:rPr>
        <w:t>set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 in the following</w:t>
      </w:r>
      <w:r>
        <w:rPr>
          <w:color w:val="231F20"/>
          <w:spacing w:val="49"/>
        </w:rPr>
        <w:t> </w:t>
      </w:r>
      <w:r>
        <w:rPr>
          <w:color w:val="231F20"/>
        </w:rPr>
        <w:t>years.</w:t>
      </w:r>
      <w:r>
        <w:rPr/>
      </w:r>
    </w:p>
    <w:p>
      <w:pPr>
        <w:pStyle w:val="BodyText"/>
        <w:spacing w:line="237" w:lineRule="auto"/>
        <w:ind w:right="111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show the increasing IoT deployment can also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w w:val="99"/>
        </w:rPr>
        <w:t> </w:t>
      </w:r>
      <w:r>
        <w:rPr>
          <w:color w:val="231F20"/>
        </w:rPr>
        <w:t>observed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single</w:t>
      </w:r>
      <w:r>
        <w:rPr>
          <w:color w:val="231F20"/>
          <w:spacing w:val="33"/>
        </w:rPr>
        <w:t> </w:t>
      </w:r>
      <w:r>
        <w:rPr>
          <w:color w:val="231F20"/>
        </w:rPr>
        <w:t>house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4"/>
        </w:rPr>
        <w:t> </w:t>
      </w:r>
      <w:r>
        <w:rPr>
          <w:color w:val="231F20"/>
        </w:rPr>
        <w:t>tracking</w:t>
      </w:r>
      <w:r>
        <w:rPr>
          <w:color w:val="231F20"/>
          <w:spacing w:val="31"/>
        </w:rPr>
        <w:t> </w:t>
      </w:r>
      <w:r>
        <w:rPr>
          <w:color w:val="231F20"/>
        </w:rPr>
        <w:t>one</w:t>
      </w:r>
      <w:r>
        <w:rPr>
          <w:color w:val="231F20"/>
          <w:spacing w:val="30"/>
        </w:rPr>
        <w:t> </w:t>
      </w:r>
      <w:r>
        <w:rPr>
          <w:color w:val="231F20"/>
        </w:rPr>
        <w:t>house</w:t>
      </w:r>
      <w:r>
        <w:rPr>
          <w:color w:val="231F20"/>
          <w:spacing w:val="33"/>
        </w:rPr>
        <w:t> </w:t>
      </w:r>
      <w:r>
        <w:rPr>
          <w:color w:val="231F20"/>
        </w:rPr>
        <w:t>whose</w:t>
      </w:r>
      <w:r>
        <w:rPr>
          <w:color w:val="231F20"/>
          <w:w w:val="99"/>
        </w:rPr>
        <w:t> </w:t>
      </w:r>
      <w:r>
        <w:rPr>
          <w:color w:val="231F20"/>
        </w:rPr>
        <w:t>tenant looks very stable (since it  is  detected  with </w:t>
      </w:r>
      <w:r>
        <w:rPr>
          <w:color w:val="231F20"/>
          <w:spacing w:val="37"/>
        </w:rPr>
        <w:t> </w:t>
      </w:r>
      <w:r>
        <w:rPr>
          <w:color w:val="231F20"/>
        </w:rPr>
        <w:t>consis-</w:t>
      </w:r>
      <w:r>
        <w:rPr>
          <w:color w:val="231F20"/>
          <w:w w:val="99"/>
        </w:rPr>
        <w:t> </w:t>
      </w:r>
      <w:r>
        <w:rPr>
          <w:color w:val="231F20"/>
        </w:rPr>
        <w:t>tent set of  IoT  device  types  over  the  5  years).  As</w:t>
      </w:r>
      <w:r>
        <w:rPr>
          <w:color w:val="231F20"/>
          <w:spacing w:val="43"/>
        </w:rPr>
        <w:t> </w:t>
      </w:r>
      <w:r>
        <w:rPr>
          <w:color w:val="231F20"/>
        </w:rPr>
        <w:t>shown</w:t>
      </w:r>
      <w:r>
        <w:rPr>
          <w:color w:val="231F20"/>
          <w:w w:val="99"/>
        </w:rPr>
        <w:t> </w:t>
      </w:r>
      <w:r>
        <w:rPr>
          <w:color w:val="231F20"/>
        </w:rPr>
        <w:t>in </w:t>
      </w:r>
      <w:r>
        <w:rPr>
          <w:color w:val="231F20"/>
          <w:spacing w:val="-4"/>
        </w:rPr>
        <w:t>Table </w:t>
      </w:r>
      <w:r>
        <w:rPr>
          <w:color w:val="231F20"/>
        </w:rPr>
        <w:t>V, this household owns none of our known</w:t>
      </w:r>
      <w:r>
        <w:rPr>
          <w:color w:val="231F20"/>
          <w:spacing w:val="9"/>
        </w:rPr>
        <w:t> </w:t>
      </w:r>
      <w:r>
        <w:rPr>
          <w:color w:val="231F20"/>
        </w:rPr>
        <w:t>device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types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2013</w:t>
      </w:r>
      <w:r>
        <w:rPr>
          <w:color w:val="231F20"/>
          <w:spacing w:val="27"/>
        </w:rPr>
        <w:t> </w:t>
      </w:r>
      <w:r>
        <w:rPr>
          <w:color w:val="231F20"/>
        </w:rPr>
        <w:t>(omitted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table)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acquire</w:t>
      </w:r>
      <w:r>
        <w:rPr>
          <w:color w:val="231F20"/>
          <w:spacing w:val="26"/>
        </w:rPr>
        <w:t> </w:t>
      </w:r>
      <w:r>
        <w:rPr>
          <w:color w:val="231F20"/>
        </w:rPr>
        <w:t>HP_Printer</w:t>
      </w:r>
      <w:r>
        <w:rPr>
          <w:color w:val="231F20"/>
          <w:w w:val="99"/>
        </w:rPr>
        <w:t> </w:t>
      </w:r>
      <w:r>
        <w:rPr>
          <w:color w:val="231F20"/>
        </w:rPr>
        <w:t>in 2014, Nest_IPCam and Nest_SmokeAlarm in  2015, 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well as Philips_LightBulb and Withings_SmartScale in</w:t>
      </w:r>
      <w:r>
        <w:rPr>
          <w:color w:val="231F20"/>
          <w:spacing w:val="24"/>
        </w:rPr>
        <w:t> </w:t>
      </w:r>
      <w:r>
        <w:rPr>
          <w:color w:val="231F20"/>
        </w:rPr>
        <w:t>2016.</w:t>
      </w:r>
      <w:r>
        <w:rPr>
          <w:color w:val="231F20"/>
          <w:w w:val="99"/>
        </w:rPr>
        <w:t> </w:t>
      </w:r>
      <w:r>
        <w:rPr>
          <w:color w:val="231F20"/>
        </w:rPr>
        <w:t>Withings_SmartScale is missed in 2017 detection</w:t>
      </w:r>
      <w:r>
        <w:rPr>
          <w:color w:val="231F20"/>
          <w:spacing w:val="12"/>
        </w:rPr>
        <w:t> </w:t>
      </w:r>
      <w:r>
        <w:rPr>
          <w:color w:val="231F20"/>
        </w:rPr>
        <w:t>potentially</w:t>
      </w:r>
      <w:r>
        <w:rPr>
          <w:color w:val="231F20"/>
          <w:w w:val="99"/>
        </w:rPr>
        <w:t> </w:t>
      </w:r>
      <w:r>
        <w:rPr>
          <w:color w:val="231F20"/>
        </w:rPr>
        <w:t>due to this type of device generates no background traffic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it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7-day</w:t>
      </w:r>
      <w:r>
        <w:rPr>
          <w:color w:val="231F20"/>
          <w:spacing w:val="17"/>
        </w:rPr>
        <w:t> </w:t>
      </w:r>
      <w:r>
        <w:rPr>
          <w:color w:val="231F20"/>
        </w:rPr>
        <w:t>measurement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201701</w:t>
      </w:r>
      <w:r>
        <w:rPr>
          <w:color w:val="231F20"/>
          <w:spacing w:val="13"/>
        </w:rPr>
        <w:t> </w:t>
      </w:r>
      <w:r>
        <w:rPr>
          <w:color w:val="231F20"/>
        </w:rPr>
        <w:t>CCZ</w:t>
      </w:r>
      <w:r>
        <w:rPr>
          <w:color w:val="231F20"/>
          <w:w w:val="99"/>
        </w:rPr>
        <w:t> </w:t>
      </w:r>
      <w:r>
        <w:rPr>
          <w:color w:val="231F20"/>
        </w:rPr>
        <w:t>data.</w:t>
      </w:r>
      <w:r>
        <w:rPr/>
      </w:r>
    </w:p>
    <w:p>
      <w:pPr>
        <w:spacing w:line="170" w:lineRule="exact" w:before="0"/>
        <w:ind w:left="119" w:right="0" w:firstLine="3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Results  with   Server  Learning:   </w:t>
      </w:r>
      <w:r>
        <w:rPr>
          <w:rFonts w:ascii="Times New Roman"/>
          <w:color w:val="231F20"/>
          <w:spacing w:val="-3"/>
          <w:sz w:val="20"/>
        </w:rPr>
        <w:t>With   </w:t>
      </w:r>
      <w:r>
        <w:rPr>
          <w:rFonts w:ascii="Times New Roman"/>
          <w:color w:val="231F20"/>
          <w:sz w:val="20"/>
        </w:rPr>
        <w:t>server 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learning,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1"/>
        <w:ind w:right="115" w:firstLine="0"/>
        <w:jc w:val="both"/>
      </w:pPr>
      <w:r>
        <w:rPr>
          <w:color w:val="231F20"/>
        </w:rPr>
        <w:t>we see no additional detections. </w:t>
      </w:r>
      <w:r>
        <w:rPr>
          <w:color w:val="231F20"/>
          <w:spacing w:val="-10"/>
        </w:rPr>
        <w:t>We  </w:t>
      </w:r>
      <w:r>
        <w:rPr>
          <w:color w:val="231F20"/>
        </w:rPr>
        <w:t>do  observe that</w:t>
      </w:r>
      <w:r>
        <w:rPr>
          <w:color w:val="231F20"/>
          <w:spacing w:val="14"/>
        </w:rPr>
        <w:t> </w:t>
      </w:r>
      <w:r>
        <w:rPr>
          <w:color w:val="231F20"/>
        </w:rPr>
        <w:t>during</w:t>
      </w:r>
      <w:r>
        <w:rPr>
          <w:color w:val="231F20"/>
          <w:w w:val="9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detection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5</w:t>
      </w:r>
      <w:r>
        <w:rPr>
          <w:color w:val="231F20"/>
          <w:spacing w:val="20"/>
        </w:rPr>
        <w:t> </w:t>
      </w:r>
      <w:r>
        <w:rPr>
          <w:color w:val="231F20"/>
        </w:rPr>
        <w:t>years’</w:t>
      </w:r>
      <w:r>
        <w:rPr>
          <w:color w:val="231F20"/>
          <w:spacing w:val="19"/>
        </w:rPr>
        <w:t> </w:t>
      </w:r>
      <w:r>
        <w:rPr>
          <w:color w:val="231F20"/>
        </w:rPr>
        <w:t>CCZ</w:t>
      </w:r>
      <w:r>
        <w:rPr>
          <w:color w:val="231F20"/>
          <w:spacing w:val="24"/>
        </w:rPr>
        <w:t> </w:t>
      </w:r>
      <w:r>
        <w:rPr>
          <w:color w:val="231F20"/>
        </w:rPr>
        <w:t>DNS</w:t>
      </w:r>
      <w:r>
        <w:rPr>
          <w:color w:val="231F20"/>
          <w:spacing w:val="21"/>
        </w:rPr>
        <w:t> </w:t>
      </w:r>
      <w:r>
        <w:rPr>
          <w:color w:val="231F20"/>
        </w:rPr>
        <w:t>data,</w:t>
      </w:r>
      <w:r>
        <w:rPr>
          <w:color w:val="231F20"/>
          <w:spacing w:val="19"/>
        </w:rPr>
        <w:t> </w:t>
      </w:r>
      <w:r>
        <w:rPr>
          <w:color w:val="231F20"/>
        </w:rPr>
        <w:t>951</w:t>
      </w:r>
      <w:r>
        <w:rPr>
          <w:color w:val="231F20"/>
          <w:spacing w:val="20"/>
        </w:rPr>
        <w:t> </w:t>
      </w:r>
      <w:r>
        <w:rPr>
          <w:color w:val="231F20"/>
        </w:rPr>
        <w:t>distinct</w:t>
      </w:r>
      <w:r>
        <w:rPr>
          <w:color w:val="231F20"/>
          <w:spacing w:val="18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are learned and 3 known IoT  device types are </w:t>
      </w:r>
      <w:r>
        <w:rPr>
          <w:color w:val="231F20"/>
          <w:spacing w:val="47"/>
        </w:rPr>
        <w:t> </w:t>
      </w:r>
      <w:r>
        <w:rPr>
          <w:color w:val="231F20"/>
        </w:rPr>
        <w:t>split.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By analyzing these new server names, we conclude 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color w:val="231F20"/>
        </w:rPr>
        <w:t>server learning could discover new sub-types of known</w:t>
      </w:r>
      <w:r>
        <w:rPr>
          <w:color w:val="231F20"/>
          <w:spacing w:val="26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 type but risk learning wrong servers from</w:t>
      </w:r>
      <w:r>
        <w:rPr>
          <w:color w:val="231F20"/>
          <w:spacing w:val="27"/>
        </w:rPr>
        <w:t> </w:t>
      </w:r>
      <w:r>
        <w:rPr>
          <w:color w:val="231F20"/>
          <w:spacing w:val="-6"/>
        </w:rPr>
        <w:t>NATted</w:t>
      </w:r>
      <w:r>
        <w:rPr>
          <w:color w:val="231F20"/>
          <w:w w:val="99"/>
        </w:rPr>
        <w:t> </w:t>
      </w:r>
      <w:r>
        <w:rPr>
          <w:color w:val="231F20"/>
        </w:rPr>
        <w:t>traffic.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first show server learning could learn new device</w:t>
      </w:r>
      <w:r>
        <w:rPr>
          <w:color w:val="231F20"/>
          <w:spacing w:val="28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and even new sub-type for known IoT device</w:t>
      </w:r>
      <w:r>
        <w:rPr>
          <w:color w:val="231F20"/>
          <w:spacing w:val="-18"/>
        </w:rPr>
        <w:t> </w:t>
      </w:r>
      <w:r>
        <w:rPr>
          <w:color w:val="231F20"/>
        </w:rPr>
        <w:t>types.</w:t>
      </w:r>
      <w:r>
        <w:rPr>
          <w:color w:val="231F20"/>
          <w:w w:val="99"/>
        </w:rPr>
        <w:t> </w:t>
      </w:r>
      <w:r>
        <w:rPr>
          <w:color w:val="231F20"/>
        </w:rPr>
        <w:t>HP_Printer is originally mapped to 3 server names (per</w:t>
      </w:r>
      <w:r>
        <w:rPr>
          <w:color w:val="231F20"/>
          <w:spacing w:val="33"/>
        </w:rPr>
        <w:t> </w:t>
      </w:r>
      <w:r>
        <w:rPr>
          <w:color w:val="231F20"/>
        </w:rPr>
        <w:t>prior</w:t>
      </w:r>
      <w:r>
        <w:rPr>
          <w:color w:val="231F20"/>
          <w:w w:val="99"/>
        </w:rPr>
        <w:t> </w:t>
      </w:r>
      <w:r>
        <w:rPr>
          <w:color w:val="231F20"/>
        </w:rPr>
        <w:t>knowledge obtained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III-A.1). In the 2015-01</w:t>
      </w:r>
      <w:r>
        <w:rPr>
          <w:color w:val="231F20"/>
          <w:spacing w:val="18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(others  are  similar),  we  learn  9  new  server  names  for 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w w:val="99"/>
        </w:rPr>
        <w:t> </w:t>
      </w:r>
      <w:r>
        <w:rPr>
          <w:color w:val="231F20"/>
        </w:rPr>
        <w:t>in first iteration. But with  these  updated  12  server</w:t>
      </w:r>
      <w:r>
        <w:rPr>
          <w:color w:val="231F20"/>
          <w:spacing w:val="13"/>
        </w:rPr>
        <w:t> </w:t>
      </w:r>
      <w:r>
        <w:rPr>
          <w:color w:val="231F20"/>
        </w:rPr>
        <w:t>names,</w:t>
      </w:r>
      <w:r>
        <w:rPr>
          <w:color w:val="231F20"/>
          <w:w w:val="99"/>
        </w:rPr>
        <w:t> </w:t>
      </w:r>
      <w:r>
        <w:rPr>
          <w:color w:val="231F20"/>
        </w:rPr>
        <w:t>we find 2 less HP_Printer in subsequent detection,</w:t>
      </w:r>
      <w:r>
        <w:rPr>
          <w:color w:val="231F20"/>
          <w:spacing w:val="5"/>
        </w:rPr>
        <w:t> </w:t>
      </w:r>
      <w:r>
        <w:rPr>
          <w:color w:val="231F20"/>
        </w:rPr>
        <w:t>suggesting</w:t>
      </w:r>
      <w:r>
        <w:rPr>
          <w:color w:val="231F20"/>
          <w:w w:val="99"/>
        </w:rPr>
        <w:t> </w:t>
      </w:r>
      <w:r>
        <w:rPr>
          <w:color w:val="231F20"/>
        </w:rPr>
        <w:t>HP_Printer  is  in  fact  an  aggregation of  two  sub-types</w:t>
      </w:r>
      <w:r>
        <w:rPr>
          <w:color w:val="231F20"/>
          <w:spacing w:val="-20"/>
        </w:rPr>
        <w:t> </w:t>
      </w:r>
      <w:r>
        <w:rPr>
          <w:color w:val="231F20"/>
        </w:rPr>
        <w:t>(just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49" w:space="112"/>
            <w:col w:w="525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9"/>
        <w:ind w:left="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VI</w:t>
      </w:r>
      <w:r>
        <w:rPr>
          <w:rFonts w:ascii="Times New Roman"/>
          <w:sz w:val="16"/>
        </w:rPr>
      </w:r>
    </w:p>
    <w:p>
      <w:pPr>
        <w:spacing w:before="56"/>
        <w:ind w:left="0" w:right="28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6"/>
          <w:w w:val="105"/>
          <w:sz w:val="16"/>
        </w:rPr>
        <w:t>IPC</w:t>
      </w:r>
      <w:r>
        <w:rPr>
          <w:rFonts w:ascii="Times New Roman"/>
          <w:color w:val="231F20"/>
          <w:spacing w:val="6"/>
          <w:w w:val="105"/>
          <w:sz w:val="12"/>
        </w:rPr>
        <w:t>AM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</w:t>
      </w:r>
      <w:r>
        <w:rPr>
          <w:rFonts w:ascii="Times New Roman"/>
          <w:color w:val="231F20"/>
          <w:spacing w:val="22"/>
          <w:w w:val="105"/>
          <w:sz w:val="12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B</w:t>
      </w:r>
      <w:r>
        <w:rPr>
          <w:rFonts w:ascii="Times New Roman"/>
          <w:color w:val="231F20"/>
          <w:spacing w:val="6"/>
          <w:w w:val="105"/>
          <w:sz w:val="12"/>
        </w:rPr>
        <w:t>REAK</w:t>
      </w:r>
      <w:r>
        <w:rPr>
          <w:rFonts w:ascii="Times New Roman"/>
          <w:color w:val="231F20"/>
          <w:spacing w:val="6"/>
          <w:w w:val="105"/>
          <w:sz w:val="16"/>
        </w:rPr>
        <w:t>-D</w:t>
      </w:r>
      <w:r>
        <w:rPr>
          <w:rFonts w:ascii="Times New Roman"/>
          <w:color w:val="231F20"/>
          <w:spacing w:val="6"/>
          <w:w w:val="105"/>
          <w:sz w:val="12"/>
        </w:rPr>
        <w:t>OWN</w:t>
      </w:r>
      <w:r>
        <w:rPr>
          <w:rFonts w:ascii="Times New Roman"/>
          <w:spacing w:val="6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789" w:lineRule="exact"/>
        <w:ind w:left="79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5"/>
          <w:sz w:val="20"/>
          <w:szCs w:val="20"/>
        </w:rPr>
        <w:pict>
          <v:group style="width:445.9pt;height:39.450pt;mso-position-horizontal-relative:char;mso-position-vertical-relative:line" coordorigin="0,0" coordsize="8918,789">
            <v:group style="position:absolute;left:1397;top:4;width:2;height:153" coordorigin="1397,4" coordsize="2,153">
              <v:shape style="position:absolute;left:1397;top:4;width:2;height:153" coordorigin="1397,4" coordsize="0,153" path="m1397,157l1397,4e" filled="false" stroked="true" strokeweight=".398pt" strokecolor="#000000">
                <v:path arrowok="t"/>
              </v:shape>
            </v:group>
            <v:group style="position:absolute;left:1397;top:157;width:2;height:153" coordorigin="1397,157" coordsize="2,153">
              <v:shape style="position:absolute;left:1397;top:157;width:2;height:153" coordorigin="1397,157" coordsize="0,153" path="m1397,310l1397,157e" filled="false" stroked="true" strokeweight=".398pt" strokecolor="#000000">
                <v:path arrowok="t"/>
              </v:shape>
            </v:group>
            <v:group style="position:absolute;left:5133;top:16;width:3179;height:126" coordorigin="5133,16" coordsize="3179,126">
              <v:shape style="position:absolute;left:5133;top:16;width:3179;height:126" coordorigin="5133,16" coordsize="3179,126" path="m5217,127l5212,127,5209,130,5209,138,5214,141,5229,141,5235,134,5237,130,5226,130,5222,129,5220,128,5217,12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236,48l5207,48,5207,50,5210,51,5213,52,5215,57,5230,89,5230,90,5232,94,5236,101,5238,106,5239,111,5235,119,5233,123,5231,127,5228,130,5237,130,5250,95,5245,95,5229,59,5228,58,5228,56,5228,52,5230,51,5236,50,5236,4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180,25l5166,25,5166,106,5165,108,5153,108,5153,111,5194,111,5194,108,5182,108,5181,106,5180,25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271,48l5252,48,5252,50,5257,50,5259,52,5259,55,5258,56,5245,95,5250,95,5265,56,5266,52,5268,51,5271,50,5271,4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213,19l5134,19,5133,42,5137,42,5140,27,5143,25,5213,25,5213,19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213,25l5204,25,5207,27,5210,42,5214,42,5213,25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20,47l5302,47,5295,50,5282,61,5278,70,5278,81,5285,103,5304,112,5311,112,5316,110,5322,106,5325,103,5298,102,5289,91,5289,61,5297,51,5326,51,5320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30,89l5323,99,5318,102,5325,102,5328,99,5332,91,5330,89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26,51l5313,51,5315,53,5317,61,5318,65,5321,67,5327,67,5330,65,5330,53,5326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59,51l5351,54,5341,73,5346,98,5361,111,5374,109,5367,109,5362,105,5359,100,5355,92,5353,83,5353,59,5359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84,107l5374,109,5383,109,5384,10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71,47l5361,51,5381,51,5390,64,5390,99,5384,107,5386,107,5399,92,5397,65,5386,50,5371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5361,51l5360,51,5359,51,5361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6906,17l6903,17,6874,86,6865,106,6864,108,6857,108,6857,111,6885,111,6885,108,6878,108,6875,107,6875,101,6876,99,6883,81,6934,81,6932,75,6885,75,6901,37,6915,37,6906,1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6934,81l6919,81,6925,94,6927,98,6927,101,6928,107,6925,108,6918,108,6918,111,6953,111,6953,108,6947,108,6946,107,6941,96,6934,8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6915,37l6901,37,6917,75,6932,75,6915,3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6988,48l6959,48,6959,50,6964,50,6967,52,6971,59,6984,79,6968,102,6964,108,6963,109,6958,109,6958,111,6978,111,6978,109,6974,109,6973,108,6973,106,6974,104,6976,101,6986,84,7000,84,6993,73,6996,69,6990,69,6988,66,6984,60,6982,55,6982,52,6984,51,6988,50,6988,4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00,84l6986,84,6999,103,7000,106,7000,108,6999,109,6994,109,6994,111,7022,111,7022,109,7018,109,7015,107,7011,101,7000,84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16,48l6994,48,6994,50,6998,51,7000,52,6999,55,6998,58,6994,63,6992,66,6990,69,6996,69,7007,53,7012,51,7016,50,7016,4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50,56l7037,56,7039,58,7039,107,7037,108,7028,109,7028,111,7061,111,7061,109,7051,108,7050,107,7050,56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50,47l7028,55,7028,57,7029,57,7034,56,7050,56,7050,47,7050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47,16l7039,16,7036,19,7036,27,7039,30,7047,30,7050,27,7050,19,7047,16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107,110l7078,110,7080,110,7083,111,7087,112,7090,112,7104,112,7107,110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74,90l7071,90,7071,112,7073,112,7076,110,7107,110,7107,109,7087,109,7082,108,7080,104,7077,101,7075,98,7074,90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094,47l7079,47,7071,54,7071,72,7076,78,7101,92,7103,95,7103,106,7098,109,7107,109,7113,105,7113,88,7109,83,7086,69,7082,67,7080,63,7080,54,7084,50,7108,50,7108,50,7104,50,7100,49,7097,48,7094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108,50l7099,50,7103,55,7106,67,7108,67,7108,50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108,48l7106,48,7106,49,7104,50,7108,50,7108,4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913,17l7911,17,7882,86,7873,106,7871,108,7864,108,7864,111,7892,111,7892,108,7885,108,7882,107,7882,101,7883,99,7890,81,7941,81,7939,75,7892,75,7908,37,7922,37,7913,1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941,81l7927,81,7932,94,7934,98,7935,101,7935,107,7933,108,7925,108,7925,111,7961,111,7961,108,7954,108,7953,107,7948,96,7941,8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922,37l7908,37,7925,75,7939,75,7922,3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985,56l7972,56,7973,58,7973,106,7973,107,7964,109,7964,111,7997,111,7997,109,7988,109,7985,106,7985,63,7988,60,7985,60,7985,56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010,56l7995,56,7999,58,8001,60,8002,61,8008,61,8010,58,8010,56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007,47l7996,47,7992,50,7985,60,7988,60,7991,56,8010,56,8010,50,8007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7985,47l7977,50,7972,52,7964,54,7964,57,7966,56,7972,56,7985,56,7985,47,7985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049,47l8035,47,8028,49,8023,54,8017,60,8013,70,8013,81,8020,104,8038,112,8052,112,8063,104,8063,103,8037,103,8031,99,8027,91,8024,86,8023,81,8023,72,8066,72,8065,68,8023,68,8025,57,8029,52,8057,52,8056,50,8049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066,88l8060,99,8054,103,8063,103,8068,89,8066,88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057,52l8046,52,8050,56,8052,68,8065,68,8065,63,8063,59,8060,55,8057,52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17,47l8098,47,8091,50,8079,61,8075,70,8075,81,8082,103,8100,112,8108,112,8113,110,8118,106,8122,103,8094,102,8086,91,8086,61,8093,51,8123,51,8117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27,89l8120,99,8115,102,8122,102,8125,99,8129,91,8127,89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23,51l8109,51,8111,53,8114,61,8115,65,8117,67,8124,67,8127,65,8127,53,8123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56,51l8148,54,8138,74,8143,98,8158,111,8171,109,8164,109,8159,105,8156,100,8152,92,8150,83,8150,59,8156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81,107l8171,109,8180,109,8181,10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68,47l8157,51,8178,51,8186,64,8186,99,8181,107,8183,107,8196,92,8194,65,8182,50,8168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157,51l8156,51,8156,51,8157,51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25,55l8213,55,8214,57,8214,107,8213,108,8205,109,8205,111,8235,111,8235,109,8228,108,8226,107,8226,63,8230,58,8225,58,8225,55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62,55l8247,55,8250,59,8250,106,8249,108,8242,109,8242,111,8271,111,8271,109,8264,108,8262,107,8262,55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56,47l8239,47,8235,49,8225,58,8230,58,8233,56,8236,55,8262,55,8256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24,47l8218,49,8213,51,8205,53,8205,56,8209,55,8225,55,8225,47,8224,47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94,53l8282,53,8282,106,8287,112,8302,112,8307,109,8309,105,8296,105,8294,101,8294,53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310,100l8307,104,8304,105,8309,105,8312,102,8310,100xe" filled="true" fillcolor="#000000" stroked="false">
                <v:path arrowok="t"/>
                <v:fill type="solid"/>
              </v:shape>
              <v:shape style="position:absolute;left:5133;top:16;width:3179;height:126" coordorigin="5133,16" coordsize="3179,126" path="m8293,30l8290,34,8285,42,8279,49,8277,49,8274,52,8275,53,8308,53,8308,48,8294,48,8294,32,8293,30xe" filled="true" fillcolor="#000000" stroked="false">
                <v:path arrowok="t"/>
                <v:fill type="solid"/>
              </v:shape>
            </v:group>
            <v:group style="position:absolute;left:1473;top:169;width:7366;height:126" coordorigin="1473,169" coordsize="7366,126">
              <v:shape style="position:absolute;left:1473;top:169;width:7366;height:126" coordorigin="1473,169" coordsize="7366,126" path="m1473,172l1473,174,1484,175,1485,177,1485,259,1484,261,1473,261,1473,264,1513,264,1535,261,1539,259,1501,259,1500,258,1500,178,1501,177,1540,177,1539,177,1518,172,1473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540,177l1519,177,1528,179,1535,184,1545,191,1551,203,1551,235,1545,247,1534,253,1527,257,1519,259,1539,259,1551,252,1561,243,1566,231,1566,205,1562,194,1555,186,1540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17,203l1608,203,1612,207,1612,223,1577,246,1577,259,1583,266,1597,266,1603,263,1609,257,1593,257,1589,253,1589,238,1595,233,1612,227,1623,227,1623,215,1622,211,1617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23,255l1612,255,1612,263,1615,266,1625,266,1628,264,1633,259,1633,258,1624,258,1623,256,1623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33,255l1631,257,1629,258,1633,258,1633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23,227l1612,227,1612,251,1611,253,1605,256,1601,257,1609,257,1612,255,1623,255,1623,22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11,200l1590,200,1579,207,1579,219,1582,222,1589,222,1592,219,1592,215,1591,211,1591,206,1595,203,1617,203,1617,203,161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55,177l1643,177,1644,178,1644,260,1643,261,1635,262,1635,264,1665,264,1665,262,1657,261,1655,260,1655,216,1660,212,1655,212,1655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93,207l1678,207,1681,213,1681,260,1680,261,1672,262,1672,264,1701,264,1701,262,1694,261,1693,260,1693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87,200l1668,200,1662,203,1655,212,1660,212,1661,210,1665,207,1693,207,168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655,169l1650,171,1646,172,1639,174,1635,175,1635,177,1643,177,1655,177,1655,169,1655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725,201l1704,201,1704,203,1711,204,1713,206,1713,258,1720,266,1735,266,1741,263,1746,257,1729,257,1725,253,1725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761,254l1750,254,1750,265,1751,265,1758,263,1763,261,1770,259,1770,257,1763,257,1762,256,1761,25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761,201l1739,201,1739,204,1748,204,1750,206,1750,249,1749,251,1743,256,1739,257,1746,257,1750,254,1761,254,1761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819,203l1809,203,1813,207,1813,223,1778,246,1778,259,1784,266,1799,266,1805,263,1811,257,1794,257,1790,253,1790,238,1796,233,1813,227,1824,227,1824,215,1824,211,1819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824,255l1813,255,1814,263,1816,266,1827,266,1830,264,1835,259,1835,258,1825,258,1824,256,1824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835,255l1832,257,1831,258,1835,258,1835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824,227l1813,227,1813,251,1812,253,1806,256,1802,257,1811,257,1813,255,1824,255,1824,22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1812,200l1791,200,1781,207,1781,219,1784,222,1790,222,1793,219,1793,215,1792,211,1792,206,1797,203,1819,203,1818,203,181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05,172l2066,172,2066,174,2077,175,2079,177,2079,259,2077,261,2066,261,2066,264,2105,264,2105,261,2095,261,2093,259,2093,220,2149,220,2149,214,2093,214,2093,177,2094,175,2105,174,2105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49,220l2135,220,2135,259,2134,261,2123,261,2123,264,2162,264,2162,261,2151,261,2149,259,2149,22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62,172l2123,172,2123,174,2133,175,2135,177,2135,214,2149,214,2149,177,2151,175,2162,174,2162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89,209l2176,209,2178,211,2178,260,2176,261,2167,262,2167,264,2200,264,2200,262,2190,261,2189,260,2189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89,200l2167,208,2167,210,2168,210,2173,209,2189,209,2189,200,218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186,169l2178,169,2175,172,2175,180,2178,183,2186,183,2189,180,2189,172,2186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226,177l2213,177,2215,179,2215,260,2214,260,2204,262,2204,264,2237,264,2237,262,2228,262,2226,260,2226,229,2239,229,2238,228,2226,228,2226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239,229l2226,229,2246,256,2247,257,2249,260,2246,262,2243,262,2243,264,2274,264,2274,262,2267,262,2263,259,2257,252,2239,22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270,201l2242,201,2242,203,2247,203,2249,204,2249,207,2247,209,2245,211,2226,228,2238,228,2236,225,2250,212,2258,205,2265,204,2267,203,2270,203,2270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226,169l2220,171,2204,175,2204,177,2207,177,2226,177,2226,169,2226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03,201l2275,201,2275,203,2281,204,2282,205,2288,219,2305,260,2306,262,2307,265,2308,266,2309,266,2310,264,2312,259,2317,248,2312,248,2297,212,2297,211,2296,209,2296,205,2298,204,2303,203,2303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39,201l2320,201,2320,203,2324,204,2326,205,2326,209,2326,212,2312,248,2317,248,2330,214,2334,205,2335,204,2339,203,2339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68,209l2355,209,2356,211,2356,260,2354,261,2345,262,2345,264,2378,264,2378,262,2369,261,2368,260,2368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67,200l2345,208,2345,210,2346,210,2351,209,2368,209,2368,200,236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64,169l2357,169,2353,172,2354,180,2357,183,2364,183,2368,180,2368,172,2364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24,263l2395,263,2397,263,2400,264,2404,265,2408,266,2421,266,2424,26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391,243l2389,243,2389,265,2390,265,2394,263,2424,263,2424,262,2404,262,2399,261,2397,257,2394,254,2393,251,2391,24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11,200l2396,200,2389,207,2388,225,2393,231,2418,245,2420,248,2420,259,2416,262,2424,262,2430,258,2430,241,2427,236,2403,222,2399,220,2397,216,2397,207,2401,203,2425,203,2425,203,2421,203,2417,202,2414,201,241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25,203l2416,203,2420,208,2423,220,2425,220,2425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25,201l2423,201,2423,202,2421,203,2425,203,2425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61,209l2448,209,2449,211,2449,260,2447,261,2438,262,2438,264,2471,264,2471,262,2462,261,2461,260,2461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60,200l2438,208,2438,210,2440,210,2444,209,2461,209,2461,200,246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58,169l2450,169,2446,172,2447,180,2450,183,2458,183,2461,180,2461,172,2458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97,204l2489,207,2479,227,2484,251,2499,264,2512,262,2505,262,2500,258,2497,253,2493,245,2491,236,2491,213,2497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522,260l2512,262,2521,262,2522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509,200l2498,204,2519,204,2527,217,2527,252,2522,260,2524,260,2537,245,2535,218,2523,203,250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498,204l2498,204,2497,204,2498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567,208l2554,208,2555,210,2555,260,2554,261,2547,262,2547,264,2576,264,2576,262,2569,261,2567,260,2567,216,2572,211,2567,211,2567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603,208l2588,208,2592,212,2592,259,2590,261,2583,262,2583,264,2612,264,2612,262,2605,261,2603,260,2603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597,200l2580,200,2576,202,2567,211,2572,211,2574,209,2577,208,2603,208,259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566,200l2559,202,2554,204,2546,206,2546,209,2550,208,2567,208,2567,200,256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805,170l2802,170,2773,239,2764,259,2762,261,2755,261,2755,264,2783,264,2783,261,2776,261,2774,260,2774,254,2774,252,2781,234,2833,234,2830,228,2783,228,2799,190,2813,190,2805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833,234l2818,234,2823,247,2825,251,2826,254,2826,260,2824,261,2816,261,2816,264,2852,264,2852,261,2846,261,2844,260,2839,249,2833,23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813,190l2799,190,2816,228,2830,228,2813,19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877,208l2865,208,2866,210,2866,260,2864,262,2856,262,2856,264,2887,264,2887,262,2880,262,2878,260,2878,215,2880,213,2882,211,2877,211,2877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912,207l2900,207,2903,212,2903,260,2902,261,2894,262,2894,264,2925,264,2925,262,2917,262,2915,260,2915,215,2918,212,2914,212,2912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952,207l2938,207,2941,211,2941,260,2940,261,2932,262,2932,264,2962,264,2962,262,2954,261,2952,259,2952,208,2952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947,200l2928,200,2921,204,2914,212,2918,212,2919,210,2924,207,2952,207,294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906,200l2893,200,2889,202,2877,211,2882,211,2883,210,2889,207,2912,207,2911,204,290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2876,200l2869,203,2864,204,2857,206,2857,209,2859,208,2865,208,2877,208,2877,200,287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08,200l2990,200,2983,203,2970,214,2966,223,2966,234,2973,256,2992,265,2999,265,3004,263,3009,259,3013,256,2986,255,2977,244,2977,214,2984,204,3014,204,300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18,242l3011,252,3006,255,3013,255,3016,252,3020,244,3018,24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14,204l3001,204,3003,206,3005,214,3006,218,3008,220,3015,220,3018,218,3018,207,3014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47,209l3034,209,3035,211,3035,260,3034,260,3025,262,3025,264,3059,264,3059,262,3049,262,3047,260,3047,216,3049,213,3047,213,3047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71,209l3057,209,3060,211,3062,213,3064,214,3069,214,3071,211,3071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68,200l3058,200,3054,203,3047,213,3049,213,3053,209,3071,209,3071,203,306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046,200l3039,203,3034,205,3025,207,3025,210,3027,209,3034,209,3047,209,3047,200,304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11,200l3097,200,3090,202,3085,207,3078,213,3074,223,3074,234,3081,257,3100,265,3114,265,3124,257,3125,256,3098,256,3092,252,3088,244,3086,239,3085,234,3084,225,3127,225,3127,221,3085,221,3086,210,3091,205,3119,205,3117,203,311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28,241l3121,252,3115,256,3125,256,3130,242,3128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19,205l3108,205,3111,209,3113,221,3127,221,3126,216,3125,212,3121,208,3119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75,263l3146,263,3148,263,3152,264,3155,265,3159,266,3172,266,3175,26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42,243l3140,243,3140,265,3142,265,3145,263,3175,263,3176,262,3155,262,3151,261,3148,257,3145,254,3144,251,3142,24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63,200l3148,200,3140,207,3140,225,3144,231,3169,245,3172,248,3172,259,3167,262,3176,262,3181,258,3181,241,3178,236,3155,222,3151,220,3149,216,3149,207,3153,203,3176,203,3176,203,3172,203,3169,202,3166,201,316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76,203l3167,203,3171,208,3175,220,3177,220,3176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176,201l3175,201,3174,202,3172,203,3176,203,3176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209,206l3197,206,3197,260,3201,266,3216,266,3221,262,3224,258,3211,258,3209,254,3209,20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224,253l3221,257,3219,258,3224,258,3226,255,3224,25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208,183l3205,187,3200,195,3194,202,3191,202,3189,205,3189,206,3223,206,3223,201,3209,201,3209,185,3208,18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395,172l3367,172,3367,174,3379,175,3381,177,3381,258,3379,261,3367,261,3367,264,3400,264,3400,261,3389,261,3387,258,3387,187,3402,187,3395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402,187l3387,187,3422,264,3424,264,3433,242,3427,242,3402,18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474,184l3459,184,3459,259,3458,261,3447,261,3447,264,3486,264,3486,261,3476,261,3474,259,3474,18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486,172l3458,172,3427,242,3433,242,3459,184,3474,184,3474,177,3475,175,3486,174,3486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12,204l3504,207,3494,227,3499,251,3514,264,3527,262,3520,262,3515,258,3512,253,3508,245,3506,236,3506,213,3512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37,260l3527,262,3536,262,3537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24,200l3513,204,3534,204,3542,217,3542,252,3537,260,3539,260,3552,245,3550,218,3538,203,3524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13,204l3512,204,3512,204,3513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80,177l3567,177,3569,178,3569,261,3581,266,3592,266,3604,261,3587,261,3580,258,3580,214,3583,212,3580,212,3580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06,260l3604,261,3605,261,3606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14,209l3605,209,3612,220,3612,252,3606,260,3612,258,3623,240,3619,213,3614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91,200l3583,205,3580,212,3583,212,3587,209,3614,209,3606,201,359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580,169l3574,171,3570,172,3560,175,3560,177,3567,177,3580,177,3580,169,3580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52,204l3643,207,3633,227,3639,251,3654,264,3667,262,3660,262,3654,258,3652,253,3648,245,3645,236,3645,213,3652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77,260l3667,262,3676,262,3677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64,200l3653,204,3674,204,3682,217,3682,252,3677,260,3678,260,3692,245,3689,218,3678,203,3664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653,204l3652,204,3652,204,3653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20,206l3708,206,3708,260,3713,266,3728,266,3733,262,3735,258,3722,258,3720,254,3720,20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36,253l3733,257,3730,258,3735,258,3737,255,3736,25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19,183l3716,187,3711,195,3705,202,3703,202,3700,205,3701,206,3734,206,3734,201,3720,201,3720,185,3719,18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62,209l3749,209,3751,211,3751,260,3749,261,3740,262,3740,264,3773,264,3773,262,3763,261,3762,260,3762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62,200l3740,208,3740,210,3741,210,3746,209,3762,209,3762,200,376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759,169l3751,169,3748,172,3748,180,3751,183,3759,183,3762,180,3762,172,3759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808,201l3779,201,3779,203,3785,203,3787,205,3791,212,3805,232,3789,255,3784,261,3783,262,3778,262,3778,264,3799,264,3799,262,3795,262,3793,261,3793,259,3794,257,3807,237,3820,237,3814,226,3817,222,3811,222,3809,219,3805,213,3802,208,3802,205,3804,204,3808,203,3808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820,237l3807,237,3820,256,3820,259,3820,261,3819,262,3815,262,3815,264,3843,264,3843,262,3839,262,3836,260,3831,254,3820,23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3836,201l3814,201,3814,203,3819,204,3820,205,3820,208,3818,211,3814,216,3813,219,3811,222,3817,222,3828,206,3832,204,3836,203,3836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61,172l3987,172,3987,174,3997,175,3999,177,3999,259,3998,261,3987,261,3987,264,4026,264,4026,261,4015,261,4013,259,4013,218,4052,218,4052,213,4013,213,4013,178,4014,177,4061,177,4061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52,218l4045,218,4047,221,4049,232,4052,232,4052,21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52,200l4049,200,4047,211,4045,213,4052,213,405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61,177l4053,177,4056,179,4058,192,4061,192,4061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84,204l4075,207,4065,227,4071,251,4086,264,4099,262,4092,262,4086,258,4084,253,4080,245,4077,236,4077,213,4084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09,260l4099,262,4108,262,4109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96,200l4085,204,4106,204,4114,217,4114,252,4109,260,4110,260,4124,245,4121,218,4110,203,409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085,204l4084,204,4084,204,4085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73,263l4144,263,4146,263,4149,264,4153,265,4157,266,4170,266,4173,26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40,243l4138,243,4138,265,4140,265,4143,263,4173,263,4174,262,4153,262,4149,261,4146,257,4143,254,4142,251,4140,24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60,200l4146,200,4138,207,4138,225,4142,231,4167,245,4169,248,4169,259,4165,262,4174,262,4179,258,4179,241,4176,236,4152,222,4148,220,4146,216,4146,207,4151,203,4174,203,4174,203,4170,203,4166,202,4163,201,416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74,203l4165,203,4169,208,4172,220,4174,220,4174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174,201l4172,201,4172,202,4170,203,4174,203,4174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31,200l4212,200,4205,203,4192,214,4188,223,4188,234,4195,256,4214,265,4221,265,4227,263,4232,259,4235,256,4208,255,4199,244,4199,214,4207,204,4237,204,423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40,242l4234,252,4229,255,4236,255,4238,252,4242,244,4240,24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37,204l4223,204,4225,206,4227,214,4228,218,4231,220,4237,220,4240,218,4240,207,4237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93,203l4283,203,4287,207,4287,223,4252,246,4252,259,4258,266,4273,266,4278,263,4284,257,4268,257,4264,253,4264,238,4270,233,4287,227,4298,227,4298,215,4297,211,4293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98,255l4287,255,4288,263,4290,266,4301,266,4303,264,4308,259,4308,258,4299,258,4298,256,4298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308,255l4306,257,4304,258,4308,258,4308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98,227l4287,227,4287,251,4286,253,4280,256,4276,257,4284,257,4287,255,4298,255,4298,22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286,200l4265,200,4255,207,4255,219,4257,222,4264,222,4267,219,4267,215,4266,211,4266,206,4271,203,4293,203,4292,203,428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332,208l4319,208,4320,210,4321,260,4319,262,4311,262,4311,264,4342,264,4342,262,4334,262,4332,260,4332,215,4334,213,4337,211,4332,211,4332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367,207l4355,207,4358,212,4358,260,4356,261,4349,262,4349,264,4380,264,4380,262,4372,262,4370,260,4370,215,4373,212,4368,212,4367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406,207l4393,207,4395,211,4395,260,4394,261,4386,262,4386,264,4417,264,4417,262,4413,262,4409,261,4407,259,4407,208,4406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402,200l4383,200,4376,204,4368,212,4373,212,4374,210,4379,207,4406,207,440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361,200l4347,200,4343,202,4332,211,4337,211,4338,210,4344,207,4367,207,4366,204,436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331,200l4324,203,4319,204,4311,206,4311,209,4313,208,4319,208,4332,208,4332,200,433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596,172l4559,172,4559,174,4566,175,4568,177,4574,189,4608,266,4610,266,4620,242,4612,242,4591,195,4587,184,4585,181,4585,176,4587,175,4596,174,4596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674,209l4661,209,4662,211,4662,260,4661,261,4651,262,4651,264,4684,264,4684,262,4675,261,4674,260,4674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654,172l4625,172,4625,174,4633,175,4635,176,4635,183,4634,186,4612,242,4620,242,4641,187,4646,176,4647,175,4654,174,4654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673,200l4652,208,4652,210,4653,210,4658,209,4674,209,4674,200,467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671,169l4663,169,4660,172,4660,180,4663,183,4671,183,4674,180,4674,172,4671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14,201l4687,201,4687,203,4692,204,4693,205,4700,219,4716,260,4717,262,4718,265,4719,266,4721,266,4722,264,4728,248,4723,248,4709,212,4708,211,4708,209,4708,205,4709,204,4714,203,4714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51,201l4731,201,4731,203,4736,204,4738,205,4738,209,4737,212,4723,248,4728,248,4742,214,4746,205,4747,204,4751,203,4751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74,204l4766,207,4756,227,4761,251,4776,264,4789,262,4782,262,4777,258,4774,253,4770,245,4768,236,4768,213,4774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99,260l4789,262,4798,262,4799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86,200l4775,204,4796,204,4804,217,4804,252,4799,260,4801,260,4814,245,4812,218,4800,203,478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775,204l4774,204,4774,204,4775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842,206l4831,206,4831,260,4835,266,4850,266,4855,262,4858,258,4844,258,4842,254,4842,20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858,253l4855,257,4853,258,4858,258,4860,255,4858,25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841,183l4839,187,4833,195,4827,202,4825,202,4823,205,4823,206,4856,206,4856,201,4842,201,4842,185,4841,18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00,200l4885,200,4879,202,4874,207,4867,213,4863,223,4863,234,4870,257,4888,265,4903,265,4913,257,4914,256,4887,256,4881,252,4877,244,4874,239,4874,234,4873,225,4916,225,4916,221,4874,221,4875,210,4880,205,4908,205,4906,203,490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17,241l4910,252,4904,256,4914,256,4919,242,4917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08,205l4897,205,4900,209,4902,221,4916,221,4915,216,4914,212,4910,208,4908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45,177l4932,177,4933,179,4933,260,4933,260,4923,262,4923,264,4955,264,4955,262,4947,262,4945,260,4945,229,4958,229,4957,228,4945,228,4945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58,229l4945,229,4965,256,4966,257,4967,260,4964,262,4962,262,4962,264,4992,264,4992,262,4986,262,4982,259,4976,252,4958,22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89,201l4960,201,4960,203,4966,203,4967,204,4967,207,4966,209,4964,211,4945,228,4957,228,4954,225,4968,212,4977,205,4983,204,4985,203,4989,203,4989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4944,169l4939,171,4923,175,4923,177,4926,177,4945,177,4945,169,4944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175,172l5133,172,5133,174,5145,175,5147,177,5147,259,5145,261,5133,261,5133,264,5175,264,5175,261,5163,261,5161,259,5161,177,5163,175,5175,174,5175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00,208l5187,208,5188,210,5188,260,5187,261,5180,262,5180,264,5209,264,5209,262,5202,261,5200,260,5200,216,5205,211,5200,211,5200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36,208l5221,208,5225,212,5225,259,5223,261,5216,262,5216,264,5245,264,5245,262,5238,261,5237,260,5236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30,200l5214,200,5209,202,5200,211,5205,211,5207,209,5210,208,5236,208,523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199,200l5192,202,5187,204,5180,206,5180,209,5183,208,5200,208,5200,200,519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69,206l5257,206,5257,260,5261,266,5276,266,5281,262,5284,258,5271,258,5269,254,5269,20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84,253l5281,257,5279,258,5284,258,5286,255,5284,25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268,183l5265,187,5259,195,5253,202,5251,202,5249,205,5249,206,5283,206,5283,201,5269,201,5269,185,5268,18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311,177l5298,177,5299,179,5299,260,5298,261,5289,262,5289,264,5322,264,5322,262,5313,261,5311,260,5311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311,169l5303,171,5298,173,5288,175,5288,177,5289,177,5294,177,5311,177,5311,169,5311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07,261l5564,261,5567,262,5569,263,5575,265,5580,266,5602,266,5607,26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555,236l5552,236,5556,266,5559,266,5559,263,5561,261,5607,261,5608,261,5571,261,5562,253,5555,23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584,170l5574,170,5568,172,5558,181,5556,186,5556,205,5562,213,5587,226,5595,232,5598,237,5599,239,5600,242,5600,255,5593,261,5608,261,5614,255,5614,241,5608,225,5588,210,5574,202,5568,196,5568,181,5574,176,5609,176,5609,175,5599,175,5597,174,5595,173,5589,171,5584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09,176l5588,176,5594,178,5604,188,5605,191,5608,200,5611,200,5609,17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08,170l5605,170,5605,173,5603,175,5609,175,5608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69,200l5651,200,5643,203,5631,214,5627,223,5627,234,5634,256,5652,265,5660,265,5665,263,5670,259,5674,256,5646,255,5638,244,5638,214,5645,204,5675,204,566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79,242l5672,252,5667,255,5674,255,5677,252,5681,244,5679,24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675,204l5662,204,5663,206,5666,214,5667,218,5669,220,5676,220,5679,218,5679,207,5675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07,177l5694,177,5695,178,5695,260,5695,261,5687,262,5687,264,5717,264,5717,262,5709,261,5707,260,5707,216,5711,212,5707,212,5707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45,207l5730,207,5733,213,5733,260,5732,261,5724,262,5724,264,5753,264,5753,262,5746,261,5745,260,5745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39,200l5719,200,5714,203,5707,212,5711,212,5713,210,5717,207,5745,207,573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06,169l5702,171,5698,172,5690,174,5687,175,5687,177,5694,177,5707,177,5707,169,5706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77,208l5765,208,5766,210,5766,260,5765,261,5758,262,5758,264,5787,264,5787,262,5780,261,5778,260,5778,216,5782,211,5777,211,5777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814,208l5799,208,5802,212,5802,259,5801,261,5794,262,5794,264,5823,264,5823,262,5816,261,5814,260,5814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808,200l5791,200,5787,202,5777,211,5782,211,5785,209,5788,208,5814,208,580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776,200l5770,202,5765,204,5757,206,5757,209,5761,208,5777,208,5777,200,577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865,200l5850,200,5844,202,5839,207,5832,213,5828,223,5828,234,5835,257,5854,265,5868,265,5878,257,5879,256,5852,256,5846,252,5842,244,5840,239,5839,234,5838,225,5881,225,5881,221,5839,221,5840,210,5845,205,5873,205,5871,203,5865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882,241l5875,252,5869,256,5879,256,5884,242,5882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873,205l5862,205,5865,209,5867,221,5881,221,5880,216,5879,212,5875,208,5873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12,209l5899,209,5900,211,5900,260,5899,261,5889,262,5889,264,5922,264,5922,262,5913,261,5912,260,5912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11,200l5889,208,5889,210,5891,210,5895,209,5912,209,5912,200,591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09,169l5901,169,5898,172,5898,180,5901,183,5909,183,5912,180,5912,172,5909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48,205l5940,208,5930,228,5935,254,5949,265,5963,266,5968,263,5971,258,5949,258,5941,247,5941,214,5948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94,256l5986,256,5973,256,5973,265,5973,266,5994,258,5994,25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64,200l5958,200,5949,204,5966,204,5973,210,5973,250,5970,254,5968,257,5964,258,5971,258,5973,256,5986,256,5985,255,5985,206,5973,206,5968,201,5964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85,177l5972,177,5973,178,5973,206,5985,206,5985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49,204l5948,204,5948,205,5949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5984,169l5977,171,5972,173,5963,175,5963,177,5972,177,5985,177,5985,169,5984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035,200l6021,200,6014,202,6009,207,6002,213,5999,223,5999,234,6005,257,6024,265,6038,265,6048,257,6049,256,6023,256,6017,252,6012,244,6010,239,6009,234,6009,225,6052,225,6051,221,6009,221,6011,210,6015,205,6043,205,6041,203,6035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052,241l6045,252,6039,256,6049,256,6054,242,6052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043,205l6032,205,6036,209,6037,221,6051,221,6051,216,6049,212,6046,208,6043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079,209l6066,209,6067,211,6068,260,6067,260,6058,262,6058,264,6091,264,6091,262,6082,262,6079,260,6079,216,6082,213,6079,213,6079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104,209l6089,209,6093,211,6095,213,6097,214,6102,214,6104,211,6104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101,200l6090,200,6086,203,6079,213,6082,213,6085,209,6104,209,6104,203,610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079,200l6071,203,6066,205,6058,207,6058,210,6060,209,6066,209,6079,209,6079,200,607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282,189l6264,189,6326,266,6328,266,6328,239,6322,239,6282,18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269,172l6245,172,6245,174,6251,174,6253,176,6258,182,6258,258,6256,261,6245,261,6245,264,6277,264,6277,261,6267,261,6264,258,6264,189,6282,189,6269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342,172l6309,172,6309,174,6314,175,6316,175,6318,177,6321,179,6322,184,6322,239,6328,239,6330,179,6342,174,6342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384,200l6369,200,6363,202,6358,207,6351,213,6347,223,6347,234,6354,257,6372,265,6387,265,6397,257,6398,256,6371,256,6365,252,6361,244,6359,239,6358,234,6357,225,6400,225,6400,221,6358,221,6359,210,6364,205,6392,205,6390,203,6384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401,241l6394,252,6388,256,6398,256,6403,242,6401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392,205l6381,205,6384,209,6386,221,6400,221,6399,216,6398,212,6394,208,6392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427,206l6415,206,6415,260,6420,266,6435,266,6440,262,6442,258,6429,258,6427,254,6427,20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443,253l6440,257,6437,258,6442,258,6445,255,6443,25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426,183l6423,187,6418,195,6412,202,6410,202,6407,205,6408,206,6441,206,6441,201,6427,201,6427,185,6426,18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03,170l6497,170,6475,175,6458,188,6450,209,6451,234,6458,249,6475,261,6495,266,6518,263,6524,260,6501,260,6481,255,6468,238,6467,215,6467,209,6471,193,6481,179,6490,175,6531,175,6531,174,6520,174,6518,174,6516,173,6509,171,6503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43,215l6508,215,6508,217,6514,218,6515,218,6517,219,6519,220,6520,224,6520,257,6512,260,6524,260,6533,256,6534,220,6535,218,6543,217,6543,21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31,175l6507,175,6514,178,6519,183,6523,187,6526,191,6529,199,6532,199,6531,17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31,170l6528,170,6527,172,6525,174,6531,174,6531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85,200l6571,200,6564,202,6552,213,6549,223,6549,234,6555,257,6574,265,6588,265,6598,257,6599,256,6572,256,6566,252,6562,244,6560,239,6559,234,6559,225,6602,225,6601,221,6559,221,6560,210,6565,205,6593,205,6591,203,6585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02,241l6595,252,6589,256,6599,256,6604,242,6602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593,205l6582,205,6586,209,6587,221,6601,221,6600,216,6599,212,6596,208,6593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53,203l6643,203,6647,207,6647,223,6612,246,6612,259,6618,266,6633,266,6639,263,6645,257,6628,257,6624,253,6624,238,6630,233,6647,227,6658,227,6658,215,6658,211,6653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58,255l6647,255,6648,263,6650,266,6661,266,6664,264,6669,259,6669,258,6659,258,6658,256,6658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69,255l6666,257,6665,258,6669,258,6669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58,227l6647,227,6647,251,6646,253,6640,256,6636,257,6645,257,6647,255,6658,255,6658,22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47,200l6625,200,6615,207,6615,219,6618,222,6624,222,6627,219,6627,215,6627,211,6626,206,6631,203,6653,203,6653,203,664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91,209l6678,209,6679,211,6679,260,6679,260,6670,262,6670,264,6703,264,6703,262,6694,262,6691,260,6691,216,6694,213,6691,213,6691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716,209l6701,209,6705,211,6707,213,6708,214,6714,214,6716,211,6716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713,200l6702,200,6698,203,6691,213,6694,213,6697,209,6716,209,6716,203,671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691,200l6683,203,6678,205,6670,207,6670,210,6672,209,6678,209,6691,209,6691,200,669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12,170l6894,170,6883,174,6864,190,6859,203,6859,232,6863,244,6870,252,6878,261,6891,266,6905,266,6926,262,6929,260,6901,260,6893,257,6879,245,6875,232,6875,217,6880,193,6895,178,6916,175,6940,175,6940,174,6930,174,6928,174,6926,173,6919,171,6912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41,246l6930,256,6921,260,6929,260,6942,250,6941,246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40,175l6916,175,6923,178,6933,188,6936,192,6938,201,6941,201,6940,17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40,170l6937,170,6936,173,6934,174,6940,174,6940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71,204l6962,207,6952,227,6958,251,6973,264,6986,262,6979,262,6974,258,6971,253,6967,245,6965,236,6965,213,6971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96,260l6986,262,6995,262,6996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83,200l6972,204,6993,204,7001,217,7001,252,6996,260,6997,260,7011,245,7008,218,6997,203,698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6972,204l6971,204,6971,204,6972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041,208l7028,208,7029,210,7030,260,7028,262,7020,262,7020,264,7051,264,7051,262,7043,262,7041,260,7041,215,7043,213,7046,211,7041,211,7041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076,207l7064,207,7067,212,7067,260,7066,261,7058,262,7058,264,7089,264,7089,262,7081,262,7079,260,7079,215,7082,212,7077,212,7076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15,207l7102,207,7104,211,7104,260,7103,261,7095,262,7095,264,7126,264,7126,262,7118,261,7116,259,7116,208,7115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11,200l7092,200,7085,204,7077,212,7082,212,7083,210,7088,207,7115,207,711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070,200l7056,200,7052,202,7041,211,7046,211,7047,210,7053,207,7076,207,7075,204,707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040,200l7033,203,7028,204,7020,206,7020,209,7022,208,7028,208,7041,208,7041,200,7040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49,208l7137,208,7138,210,7138,260,7136,262,7128,262,7128,264,7159,264,7159,262,7152,262,7150,260,7150,215,7152,213,7154,211,7149,211,7149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84,207l7172,207,7176,212,7176,260,7174,261,7166,262,7166,264,7197,264,7197,262,7189,262,7187,260,7187,215,7190,212,7186,212,7184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224,207l7210,207,7213,211,7213,260,7212,261,7204,262,7204,264,7234,264,7234,262,7231,262,7226,261,7225,259,7224,208,7224,20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219,200l7200,200,7193,204,7186,212,7190,212,7191,210,7196,207,7224,207,721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78,200l7165,200,7161,202,7149,211,7154,211,7155,210,7161,207,7184,207,7183,204,717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148,200l7141,203,7137,204,7129,206,7129,209,7131,208,7137,208,7149,208,7149,200,714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50,172l7376,172,7376,174,7386,175,7388,177,7388,259,7386,261,7376,261,7376,264,7451,264,7453,259,7410,259,7404,258,7403,257,7402,257,7402,256,7402,218,7442,218,7442,213,7402,213,7402,178,7403,177,7450,177,7450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57,241l7454,241,7447,256,7441,259,7453,259,7457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42,218l7435,218,7437,220,7439,232,7442,232,7442,21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42,200l7439,200,7438,205,7437,207,7434,212,7430,213,7442,213,744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50,177l7441,177,7444,179,7447,192,7450,192,7450,17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492,201l7463,201,7463,203,7468,203,7470,205,7475,212,7488,232,7472,255,7468,261,7466,262,7462,262,7462,264,7482,264,7482,262,7478,262,7476,261,7476,259,7477,257,7479,254,7490,237,7504,237,7497,226,7500,222,7494,222,7492,219,7488,213,7486,208,7486,205,7487,204,7492,203,7492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04,237l7490,237,7503,256,7504,259,7504,261,7503,262,7498,262,7498,264,7526,264,7526,262,7522,262,7519,260,7515,254,7504,23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20,201l7498,201,7498,203,7502,204,7503,205,7503,208,7502,211,7497,216,7496,219,7494,222,7500,222,7511,206,7515,204,7520,203,7520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75,203l7565,203,7569,207,7569,223,7548,232,7545,233,7536,241,7534,246,7534,259,7540,266,7555,266,7561,263,7567,257,7550,257,7547,253,7547,238,7552,233,7569,227,7580,227,7580,215,7580,211,7575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80,255l7569,255,7570,263,7573,266,7583,266,7586,264,7591,259,7591,258,7581,258,7580,256,7580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91,255l7588,257,7587,258,7591,258,7591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80,227l7569,227,7569,251,7568,253,7562,256,7558,257,7567,257,7569,255,7580,255,7580,22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569,200l7547,200,7537,207,7537,219,7540,222,7546,222,7549,219,7549,215,7549,211,7549,206,7553,203,7575,203,7575,203,756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37,200l7618,200,7611,203,7598,214,7595,223,7595,234,7602,256,7620,265,7627,265,7633,263,7638,259,7642,256,7614,255,7605,244,7605,214,7613,204,7643,204,7637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47,242l7640,252,7635,255,7642,255,7644,252,7649,244,7647,24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43,204l7629,204,7631,206,7633,214,7634,218,7637,220,7644,220,7646,218,7647,207,7643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712,255l7701,255,7701,289,7698,291,7688,292,7688,294,7721,294,7721,292,7713,291,7712,290,7712,25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75,205l7668,207,7657,227,7661,254,7674,265,7687,266,7694,262,7699,257,7682,257,7679,256,7676,253,7671,249,7668,240,7668,214,7675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93,200l7687,200,7677,204,7696,204,7701,208,7701,250,7700,252,7698,253,7696,255,7691,257,7699,257,7701,255,7712,255,7712,205,7703,205,7697,201,769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712,200l7711,200,7703,205,7712,205,771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677,204l7676,204,7675,205,7677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902,172l7864,172,7864,174,7871,175,7873,177,7879,189,7914,266,7916,266,7925,242,7918,242,7897,195,7892,184,7891,181,7891,176,7893,175,7902,174,7902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979,209l7967,209,7968,211,7968,260,7966,261,7957,262,7957,264,7990,264,7990,262,7981,261,7979,260,7979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959,172l7931,172,7931,174,7938,175,7941,176,7941,183,7940,186,7918,242,7925,242,7947,187,7951,176,7953,175,7959,174,7959,172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979,200l7957,208,7957,210,7958,210,7963,209,7979,209,7979,200,797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7976,169l7969,169,7966,172,7966,180,7968,183,7976,183,7980,180,7980,172,7976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36,263l8007,263,8009,263,8012,264,8016,265,8020,266,8033,266,8036,26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03,243l8001,243,8001,265,8002,265,8006,263,8036,263,8036,262,8016,262,8011,261,8009,257,8006,254,8005,251,8003,24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23,200l8008,200,8001,207,8000,225,8005,231,8030,245,8032,248,8032,259,8028,262,8036,262,8042,258,8042,241,8039,236,8015,222,8011,220,8009,216,8009,207,8013,203,8037,203,8037,203,8033,203,8029,202,8026,201,802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37,203l8028,203,8032,208,8035,220,8037,220,8037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37,201l8035,201,8035,202,8033,203,8037,203,8037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73,209l8060,209,8061,211,8061,260,8059,261,8050,262,8050,264,8083,264,8083,262,8074,261,8073,260,8073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72,200l8050,208,8050,210,8051,210,8056,209,8073,209,8073,200,8072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069,169l8062,169,8058,172,8059,180,8062,183,8069,183,8073,180,8073,172,8069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09,204l8101,207,8091,227,8096,251,8111,264,8124,262,8117,262,8112,258,8109,253,8105,245,8103,236,8103,213,8109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34,260l8124,262,8133,262,8134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21,200l8110,204,8131,204,8139,217,8139,252,8134,260,8136,260,8149,245,8147,218,8135,203,812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10,204l8109,204,8109,204,8110,20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79,208l8166,208,8167,210,8167,260,8166,261,8159,262,8159,264,8188,264,8188,262,8181,261,8179,260,8179,216,8184,211,8179,211,8179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215,208l8200,208,8204,212,8204,259,8202,261,8195,262,8195,264,8224,264,8224,262,8217,261,8215,260,8215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209,200l8192,200,8188,202,8179,211,8184,211,8186,209,8189,208,8215,208,820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178,200l8171,202,8166,204,8158,206,8158,209,8162,208,8179,208,8179,200,8178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02,170l8499,170,8470,239,8461,259,8460,261,8453,261,8453,264,8481,264,8481,261,8474,261,8471,260,8471,254,8472,252,8479,234,8530,234,8528,228,8481,228,8497,190,8511,190,8502,17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30,234l8515,234,8521,247,8523,251,8523,254,8524,260,8521,261,8514,261,8514,264,8549,264,8549,261,8543,261,8542,260,8537,249,8530,234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11,190l8497,190,8513,228,8528,228,8511,19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74,209l8561,209,8562,211,8562,290,8561,291,8552,292,8552,294,8586,294,8586,292,8576,292,8574,290,8574,260,8579,260,8574,256,8574,213,8578,211,8574,211,8574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79,260l8574,260,8579,264,8582,266,8588,266,8598,261,8582,261,8579,26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608,208l8598,208,8605,219,8605,251,8598,261,8606,258,8616,238,8612,211,8608,208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86,200l8580,203,8574,211,8578,211,8582,208,8608,208,8598,200,8586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573,200l8565,203,8561,205,8553,207,8553,209,8561,209,8574,209,8574,200,8573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661,200l8647,200,8640,202,8635,207,8629,213,8625,223,8625,234,8632,257,8650,265,8664,265,8675,257,8675,256,8649,256,8643,252,8639,244,8636,239,8635,234,8635,225,8678,225,8677,221,8635,221,8637,210,8641,205,8669,205,8668,203,8661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678,241l8672,252,8666,256,8675,256,8680,242,8678,24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669,205l8658,205,8662,209,8664,221,8677,221,8677,216,8675,212,8672,208,8669,205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13,201l8685,201,8685,203,8690,203,8692,205,8697,212,8710,232,8694,255,8690,261,8688,262,8684,262,8684,264,8704,264,8704,262,8700,262,8698,261,8698,259,8699,257,8701,254,8712,237,8725,237,8719,226,8722,222,8716,222,8714,219,8710,213,8707,208,8707,205,8709,204,8713,203,8713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25,237l8712,237,8725,256,8726,259,8726,261,8725,262,8720,262,8720,264,8748,264,8748,262,8744,262,8741,260,8737,254,8725,237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42,201l8720,201,8720,203,8724,204,8725,205,8725,208,8723,211,8719,216,8718,219,8716,222,8722,222,8731,208,8733,206,8737,204,8742,203,8742,201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76,209l8763,209,8764,211,8764,260,8763,261,8753,262,8753,264,8786,264,8786,262,8777,261,8776,260,8776,20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75,200l8754,208,8754,210,8755,210,8760,209,8776,209,8776,200,8775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73,169l8765,169,8762,172,8762,180,8765,183,8773,183,8776,180,8776,172,8773,169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832,263l8803,263,8805,263,8808,264,8812,265,8816,266,8829,266,8832,26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799,243l8797,243,8797,265,8799,265,8802,263,8832,263,8833,262,8812,262,8808,261,8802,254,8801,251,8799,24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819,200l8805,200,8797,207,8797,225,8801,231,8826,245,8828,248,8828,259,8824,262,8833,262,8838,257,8838,241,8835,236,8811,222,8808,220,8805,216,8805,207,8810,203,8833,203,8833,203,8829,203,8826,202,8822,201,8819,200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833,203l8824,203,8828,208,8832,220,8834,220,8833,203xe" filled="true" fillcolor="#000000" stroked="false">
                <v:path arrowok="t"/>
                <v:fill type="solid"/>
              </v:shape>
              <v:shape style="position:absolute;left:1473;top:169;width:7366;height:126" coordorigin="1473,169" coordsize="7366,126" path="m8833,201l8832,201,8831,202,8829,203,8833,203,8833,201xe" filled="true" fillcolor="#000000" stroked="false">
                <v:path arrowok="t"/>
                <v:fill type="solid"/>
              </v:shape>
              <v:shape style="position:absolute;left:76;top:168;width:839;height:98" type="#_x0000_t75" stroked="false">
                <v:imagedata r:id="rId34" o:title=""/>
              </v:shape>
            </v:group>
            <v:group style="position:absolute;left:4;top:314;width:8910;height:2" coordorigin="4,314" coordsize="8910,2">
              <v:shape style="position:absolute;left:4;top:314;width:8910;height:2" coordorigin="4,314" coordsize="8910,0" path="m4,314l8914,314e" filled="false" stroked="true" strokeweight=".398pt" strokecolor="#000000">
                <v:path arrowok="t"/>
              </v:shape>
              <v:shape style="position:absolute;left:76;top:330;width:1241;height:250" type="#_x0000_t75" stroked="false">
                <v:imagedata r:id="rId35" o:title=""/>
              </v:shape>
            </v:group>
            <v:group style="position:absolute;left:1397;top:318;width:2;height:153" coordorigin="1397,318" coordsize="2,153">
              <v:shape style="position:absolute;left:1397;top:318;width:2;height:153" coordorigin="1397,318" coordsize="0,153" path="m1397,471l1397,318e" filled="false" stroked="true" strokeweight=".398pt" strokecolor="#000000">
                <v:path arrowok="t"/>
              </v:shape>
            </v:group>
            <v:group style="position:absolute;left:1475;top:329;width:7031;height:116" coordorigin="1475,329" coordsize="7031,116">
              <v:shape style="position:absolute;left:1475;top:329;width:7031;height:116" coordorigin="1475,329" coordsize="7031,116" path="m1530,341l1510,341,1518,349,1518,361,1513,378,1500,397,1475,423,1475,425,1529,425,1534,415,1489,415,1525,377,1530,366,1530,342,1530,34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535,405l1530,413,1528,415,1534,415,1537,406,1535,40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519,331l1497,331,1489,334,1484,339,1480,344,1478,349,1475,359,1478,359,1484,346,1489,341,1530,341,1519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599,341l1580,341,1588,349,1588,361,1583,378,1570,397,1545,423,1545,425,1599,425,1603,415,1558,415,1594,377,1600,366,1600,342,1599,34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605,405l1600,413,1598,415,1603,415,1607,406,1605,40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588,331l1566,331,1559,334,1554,339,1549,344,1547,349,1545,359,1548,359,1553,346,1558,341,1599,341,1588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659,331l1630,331,1619,340,1619,362,1622,366,1636,379,1621,390,1618,395,1618,418,1629,427,1662,427,1666,423,1636,423,1629,415,1629,394,1632,388,1640,382,1662,382,1651,373,1655,371,1647,371,1634,363,1629,356,1629,340,1636,335,1664,335,1659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662,382l1640,382,1648,388,1658,395,1662,400,1662,417,1656,423,1666,423,1672,418,1672,393,1668,386,1662,38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664,335l1654,335,1660,341,1660,358,1656,365,1647,371,1655,371,1665,366,1669,360,1669,339,1664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707,425l1700,425,1702,427,1702,432,1698,437,1690,442,1692,445,1701,440,1707,432,1707,42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702,411l1691,411,1688,414,1688,423,1691,426,1696,426,1699,426,1700,425,1707,425,1707,416,1702,41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750,331l1718,376,1721,399,1728,416,1735,424,1742,427,1757,427,1763,425,1764,423,1750,423,1738,416,1732,392,1734,359,1740,340,1749,334,1750,334,1760,334,1751,331,175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760,334l1750,334,1762,342,1767,365,1766,399,1760,418,1750,423,1764,423,1768,420,1777,404,1781,382,1777,355,1767,337,1760,33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834,331l1805,331,1793,340,1793,362,1796,366,1811,379,1796,390,1792,395,1792,418,1803,427,1836,427,1841,423,1810,423,1803,415,1803,394,1806,388,1814,382,1836,382,1825,373,1830,371,1821,371,1809,363,1804,356,1804,340,1810,335,1838,335,1834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836,382l1814,382,1823,388,1833,395,1836,400,1836,417,1830,423,1841,423,1847,418,1847,393,1842,386,1836,38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838,335l1828,335,1834,341,1834,358,1830,365,1821,371,1830,371,1839,366,1844,360,1844,339,1838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890,331l1858,376,1860,399,1867,416,1874,424,1881,427,1896,427,1902,425,1904,423,1890,423,1877,416,1872,392,1873,359,1879,340,1889,334,1889,334,1899,334,1890,331,189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1899,334l1889,334,1901,342,1907,365,1905,399,1900,418,1890,423,1904,423,1907,420,1917,404,1921,382,1917,355,1906,337,1899,33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126,384l2114,384,2105,404,2090,418,2072,428,2087,426,2095,424,2105,417,2119,402,2126,38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098,331l2078,338,2068,358,2074,383,2090,392,2101,392,2106,390,2111,386,2087,386,2081,376,2081,351,2083,343,2086,339,2088,336,2092,335,2108,335,2098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108,335l2114,347,2114,378,2114,380,2112,381,2108,384,2103,386,2111,386,2114,384,2126,384,2126,383,2123,354,2113,337,2108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161,425l2153,425,2155,427,2155,432,2151,437,2144,442,2145,445,2154,440,2160,432,2161,42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156,411l2145,411,2141,414,2141,423,2144,426,2149,426,2152,426,2153,425,2161,425,2161,416,2156,41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27,341l2207,341,2215,349,2215,361,2211,378,2198,397,2172,423,2172,425,2227,425,2231,415,2186,415,2222,377,2227,366,2227,342,2227,34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33,405l2228,413,2226,415,2231,415,2234,406,2233,40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16,331l2194,331,2187,334,2181,339,2177,344,2175,349,2173,359,2175,359,2181,346,2186,341,2227,341,2216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90,402l2279,402,2279,425,2290,425,2290,40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90,331l2283,331,2240,393,2240,402,2304,402,2304,393,2245,393,2279,345,2290,345,229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290,345l2279,345,2279,393,2290,393,2290,34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321,414l2316,414,2314,416,2314,424,2320,427,2340,427,2351,423,2353,422,2336,422,2333,421,2328,418,2324,415,2321,41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363,339l2346,339,2352,345,2352,359,2350,364,2342,372,2339,374,2329,377,2329,379,2337,379,2340,379,2344,381,2352,384,2358,392,2358,413,2350,422,2353,422,2364,412,2368,404,2368,387,2366,381,2362,377,2359,374,2356,372,2350,369,2360,363,2363,357,2363,33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354,331l2334,331,2328,333,2319,341,2317,345,2314,353,2316,354,2322,344,2328,339,2363,339,2363,339,2354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767,413l2760,413,2758,415,2758,424,2764,427,2787,427,2797,423,2798,422,2781,422,2779,421,2774,418,2770,415,2767,41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813,329l2811,332,2810,333,2778,333,2762,366,2762,367,2764,368,2768,368,2774,369,2796,376,2803,384,2803,411,2795,422,2798,422,2804,416,2810,410,2813,402,2813,381,2810,375,2797,362,2789,359,2773,356,2779,344,2808,344,2809,344,2814,330,2813,32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850,425l2843,425,2845,427,2845,432,2841,437,2833,442,2835,445,2844,440,2850,432,2850,42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845,411l2834,411,2831,414,2831,423,2834,426,2839,426,2842,426,2843,425,2850,425,2850,416,2845,41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910,402l2899,402,2899,425,2910,425,2910,40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910,331l2903,331,2860,393,2860,402,2924,402,2924,393,2865,393,2899,345,2910,345,291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910,345l2899,345,2899,393,2910,393,2910,34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941,413l2934,413,2932,415,2932,424,2939,427,2961,427,2971,423,2972,422,2955,422,2953,421,2949,418,2944,415,2941,41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2988,329l2985,332,2984,333,2952,333,2937,366,2937,367,2938,368,2943,368,2948,369,2970,376,2977,384,2977,411,2969,422,2972,422,2978,416,2984,410,2987,402,2987,381,2985,375,2971,362,2964,359,2947,356,2953,344,2982,344,2983,344,2989,330,2988,32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047,331l3017,331,3006,340,3006,362,3009,366,3023,379,3008,390,3005,395,3005,418,3016,427,3049,427,3053,423,3023,423,3016,415,3016,394,3019,388,3027,382,3049,382,3038,373,3043,371,3034,371,3021,363,3016,356,3016,340,3023,335,3051,335,3047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049,382l3027,382,3035,388,3046,395,3049,400,3049,417,3043,423,3053,423,3059,418,3059,393,3055,386,3049,38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051,335l3041,335,3047,341,3047,358,3043,365,3034,371,3043,371,3052,366,3057,360,3057,339,3051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428,384l3416,384,3407,404,3392,418,3374,428,3389,426,3397,424,3406,417,3420,402,3428,38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400,331l3380,338,3370,358,3376,383,3392,392,3402,392,3408,390,3413,386,3389,386,3382,376,3382,351,3385,343,3388,339,3390,336,3393,335,3410,335,340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410,335l3416,347,3416,378,3415,380,3410,384,3405,386,3413,386,3416,384,3428,384,3428,383,3425,354,3415,337,3410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448,413l3442,413,3440,415,3440,424,3446,427,3468,427,3478,423,3480,422,3463,422,3460,421,3456,418,3452,415,3448,41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495,329l3493,332,3491,333,3459,333,3444,366,3444,367,3446,368,3450,368,3456,369,3477,376,3485,384,3485,411,3476,422,3480,422,3485,416,3492,410,3495,402,3495,381,3492,375,3479,362,3471,359,3454,356,3460,344,3490,344,3490,344,3496,330,3495,32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567,330l3511,375,3512,400,3518,415,3525,424,3532,427,3541,427,3551,423,3530,423,3523,410,3523,381,3524,377,3526,375,3529,373,3534,372,3558,372,3558,372,3526,372,3534,352,3549,338,3567,330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552,423l3551,423,3552,423,3552,42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558,372l3551,372,3558,382,3558,415,3552,423,3561,419,3570,399,3564,375,3558,37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3538,365l3535,366,3526,372,3558,372,3547,366,3538,36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027,342l4014,342,4015,345,4015,417,4014,420,4012,421,4010,422,4008,423,4002,423,4002,425,4040,425,4040,423,4029,423,4027,421,4027,34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026,331l4001,344,4001,345,4005,344,4007,343,4009,342,4027,342,4027,331,4026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090,331l4058,376,4061,399,4068,416,4075,424,4082,427,4097,427,4103,425,4104,423,4090,423,4078,416,4072,392,4074,359,4080,340,4090,334,4090,334,4100,334,4091,331,4090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100,334l4090,334,4102,342,4108,365,4106,399,4100,418,4090,423,4104,423,4108,420,4117,404,4121,382,4118,355,4107,337,4100,33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152,425l4145,425,4147,427,4147,432,4143,437,4135,442,4136,445,4146,440,4152,432,4152,42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147,411l4136,411,4133,414,4133,423,4136,426,4141,426,4143,426,4145,425,4152,425,4152,416,4147,41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09,331l4180,331,4168,340,4168,362,4171,366,4186,379,4171,390,4167,395,4167,418,4179,427,4211,427,4216,423,4185,423,4178,415,4178,394,4181,388,4189,382,4211,382,4200,373,4205,371,4196,371,4184,363,4179,356,4179,340,4185,335,4213,335,4209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11,382l4189,382,4198,388,4208,395,4211,400,4211,417,4205,423,4216,423,4222,418,4222,393,4217,386,4211,38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13,335l4203,335,4209,341,4209,358,4205,365,4196,371,4205,371,4214,366,4219,360,4219,339,4213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43,414l4237,414,4235,416,4235,424,4241,427,4262,427,4273,423,4275,422,4258,422,4255,421,4250,418,4245,415,4243,41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85,339l4268,339,4274,345,4274,359,4272,364,4264,372,4260,374,4251,377,4251,379,4259,379,4262,379,4266,381,4274,384,4280,392,4280,413,4272,422,4275,422,4286,412,4290,404,4290,387,4287,381,4283,377,4281,374,4278,372,4272,369,4281,363,4285,357,4285,33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276,331l4256,331,4250,333,4241,341,4239,345,4236,353,4238,354,4243,344,4250,339,4285,339,4285,339,4276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313,414l4307,414,4305,416,4305,424,4311,427,4332,427,4343,423,4344,422,4327,422,4325,421,4319,418,4315,415,4313,41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355,339l4337,339,4344,345,4344,359,4342,364,4334,372,4330,374,4320,377,4320,379,4329,379,4332,379,4335,381,4344,384,4349,392,4349,413,4341,422,4344,422,4356,412,4359,404,4359,387,4357,381,4353,377,4350,374,4348,372,4342,369,4351,363,4355,357,4355,33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346,331l4326,331,4320,333,4311,341,4308,345,4305,353,4308,354,4313,344,4320,339,4355,339,4355,339,4346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619,384l4607,384,4598,404,4583,418,4565,428,4580,426,4588,424,4598,417,4612,402,4619,38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591,331l4571,338,4561,358,4567,383,4583,392,4594,392,4599,390,4604,386,4580,386,4574,376,4574,351,4576,343,4579,339,4581,336,4585,335,4601,335,4591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601,335l4607,347,4607,378,4607,380,4601,384,4596,386,4604,386,4607,384,4619,384,4619,383,4616,354,4606,337,4601,33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640,413l4633,413,4631,415,4631,424,4637,427,4660,427,4670,423,4671,422,4654,422,4652,421,4647,418,4643,415,4640,41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4686,329l4684,332,4683,333,4651,333,4635,366,4635,367,4637,368,4641,368,4647,369,4669,376,4676,384,4676,411,4668,422,4671,422,4677,416,4683,410,4686,402,4686,381,4683,375,4670,362,4662,359,4646,356,4652,344,4681,344,4682,344,4687,330,4686,32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193,330l5137,375,5138,400,5144,415,5151,424,5158,427,5167,427,5177,423,5156,423,5149,410,5149,381,5150,377,5152,375,5155,373,5160,372,5184,372,5184,372,5152,372,5160,352,5175,338,5193,330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178,423l5177,423,5178,423,5178,42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184,372l5177,372,5184,382,5184,415,5178,423,5187,419,5196,399,5190,375,5184,37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164,365l5161,366,5152,372,5184,372,5173,366,5164,36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236,331l5204,376,5207,399,5214,416,5220,424,5227,427,5243,427,5249,425,5250,423,5236,423,5224,416,5218,392,5219,359,5225,340,5235,334,5236,334,5245,334,5236,331,5236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245,334l5236,334,5247,342,5253,365,5251,399,5246,418,5236,423,5250,423,5254,420,5263,404,5267,382,5263,355,5252,337,5245,33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597,402l5587,402,5587,425,5597,425,5597,40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597,331l5591,331,5547,393,5547,402,5612,402,5612,393,5553,393,5587,345,5597,345,5597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5597,345l5587,345,5587,393,5597,393,5597,34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285,342l6271,342,6273,345,6273,417,6272,420,6269,421,6267,422,6265,423,6259,423,6259,425,6298,425,6298,423,6287,423,6285,421,6285,34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284,331l6259,344,6259,345,6262,344,6265,343,6267,342,6285,342,6285,331,6284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869,414l6863,414,6861,416,6861,424,6867,427,6887,427,6898,423,6900,422,6883,422,6880,421,6875,418,6871,415,6869,414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910,339l6893,339,6899,345,6899,359,6897,364,6890,372,6886,374,6876,377,6876,379,6884,379,6888,379,6891,381,6900,384,6905,392,6905,413,6897,422,6900,422,6912,412,6915,404,6915,387,6913,381,6909,377,6906,374,6903,372,6897,369,6907,363,6910,357,6910,33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901,331l6882,331,6876,333,6866,341,6864,345,6861,353,6863,354,6869,344,6875,339,6910,339,6910,339,6901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966,342l6953,342,6954,345,6954,417,6953,420,6951,421,6949,422,6947,423,6941,423,6941,425,6980,425,6980,423,6969,423,6966,421,6966,34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6965,331l6940,344,6940,345,6944,344,6946,343,6949,342,6966,342,6966,331,6965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416,342l7403,342,7404,345,7404,417,7403,420,7401,421,7398,422,7396,423,7391,423,7391,425,7429,425,7429,423,7418,423,7416,421,7416,34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415,331l7390,344,7390,345,7393,344,7396,343,7398,342,7416,342,7416,331,7415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503,341l7483,341,7491,349,7491,361,7487,378,7473,397,7448,423,7448,425,7502,425,7507,415,7462,415,7498,377,7503,366,7503,342,7503,34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508,405l7503,413,7501,415,7507,415,7510,406,7508,405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492,331l7470,331,7462,334,7457,339,7453,344,7451,349,7448,359,7451,359,7457,346,7462,341,7503,341,7492,331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876,413l7869,413,7867,415,7867,424,7873,427,7895,427,7905,423,7907,422,7890,422,7887,421,7883,418,7879,415,7876,413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7922,329l7920,332,7919,333,7886,333,7871,366,7871,367,7873,368,7877,368,7883,369,7905,376,7912,384,7912,411,7903,422,7907,422,7912,416,7919,410,7922,402,7922,381,7919,375,7906,362,7898,359,7882,356,7887,344,7917,344,7918,344,7923,330,7922,329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8493,342l8479,342,8481,345,8481,417,8480,420,8477,421,8475,422,8473,423,8467,423,8467,425,8506,425,8506,423,8495,423,8493,421,8493,342xe" filled="true" fillcolor="#000000" stroked="false">
                <v:path arrowok="t"/>
                <v:fill type="solid"/>
              </v:shape>
              <v:shape style="position:absolute;left:1475;top:329;width:7031;height:116" coordorigin="1475,329" coordsize="7031,116" path="m8492,331l8466,344,8466,345,8470,344,8473,343,8475,342,8493,342,8493,331,8492,331xe" filled="true" fillcolor="#000000" stroked="false">
                <v:path arrowok="t"/>
                <v:fill type="solid"/>
              </v:shape>
            </v:group>
            <v:group style="position:absolute;left:1397;top:471;width:2;height:153" coordorigin="1397,471" coordsize="2,153">
              <v:shape style="position:absolute;left:1397;top:471;width:2;height:153" coordorigin="1397,471" coordsize="0,153" path="m1397,624l1397,471e" filled="false" stroked="true" strokeweight=".398pt" strokecolor="#000000">
                <v:path arrowok="t"/>
              </v:shape>
            </v:group>
            <v:group style="position:absolute;left:1475;top:482;width:7043;height:116" coordorigin="1475,482" coordsize="7043,116">
              <v:shape style="position:absolute;left:1475;top:482;width:7043;height:116" coordorigin="1475,482" coordsize="7043,116" path="m1530,494l1510,494,1518,502,1518,514,1513,531,1500,550,1475,576,1475,578,1529,578,1534,568,1489,568,1525,530,1530,519,1530,495,1530,49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535,558l1530,566,1528,568,1534,568,1537,559,1535,55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519,484l1497,484,1489,487,1484,493,1480,497,1478,502,1475,512,1478,512,1484,499,1489,494,1530,494,1519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599,494l1580,494,1588,502,1588,514,1583,531,1570,550,1545,576,1545,578,1599,578,1603,568,1558,568,1594,530,1600,519,1600,495,1599,49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605,558l1600,566,1598,568,1603,568,1607,559,1605,55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588,484l1566,484,1559,487,1554,493,1549,497,1547,502,1545,512,1548,512,1553,499,1558,494,1599,494,1588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659,484l1630,484,1619,493,1619,515,1622,519,1636,532,1621,543,1618,548,1618,571,1629,580,1662,580,1666,576,1636,576,1629,568,1629,547,1632,541,1640,535,1662,535,1651,526,1655,524,1647,524,1634,516,1629,509,1629,493,1636,488,1664,488,1659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662,535l1640,535,1648,541,1658,548,1662,553,1662,570,1656,576,1666,576,1672,571,1672,546,1668,539,1662,53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664,488l1654,488,1660,494,1660,511,1656,518,1647,524,1655,524,1665,519,1669,513,1669,492,1664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707,578l1700,578,1702,580,1702,585,1698,590,1690,595,1692,598,1701,593,1707,585,1707,57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702,564l1691,564,1688,567,1688,576,1691,579,1696,579,1699,579,1700,578,1707,578,1707,569,1702,56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750,484l1718,529,1721,552,1728,569,1735,577,1742,580,1757,580,1763,578,1764,576,1750,576,1738,569,1732,546,1734,512,1740,493,1749,487,1750,487,1760,487,1751,484,175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760,487l1750,487,1762,495,1767,518,1766,552,1760,571,1750,576,1764,576,1768,573,1777,557,1781,535,1777,508,1767,490,1760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836,555l1826,555,1826,578,1836,578,1836,55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836,484l1830,484,1786,546,1786,555,1850,555,1850,546,1792,546,1825,498,1836,498,1836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836,498l1825,498,1825,546,1836,546,1836,49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868,566l1861,566,1859,568,1859,577,1865,580,1888,580,1898,576,1899,575,1882,575,1880,574,1875,571,1871,568,1868,56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1914,482l1912,485,1911,486,1879,486,1863,519,1863,520,1865,521,1869,521,1875,522,1897,529,1904,537,1904,564,1896,575,1899,575,1905,569,1911,563,1914,555,1914,534,1911,528,1898,515,1890,512,1874,509,1880,497,1909,497,1910,497,1915,483,1914,482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126,537l2114,537,2105,557,2090,571,2072,581,2087,579,2095,577,2105,570,2119,555,2126,53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098,484l2078,492,2068,511,2074,536,2090,545,2101,545,2106,543,2111,539,2087,539,2081,529,2081,504,2083,496,2086,492,2088,489,2092,488,2108,488,2098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108,488l2114,500,2114,531,2114,533,2112,534,2108,537,2103,539,2111,539,2114,537,2126,537,2126,536,2123,507,2113,490,2108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161,578l2153,578,2155,580,2155,585,2151,590,2144,595,2145,598,2154,593,2160,585,2161,57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156,564l2145,564,2141,567,2141,576,2144,579,2149,579,2152,579,2153,578,2161,578,2161,569,2156,56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210,495l2197,495,2198,498,2198,570,2197,573,2195,574,2192,575,2191,576,2185,576,2185,578,2223,578,2223,576,2212,576,2210,574,2210,49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209,484l2184,497,2184,498,2187,497,2190,496,2192,495,2210,495,2210,484,2209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300,483l2244,528,2245,553,2251,568,2258,577,2265,580,2274,580,2284,576,2263,576,2256,563,2256,534,2257,530,2260,528,2263,526,2267,525,2291,525,2291,525,2259,525,2267,505,2282,491,2300,483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286,576l2284,576,2285,576,2286,57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291,525l2284,525,2291,535,2291,568,2286,576,2294,572,2303,552,2297,528,2291,52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271,518l2268,519,2259,525,2291,525,2280,519,2271,51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370,537l2358,537,2349,557,2334,571,2316,581,2332,579,2339,577,2349,570,2363,555,2370,53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342,484l2322,492,2312,511,2318,536,2334,545,2345,545,2351,543,2355,539,2331,539,2325,529,2325,504,2327,496,2330,492,2332,489,2336,488,2352,488,2342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352,488l2358,500,2358,531,2358,533,2356,534,2352,537,2347,539,2355,539,2358,537,2370,537,2370,536,2367,507,2357,490,2352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767,566l2760,566,2758,568,2758,577,2764,580,2787,580,2797,576,2798,575,2781,575,2779,574,2774,571,2770,568,2767,56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813,482l2811,485,2810,486,2778,486,2762,519,2762,520,2764,521,2768,521,2774,522,2796,529,2803,537,2803,564,2795,575,2798,575,2804,569,2810,563,2813,555,2813,534,2810,528,2797,515,2789,512,2773,509,2779,497,2808,497,2809,497,2814,483,2813,482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850,578l2843,578,2845,580,2845,585,2841,590,2833,595,2835,598,2844,593,2850,585,2850,57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845,564l2834,564,2831,567,2831,576,2834,579,2839,579,2842,579,2843,578,2850,578,2850,569,2845,56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910,555l2899,555,2899,578,2910,578,2910,55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910,484l2903,484,2860,546,2860,555,2924,555,2924,546,2865,546,2899,498,2910,498,291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910,498l2899,498,2899,546,2910,546,2910,49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941,566l2934,566,2932,568,2932,577,2939,580,2961,580,2971,576,2972,575,2955,575,2953,574,2949,571,2944,568,2941,56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2988,482l2985,485,2984,486,2952,486,2937,519,2937,520,2938,521,2943,521,2948,522,2970,529,2977,537,2977,564,2969,575,2972,575,2978,569,2984,563,2987,555,2987,534,2985,528,2971,515,2964,512,2947,509,2953,497,2982,497,2983,497,2989,483,2988,482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047,484l3017,484,3006,493,3006,515,3009,519,3023,532,3008,543,3005,548,3005,571,3016,580,3049,580,3053,576,3023,576,3016,568,3016,547,3019,541,3027,535,3049,535,3038,526,3043,524,3034,524,3021,516,3016,509,3016,493,3023,488,3051,488,3047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049,535l3027,535,3035,541,3046,548,3049,553,3049,570,3043,576,3053,576,3059,571,3059,546,3055,539,3049,53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051,488l3041,488,3047,494,3047,511,3043,518,3034,524,3043,524,3052,519,3057,513,3057,492,3051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428,537l3416,537,3407,557,3392,571,3374,581,3389,579,3397,577,3406,570,3420,555,3428,53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400,484l3380,492,3370,511,3376,536,3392,545,3402,545,3408,543,3413,539,3389,539,3382,529,3382,504,3385,496,3388,492,3390,489,3393,488,3410,488,340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410,488l3416,500,3416,531,3415,533,3414,534,3410,537,3405,539,3413,539,3416,537,3428,537,3428,536,3425,507,3415,490,3410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448,566l3442,566,3440,568,3440,577,3446,580,3468,580,3478,576,3480,575,3463,575,3460,574,3456,571,3452,568,3448,56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495,482l3493,485,3491,486,3459,486,3444,519,3444,520,3446,521,3450,521,3456,522,3477,529,3485,537,3485,564,3476,575,3480,575,3485,569,3492,563,3495,555,3495,534,3492,528,3479,515,3471,512,3454,509,3460,497,3490,497,3490,497,3496,483,3495,482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556,555l3546,555,3546,578,3556,578,3556,55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556,484l3550,484,3506,546,3506,555,3571,555,3571,546,3512,546,3546,498,3556,498,3556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3556,498l3546,498,3546,546,3556,546,3556,49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044,494l4025,494,4032,502,4032,514,4028,531,4015,550,3990,576,3990,578,4044,578,4048,568,4003,568,4039,530,4044,519,4044,495,4044,49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050,558l4045,566,4043,568,4048,568,4052,559,4050,55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033,484l4011,484,4004,487,3999,493,3994,497,3992,502,3990,512,3993,512,3998,499,4003,494,4044,494,4033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117,537l4105,537,4096,557,4082,571,4063,581,4079,579,4087,577,4096,570,4110,555,4117,53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089,484l4069,492,4060,511,4065,536,4082,545,4092,545,4098,543,4103,539,4079,539,4072,529,4072,504,4074,496,4077,492,4080,489,4083,488,4099,488,4089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099,488l4106,500,4106,531,4105,533,4103,534,4100,537,4094,539,4103,539,4105,537,4117,537,4118,536,4115,507,4105,490,4099,48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160,484l4128,529,4131,552,4138,569,4144,577,4152,580,4167,580,4173,578,4174,576,4160,576,4148,569,4142,546,4144,512,4150,493,4159,487,4160,487,4170,487,4160,484,416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170,487l4160,487,4171,495,4177,518,4176,552,4170,571,4160,576,4174,576,4178,573,4187,557,4191,535,4187,508,4176,490,4170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617,496l4608,496,4581,579,4590,579,4617,49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619,486l4568,486,4559,506,4562,507,4568,498,4570,496,4617,496,4619,488,4619,48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686,496l4678,496,4650,579,4659,579,4686,49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4689,486l4637,486,4629,506,4632,507,4638,498,4640,496,4686,496,4689,488,4689,48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193,483l5137,528,5138,553,5144,568,5151,577,5158,580,5167,580,5177,576,5156,576,5149,563,5149,534,5150,530,5152,528,5155,526,5160,525,5184,525,5184,525,5152,525,5160,505,5175,491,5193,483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178,576l5177,576,5178,576,5178,576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184,525l5177,525,5184,535,5184,568,5178,576,5187,572,5196,552,5190,528,5184,52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164,518l5161,519,5152,525,5184,525,5173,519,5164,51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236,484l5204,529,5207,552,5214,569,5220,577,5227,580,5243,580,5249,578,5250,576,5236,576,5224,569,5218,546,5219,512,5225,493,5235,487,5236,487,5245,487,5236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245,487l5236,487,5247,495,5253,518,5251,552,5246,571,5236,576,5250,576,5254,573,5263,557,5267,535,5263,508,5252,490,5245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597,555l5587,555,5587,578,5597,578,5597,55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597,484l5591,484,5547,546,5547,555,5612,555,5612,546,5553,546,5587,498,5597,498,5597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5597,498l5587,498,5587,546,5597,546,5597,498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6285,495l6271,495,6273,498,6273,570,6272,573,6269,574,6267,575,6265,576,6259,576,6259,578,6298,578,6298,576,6287,576,6285,574,6285,495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6284,484l6259,497,6259,498,6262,497,6265,496,6267,495,6285,495,6285,484,6284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6890,484l6858,529,6861,552,6868,569,6875,577,6882,580,6897,580,6903,578,6904,576,6890,576,6878,569,6872,546,6874,512,6880,493,6889,487,6890,487,6900,487,6891,484,689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6900,487l6890,487,6902,495,6907,518,6906,552,6900,571,6890,576,6904,576,6908,573,6917,557,6921,535,6917,508,6907,490,6900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7410,484l7378,529,7380,552,7387,569,7394,577,7401,580,7416,580,7422,578,7423,576,7410,576,7397,569,7391,546,7393,512,7399,493,7409,487,7409,487,7419,487,7410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7419,487l7409,487,7421,495,7427,518,7425,552,7419,571,7410,576,7423,576,7427,573,7436,557,7440,535,7437,508,7426,490,7419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7898,484l7866,529,7868,552,7875,569,7882,577,7889,580,7904,580,7910,578,7912,576,7898,576,7885,569,7879,546,7881,512,7887,493,7897,487,7897,487,7907,487,7898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7907,487l7897,487,7909,495,7915,518,7913,552,7907,571,7898,576,7912,576,7915,573,7924,557,7929,535,7925,508,7914,490,7907,487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8486,484l8454,529,8457,552,8464,569,8471,577,8478,580,8493,580,8499,578,8500,576,8486,576,8474,569,8468,546,8470,512,8476,493,8485,487,8486,487,8496,487,8487,484xe" filled="true" fillcolor="#000000" stroked="false">
                <v:path arrowok="t"/>
                <v:fill type="solid"/>
              </v:shape>
              <v:shape style="position:absolute;left:1475;top:482;width:7043;height:116" coordorigin="1475,482" coordsize="7043,116" path="m8496,487l8486,487,8498,495,8503,518,8502,552,8496,571,8486,576,8500,576,8504,573,8513,557,8517,535,8513,508,8503,490,8496,487xe" filled="true" fillcolor="#000000" stroked="false">
                <v:path arrowok="t"/>
                <v:fill type="solid"/>
              </v:shape>
            </v:group>
            <v:group style="position:absolute;left:4;top:628;width:8910;height:2" coordorigin="4,628" coordsize="8910,2">
              <v:shape style="position:absolute;left:4;top:628;width:8910;height:2" coordorigin="4,628" coordsize="8910,0" path="m4,628l8914,628e" filled="false" stroked="true" strokeweight=".398pt" strokecolor="#000000">
                <v:path arrowok="t"/>
              </v:shape>
              <v:shape style="position:absolute;left:76;top:644;width:1206;height:126" type="#_x0000_t75" stroked="false">
                <v:imagedata r:id="rId36" o:title=""/>
              </v:shape>
            </v:group>
            <v:group style="position:absolute;left:1397;top:632;width:2;height:153" coordorigin="1397,632" coordsize="2,153">
              <v:shape style="position:absolute;left:1397;top:632;width:2;height:153" coordorigin="1397,632" coordsize="0,153" path="m1397,785l1397,632e" filled="false" stroked="true" strokeweight=".398pt" strokecolor="#000000">
                <v:path arrowok="t"/>
              </v:shape>
            </v:group>
            <v:group style="position:absolute;left:1475;top:643;width:7043;height:116" coordorigin="1475,643" coordsize="7043,116">
              <v:shape style="position:absolute;left:1475;top:643;width:7043;height:116" coordorigin="1475,643" coordsize="7043,116" path="m1530,655l1510,655,1518,663,1518,675,1513,692,1500,711,1475,737,1475,739,1529,739,1534,729,1489,729,1525,691,1530,680,1530,656,1530,65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535,719l1530,727,1528,729,1534,729,1537,720,1535,71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519,645l1497,645,1489,648,1484,654,1480,658,1478,663,1475,673,1478,673,1484,660,1489,655,1530,655,1519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599,655l1580,655,1588,663,1588,675,1583,692,1570,711,1545,737,1545,739,1599,739,1603,729,1558,729,1594,691,1600,680,1600,656,1599,65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605,719l1600,727,1598,729,1603,729,1607,720,1605,71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588,645l1566,645,1559,648,1554,654,1549,658,1547,663,1545,673,1548,673,1553,660,1558,655,1599,655,1588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659,645l1630,645,1619,654,1619,676,1622,680,1636,693,1621,704,1618,709,1618,732,1629,741,1662,741,1666,737,1636,737,1629,729,1629,708,1632,702,1640,696,1662,696,1651,687,1655,685,1647,685,1634,677,1629,670,1629,654,1636,649,1664,649,1659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662,696l1640,696,1648,702,1658,709,1662,714,1662,731,1656,737,1666,737,1672,732,1672,707,1668,700,1662,69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664,649l1654,649,1660,655,1660,672,1656,679,1647,685,1655,685,1665,680,1669,674,1669,653,1664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707,739l1700,739,1702,741,1702,746,1698,751,1690,756,1692,759,1701,754,1707,746,1707,73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702,725l1691,725,1688,728,1688,737,1691,740,1696,740,1699,740,1700,739,1707,739,1707,730,1702,72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750,645l1718,690,1721,713,1728,730,1735,738,1742,741,1757,741,1763,739,1764,737,1750,737,1738,730,1732,706,1734,673,1740,654,1749,648,1750,648,1760,648,1751,645,175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760,648l1750,648,1762,656,1767,679,1766,713,1760,732,1750,737,1764,737,1768,734,1777,718,1781,696,1777,669,1767,651,1760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836,716l1826,716,1826,739,1836,739,1836,71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836,645l1830,645,1786,707,1786,716,1850,716,1850,707,1792,707,1825,659,1836,659,1836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836,659l1825,659,1825,707,1836,707,1836,65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868,727l1861,727,1859,729,1859,738,1865,741,1888,741,1898,737,1899,736,1882,736,1880,735,1871,729,1868,72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1914,643l1912,646,1911,647,1879,647,1863,680,1863,681,1865,682,1869,682,1875,683,1897,690,1904,698,1904,725,1896,736,1899,736,1905,730,1911,724,1914,716,1914,695,1911,689,1898,676,1890,673,1874,670,1880,658,1909,658,1910,658,1915,644,1914,643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126,698l2114,698,2105,718,2090,732,2072,742,2087,740,2095,738,2105,731,2119,716,2126,69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098,645l2078,652,2068,672,2074,697,2090,706,2101,706,2106,704,2111,700,2087,700,2081,690,2081,665,2083,657,2086,653,2088,650,2092,649,2108,649,2098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108,649l2114,661,2114,692,2114,694,2112,695,2108,698,2103,700,2111,700,2114,698,2126,698,2126,697,2123,668,2113,651,2108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161,739l2153,739,2155,741,2155,746,2151,751,2144,756,2145,759,2154,754,2160,746,2161,73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156,725l2145,725,2141,728,2141,737,2144,740,2149,740,2152,740,2153,739,2161,739,2161,730,2156,72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210,656l2197,656,2198,659,2198,731,2197,734,2195,735,2192,736,2191,737,2185,737,2185,739,2223,739,2223,737,2212,737,2210,735,2210,65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209,645l2184,658,2184,660,2187,658,2190,657,2192,656,2210,656,2210,645,2209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300,644l2244,689,2245,714,2251,729,2258,738,2265,741,2274,741,2284,737,2263,737,2256,724,2256,695,2257,691,2260,689,2263,687,2267,686,2291,686,2291,686,2259,686,2267,666,2282,652,2300,644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286,737l2284,737,2285,737,2286,73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291,686l2284,686,2291,696,2291,729,2286,737,2294,733,2303,713,2297,689,2291,68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271,679l2268,680,2259,686,2291,686,2280,680,2271,67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370,698l2358,698,2349,718,2334,732,2316,742,2332,740,2339,738,2349,731,2363,716,2370,69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342,645l2322,652,2312,672,2318,697,2334,706,2345,706,2351,704,2355,700,2331,700,2325,690,2325,665,2327,657,2330,653,2332,650,2336,649,2352,649,2342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352,649l2358,661,2358,692,2358,694,2356,695,2352,698,2347,700,2355,700,2358,698,2370,698,2370,697,2367,668,2357,651,2352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767,727l2760,727,2758,729,2758,738,2764,741,2787,741,2797,737,2798,736,2781,736,2779,735,2770,729,2767,72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813,643l2811,646,2810,647,2778,647,2762,680,2762,681,2764,682,2768,682,2774,683,2796,690,2803,698,2803,725,2795,736,2798,736,2804,730,2810,724,2813,716,2813,695,2810,689,2797,676,2789,673,2773,670,2779,658,2808,658,2809,658,2814,644,2813,643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850,739l2843,739,2845,741,2845,746,2841,751,2833,756,2835,759,2844,754,2850,746,2850,73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845,725l2834,725,2831,728,2831,737,2834,740,2839,740,2842,740,2843,739,2850,739,2850,730,2845,72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910,716l2899,716,2899,739,2910,739,2910,71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910,645l2903,645,2860,707,2860,716,2924,716,2924,707,2865,707,2899,659,2910,659,291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910,659l2899,659,2899,707,2910,707,2910,65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941,727l2934,727,2932,729,2932,738,2939,741,2961,741,2971,737,2972,736,2955,736,2953,735,2944,729,2941,72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2988,643l2985,646,2984,647,2952,647,2937,680,2937,681,2938,682,2943,682,2948,683,2970,690,2977,698,2977,725,2969,736,2972,736,2978,730,2984,724,2987,716,2987,695,2985,689,2971,676,2964,673,2947,670,2953,658,2982,658,2983,658,2989,644,2988,643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047,645l3017,645,3006,654,3006,676,3009,680,3023,693,3008,704,3005,709,3005,732,3016,741,3049,741,3053,737,3023,737,3016,729,3016,708,3019,702,3027,696,3049,696,3038,687,3043,685,3034,685,3021,677,3016,670,3016,654,3023,649,3051,649,3047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049,696l3027,696,3035,702,3046,709,3049,714,3049,731,3043,737,3053,737,3059,732,3059,707,3055,700,3049,69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051,649l3041,649,3047,655,3047,672,3043,679,3034,685,3043,685,3052,680,3057,674,3057,653,3051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428,698l3416,698,3407,718,3392,732,3374,742,3389,740,3397,738,3406,731,3420,716,3428,69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400,645l3380,652,3370,672,3376,697,3392,706,3402,706,3408,704,3413,700,3389,700,3382,690,3382,665,3385,657,3388,653,3390,650,3393,649,3410,649,340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410,649l3416,661,3416,692,3415,694,3414,695,3410,698,3405,700,3413,700,3416,698,3428,698,3428,697,3425,668,3415,651,3410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448,727l3442,727,3440,729,3440,738,3446,741,3468,741,3478,737,3480,736,3463,736,3460,735,3452,729,3448,72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495,643l3493,646,3491,647,3459,647,3444,680,3444,681,3446,682,3450,682,3456,683,3477,690,3485,698,3485,725,3476,736,3480,736,3485,730,3492,724,3495,716,3495,695,3492,689,3479,676,3471,673,3454,670,3460,658,3490,658,3490,658,3496,644,3495,643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556,716l3546,716,3546,739,3556,739,3556,71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556,645l3550,645,3506,707,3506,716,3571,716,3571,707,3512,707,3546,659,3556,659,3556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3556,659l3546,659,3546,707,3556,707,3556,65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027,656l4014,656,4015,659,4015,731,4014,734,4012,735,4010,736,4008,737,4002,737,4002,739,4040,739,4040,737,4029,737,4027,735,4027,65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026,645l4001,658,4001,660,4005,658,4007,657,4009,656,4027,656,4027,645,4026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090,645l4058,690,4061,713,4068,730,4075,738,4082,741,4097,741,4103,739,4104,737,4090,737,4078,730,4072,706,4074,673,4080,654,4090,648,4090,648,4100,648,4091,645,409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100,648l4090,648,4102,656,4108,679,4106,713,4100,732,4090,737,4104,737,4108,734,4117,718,4121,696,4118,669,4107,651,4100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152,739l4145,739,4147,741,4147,746,4143,751,4135,756,4136,759,4146,754,4152,746,4152,73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147,725l4136,725,4133,728,4133,737,4136,740,4141,740,4143,740,4145,739,4152,739,4152,730,4147,72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209,645l4180,645,4168,654,4168,676,4171,680,4186,693,4171,704,4167,709,4167,732,4179,741,4211,741,4216,737,4185,737,4178,729,4178,708,4181,702,4189,696,4211,696,4200,687,4205,685,4196,685,4184,677,4179,670,4179,654,4185,649,4213,649,4209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211,696l4189,696,4198,702,4208,709,4211,714,4211,731,4205,737,4216,737,4222,732,4222,707,4217,700,4211,69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213,649l4203,649,4209,655,4209,672,4205,679,4196,685,4205,685,4214,680,4219,674,4219,653,4213,64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271,656l4258,656,4259,659,4259,731,4258,734,4256,735,4254,736,4252,737,4246,737,4246,739,4284,739,4284,737,4273,737,4271,735,4271,65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270,645l4245,658,4245,660,4249,658,4251,657,4254,656,4271,656,4271,645,427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351,716l4340,716,4340,739,4351,739,4351,71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351,645l4345,645,4301,707,4301,716,4365,716,4365,707,4306,707,4340,659,4351,659,4351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351,659l4340,659,4340,707,4351,707,4351,65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617,657l4608,657,4581,740,4590,740,4617,65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619,647l4568,647,4559,667,4562,668,4568,659,4570,657,4617,657,4619,649,4619,64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686,657l4678,657,4650,740,4659,740,4686,65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4689,647l4637,647,4629,667,4632,668,4638,659,4640,657,4686,657,4689,649,4689,64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193,644l5137,689,5138,714,5144,729,5151,738,5158,741,5167,741,5177,737,5156,737,5149,724,5149,695,5150,691,5152,689,5155,687,5160,686,5184,686,5184,686,5152,686,5160,666,5175,652,5193,644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178,737l5177,737,5178,737,5178,737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184,686l5177,686,5184,696,5184,729,5178,737,5187,733,5196,713,5190,689,5184,68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164,679l5161,680,5152,686,5184,686,5173,680,5164,67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236,645l5204,690,5207,713,5214,730,5220,738,5227,741,5243,741,5249,739,5250,737,5236,737,5224,730,5218,706,5219,673,5225,654,5235,648,5236,648,5245,648,5236,645,5236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245,648l5236,648,5247,656,5253,679,5251,713,5246,732,5236,737,5250,737,5254,734,5263,718,5267,696,5263,669,5252,651,5245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597,716l5587,716,5587,739,5597,739,5597,71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597,645l5591,645,5547,707,5547,716,5612,716,5612,707,5553,707,5587,659,5597,659,5597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5597,659l5587,659,5587,707,5597,707,5597,659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6285,656l6271,656,6273,659,6273,731,6272,734,6269,735,6267,736,6265,737,6259,737,6259,739,6298,739,6298,737,6287,737,6285,735,6285,656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6284,645l6259,658,6259,660,6262,658,6265,657,6267,656,6285,656,6285,645,6284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6890,645l6858,690,6861,713,6868,730,6875,738,6882,741,6897,741,6903,739,6904,737,6890,737,6878,730,6872,706,6874,673,6880,654,6889,648,6890,648,6900,648,6891,645,689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6900,648l6890,648,6902,656,6907,679,6906,713,6900,732,6890,737,6904,737,6908,734,6917,718,6921,696,6917,669,6907,651,6900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7410,645l7378,690,7380,713,7387,730,7394,738,7401,741,7416,741,7422,739,7423,737,7410,737,7397,730,7391,707,7393,673,7399,654,7409,648,7409,648,7419,648,7410,645,7410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7419,648l7409,648,7421,656,7427,679,7425,713,7419,732,7410,737,7423,737,7427,734,7436,718,7440,696,7437,669,7426,651,7419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7898,645l7866,690,7868,713,7875,730,7882,738,7889,741,7904,741,7910,739,7912,737,7898,737,7885,730,7879,706,7881,673,7887,654,7897,648,7897,648,7907,648,7898,645,7898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7907,648l7897,648,7909,656,7915,679,7913,713,7907,732,7898,737,7912,737,7915,734,7924,718,7929,696,7925,669,7914,651,7907,648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8486,645l8454,690,8457,713,8464,730,8471,738,8478,741,8493,741,8499,739,8500,737,8486,737,8474,730,8468,706,8470,673,8476,654,8485,648,8486,648,8496,648,8487,645,8486,645xe" filled="true" fillcolor="#000000" stroked="false">
                <v:path arrowok="t"/>
                <v:fill type="solid"/>
              </v:shape>
              <v:shape style="position:absolute;left:1475;top:643;width:7043;height:116" coordorigin="1475,643" coordsize="7043,116" path="m8496,648l8486,648,8498,656,8503,679,8502,713,8496,732,8486,737,8500,737,8504,734,8513,718,8517,696,8513,669,8503,651,8496,648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5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33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7"/>
        <w:ind w:right="2" w:firstLine="0"/>
        <w:jc w:val="both"/>
      </w:pPr>
      <w:r>
        <w:rPr>
          <w:color w:val="231F20"/>
        </w:rPr>
        <w:t>like we merge Belkin_Switch and Belkin_MotionSensor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one type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II-A.1): one sub-type talk to the original 3</w:t>
      </w:r>
      <w:r>
        <w:rPr>
          <w:color w:val="231F20"/>
          <w:spacing w:val="37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while the other talk to the  updated 12 server </w:t>
      </w:r>
      <w:r>
        <w:rPr>
          <w:color w:val="231F20"/>
          <w:spacing w:val="3"/>
        </w:rPr>
        <w:t> </w:t>
      </w:r>
      <w:r>
        <w:rPr>
          <w:color w:val="231F20"/>
        </w:rPr>
        <w:t>names.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split HP_Printer into two sub-types and re-discover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two missed HP_Printer in subsequent </w:t>
      </w:r>
      <w:r>
        <w:rPr>
          <w:color w:val="231F20"/>
          <w:spacing w:val="11"/>
        </w:rPr>
        <w:t> </w:t>
      </w:r>
      <w:r>
        <w:rPr>
          <w:color w:val="231F20"/>
        </w:rPr>
        <w:t>detection.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show our method risks learning wrong servers for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given IoT device type </w:t>
      </w:r>
      <w:r>
        <w:rPr>
          <w:rFonts w:ascii="Arial" w:hAnsi="Arial" w:cs="Arial" w:eastAsia="Arial"/>
          <w:i/>
          <w:color w:val="231F20"/>
        </w:rPr>
        <w:t>P </w:t>
      </w:r>
      <w:r>
        <w:rPr>
          <w:color w:val="231F20"/>
        </w:rPr>
        <w:t>behind </w:t>
      </w:r>
      <w:r>
        <w:rPr>
          <w:color w:val="231F20"/>
          <w:spacing w:val="-11"/>
        </w:rPr>
        <w:t>NAT </w:t>
      </w:r>
      <w:r>
        <w:rPr>
          <w:color w:val="231F20"/>
        </w:rPr>
        <w:t>if there are</w:t>
      </w:r>
      <w:r>
        <w:rPr>
          <w:color w:val="231F20"/>
          <w:spacing w:val="-16"/>
        </w:rPr>
        <w:t> </w:t>
      </w:r>
      <w:r>
        <w:rPr>
          <w:color w:val="231F20"/>
        </w:rPr>
        <w:t>non-IoT</w:t>
      </w:r>
      <w:r>
        <w:rPr>
          <w:color w:val="231F20"/>
          <w:w w:val="99"/>
        </w:rPr>
        <w:t> </w:t>
      </w:r>
      <w:r>
        <w:rPr>
          <w:color w:val="231F20"/>
        </w:rPr>
        <w:t>devices behind the same </w:t>
      </w:r>
      <w:r>
        <w:rPr>
          <w:color w:val="231F20"/>
          <w:spacing w:val="-11"/>
        </w:rPr>
        <w:t>NAT </w:t>
      </w:r>
      <w:r>
        <w:rPr>
          <w:color w:val="231F20"/>
        </w:rPr>
        <w:t>visiting servers run by </w:t>
      </w:r>
      <w:r>
        <w:rPr>
          <w:rFonts w:ascii="Arial" w:hAnsi="Arial" w:cs="Arial" w:eastAsia="Arial"/>
          <w:i/>
          <w:color w:val="231F20"/>
        </w:rPr>
        <w:t>P</w:t>
      </w:r>
      <w:r>
        <w:rPr>
          <w:rFonts w:ascii="Arial" w:hAnsi="Arial" w:cs="Arial" w:eastAsia="Arial"/>
          <w:i/>
          <w:color w:val="231F20"/>
          <w:spacing w:val="-44"/>
        </w:rPr>
        <w:t> </w:t>
      </w:r>
      <w:r>
        <w:rPr>
          <w:color w:val="231F20"/>
          <w:spacing w:val="-13"/>
        </w:rPr>
        <w:t>’s</w:t>
      </w:r>
      <w:r>
        <w:rPr>
          <w:color w:val="231F20"/>
          <w:spacing w:val="-12"/>
          <w:w w:val="99"/>
        </w:rPr>
        <w:t> </w:t>
      </w:r>
      <w:r>
        <w:rPr>
          <w:color w:val="231F20"/>
        </w:rPr>
        <w:t>manufacturer. This is caused by two limitations in our</w:t>
      </w:r>
      <w:r>
        <w:rPr>
          <w:color w:val="231F20"/>
          <w:spacing w:val="13"/>
        </w:rPr>
        <w:t> </w:t>
      </w:r>
      <w:r>
        <w:rPr>
          <w:color w:val="231F20"/>
        </w:rPr>
        <w:t>method</w:t>
      </w:r>
      <w:r>
        <w:rPr>
          <w:color w:val="231F20"/>
          <w:w w:val="99"/>
        </w:rPr>
        <w:t> </w:t>
      </w:r>
      <w:r>
        <w:rPr>
          <w:color w:val="231F20"/>
        </w:rPr>
        <w:t>design: first, our method tries learning all unknown</w:t>
      </w:r>
      <w:r>
        <w:rPr>
          <w:color w:val="231F20"/>
          <w:spacing w:val="-8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queried by IoT user IPs 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II-A.3) because we</w:t>
      </w:r>
      <w:r>
        <w:rPr>
          <w:color w:val="231F20"/>
          <w:spacing w:val="20"/>
        </w:rPr>
        <w:t> </w:t>
      </w:r>
      <w:r>
        <w:rPr>
          <w:color w:val="231F20"/>
        </w:rPr>
        <w:t>cannot</w:t>
      </w:r>
      <w:r>
        <w:rPr>
          <w:color w:val="231F20"/>
          <w:w w:val="99"/>
        </w:rPr>
        <w:t> </w:t>
      </w:r>
      <w:r>
        <w:rPr>
          <w:color w:val="231F20"/>
        </w:rPr>
        <w:t>distinguish between DNS queries from detected IoT</w:t>
      </w:r>
      <w:r>
        <w:rPr>
          <w:color w:val="231F20"/>
          <w:spacing w:val="30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and DNS queries from other non-IoT devices behind the</w:t>
      </w:r>
      <w:r>
        <w:rPr>
          <w:color w:val="231F20"/>
          <w:spacing w:val="21"/>
        </w:rPr>
        <w:t> </w:t>
      </w:r>
      <w:r>
        <w:rPr>
          <w:color w:val="231F20"/>
        </w:rPr>
        <w:t>same</w:t>
      </w:r>
      <w:r>
        <w:rPr>
          <w:color w:val="231F20"/>
          <w:w w:val="99"/>
        </w:rPr>
        <w:t> </w:t>
      </w:r>
      <w:r>
        <w:rPr>
          <w:color w:val="231F20"/>
          <w:spacing w:val="-11"/>
        </w:rPr>
        <w:t>NAT; </w:t>
      </w:r>
      <w:r>
        <w:rPr>
          <w:color w:val="231F20"/>
        </w:rPr>
        <w:t>second, we risk mis-classifying human-facing</w:t>
      </w:r>
      <w:r>
        <w:rPr>
          <w:color w:val="231F20"/>
          <w:spacing w:val="17"/>
        </w:rPr>
        <w:t> </w:t>
      </w:r>
      <w:r>
        <w:rPr>
          <w:color w:val="231F20"/>
        </w:rPr>
        <w:t>manufac-</w:t>
      </w:r>
      <w:r>
        <w:rPr>
          <w:color w:val="231F20"/>
          <w:w w:val="99"/>
        </w:rPr>
        <w:t> </w:t>
      </w:r>
      <w:r>
        <w:rPr>
          <w:color w:val="231F20"/>
        </w:rPr>
        <w:t>turer server (that also serve non-IoT devices) as device</w:t>
      </w:r>
      <w:r>
        <w:rPr>
          <w:color w:val="231F20"/>
          <w:spacing w:val="24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because we use necessary condition to determine</w:t>
      </w:r>
      <w:r>
        <w:rPr>
          <w:color w:val="231F20"/>
          <w:spacing w:val="41"/>
        </w:rPr>
        <w:t> </w:t>
      </w:r>
      <w:r>
        <w:rPr>
          <w:color w:val="231F20"/>
        </w:rPr>
        <w:t>device-</w:t>
      </w:r>
      <w:r>
        <w:rPr>
          <w:color w:val="231F20"/>
          <w:w w:val="99"/>
        </w:rPr>
        <w:t> </w:t>
      </w:r>
      <w:r>
        <w:rPr>
          <w:color w:val="231F20"/>
        </w:rPr>
        <w:t>facing server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II-A.1. In the 2015-01 detection (others</w:t>
      </w:r>
      <w:r>
        <w:rPr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similar), we learn suspiciously high 176 device servers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color w:val="231F20"/>
        </w:rPr>
        <w:t>Amazon_Echo and 277  device  servers  for</w:t>
      </w:r>
      <w:r>
        <w:rPr>
          <w:color w:val="231F20"/>
          <w:spacing w:val="-19"/>
        </w:rPr>
        <w:t> </w:t>
      </w:r>
      <w:r>
        <w:rPr>
          <w:color w:val="231F20"/>
        </w:rPr>
        <w:t>Amazon_FireTV</w:t>
      </w:r>
      <w:r>
        <w:rPr>
          <w:color w:val="231F20"/>
          <w:w w:val="99"/>
        </w:rPr>
        <w:t> </w:t>
      </w:r>
      <w:r>
        <w:rPr>
          <w:color w:val="231F20"/>
        </w:rPr>
        <w:t>in first iteration, suggesting many of these new servers</w:t>
      </w:r>
      <w:r>
        <w:rPr>
          <w:color w:val="231F20"/>
          <w:spacing w:val="-22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learned from non-IoT devices (like laptops using Amazon</w:t>
      </w:r>
      <w:r>
        <w:rPr>
          <w:color w:val="231F20"/>
          <w:spacing w:val="4"/>
        </w:rPr>
        <w:t> </w:t>
      </w:r>
      <w:r>
        <w:rPr>
          <w:color w:val="231F20"/>
        </w:rPr>
        <w:t>ser-</w:t>
      </w:r>
      <w:r>
        <w:rPr>
          <w:color w:val="231F20"/>
          <w:w w:val="99"/>
        </w:rPr>
        <w:t> </w:t>
      </w:r>
      <w:r>
        <w:rPr>
          <w:color w:val="231F20"/>
        </w:rPr>
        <w:t>vices) behind the same </w:t>
      </w:r>
      <w:r>
        <w:rPr>
          <w:color w:val="231F20"/>
          <w:spacing w:val="-11"/>
        </w:rPr>
        <w:t>NAT </w:t>
      </w:r>
      <w:r>
        <w:rPr>
          <w:color w:val="231F20"/>
        </w:rPr>
        <w:t>as the detected Amazon</w:t>
      </w:r>
      <w:r>
        <w:rPr>
          <w:color w:val="231F20"/>
          <w:spacing w:val="12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(because</w:t>
      </w:r>
      <w:r>
        <w:rPr>
          <w:color w:val="231F20"/>
          <w:spacing w:val="-10"/>
        </w:rPr>
        <w:t> </w:t>
      </w:r>
      <w:r>
        <w:rPr>
          <w:color w:val="231F20"/>
        </w:rPr>
        <w:t>IoT</w:t>
      </w:r>
      <w:r>
        <w:rPr>
          <w:color w:val="231F20"/>
          <w:spacing w:val="-10"/>
        </w:rPr>
        <w:t> </w:t>
      </w:r>
      <w:r>
        <w:rPr>
          <w:color w:val="231F20"/>
        </w:rPr>
        <w:t>devices</w:t>
      </w:r>
      <w:r>
        <w:rPr>
          <w:color w:val="231F20"/>
          <w:spacing w:val="-9"/>
        </w:rPr>
        <w:t> </w:t>
      </w:r>
      <w:r>
        <w:rPr>
          <w:color w:val="231F20"/>
        </w:rPr>
        <w:t>usually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talk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10</w:t>
      </w:r>
      <w:r>
        <w:rPr>
          <w:color w:val="231F20"/>
          <w:spacing w:val="-7"/>
        </w:rPr>
        <w:t> </w:t>
      </w:r>
      <w:r>
        <w:rPr>
          <w:color w:val="231F20"/>
        </w:rPr>
        <w:t>servers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w w:val="99"/>
        </w:rPr>
        <w:t> </w:t>
      </w:r>
      <w:r>
        <w:rPr>
          <w:color w:val="231F20"/>
        </w:rPr>
        <w:t>day [38]). This false learning poisons our knowledge of</w:t>
      </w:r>
      <w:r>
        <w:rPr>
          <w:color w:val="231F20"/>
          <w:spacing w:val="-7"/>
        </w:rPr>
        <w:t> </w:t>
      </w:r>
      <w:r>
        <w:rPr>
          <w:color w:val="231F20"/>
        </w:rPr>
        <w:t>device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servers and causes us to detect  two  less </w:t>
      </w:r>
      <w:r>
        <w:rPr>
          <w:color w:val="231F20"/>
          <w:spacing w:val="48"/>
        </w:rPr>
        <w:t> </w:t>
      </w:r>
      <w:r>
        <w:rPr>
          <w:color w:val="231F20"/>
        </w:rPr>
        <w:t>Amazon_FireTV</w:t>
      </w:r>
      <w:r>
        <w:rPr>
          <w:color w:val="231F20"/>
          <w:w w:val="99"/>
        </w:rPr>
        <w:t> </w:t>
      </w:r>
      <w:r>
        <w:rPr>
          <w:color w:val="231F20"/>
        </w:rPr>
        <w:t>and one less Amazon_Echo in second iteration. Luckily,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method splits Amazon_Echo and Amazon_FireTV into</w:t>
      </w:r>
      <w:r>
        <w:rPr>
          <w:color w:val="231F20"/>
          <w:spacing w:val="19"/>
        </w:rPr>
        <w:t> </w:t>
      </w:r>
      <w:r>
        <w:rPr>
          <w:color w:val="231F20"/>
        </w:rPr>
        <w:t>two</w:t>
      </w:r>
      <w:r>
        <w:rPr>
          <w:color w:val="231F20"/>
          <w:w w:val="99"/>
        </w:rPr>
        <w:t> </w:t>
      </w:r>
      <w:r>
        <w:rPr>
          <w:color w:val="231F20"/>
        </w:rPr>
        <w:t>sub-types where one sub-type still mapped to the original,</w:t>
      </w:r>
      <w:r>
        <w:rPr>
          <w:color w:val="231F20"/>
          <w:spacing w:val="42"/>
        </w:rPr>
        <w:t> </w:t>
      </w:r>
      <w:r>
        <w:rPr>
          <w:color w:val="231F20"/>
        </w:rPr>
        <w:t>un-</w:t>
      </w:r>
      <w:r>
        <w:rPr>
          <w:color w:val="231F20"/>
          <w:w w:val="99"/>
        </w:rPr>
        <w:t> </w:t>
      </w:r>
      <w:r>
        <w:rPr>
          <w:color w:val="231F20"/>
        </w:rPr>
        <w:t>poisoned,</w:t>
      </w:r>
      <w:r>
        <w:rPr>
          <w:color w:val="231F20"/>
          <w:spacing w:val="-14"/>
        </w:rPr>
        <w:t> </w:t>
      </w:r>
      <w:r>
        <w:rPr>
          <w:color w:val="231F20"/>
        </w:rPr>
        <w:t>set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device</w:t>
      </w:r>
      <w:r>
        <w:rPr>
          <w:color w:val="231F20"/>
          <w:spacing w:val="-12"/>
        </w:rPr>
        <w:t> </w:t>
      </w:r>
      <w:r>
        <w:rPr>
          <w:color w:val="231F20"/>
        </w:rPr>
        <w:t>servers,</w:t>
      </w:r>
      <w:r>
        <w:rPr>
          <w:color w:val="231F20"/>
          <w:spacing w:val="-12"/>
        </w:rPr>
        <w:t> </w:t>
      </w:r>
      <w:r>
        <w:rPr>
          <w:color w:val="231F20"/>
        </w:rPr>
        <w:t>allowing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re-discover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w w:val="99"/>
        </w:rPr>
        <w:t> </w:t>
      </w:r>
      <w:r>
        <w:rPr>
          <w:color w:val="231F20"/>
        </w:rPr>
        <w:t>missing Amazon devices in subsequent </w:t>
      </w:r>
      <w:r>
        <w:rPr>
          <w:color w:val="231F20"/>
          <w:spacing w:val="4"/>
        </w:rPr>
        <w:t> </w:t>
      </w:r>
      <w:r>
        <w:rPr>
          <w:color w:val="231F20"/>
        </w:rPr>
        <w:t>detections.</w:t>
      </w:r>
      <w:r>
        <w:rPr/>
      </w:r>
    </w:p>
    <w:p>
      <w:pPr>
        <w:pStyle w:val="BodyText"/>
        <w:spacing w:line="228" w:lineRule="exact" w:before="2"/>
        <w:ind w:right="4"/>
        <w:jc w:val="both"/>
      </w:pPr>
      <w:r>
        <w:rPr>
          <w:color w:val="231F20"/>
          <w:spacing w:val="-7"/>
        </w:rPr>
        <w:t>(We </w:t>
      </w:r>
      <w:r>
        <w:rPr>
          <w:color w:val="231F20"/>
        </w:rPr>
        <w:t>observe good performance in validation </w:t>
      </w:r>
      <w:r>
        <w:rPr>
          <w:rFonts w:ascii="Arial" w:hAnsi="Arial" w:cs="Arial" w:eastAsia="Arial"/>
          <w:i/>
          <w:color w:val="231F20"/>
          <w:spacing w:val="-5"/>
        </w:rPr>
        <w:t>§</w:t>
      </w:r>
      <w:r>
        <w:rPr>
          <w:color w:val="231F20"/>
          <w:spacing w:val="-5"/>
        </w:rPr>
        <w:t>IV-B</w:t>
      </w:r>
      <w:r>
        <w:rPr>
          <w:color w:val="231F20"/>
          <w:spacing w:val="21"/>
        </w:rPr>
        <w:t> </w:t>
      </w:r>
      <w:r>
        <w:rPr>
          <w:color w:val="231F20"/>
        </w:rPr>
        <w:t>where</w:t>
      </w:r>
      <w:r>
        <w:rPr>
          <w:color w:val="231F20"/>
          <w:w w:val="99"/>
        </w:rPr>
        <w:t> </w:t>
      </w:r>
      <w:r>
        <w:rPr>
          <w:color w:val="231F20"/>
        </w:rPr>
        <w:t>we apply server learning inside the </w:t>
      </w:r>
      <w:r>
        <w:rPr>
          <w:color w:val="231F20"/>
          <w:spacing w:val="39"/>
        </w:rPr>
        <w:t> </w:t>
      </w:r>
      <w:r>
        <w:rPr>
          <w:color w:val="231F20"/>
          <w:spacing w:val="-10"/>
        </w:rPr>
        <w:t>NAT.)</w:t>
      </w:r>
      <w:r>
        <w:rPr>
          <w:spacing w:val="-1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374" w:right="0" w:hanging="25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Certificate-Based IoT Detection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Results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2"/>
        <w:ind w:right="2"/>
        <w:jc w:val="both"/>
      </w:pPr>
      <w:r>
        <w:rPr>
          <w:color w:val="231F20"/>
        </w:rPr>
        <w:t>Certificate-based detection only applies to devices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color w:val="231F20"/>
        </w:rPr>
        <w:t>directly</w:t>
      </w:r>
      <w:r>
        <w:rPr>
          <w:color w:val="231F20"/>
          <w:spacing w:val="27"/>
        </w:rPr>
        <w:t> </w:t>
      </w:r>
      <w:r>
        <w:rPr>
          <w:color w:val="231F20"/>
        </w:rPr>
        <w:t>provide</w:t>
      </w:r>
      <w:r>
        <w:rPr>
          <w:color w:val="231F20"/>
          <w:spacing w:val="24"/>
        </w:rPr>
        <w:t> </w:t>
      </w:r>
      <w:r>
        <w:rPr>
          <w:color w:val="231F20"/>
        </w:rPr>
        <w:t>public</w:t>
      </w:r>
      <w:r>
        <w:rPr>
          <w:color w:val="231F20"/>
          <w:spacing w:val="26"/>
        </w:rPr>
        <w:t> </w:t>
      </w:r>
      <w:r>
        <w:rPr>
          <w:color w:val="231F20"/>
        </w:rPr>
        <w:t>web</w:t>
      </w:r>
      <w:r>
        <w:rPr>
          <w:color w:val="231F20"/>
          <w:spacing w:val="27"/>
        </w:rPr>
        <w:t> </w:t>
      </w:r>
      <w:r>
        <w:rPr>
          <w:color w:val="231F20"/>
        </w:rPr>
        <w:t>pages.</w:t>
      </w:r>
      <w:r>
        <w:rPr>
          <w:color w:val="231F20"/>
          <w:spacing w:val="29"/>
        </w:rPr>
        <w:t> </w:t>
      </w:r>
      <w:r>
        <w:rPr>
          <w:color w:val="231F20"/>
        </w:rPr>
        <w:t>IP</w:t>
      </w:r>
      <w:r>
        <w:rPr>
          <w:color w:val="231F20"/>
          <w:spacing w:val="28"/>
        </w:rPr>
        <w:t> </w:t>
      </w:r>
      <w:r>
        <w:rPr>
          <w:color w:val="231F20"/>
        </w:rPr>
        <w:t>cameras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Network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Video </w:t>
      </w:r>
      <w:r>
        <w:rPr>
          <w:color w:val="231F20"/>
        </w:rPr>
        <w:t>Recorders (NVR) both  often  export their  content,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w w:val="99"/>
        </w:rPr>
        <w:t> </w:t>
      </w:r>
      <w:r>
        <w:rPr>
          <w:color w:val="231F20"/>
        </w:rPr>
        <w:t>we search for these. </w:t>
      </w:r>
      <w:r>
        <w:rPr>
          <w:color w:val="231F20"/>
          <w:spacing w:val="-10"/>
        </w:rPr>
        <w:t>We </w:t>
      </w:r>
      <w:r>
        <w:rPr>
          <w:color w:val="231F20"/>
        </w:rPr>
        <w:t>find distinguishing them is</w:t>
      </w:r>
      <w:r>
        <w:rPr>
          <w:color w:val="231F20"/>
          <w:spacing w:val="37"/>
        </w:rPr>
        <w:t> </w:t>
      </w:r>
      <w:r>
        <w:rPr>
          <w:color w:val="231F20"/>
        </w:rPr>
        <w:t>hard</w:t>
      </w:r>
      <w:r>
        <w:rPr>
          <w:color w:val="231F20"/>
          <w:w w:val="99"/>
        </w:rPr>
        <w:t> </w:t>
      </w:r>
      <w:r>
        <w:rPr>
          <w:color w:val="231F20"/>
        </w:rPr>
        <w:t>because IP camera manufacturer often also produce NVR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distinguish</w:t>
      </w:r>
      <w:r>
        <w:rPr>
          <w:color w:val="231F20"/>
          <w:spacing w:val="-12"/>
        </w:rPr>
        <w:t> </w:t>
      </w:r>
      <w:r>
        <w:rPr>
          <w:color w:val="231F20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</w:rPr>
        <w:t>requires</w:t>
      </w:r>
      <w:r>
        <w:rPr>
          <w:color w:val="231F20"/>
          <w:spacing w:val="-14"/>
        </w:rPr>
        <w:t> </w:t>
      </w:r>
      <w:r>
        <w:rPr>
          <w:color w:val="231F20"/>
        </w:rPr>
        <w:t>finding</w:t>
      </w:r>
      <w:r>
        <w:rPr>
          <w:color w:val="231F20"/>
          <w:spacing w:val="-11"/>
        </w:rPr>
        <w:t> </w:t>
      </w:r>
      <w:r>
        <w:rPr>
          <w:color w:val="231F20"/>
        </w:rPr>
        <w:t>non-manufacturer</w:t>
      </w:r>
      <w:r>
        <w:rPr>
          <w:color w:val="231F20"/>
          <w:spacing w:val="-21"/>
        </w:rPr>
        <w:t> </w:t>
      </w:r>
      <w:r>
        <w:rPr>
          <w:color w:val="231F20"/>
        </w:rPr>
        <w:t>keys</w:t>
      </w:r>
      <w:r>
        <w:rPr>
          <w:color w:val="231F20"/>
          <w:spacing w:val="-12"/>
        </w:rPr>
        <w:t> </w:t>
      </w:r>
      <w:r>
        <w:rPr>
          <w:color w:val="231F20"/>
        </w:rPr>
        <w:t>“IP</w:t>
      </w:r>
      <w:r>
        <w:rPr>
          <w:color w:val="231F20"/>
          <w:w w:val="99"/>
        </w:rPr>
        <w:t> </w:t>
      </w:r>
      <w:r>
        <w:rPr>
          <w:color w:val="231F20"/>
        </w:rPr>
        <w:t>Camera” and “NVR” in TLS certificates (per rules in</w:t>
      </w:r>
      <w:r>
        <w:rPr>
          <w:color w:val="231F20"/>
          <w:spacing w:val="-13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II-B.1).</w:t>
      </w:r>
      <w:r>
        <w:rPr>
          <w:color w:val="231F20"/>
          <w:w w:val="99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find</w:t>
      </w:r>
      <w:r>
        <w:rPr>
          <w:color w:val="231F20"/>
          <w:spacing w:val="-8"/>
        </w:rPr>
        <w:t> </w:t>
      </w:r>
      <w:r>
        <w:rPr>
          <w:color w:val="231F20"/>
        </w:rPr>
        <w:t>certificates</w:t>
      </w:r>
      <w:r>
        <w:rPr>
          <w:color w:val="231F20"/>
          <w:spacing w:val="-8"/>
        </w:rPr>
        <w:t> </w:t>
      </w:r>
      <w:r>
        <w:rPr>
          <w:color w:val="231F20"/>
        </w:rPr>
        <w:t>rarely</w:t>
      </w:r>
      <w:r>
        <w:rPr>
          <w:color w:val="231F20"/>
          <w:spacing w:val="-8"/>
        </w:rPr>
        <w:t> </w:t>
      </w:r>
      <w:r>
        <w:rPr>
          <w:color w:val="231F20"/>
        </w:rPr>
        <w:t>contains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text</w:t>
      </w:r>
      <w:r>
        <w:rPr>
          <w:color w:val="231F20"/>
          <w:spacing w:val="-7"/>
        </w:rPr>
        <w:t> </w:t>
      </w:r>
      <w:r>
        <w:rPr>
          <w:color w:val="231F20"/>
        </w:rPr>
        <w:t>strings,</w:t>
      </w:r>
      <w:r>
        <w:rPr>
          <w:color w:val="231F20"/>
          <w:w w:val="99"/>
        </w:rPr>
        <w:t> </w:t>
      </w:r>
      <w:r>
        <w:rPr>
          <w:color w:val="231F20"/>
        </w:rPr>
        <w:t>we do not try to distinguish them and report them together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w w:val="99"/>
        </w:rPr>
        <w:t> </w:t>
      </w:r>
      <w:r>
        <w:rPr>
          <w:color w:val="231F20"/>
        </w:rPr>
        <w:t>“IPCam”.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Input Datasets: </w:t>
      </w:r>
      <w:r>
        <w:rPr>
          <w:color w:val="231F20"/>
          <w:spacing w:val="-10"/>
        </w:rPr>
        <w:t>We </w:t>
      </w:r>
      <w:r>
        <w:rPr>
          <w:color w:val="231F20"/>
        </w:rPr>
        <w:t>apply detection to </w:t>
      </w:r>
      <w:r>
        <w:rPr>
          <w:color w:val="231F20"/>
          <w:spacing w:val="-3"/>
        </w:rPr>
        <w:t>ZMap’s</w:t>
      </w:r>
      <w:r>
        <w:rPr>
          <w:color w:val="231F20"/>
          <w:spacing w:val="11"/>
        </w:rPr>
        <w:t> </w:t>
      </w:r>
      <w:r>
        <w:rPr>
          <w:color w:val="231F20"/>
        </w:rPr>
        <w:t>443-https-</w:t>
      </w:r>
      <w:r>
        <w:rPr>
          <w:color w:val="231F20"/>
          <w:w w:val="99"/>
        </w:rPr>
        <w:t> </w:t>
      </w:r>
      <w:r>
        <w:rPr>
          <w:color w:val="231F20"/>
        </w:rPr>
        <w:t>ssl_3-full_ipv4 TLS certificate dataset captured on</w:t>
      </w:r>
      <w:r>
        <w:rPr>
          <w:color w:val="231F20"/>
          <w:spacing w:val="1"/>
        </w:rPr>
        <w:t> </w:t>
      </w:r>
      <w:r>
        <w:rPr>
          <w:color w:val="231F20"/>
        </w:rPr>
        <w:t>2017-07-</w:t>
      </w:r>
      <w:r>
        <w:rPr>
          <w:color w:val="231F20"/>
          <w:w w:val="99"/>
        </w:rPr>
        <w:t> </w:t>
      </w:r>
      <w:r>
        <w:rPr>
          <w:color w:val="231F20"/>
        </w:rPr>
        <w:t>26 [43] (as in </w:t>
      </w:r>
      <w:r>
        <w:rPr>
          <w:color w:val="231F20"/>
          <w:spacing w:val="-4"/>
        </w:rPr>
        <w:t>Table </w:t>
      </w:r>
      <w:r>
        <w:rPr>
          <w:color w:val="231F20"/>
        </w:rPr>
        <w:t>II). This dataset consists of</w:t>
      </w:r>
      <w:r>
        <w:rPr>
          <w:color w:val="231F20"/>
          <w:spacing w:val="2"/>
        </w:rPr>
        <w:t> </w:t>
      </w:r>
      <w:r>
        <w:rPr>
          <w:color w:val="231F20"/>
        </w:rPr>
        <w:t>certificates</w:t>
      </w:r>
      <w:r>
        <w:rPr>
          <w:color w:val="231F20"/>
          <w:w w:val="99"/>
        </w:rPr>
        <w:t> </w:t>
      </w:r>
      <w:r>
        <w:rPr>
          <w:color w:val="231F20"/>
        </w:rPr>
        <w:t>found by ZMap TCP SYN scans on port 443 in the 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w w:val="99"/>
        </w:rPr>
        <w:t> </w:t>
      </w:r>
      <w:r>
        <w:rPr>
          <w:color w:val="231F20"/>
        </w:rPr>
        <w:t>IPv4 address</w:t>
      </w:r>
      <w:r>
        <w:rPr>
          <w:color w:val="231F20"/>
          <w:spacing w:val="26"/>
        </w:rPr>
        <w:t> </w:t>
      </w:r>
      <w:r>
        <w:rPr>
          <w:color w:val="231F20"/>
        </w:rPr>
        <w:t>space.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target IPCam devices from 31 manufacturers</w:t>
      </w:r>
      <w:r>
        <w:rPr>
          <w:color w:val="231F20"/>
          <w:spacing w:val="17"/>
        </w:rPr>
        <w:t> </w:t>
      </w:r>
      <w:r>
        <w:rPr>
          <w:color w:val="231F20"/>
        </w:rPr>
        <w:t>(obtained</w:t>
      </w:r>
      <w:r>
        <w:rPr>
          <w:color w:val="231F20"/>
          <w:w w:val="99"/>
        </w:rPr>
        <w:t> </w:t>
      </w:r>
      <w:r>
        <w:rPr>
          <w:color w:val="231F20"/>
        </w:rPr>
        <w:t>from  market  reports  [14],  [15]  and  top   Amazon  </w:t>
      </w:r>
      <w:r>
        <w:rPr>
          <w:color w:val="231F20"/>
          <w:spacing w:val="6"/>
        </w:rPr>
        <w:t> </w:t>
      </w:r>
      <w:r>
        <w:rPr>
          <w:color w:val="231F20"/>
        </w:rPr>
        <w:t>sell-</w:t>
      </w:r>
      <w:r>
        <w:rPr>
          <w:color w:val="231F20"/>
          <w:w w:val="99"/>
        </w:rPr>
        <w:t> </w:t>
      </w:r>
      <w:r>
        <w:rPr>
          <w:color w:val="231F20"/>
        </w:rPr>
        <w:t>ers). </w:t>
      </w:r>
      <w:r>
        <w:rPr>
          <w:color w:val="231F20"/>
          <w:spacing w:val="-10"/>
        </w:rPr>
        <w:t>We </w:t>
      </w:r>
      <w:r>
        <w:rPr>
          <w:color w:val="231F20"/>
        </w:rPr>
        <w:t>build matching keys for these  IPCams  based 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rules in</w:t>
      </w:r>
      <w:r>
        <w:rPr>
          <w:color w:val="231F20"/>
          <w:spacing w:val="8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II-B.1.</w:t>
      </w:r>
      <w:r>
        <w:rPr/>
      </w:r>
    </w:p>
    <w:p>
      <w:pPr>
        <w:spacing w:before="79"/>
        <w:ind w:left="271" w:right="27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-3"/>
        </w:rPr>
        <w:br w:type="column"/>
      </w: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VII</w:t>
      </w:r>
      <w:r>
        <w:rPr>
          <w:rFonts w:ascii="Times New Roman"/>
          <w:sz w:val="16"/>
        </w:rPr>
      </w:r>
    </w:p>
    <w:p>
      <w:pPr>
        <w:spacing w:before="53"/>
        <w:ind w:left="271" w:right="29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3"/>
          <w:w w:val="105"/>
          <w:sz w:val="16"/>
        </w:rPr>
        <w:t>P</w:t>
      </w:r>
      <w:r>
        <w:rPr>
          <w:rFonts w:ascii="Times New Roman"/>
          <w:color w:val="231F20"/>
          <w:spacing w:val="3"/>
          <w:w w:val="105"/>
          <w:sz w:val="12"/>
        </w:rPr>
        <w:t>ARTIAL </w:t>
      </w:r>
      <w:r>
        <w:rPr>
          <w:rFonts w:ascii="Times New Roman"/>
          <w:color w:val="231F20"/>
          <w:spacing w:val="3"/>
          <w:w w:val="105"/>
          <w:sz w:val="16"/>
        </w:rPr>
        <w:t>V</w:t>
      </w:r>
      <w:r>
        <w:rPr>
          <w:rFonts w:ascii="Times New Roman"/>
          <w:color w:val="231F20"/>
          <w:spacing w:val="3"/>
          <w:w w:val="105"/>
          <w:sz w:val="12"/>
        </w:rPr>
        <w:t>ALIDATION OF  </w:t>
      </w:r>
      <w:r>
        <w:rPr>
          <w:rFonts w:ascii="Times New Roman"/>
          <w:color w:val="231F20"/>
          <w:spacing w:val="5"/>
          <w:w w:val="105"/>
          <w:sz w:val="16"/>
        </w:rPr>
        <w:t>C</w:t>
      </w:r>
      <w:r>
        <w:rPr>
          <w:rFonts w:ascii="Times New Roman"/>
          <w:color w:val="231F20"/>
          <w:spacing w:val="5"/>
          <w:w w:val="105"/>
          <w:sz w:val="12"/>
        </w:rPr>
        <w:t>ERTIFICATE</w:t>
      </w:r>
      <w:r>
        <w:rPr>
          <w:rFonts w:ascii="Times New Roman"/>
          <w:color w:val="231F20"/>
          <w:spacing w:val="5"/>
          <w:w w:val="105"/>
          <w:sz w:val="16"/>
        </w:rPr>
        <w:t>-B</w:t>
      </w:r>
      <w:r>
        <w:rPr>
          <w:rFonts w:ascii="Times New Roman"/>
          <w:color w:val="231F20"/>
          <w:spacing w:val="5"/>
          <w:w w:val="105"/>
          <w:sz w:val="12"/>
        </w:rPr>
        <w:t>ASED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 </w:t>
      </w:r>
      <w:r>
        <w:rPr>
          <w:rFonts w:ascii="Times New Roman"/>
          <w:color w:val="231F20"/>
          <w:spacing w:val="10"/>
          <w:w w:val="105"/>
          <w:sz w:val="12"/>
        </w:rPr>
        <w:t> </w:t>
      </w:r>
      <w:r>
        <w:rPr>
          <w:rFonts w:ascii="Times New Roman"/>
          <w:color w:val="231F20"/>
          <w:spacing w:val="5"/>
          <w:w w:val="105"/>
          <w:sz w:val="16"/>
        </w:rPr>
        <w:t>R</w:t>
      </w:r>
      <w:r>
        <w:rPr>
          <w:rFonts w:ascii="Times New Roman"/>
          <w:color w:val="231F20"/>
          <w:spacing w:val="5"/>
          <w:w w:val="105"/>
          <w:sz w:val="12"/>
        </w:rPr>
        <w:t>ESULTS</w: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3646" w:val="left" w:leader="none"/>
        </w:tabs>
        <w:spacing w:line="1177" w:lineRule="exact"/>
        <w:ind w:left="428" w:right="0" w:firstLine="0"/>
        <w:jc w:val="left"/>
      </w:pPr>
      <w:r>
        <w:rPr>
          <w:position w:val="-23"/>
        </w:rPr>
        <w:drawing>
          <wp:inline distT="0" distB="0" distL="0" distR="0">
            <wp:extent cx="1883325" cy="747712"/>
            <wp:effectExtent l="0" t="0" r="0" b="0"/>
            <wp:docPr id="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325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tab/>
      </w:r>
      <w:r>
        <w:rPr>
          <w:position w:val="-22"/>
        </w:rPr>
        <w:drawing>
          <wp:inline distT="0" distB="0" distL="0" distR="0">
            <wp:extent cx="750005" cy="523875"/>
            <wp:effectExtent l="0" t="0" r="0" b="0"/>
            <wp:docPr id="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7" w:lineRule="auto"/>
        <w:ind w:right="111"/>
        <w:jc w:val="both"/>
      </w:pPr>
      <w:r>
        <w:rPr>
          <w:rFonts w:ascii="Times New Roman"/>
          <w:i/>
          <w:color w:val="231F20"/>
        </w:rPr>
        <w:t>Initial Detection Results: </w:t>
      </w:r>
      <w:r>
        <w:rPr>
          <w:color w:val="231F20"/>
          <w:spacing w:val="-4"/>
        </w:rPr>
        <w:t>Table </w:t>
      </w:r>
      <w:r>
        <w:rPr>
          <w:color w:val="231F20"/>
        </w:rPr>
        <w:t>VI shows 244,058</w:t>
      </w:r>
      <w:r>
        <w:rPr>
          <w:color w:val="231F20"/>
          <w:spacing w:val="44"/>
        </w:rPr>
        <w:t> </w:t>
      </w:r>
      <w:r>
        <w:rPr>
          <w:color w:val="231F20"/>
        </w:rPr>
        <w:t>IPCam</w:t>
      </w:r>
      <w:r>
        <w:rPr>
          <w:color w:val="231F20"/>
          <w:w w:val="99"/>
        </w:rPr>
        <w:t> </w:t>
      </w:r>
      <w:r>
        <w:rPr>
          <w:color w:val="231F20"/>
        </w:rPr>
        <w:t>devices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detect</w:t>
      </w:r>
      <w:r>
        <w:rPr>
          <w:color w:val="231F20"/>
          <w:spacing w:val="-7"/>
        </w:rPr>
        <w:t> </w:t>
      </w:r>
      <w:r>
        <w:rPr>
          <w:color w:val="231F20"/>
        </w:rPr>
        <w:t>(represented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IoT</w:t>
      </w:r>
      <w:r>
        <w:rPr>
          <w:color w:val="231F20"/>
          <w:spacing w:val="-6"/>
        </w:rPr>
        <w:t> </w:t>
      </w:r>
      <w:r>
        <w:rPr>
          <w:color w:val="231F20"/>
        </w:rPr>
        <w:t>certificates,</w:t>
      </w:r>
      <w:r>
        <w:rPr>
          <w:color w:val="231F20"/>
          <w:spacing w:val="-6"/>
        </w:rPr>
        <w:t> </w:t>
      </w:r>
      <w:r>
        <w:rPr>
          <w:color w:val="231F20"/>
        </w:rPr>
        <w:t>0.46%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w w:val="99"/>
        </w:rPr>
        <w:t> </w:t>
      </w:r>
      <w:r>
        <w:rPr>
          <w:color w:val="231F20"/>
        </w:rPr>
        <w:t>52,968,272</w:t>
      </w:r>
      <w:r>
        <w:rPr>
          <w:color w:val="231F20"/>
          <w:spacing w:val="-11"/>
        </w:rPr>
        <w:t> </w:t>
      </w: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TLS</w:t>
      </w:r>
      <w:r>
        <w:rPr>
          <w:color w:val="231F20"/>
          <w:spacing w:val="-3"/>
        </w:rPr>
        <w:t> </w:t>
      </w:r>
      <w:r>
        <w:rPr>
          <w:color w:val="231F20"/>
        </w:rPr>
        <w:t>certificates)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9</w:t>
      </w:r>
      <w:r>
        <w:rPr>
          <w:color w:val="231F20"/>
          <w:spacing w:val="-3"/>
        </w:rPr>
        <w:t> </w:t>
      </w:r>
      <w:r>
        <w:rPr>
          <w:color w:val="231F20"/>
        </w:rPr>
        <w:t>manufacturers</w:t>
      </w:r>
      <w:r>
        <w:rPr>
          <w:color w:val="231F20"/>
          <w:spacing w:val="-11"/>
        </w:rPr>
        <w:t> </w:t>
      </w:r>
      <w:r>
        <w:rPr>
          <w:color w:val="231F20"/>
        </w:rPr>
        <w:t>(29%</w:t>
      </w:r>
      <w:r>
        <w:rPr>
          <w:color w:val="231F20"/>
          <w:w w:val="99"/>
        </w:rPr>
        <w:t> </w:t>
      </w:r>
      <w:r>
        <w:rPr>
          <w:color w:val="231F20"/>
        </w:rPr>
        <w:t>of 31 input manufacturers, we do not see any detection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other 22 manufacturers). Among the detected devices,</w:t>
      </w:r>
      <w:r>
        <w:rPr>
          <w:color w:val="231F20"/>
          <w:spacing w:val="20"/>
        </w:rPr>
        <w:t> </w:t>
      </w:r>
      <w:r>
        <w:rPr>
          <w:color w:val="231F20"/>
        </w:rPr>
        <w:t>most</w:t>
      </w:r>
      <w:r>
        <w:rPr>
          <w:color w:val="231F20"/>
          <w:w w:val="99"/>
        </w:rPr>
        <w:t> </w:t>
      </w:r>
      <w:r>
        <w:rPr>
          <w:color w:val="231F20"/>
        </w:rPr>
        <w:t>(228,045, 93.43%) come from the top manufacturer</w:t>
      </w:r>
      <w:r>
        <w:rPr>
          <w:color w:val="231F20"/>
          <w:spacing w:val="-23"/>
        </w:rPr>
        <w:t> </w:t>
      </w:r>
      <w:r>
        <w:rPr>
          <w:color w:val="231F20"/>
        </w:rPr>
        <w:t>Dahua.</w:t>
      </w:r>
      <w:r>
        <w:rPr>
          <w:color w:val="231F20"/>
          <w:w w:val="99"/>
        </w:rPr>
        <w:t> </w:t>
      </w:r>
      <w:r>
        <w:rPr>
          <w:color w:val="231F20"/>
        </w:rPr>
        <w:t>(Dahua is responsible for most IP cameras used in one</w:t>
      </w:r>
      <w:r>
        <w:rPr>
          <w:color w:val="231F20"/>
          <w:spacing w:val="43"/>
        </w:rPr>
        <w:t> </w:t>
      </w:r>
      <w:r>
        <w:rPr>
          <w:color w:val="231F20"/>
        </w:rPr>
        <w:t>DDoS</w:t>
      </w:r>
      <w:r>
        <w:rPr>
          <w:color w:val="231F20"/>
          <w:w w:val="99"/>
        </w:rPr>
        <w:t> </w:t>
      </w:r>
      <w:r>
        <w:rPr>
          <w:color w:val="231F20"/>
        </w:rPr>
        <w:t>attack [29].) Almost all (243,916, 99.94%) detected</w:t>
      </w:r>
      <w:r>
        <w:rPr>
          <w:color w:val="231F20"/>
          <w:spacing w:val="7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come from the top 5 </w:t>
      </w:r>
      <w:r>
        <w:rPr>
          <w:color w:val="231F20"/>
          <w:spacing w:val="23"/>
        </w:rPr>
        <w:t> </w:t>
      </w:r>
      <w:r>
        <w:rPr>
          <w:color w:val="231F20"/>
        </w:rPr>
        <w:t>manufacturers.</w:t>
      </w:r>
      <w:r>
        <w:rPr/>
      </w:r>
    </w:p>
    <w:p>
      <w:pPr>
        <w:pStyle w:val="BodyText"/>
        <w:spacing w:line="237" w:lineRule="auto" w:before="10"/>
        <w:ind w:right="111"/>
        <w:jc w:val="both"/>
      </w:pPr>
      <w:r>
        <w:rPr>
          <w:rFonts w:ascii="Times New Roman"/>
          <w:i/>
          <w:color w:val="231F20"/>
          <w:spacing w:val="-3"/>
        </w:rPr>
        <w:t>Partial </w:t>
      </w:r>
      <w:r>
        <w:rPr>
          <w:rFonts w:ascii="Times New Roman"/>
          <w:i/>
          <w:color w:val="231F20"/>
        </w:rPr>
        <w:t>Validation: </w:t>
      </w:r>
      <w:r>
        <w:rPr>
          <w:color w:val="231F20"/>
        </w:rPr>
        <w:t>Due to lack of ground truth, it is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possible to directly validate our results. </w:t>
      </w:r>
      <w:r>
        <w:rPr>
          <w:color w:val="231F20"/>
          <w:spacing w:val="-10"/>
        </w:rPr>
        <w:t>We </w:t>
      </w:r>
      <w:r>
        <w:rPr>
          <w:color w:val="231F20"/>
        </w:rPr>
        <w:t>indirectly</w:t>
      </w:r>
      <w:r>
        <w:rPr>
          <w:color w:val="231F20"/>
          <w:spacing w:val="49"/>
        </w:rPr>
        <w:t> </w:t>
      </w:r>
      <w:r>
        <w:rPr>
          <w:color w:val="231F20"/>
        </w:rPr>
        <w:t>validate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our results by accessing (via browser) IPs of 50 random</w:t>
      </w:r>
      <w:r>
        <w:rPr>
          <w:color w:val="231F20"/>
          <w:spacing w:val="40"/>
        </w:rPr>
        <w:t> </w:t>
      </w:r>
      <w:r>
        <w:rPr>
          <w:color w:val="231F20"/>
        </w:rPr>
        <w:t>can-</w:t>
      </w:r>
      <w:r>
        <w:rPr>
          <w:color w:val="231F20"/>
          <w:w w:val="99"/>
        </w:rPr>
        <w:t> </w:t>
      </w:r>
      <w:r>
        <w:rPr>
          <w:color w:val="231F20"/>
        </w:rPr>
        <w:t>didate certificates from each IPCam manufacturers where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found at least one candidate certificate. If browser</w:t>
      </w:r>
      <w:r>
        <w:rPr>
          <w:color w:val="231F20"/>
          <w:spacing w:val="22"/>
        </w:rPr>
        <w:t> </w:t>
      </w:r>
      <w:r>
        <w:rPr>
          <w:color w:val="231F20"/>
        </w:rPr>
        <w:t>accessing</w:t>
      </w:r>
      <w:r>
        <w:rPr>
          <w:color w:val="231F20"/>
          <w:w w:val="99"/>
        </w:rPr>
        <w:t> </w:t>
      </w:r>
      <w:r>
        <w:rPr>
          <w:color w:val="231F20"/>
        </w:rPr>
        <w:t>shows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login</w:t>
      </w:r>
      <w:r>
        <w:rPr>
          <w:color w:val="231F20"/>
          <w:spacing w:val="20"/>
        </w:rPr>
        <w:t> </w:t>
      </w:r>
      <w:r>
        <w:rPr>
          <w:color w:val="231F20"/>
        </w:rPr>
        <w:t>screen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correct</w:t>
      </w:r>
      <w:r>
        <w:rPr>
          <w:color w:val="231F20"/>
          <w:spacing w:val="16"/>
        </w:rPr>
        <w:t> </w:t>
      </w:r>
      <w:r>
        <w:rPr>
          <w:color w:val="231F20"/>
        </w:rPr>
        <w:t>manufacturer</w:t>
      </w:r>
      <w:r>
        <w:rPr>
          <w:color w:val="231F20"/>
          <w:spacing w:val="17"/>
        </w:rPr>
        <w:t> </w:t>
      </w:r>
      <w:r>
        <w:rPr>
          <w:color w:val="231F20"/>
        </w:rPr>
        <w:t>name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it, we consider it valid. This validation is limited since even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true positive may not pass it due to the device may be</w:t>
      </w:r>
      <w:r>
        <w:rPr>
          <w:color w:val="231F20"/>
          <w:spacing w:val="12"/>
        </w:rPr>
        <w:t> </w:t>
      </w:r>
      <w:r>
        <w:rPr>
          <w:color w:val="231F20"/>
        </w:rPr>
        <w:t>off-line</w:t>
      </w:r>
      <w:r>
        <w:rPr>
          <w:color w:val="231F20"/>
          <w:w w:val="99"/>
        </w:rPr>
        <w:t> </w:t>
      </w:r>
      <w:r>
        <w:rPr>
          <w:color w:val="231F20"/>
        </w:rPr>
        <w:t>or not show the manufacturer when we try it. (Our</w:t>
      </w:r>
      <w:r>
        <w:rPr>
          <w:color w:val="231F20"/>
          <w:spacing w:val="12"/>
        </w:rPr>
        <w:t> </w:t>
      </w:r>
      <w:r>
        <w:rPr>
          <w:color w:val="231F20"/>
        </w:rPr>
        <w:t>validation</w:t>
      </w:r>
      <w:r>
        <w:rPr>
          <w:color w:val="231F20"/>
          <w:w w:val="99"/>
        </w:rPr>
        <w:t> </w:t>
      </w:r>
      <w:r>
        <w:rPr>
          <w:color w:val="231F20"/>
        </w:rPr>
        <w:t>tests were done only 3  days after  TLS certificate</w:t>
      </w:r>
      <w:r>
        <w:rPr>
          <w:color w:val="231F20"/>
          <w:spacing w:val="26"/>
        </w:rPr>
        <w:t> </w:t>
      </w:r>
      <w:r>
        <w:rPr>
          <w:color w:val="231F20"/>
        </w:rPr>
        <w:t>collection,</w:t>
      </w:r>
      <w:r>
        <w:rPr>
          <w:color w:val="231F20"/>
          <w:w w:val="99"/>
        </w:rPr>
        <w:t> </w:t>
      </w:r>
      <w:r>
        <w:rPr>
          <w:color w:val="231F20"/>
        </w:rPr>
        <w:t>to minimize IP address </w:t>
      </w:r>
      <w:r>
        <w:rPr>
          <w:color w:val="231F20"/>
          <w:spacing w:val="4"/>
        </w:rPr>
        <w:t> </w:t>
      </w:r>
      <w:r>
        <w:rPr>
          <w:color w:val="231F20"/>
        </w:rPr>
        <w:t>changes.)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  <w:spacing w:val="-4"/>
        </w:rPr>
        <w:t>Table </w:t>
      </w:r>
      <w:r>
        <w:rPr>
          <w:color w:val="231F20"/>
        </w:rPr>
        <w:t>VII shows our results, with 66% of detections</w:t>
      </w:r>
      <w:r>
        <w:rPr>
          <w:color w:val="231F20"/>
          <w:spacing w:val="-7"/>
        </w:rPr>
        <w:t> </w:t>
      </w:r>
      <w:r>
        <w:rPr>
          <w:color w:val="231F20"/>
        </w:rPr>
        <w:t>correct.</w:t>
      </w:r>
      <w:r>
        <w:rPr>
          <w:color w:val="231F20"/>
          <w:w w:val="99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106</w:t>
      </w:r>
      <w:r>
        <w:rPr>
          <w:color w:val="231F20"/>
          <w:spacing w:val="36"/>
        </w:rPr>
        <w:t> </w:t>
      </w:r>
      <w:r>
        <w:rPr>
          <w:color w:val="231F20"/>
        </w:rPr>
        <w:t>false</w:t>
      </w:r>
      <w:r>
        <w:rPr>
          <w:color w:val="231F20"/>
          <w:spacing w:val="39"/>
        </w:rPr>
        <w:t> </w:t>
      </w:r>
      <w:r>
        <w:rPr>
          <w:color w:val="231F20"/>
        </w:rPr>
        <w:t>positives,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40</w:t>
      </w:r>
      <w:r>
        <w:rPr>
          <w:color w:val="231F20"/>
          <w:spacing w:val="38"/>
        </w:rPr>
        <w:t> </w:t>
      </w:r>
      <w:r>
        <w:rPr>
          <w:color w:val="231F20"/>
        </w:rPr>
        <w:t>cases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IP</w:t>
      </w:r>
      <w:r>
        <w:rPr>
          <w:color w:val="231F20"/>
          <w:spacing w:val="39"/>
        </w:rPr>
        <w:t> </w:t>
      </w:r>
      <w:r>
        <w:rPr>
          <w:color w:val="231F20"/>
        </w:rPr>
        <w:t>address</w:t>
      </w:r>
      <w:r>
        <w:rPr>
          <w:color w:val="231F20"/>
          <w:spacing w:val="36"/>
        </w:rPr>
        <w:t> </w:t>
      </w:r>
      <w:r>
        <w:rPr>
          <w:color w:val="231F20"/>
        </w:rPr>
        <w:t>did</w:t>
      </w:r>
      <w:r>
        <w:rPr>
          <w:color w:val="231F20"/>
          <w:w w:val="99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respond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53</w:t>
      </w:r>
      <w:r>
        <w:rPr>
          <w:color w:val="231F20"/>
          <w:spacing w:val="15"/>
        </w:rPr>
        <w:t> </w:t>
      </w:r>
      <w:r>
        <w:rPr>
          <w:color w:val="231F20"/>
        </w:rPr>
        <w:t>cases,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get</w:t>
      </w:r>
      <w:r>
        <w:rPr>
          <w:color w:val="231F20"/>
          <w:spacing w:val="16"/>
        </w:rPr>
        <w:t> </w:t>
      </w:r>
      <w:r>
        <w:rPr>
          <w:color w:val="231F20"/>
        </w:rPr>
        <w:t>login</w:t>
      </w:r>
      <w:r>
        <w:rPr>
          <w:color w:val="231F20"/>
          <w:spacing w:val="12"/>
        </w:rPr>
        <w:t> </w:t>
      </w:r>
      <w:r>
        <w:rPr>
          <w:color w:val="231F20"/>
        </w:rPr>
        <w:t>screen</w:t>
      </w:r>
      <w:r>
        <w:rPr>
          <w:color w:val="231F20"/>
          <w:spacing w:val="15"/>
        </w:rPr>
        <w:t> </w:t>
      </w:r>
      <w:r>
        <w:rPr>
          <w:color w:val="231F20"/>
        </w:rPr>
        <w:t>showing</w:t>
      </w:r>
      <w:r>
        <w:rPr>
          <w:color w:val="231F20"/>
          <w:spacing w:val="12"/>
        </w:rPr>
        <w:t> </w:t>
      </w:r>
      <w:r>
        <w:rPr>
          <w:color w:val="231F20"/>
        </w:rPr>
        <w:t>no</w:t>
      </w:r>
      <w:r>
        <w:rPr>
          <w:color w:val="231F20"/>
          <w:w w:val="99"/>
        </w:rPr>
        <w:t> </w:t>
      </w:r>
      <w:r>
        <w:rPr>
          <w:color w:val="231F20"/>
        </w:rPr>
        <w:t>manufacturer information. All 33 false negatives are due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Foscam</w:t>
      </w:r>
      <w:r>
        <w:rPr>
          <w:color w:val="231F20"/>
          <w:spacing w:val="30"/>
        </w:rPr>
        <w:t> </w:t>
      </w:r>
      <w:r>
        <w:rPr>
          <w:color w:val="231F20"/>
        </w:rPr>
        <w:t>IPCam</w:t>
      </w:r>
      <w:r>
        <w:rPr>
          <w:color w:val="231F20"/>
          <w:spacing w:val="32"/>
        </w:rPr>
        <w:t> </w:t>
      </w:r>
      <w:r>
        <w:rPr>
          <w:color w:val="231F20"/>
        </w:rPr>
        <w:t>fail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two</w:t>
      </w:r>
      <w:r>
        <w:rPr>
          <w:color w:val="231F20"/>
          <w:spacing w:val="32"/>
        </w:rPr>
        <w:t> </w:t>
      </w:r>
      <w:r>
        <w:rPr>
          <w:color w:val="231F20"/>
        </w:rPr>
        <w:t>rules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find</w:t>
      </w:r>
      <w:r>
        <w:rPr>
          <w:color w:val="231F20"/>
          <w:spacing w:val="32"/>
        </w:rPr>
        <w:t> </w:t>
      </w:r>
      <w:r>
        <w:rPr>
          <w:color w:val="231F20"/>
        </w:rPr>
        <w:t>IoT</w:t>
      </w:r>
      <w:r>
        <w:rPr>
          <w:color w:val="231F20"/>
          <w:spacing w:val="29"/>
        </w:rPr>
        <w:t> </w:t>
      </w:r>
      <w:r>
        <w:rPr>
          <w:color w:val="231F20"/>
        </w:rPr>
        <w:t>certificates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/>
      </w:r>
    </w:p>
    <w:p>
      <w:pPr>
        <w:pStyle w:val="BodyText"/>
        <w:spacing w:line="228" w:lineRule="exact"/>
        <w:ind w:right="47" w:firstLine="0"/>
        <w:jc w:val="left"/>
      </w:pP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II-B.2: they are signed by a CA called </w:t>
      </w:r>
      <w:r>
        <w:rPr>
          <w:color w:val="231F20"/>
          <w:spacing w:val="-3"/>
        </w:rPr>
        <w:t>“WoSign”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have</w:t>
      </w:r>
      <w:r>
        <w:rPr>
          <w:color w:val="231F20"/>
          <w:w w:val="99"/>
        </w:rPr>
        <w:t> </w:t>
      </w:r>
      <w:r>
        <w:rPr>
          <w:color w:val="231F20"/>
        </w:rPr>
        <w:t>uncommon </w:t>
      </w:r>
      <w:r>
        <w:rPr>
          <w:rFonts w:ascii="Arial" w:hAnsi="Arial" w:cs="Arial" w:eastAsia="Arial"/>
          <w:i/>
          <w:color w:val="231F20"/>
          <w:spacing w:val="2"/>
        </w:rPr>
        <w:t>C</w:t>
      </w:r>
      <w:r>
        <w:rPr>
          <w:rFonts w:ascii="Arial" w:hAnsi="Arial" w:cs="Arial" w:eastAsia="Arial"/>
          <w:i/>
          <w:color w:val="231F20"/>
          <w:spacing w:val="2"/>
          <w:position w:val="-2"/>
          <w:sz w:val="14"/>
          <w:szCs w:val="14"/>
        </w:rPr>
        <w:t>CN   </w:t>
      </w:r>
      <w:r>
        <w:rPr>
          <w:color w:val="231F20"/>
        </w:rPr>
        <w:t>place  holder</w:t>
      </w:r>
      <w:r>
        <w:rPr>
          <w:color w:val="231F20"/>
          <w:spacing w:val="-3"/>
        </w:rPr>
        <w:t> </w:t>
      </w:r>
      <w:r>
        <w:rPr>
          <w:rFonts w:ascii="Courier New" w:hAnsi="Courier New" w:cs="Courier New" w:eastAsia="Courier New"/>
          <w:color w:val="231F20"/>
        </w:rPr>
        <w:t>*.myfoscam.org</w:t>
      </w:r>
      <w:r>
        <w:rPr>
          <w:color w:val="231F20"/>
        </w:rPr>
        <w:t>.</w:t>
      </w:r>
      <w:r>
        <w:rPr/>
      </w:r>
    </w:p>
    <w:p>
      <w:pPr>
        <w:pStyle w:val="BodyText"/>
        <w:spacing w:line="230" w:lineRule="auto"/>
        <w:ind w:right="110"/>
        <w:jc w:val="both"/>
      </w:pPr>
      <w:r>
        <w:rPr>
          <w:color w:val="231F20"/>
        </w:rPr>
        <w:t>By adding a special rule for Foscam devices</w:t>
      </w:r>
      <w:r>
        <w:rPr>
          <w:color w:val="231F20"/>
          <w:spacing w:val="27"/>
        </w:rPr>
        <w:t> </w:t>
      </w:r>
      <w:r>
        <w:rPr>
          <w:color w:val="231F20"/>
        </w:rPr>
        <w:t>(candidate</w:t>
      </w:r>
      <w:r>
        <w:rPr>
          <w:color w:val="231F20"/>
          <w:w w:val="99"/>
        </w:rPr>
        <w:t> </w:t>
      </w:r>
      <w:r>
        <w:rPr>
          <w:color w:val="231F20"/>
        </w:rPr>
        <w:t>certificates of Foscam that are signed by </w:t>
      </w:r>
      <w:r>
        <w:rPr>
          <w:color w:val="231F20"/>
          <w:spacing w:val="-4"/>
        </w:rPr>
        <w:t>WoSign </w:t>
      </w:r>
      <w:r>
        <w:rPr>
          <w:color w:val="231F20"/>
        </w:rPr>
        <w:t>and have</w:t>
      </w:r>
      <w:r>
        <w:rPr>
          <w:color w:val="231F20"/>
          <w:spacing w:val="33"/>
        </w:rPr>
        <w:t> </w:t>
      </w:r>
      <w:r>
        <w:rPr>
          <w:rFonts w:ascii="Courier New"/>
          <w:color w:val="231F20"/>
        </w:rPr>
        <w:t>*.</w:t>
      </w:r>
      <w:r>
        <w:rPr>
          <w:rFonts w:ascii="Courier New"/>
          <w:color w:val="231F20"/>
          <w:w w:val="99"/>
        </w:rPr>
        <w:t> </w:t>
      </w:r>
      <w:r>
        <w:rPr>
          <w:rFonts w:ascii="Courier New"/>
          <w:color w:val="231F20"/>
        </w:rPr>
        <w:t>myfoscam.org </w:t>
      </w:r>
      <w:r>
        <w:rPr>
          <w:color w:val="231F20"/>
        </w:rPr>
        <w:t>as </w:t>
      </w:r>
      <w:r>
        <w:rPr>
          <w:rFonts w:ascii="Arial"/>
          <w:i/>
          <w:color w:val="231F20"/>
          <w:spacing w:val="2"/>
        </w:rPr>
        <w:t>C</w:t>
      </w:r>
      <w:r>
        <w:rPr>
          <w:rFonts w:ascii="Arial"/>
          <w:i/>
          <w:color w:val="231F20"/>
          <w:spacing w:val="2"/>
          <w:position w:val="-2"/>
          <w:sz w:val="14"/>
        </w:rPr>
        <w:t>CN </w:t>
      </w:r>
      <w:r>
        <w:rPr>
          <w:color w:val="231F20"/>
        </w:rPr>
        <w:t>are IoT certificates), our</w:t>
      </w:r>
      <w:r>
        <w:rPr>
          <w:color w:val="231F20"/>
          <w:spacing w:val="15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correctness percentage increases to 70% (283 out of 404,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15 true negatives becoming false positives due to we</w:t>
      </w:r>
      <w:r>
        <w:rPr>
          <w:color w:val="231F20"/>
          <w:spacing w:val="8"/>
        </w:rPr>
        <w:t> </w:t>
      </w:r>
      <w:r>
        <w:rPr>
          <w:color w:val="231F20"/>
        </w:rPr>
        <w:t>cannot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confirm ground truth for 15 newly detected Foscam</w:t>
      </w:r>
      <w:r>
        <w:rPr>
          <w:color w:val="231F20"/>
          <w:spacing w:val="33"/>
        </w:rPr>
        <w:t> </w:t>
      </w:r>
      <w:r>
        <w:rPr>
          <w:color w:val="231F20"/>
        </w:rPr>
        <w:t>IPCam)</w:t>
      </w:r>
      <w:r>
        <w:rPr>
          <w:color w:val="231F20"/>
          <w:w w:val="99"/>
        </w:rPr>
        <w:t> </w:t>
      </w:r>
      <w:r>
        <w:rPr>
          <w:color w:val="231F20"/>
        </w:rPr>
        <w:t>and false negative percentage drops to </w:t>
      </w:r>
      <w:r>
        <w:rPr>
          <w:color w:val="231F20"/>
          <w:spacing w:val="18"/>
        </w:rPr>
        <w:t> </w:t>
      </w:r>
      <w:r>
        <w:rPr>
          <w:color w:val="231F20"/>
        </w:rPr>
        <w:t>0%.</w:t>
      </w:r>
      <w:r>
        <w:rPr/>
      </w:r>
    </w:p>
    <w:p>
      <w:pPr>
        <w:pStyle w:val="BodyText"/>
        <w:spacing w:line="237" w:lineRule="auto" w:before="10"/>
        <w:ind w:right="114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Revised Detection Results: </w:t>
      </w:r>
      <w:r>
        <w:rPr>
          <w:color w:val="231F20"/>
        </w:rPr>
        <w:t>Last row of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 shows</w:t>
      </w:r>
      <w:r>
        <w:rPr>
          <w:color w:val="231F20"/>
          <w:spacing w:val="-18"/>
        </w:rPr>
        <w:t> </w:t>
      </w:r>
      <w:r>
        <w:rPr>
          <w:color w:val="231F20"/>
        </w:rPr>
        <w:t>our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revised detection results with the special rule  for</w:t>
      </w:r>
      <w:r>
        <w:rPr>
          <w:color w:val="231F20"/>
          <w:spacing w:val="31"/>
        </w:rPr>
        <w:t> </w:t>
      </w:r>
      <w:r>
        <w:rPr>
          <w:color w:val="231F20"/>
        </w:rPr>
        <w:t>Foscam:</w:t>
      </w:r>
      <w:r>
        <w:rPr>
          <w:color w:val="231F20"/>
          <w:w w:val="99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10,524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25"/>
        </w:rPr>
        <w:t> </w:t>
      </w:r>
      <w:r>
        <w:rPr>
          <w:color w:val="231F20"/>
        </w:rPr>
        <w:t>detected</w:t>
      </w:r>
      <w:r>
        <w:rPr>
          <w:color w:val="231F20"/>
          <w:spacing w:val="26"/>
        </w:rPr>
        <w:t> </w:t>
      </w:r>
      <w:r>
        <w:rPr>
          <w:color w:val="231F20"/>
        </w:rPr>
        <w:t>Foscam</w:t>
      </w:r>
      <w:r>
        <w:rPr>
          <w:color w:val="231F20"/>
          <w:spacing w:val="27"/>
        </w:rPr>
        <w:t> </w:t>
      </w:r>
      <w:r>
        <w:rPr>
          <w:color w:val="231F20"/>
        </w:rPr>
        <w:t>devices,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total</w:t>
      </w:r>
      <w:r>
        <w:rPr>
          <w:color w:val="231F20"/>
          <w:w w:val="99"/>
        </w:rPr>
        <w:t> </w:t>
      </w:r>
      <w:r>
        <w:rPr>
          <w:color w:val="231F20"/>
        </w:rPr>
        <w:t>of 254,582 IPCam detections.  (Our  results  show  the </w:t>
      </w:r>
      <w:r>
        <w:rPr>
          <w:color w:val="231F20"/>
          <w:spacing w:val="49"/>
        </w:rPr>
        <w:t> </w:t>
      </w:r>
      <w:r>
        <w:rPr>
          <w:color w:val="231F20"/>
        </w:rPr>
        <w:t>sub-</w:t>
      </w:r>
      <w:r>
        <w:rPr>
          <w:color w:val="231F20"/>
          <w:w w:val="99"/>
        </w:rPr>
        <w:t> </w:t>
      </w:r>
      <w:r>
        <w:rPr>
          <w:color w:val="231F20"/>
        </w:rPr>
        <w:t>set of IPCams that are  on  the  public  Internet  using </w:t>
      </w:r>
      <w:r>
        <w:rPr>
          <w:color w:val="231F20"/>
          <w:spacing w:val="20"/>
        </w:rPr>
        <w:t> </w:t>
      </w:r>
      <w:r>
        <w:rPr>
          <w:color w:val="231F20"/>
        </w:rPr>
        <w:t>TLS,</w:t>
      </w:r>
      <w:r>
        <w:rPr>
          <w:color w:val="231F20"/>
          <w:w w:val="99"/>
        </w:rPr>
        <w:t> </w:t>
      </w:r>
      <w:r>
        <w:rPr>
          <w:color w:val="231F20"/>
        </w:rPr>
        <w:t>but omit devices on private addresses and those  not using</w:t>
      </w:r>
      <w:r>
        <w:rPr>
          <w:color w:val="231F20"/>
          <w:w w:val="99"/>
        </w:rPr>
        <w:t> </w:t>
      </w:r>
      <w:r>
        <w:rPr>
          <w:color w:val="231F20"/>
        </w:rPr>
        <w:t>TLS, as per</w:t>
      </w:r>
      <w:r>
        <w:rPr>
          <w:color w:val="231F20"/>
          <w:spacing w:val="24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II-B.)</w:t>
      </w:r>
      <w:r>
        <w:rPr/>
      </w:r>
    </w:p>
    <w:p>
      <w:pPr>
        <w:pStyle w:val="BodyText"/>
        <w:spacing w:line="237" w:lineRule="auto" w:before="10"/>
        <w:ind w:right="113"/>
        <w:jc w:val="both"/>
      </w:pPr>
      <w:r>
        <w:rPr>
          <w:rFonts w:ascii="Times New Roman"/>
          <w:i/>
          <w:color w:val="231F20"/>
        </w:rPr>
        <w:t>Geo-Location Analysis: </w:t>
      </w:r>
      <w:r>
        <w:rPr>
          <w:color w:val="231F20"/>
          <w:spacing w:val="-10"/>
        </w:rPr>
        <w:t>We </w:t>
      </w:r>
      <w:r>
        <w:rPr>
          <w:color w:val="231F20"/>
        </w:rPr>
        <w:t>geo-locate our revised</w:t>
      </w:r>
      <w:r>
        <w:rPr>
          <w:color w:val="231F20"/>
          <w:spacing w:val="-17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result with Maxmind data published on 2017-07-18 (8</w:t>
      </w:r>
      <w:r>
        <w:rPr>
          <w:color w:val="231F20"/>
          <w:spacing w:val="35"/>
        </w:rPr>
        <w:t> </w:t>
      </w:r>
      <w:r>
        <w:rPr>
          <w:color w:val="231F20"/>
        </w:rPr>
        <w:t>days</w:t>
      </w:r>
      <w:r>
        <w:rPr>
          <w:color w:val="231F20"/>
          <w:w w:val="99"/>
        </w:rPr>
        <w:t> </w:t>
      </w:r>
      <w:r>
        <w:rPr>
          <w:color w:val="231F20"/>
        </w:rPr>
        <w:t>before collection of the TLS certificate data we use) and</w:t>
      </w:r>
      <w:r>
        <w:rPr>
          <w:color w:val="231F20"/>
          <w:spacing w:val="26"/>
        </w:rPr>
        <w:t> </w:t>
      </w:r>
      <w:r>
        <w:rPr>
          <w:color w:val="231F20"/>
        </w:rPr>
        <w:t>find</w:t>
      </w:r>
      <w:r>
        <w:rPr>
          <w:color w:val="231F20"/>
          <w:w w:val="96"/>
        </w:rPr>
        <w:t> </w:t>
      </w:r>
      <w:r>
        <w:rPr>
          <w:color w:val="231F20"/>
        </w:rPr>
        <w:t>our detected IPCams come from 199 </w:t>
      </w:r>
      <w:r>
        <w:rPr>
          <w:color w:val="231F20"/>
          <w:spacing w:val="31"/>
        </w:rPr>
        <w:t> </w:t>
      </w:r>
      <w:r>
        <w:rPr>
          <w:color w:val="231F20"/>
        </w:rPr>
        <w:t>countries.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0" w:space="111"/>
            <w:col w:w="525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39"/>
          <w:pgSz w:w="12240" w:h="15840"/>
          <w:pgMar w:header="551" w:footer="88" w:top="740" w:bottom="280" w:left="860" w:right="800"/>
        </w:sectPr>
      </w:pPr>
    </w:p>
    <w:p>
      <w:pPr>
        <w:spacing w:before="79"/>
        <w:ind w:left="817" w:right="70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VIII</w:t>
      </w:r>
      <w:r>
        <w:rPr>
          <w:rFonts w:ascii="Times New Roman"/>
          <w:sz w:val="16"/>
        </w:rPr>
      </w:r>
    </w:p>
    <w:p>
      <w:pPr>
        <w:spacing w:before="56"/>
        <w:ind w:left="817" w:right="728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ETECTED </w:t>
      </w:r>
      <w:r>
        <w:rPr>
          <w:rFonts w:ascii="Times New Roman"/>
          <w:color w:val="231F20"/>
          <w:spacing w:val="4"/>
          <w:w w:val="105"/>
          <w:sz w:val="16"/>
        </w:rPr>
        <w:t>IP </w:t>
      </w:r>
      <w:r>
        <w:rPr>
          <w:rFonts w:ascii="Times New Roman"/>
          <w:color w:val="231F20"/>
          <w:spacing w:val="6"/>
          <w:w w:val="105"/>
          <w:sz w:val="16"/>
        </w:rPr>
        <w:t>C</w:t>
      </w:r>
      <w:r>
        <w:rPr>
          <w:rFonts w:ascii="Times New Roman"/>
          <w:color w:val="231F20"/>
          <w:spacing w:val="6"/>
          <w:w w:val="105"/>
          <w:sz w:val="12"/>
        </w:rPr>
        <w:t>AMERAS </w:t>
      </w:r>
      <w:r>
        <w:rPr>
          <w:rFonts w:ascii="Times New Roman"/>
          <w:color w:val="231F20"/>
          <w:spacing w:val="4"/>
          <w:w w:val="105"/>
          <w:sz w:val="12"/>
        </w:rPr>
        <w:t>AND </w:t>
      </w:r>
      <w:r>
        <w:rPr>
          <w:rFonts w:ascii="Times New Roman"/>
          <w:color w:val="231F20"/>
          <w:spacing w:val="6"/>
          <w:w w:val="105"/>
          <w:sz w:val="16"/>
        </w:rPr>
        <w:t>NVR</w:t>
      </w:r>
      <w:r>
        <w:rPr>
          <w:rFonts w:ascii="Times New Roman"/>
          <w:color w:val="231F20"/>
          <w:spacing w:val="6"/>
          <w:w w:val="105"/>
          <w:sz w:val="12"/>
        </w:rPr>
        <w:t>S </w:t>
      </w:r>
      <w:r>
        <w:rPr>
          <w:rFonts w:ascii="Times New Roman"/>
          <w:color w:val="231F20"/>
          <w:spacing w:val="3"/>
          <w:w w:val="105"/>
          <w:sz w:val="12"/>
        </w:rPr>
        <w:t>BY </w:t>
      </w:r>
      <w:r>
        <w:rPr>
          <w:rFonts w:ascii="Times New Roman"/>
          <w:color w:val="231F20"/>
          <w:spacing w:val="24"/>
          <w:w w:val="105"/>
          <w:sz w:val="12"/>
        </w:rPr>
        <w:t> </w:t>
      </w:r>
      <w:r>
        <w:rPr>
          <w:rFonts w:ascii="Times New Roman"/>
          <w:color w:val="231F20"/>
          <w:spacing w:val="7"/>
          <w:w w:val="105"/>
          <w:sz w:val="16"/>
        </w:rPr>
        <w:t>C</w:t>
      </w:r>
      <w:r>
        <w:rPr>
          <w:rFonts w:ascii="Times New Roman"/>
          <w:color w:val="231F20"/>
          <w:spacing w:val="7"/>
          <w:w w:val="105"/>
          <w:sz w:val="12"/>
        </w:rPr>
        <w:t>OUNTRIES</w: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1654" w:lineRule="exact"/>
        <w:ind w:left="57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2"/>
          <w:sz w:val="20"/>
          <w:szCs w:val="20"/>
        </w:rPr>
        <w:pict>
          <v:group style="width:205.15pt;height:82.75pt;mso-position-horizontal-relative:char;mso-position-vertical-relative:line" coordorigin="0,0" coordsize="4103,1655">
            <v:group style="position:absolute;left:123;top:0;width:996;height:125" coordorigin="123,0" coordsize="996,125">
              <v:shape style="position:absolute;left:123;top:0;width:996;height:125" coordorigin="123,0" coordsize="996,125" path="m177,0l171,0,149,5,132,19,123,39,126,65,137,84,153,96,180,97,194,93,196,92,166,92,157,87,153,80,149,73,147,63,147,49,151,21,163,7,179,5,192,5,184,2,177,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207,75l199,84,194,87,187,90,183,92,179,92,196,92,202,88,205,86,211,79,207,7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92,5l179,5,185,7,191,12,197,18,200,22,205,33,209,33,209,7,198,7,195,6,192,5,192,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209,0l205,0,203,5,201,7,209,7,209,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251,30l231,38,220,57,225,82,239,96,254,94,243,94,240,87,240,42,243,35,264,35,252,30,251,3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259,93l254,94,259,94,259,93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264,35l259,35,262,42,262,87,259,93,265,93,279,80,277,52,267,36,264,3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314,32l288,32,288,35,294,37,295,38,295,91,302,98,321,98,326,96,333,89,316,89,314,86,314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354,89l334,89,334,98,340,96,343,96,361,94,361,90,355,90,354,89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353,32l325,32,325,35,332,36,334,38,334,83,329,88,326,89,333,89,354,89,353,88,353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393,32l366,32,366,35,372,36,374,38,374,91,373,92,366,93,366,96,400,96,400,93,395,92,393,90,393,48,395,45,397,43,393,43,393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432,40l410,40,412,44,412,90,410,92,406,93,406,96,439,96,439,93,433,93,432,91,432,4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424,30l404,30,398,34,393,43,397,43,399,41,402,40,432,40,432,38,424,3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470,38l451,38,451,92,457,98,476,98,481,94,484,88,472,88,470,86,470,38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484,81l481,86,479,88,484,88,487,82,484,81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470,9l467,9,458,21,453,27,444,34,444,38,483,38,483,32,470,32,470,9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518,32l491,32,491,35,497,36,499,38,499,90,498,92,491,93,491,96,528,96,528,93,520,92,518,91,518,48,521,44,518,44,518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548,42l528,42,529,43,531,46,533,49,535,51,544,51,548,47,548,4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543,30l530,30,524,34,518,44,521,44,522,42,548,42,548,35,543,3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565,105l555,105,552,109,552,120,557,125,570,125,574,123,577,120,580,117,570,117,568,115,568,113,569,108,565,10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586,32l552,32,552,35,555,36,556,36,556,38,557,38,563,51,582,98,577,113,574,117,580,117,582,112,587,98,597,73,592,73,579,40,579,37,581,36,586,35,586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616,32l595,32,595,35,601,36,603,37,603,42,603,43,592,73,597,73,608,43,610,37,612,36,616,35,616,3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875,7l852,7,852,90,851,92,839,93,839,96,889,96,889,93,877,92,875,91,875,7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32,30l912,38,902,57,906,82,920,96,935,94,924,94,921,87,921,42,924,35,946,35,933,30,932,3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41,93l935,94,941,94,941,93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46,35l941,35,943,42,943,87,941,93,946,93,960,80,959,52,949,36,946,3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06,2l822,2,822,30,826,30,828,14,835,7,852,7,906,7,906,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06,7l875,7,892,7,899,14,902,30,906,30,906,7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97,38l977,38,977,92,983,98,1002,98,1008,94,1011,88,998,88,997,86,997,38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10,81l1007,86,1005,88,1011,88,1013,82,1010,81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997,9l993,9,985,21,979,27,970,34,970,38,1010,38,1010,32,997,32,997,9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69,35l1051,35,1055,39,1055,57,1017,78,1017,92,1024,98,1041,98,1047,96,1055,89,1074,89,1040,88,1037,85,1037,71,1043,65,1054,62,1074,62,1074,38,1069,35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74,89l1055,89,1056,96,1059,98,1072,98,1076,96,1082,90,1081,89,1075,89,1074,89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80,87l1078,89,1077,89,1081,89,1080,87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74,62l1054,62,1054,82,1051,87,1048,88,1074,88,1074,88,1074,62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063,30l1030,30,1020,38,1020,54,1023,57,1034,57,1038,54,1038,47,1037,45,1036,43,1034,40,1034,37,1038,35,1069,35,1063,30xe" filled="true" fillcolor="#000000" stroked="false">
                <v:path arrowok="t"/>
                <v:fill type="solid"/>
              </v:shape>
              <v:shape style="position:absolute;left:123;top:0;width:996;height:125" coordorigin="123,0" coordsize="996,125" path="m1112,2l1086,2,1086,5,1090,6,1093,8,1093,90,1090,93,1086,93,1086,96,1119,96,1119,93,1114,93,1112,90,1112,2xe" filled="true" fillcolor="#000000" stroked="false">
                <v:path arrowok="t"/>
                <v:fill type="solid"/>
              </v:shape>
              <v:shape style="position:absolute;left:1263;top:1;width:2772;height:97" type="#_x0000_t75" stroked="false">
                <v:imagedata r:id="rId40" o:title=""/>
              </v:shape>
            </v:group>
            <v:group style="position:absolute;left:4;top:146;width:4095;height:2" coordorigin="4,146" coordsize="4095,2">
              <v:shape style="position:absolute;left:4;top:146;width:4095;height:2" coordorigin="4,146" coordsize="4095,0" path="m4,146l4098,146e" filled="false" stroked="true" strokeweight=".398pt" strokecolor="#000000">
                <v:path arrowok="t"/>
              </v:shape>
              <v:shape style="position:absolute;left:66;top:161;width:3969;height:1493" type="#_x0000_t75" stroked="false">
                <v:imagedata r:id="rId41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32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7" w:lineRule="auto" w:before="135"/>
        <w:ind w:right="3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examine what devices are in each country to</w:t>
      </w:r>
      <w:r>
        <w:rPr>
          <w:color w:val="231F20"/>
          <w:spacing w:val="34"/>
        </w:rPr>
        <w:t> </w:t>
      </w:r>
      <w:r>
        <w:rPr>
          <w:color w:val="231F20"/>
        </w:rPr>
        <w:t>gain</w:t>
      </w:r>
      <w:r>
        <w:rPr>
          <w:color w:val="231F20"/>
          <w:w w:val="99"/>
        </w:rPr>
        <w:t> </w:t>
      </w:r>
      <w:r>
        <w:rPr>
          <w:color w:val="231F20"/>
        </w:rPr>
        <w:t>confidence in what we detect. </w:t>
      </w:r>
      <w:r>
        <w:rPr>
          <w:color w:val="231F20"/>
          <w:spacing w:val="-4"/>
        </w:rPr>
        <w:t>Table </w:t>
      </w:r>
      <w:r>
        <w:rPr>
          <w:color w:val="231F20"/>
        </w:rPr>
        <w:t>VIII shows the top</w:t>
      </w:r>
      <w:r>
        <w:rPr>
          <w:color w:val="231F20"/>
          <w:spacing w:val="47"/>
        </w:rPr>
        <w:t> </w:t>
      </w:r>
      <w:r>
        <w:rPr>
          <w:color w:val="231F20"/>
        </w:rPr>
        <w:t>ten</w:t>
      </w:r>
      <w:r>
        <w:rPr>
          <w:color w:val="231F20"/>
          <w:w w:val="99"/>
        </w:rPr>
        <w:t> </w:t>
      </w:r>
      <w:r>
        <w:rPr>
          <w:color w:val="231F20"/>
        </w:rPr>
        <w:t>countries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detected</w:t>
      </w:r>
      <w:r>
        <w:rPr>
          <w:color w:val="231F20"/>
          <w:spacing w:val="-8"/>
        </w:rPr>
        <w:t> </w:t>
      </w:r>
      <w:r>
        <w:rPr>
          <w:color w:val="231F20"/>
        </w:rPr>
        <w:t>devices,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breaks</w:t>
      </w:r>
      <w:r>
        <w:rPr>
          <w:color w:val="231F20"/>
          <w:spacing w:val="-12"/>
        </w:rPr>
        <w:t> </w:t>
      </w:r>
      <w:r>
        <w:rPr>
          <w:color w:val="231F20"/>
        </w:rPr>
        <w:t>down</w:t>
      </w:r>
      <w:r>
        <w:rPr>
          <w:color w:val="231F20"/>
          <w:spacing w:val="-10"/>
        </w:rPr>
        <w:t> </w:t>
      </w:r>
      <w:r>
        <w:rPr>
          <w:color w:val="231F20"/>
        </w:rPr>
        <w:t>how</w:t>
      </w:r>
      <w:r>
        <w:rPr>
          <w:color w:val="231F20"/>
          <w:w w:val="99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devices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found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country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manufacturer.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(We</w:t>
      </w:r>
      <w:r>
        <w:rPr>
          <w:color w:val="231F20"/>
          <w:spacing w:val="-2"/>
        </w:rPr>
        <w:t> </w:t>
      </w:r>
      <w:r>
        <w:rPr>
          <w:color w:val="231F20"/>
        </w:rPr>
        <w:t>show</w:t>
      </w:r>
      <w:r>
        <w:rPr>
          <w:color w:val="231F20"/>
          <w:w w:val="99"/>
        </w:rPr>
        <w:t> </w:t>
      </w:r>
      <w:r>
        <w:rPr>
          <w:color w:val="231F20"/>
        </w:rPr>
        <w:t>show only manufacturer with at least 1000 global </w:t>
      </w:r>
      <w:r>
        <w:rPr>
          <w:color w:val="231F20"/>
          <w:spacing w:val="20"/>
        </w:rPr>
        <w:t> </w:t>
      </w:r>
      <w:r>
        <w:rPr>
          <w:color w:val="231F20"/>
        </w:rPr>
        <w:t>detections</w:t>
      </w:r>
      <w:r>
        <w:rPr>
          <w:color w:val="231F20"/>
          <w:w w:val="99"/>
        </w:rPr>
        <w:t> </w:t>
      </w:r>
      <w:r>
        <w:rPr>
          <w:color w:val="231F20"/>
        </w:rPr>
        <w:t>in </w:t>
      </w:r>
      <w:r>
        <w:rPr>
          <w:color w:val="231F20"/>
          <w:spacing w:val="-4"/>
        </w:rPr>
        <w:t>Table</w:t>
      </w:r>
      <w:r>
        <w:rPr>
          <w:color w:val="231F20"/>
          <w:spacing w:val="35"/>
        </w:rPr>
        <w:t> </w:t>
      </w:r>
      <w:r>
        <w:rPr>
          <w:color w:val="231F20"/>
        </w:rPr>
        <w:t>VI.)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find manufacturers prefer different  operating</w:t>
      </w:r>
      <w:r>
        <w:rPr>
          <w:color w:val="231F20"/>
          <w:spacing w:val="-16"/>
        </w:rPr>
        <w:t> </w:t>
      </w:r>
      <w:r>
        <w:rPr>
          <w:color w:val="231F20"/>
        </w:rPr>
        <w:t>regions.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believe these preferences are related to their</w:t>
      </w:r>
      <w:r>
        <w:rPr>
          <w:color w:val="231F20"/>
          <w:spacing w:val="25"/>
        </w:rPr>
        <w:t> </w:t>
      </w:r>
      <w:r>
        <w:rPr>
          <w:color w:val="231F20"/>
        </w:rPr>
        <w:t>business</w:t>
      </w:r>
      <w:r>
        <w:rPr>
          <w:color w:val="231F20"/>
          <w:w w:val="99"/>
        </w:rPr>
        <w:t> </w:t>
      </w:r>
      <w:r>
        <w:rPr>
          <w:color w:val="231F20"/>
        </w:rPr>
        <w:t>strategies. While Dahua, Foscam and  Hikvision  are</w:t>
      </w:r>
      <w:r>
        <w:rPr>
          <w:color w:val="231F20"/>
          <w:spacing w:val="-16"/>
        </w:rPr>
        <w:t> </w:t>
      </w:r>
      <w:r>
        <w:rPr>
          <w:color w:val="231F20"/>
        </w:rPr>
        <w:t>global,</w:t>
      </w:r>
      <w:r>
        <w:rPr>
          <w:color w:val="231F20"/>
          <w:w w:val="99"/>
        </w:rPr>
        <w:t> </w:t>
      </w:r>
      <w:r>
        <w:rPr>
          <w:color w:val="231F20"/>
        </w:rPr>
        <w:t>the latter two show substantially more deployment in the</w:t>
      </w:r>
      <w:r>
        <w:rPr>
          <w:color w:val="231F20"/>
          <w:spacing w:val="43"/>
        </w:rPr>
        <w:t> </w:t>
      </w:r>
      <w:r>
        <w:rPr>
          <w:color w:val="231F20"/>
        </w:rPr>
        <w:t>U.S.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and China, respectively. Amcrest (formerly Foscam U.S.</w:t>
      </w:r>
      <w:r>
        <w:rPr>
          <w:color w:val="231F20"/>
          <w:spacing w:val="46"/>
        </w:rPr>
        <w:t> </w:t>
      </w:r>
      <w:r>
        <w:rPr>
          <w:color w:val="231F20"/>
        </w:rPr>
        <w:t>[7])</w:t>
      </w:r>
      <w:r>
        <w:rPr>
          <w:color w:val="231F20"/>
          <w:w w:val="99"/>
        </w:rPr>
        <w:t> </w:t>
      </w:r>
      <w:r>
        <w:rPr>
          <w:color w:val="231F20"/>
        </w:rPr>
        <w:t>is almost exclusive to the American market. The</w:t>
      </w:r>
      <w:r>
        <w:rPr>
          <w:color w:val="231F20"/>
          <w:spacing w:val="30"/>
        </w:rPr>
        <w:t> </w:t>
      </w:r>
      <w:r>
        <w:rPr>
          <w:color w:val="231F20"/>
        </w:rPr>
        <w:t>German</w:t>
      </w:r>
      <w:r>
        <w:rPr>
          <w:color w:val="231F20"/>
          <w:w w:val="99"/>
        </w:rPr>
        <w:t> </w:t>
      </w:r>
      <w:r>
        <w:rPr>
          <w:color w:val="231F20"/>
        </w:rPr>
        <w:t>company Mobotix, while is present in Europe and</w:t>
      </w:r>
      <w:r>
        <w:rPr>
          <w:color w:val="231F20"/>
          <w:spacing w:val="17"/>
        </w:rPr>
        <w:t> </w:t>
      </w:r>
      <w:r>
        <w:rPr>
          <w:color w:val="231F20"/>
        </w:rPr>
        <w:t>America,</w:t>
      </w:r>
      <w:r>
        <w:rPr>
          <w:color w:val="231F20"/>
          <w:w w:val="99"/>
        </w:rPr>
        <w:t> </w:t>
      </w:r>
      <w:r>
        <w:rPr>
          <w:color w:val="231F20"/>
        </w:rPr>
        <w:t>seems completely absent from Asian </w:t>
      </w:r>
      <w:r>
        <w:rPr>
          <w:color w:val="231F20"/>
          <w:spacing w:val="16"/>
        </w:rPr>
        <w:t> </w:t>
      </w:r>
      <w:r>
        <w:rPr>
          <w:color w:val="231F20"/>
        </w:rPr>
        <w:t>markets.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240" w:lineRule="auto" w:before="0" w:after="0"/>
        <w:ind w:left="2281" w:right="0" w:hanging="36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4"/>
          <w:sz w:val="20"/>
        </w:rPr>
        <w:t>V</w:t>
      </w:r>
      <w:r>
        <w:rPr>
          <w:rFonts w:ascii="Times New Roman"/>
          <w:color w:val="231F20"/>
          <w:spacing w:val="4"/>
          <w:sz w:val="16"/>
        </w:rPr>
        <w:t>ALIDATION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91"/>
        <w:ind w:right="2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validate the accuracy of our two main methods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controlled</w:t>
      </w:r>
      <w:r>
        <w:rPr>
          <w:color w:val="231F20"/>
          <w:spacing w:val="-1"/>
        </w:rPr>
        <w:t> </w:t>
      </w:r>
      <w:r>
        <w:rPr>
          <w:color w:val="231F20"/>
        </w:rPr>
        <w:t>experiments.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3"/>
        </w:rPr>
        <w:t>Validation </w:t>
      </w:r>
      <w:r>
        <w:rPr>
          <w:color w:val="231F20"/>
        </w:rPr>
        <w:t>requires ground truth, so we turn to</w:t>
      </w:r>
      <w:r>
        <w:rPr>
          <w:color w:val="231F20"/>
          <w:spacing w:val="-5"/>
        </w:rPr>
        <w:t> </w:t>
      </w:r>
      <w:r>
        <w:rPr>
          <w:color w:val="231F20"/>
        </w:rPr>
        <w:t>controlled</w:t>
      </w:r>
      <w:r>
        <w:rPr>
          <w:color w:val="231F20"/>
          <w:w w:val="99"/>
        </w:rPr>
        <w:t> </w:t>
      </w:r>
      <w:r>
        <w:rPr>
          <w:color w:val="231F20"/>
        </w:rPr>
        <w:t>experiments with devices we own. </w:t>
      </w:r>
      <w:r>
        <w:rPr>
          <w:color w:val="231F20"/>
          <w:spacing w:val="-10"/>
        </w:rPr>
        <w:t>We  </w:t>
      </w:r>
      <w:r>
        <w:rPr>
          <w:color w:val="231F20"/>
        </w:rPr>
        <w:t>have  10 </w:t>
      </w:r>
      <w:r>
        <w:rPr>
          <w:color w:val="231F20"/>
          <w:spacing w:val="30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  <w:spacing w:val="-3"/>
        </w:rPr>
        <w:t>(Table </w:t>
      </w:r>
      <w:r>
        <w:rPr>
          <w:color w:val="231F20"/>
        </w:rPr>
        <w:t>I) from 7 different manufacturers and  at </w:t>
      </w:r>
      <w:r>
        <w:rPr>
          <w:color w:val="231F20"/>
          <w:spacing w:val="21"/>
        </w:rPr>
        <w:t> </w:t>
      </w:r>
      <w:r>
        <w:rPr>
          <w:color w:val="231F20"/>
        </w:rPr>
        <w:t>different</w:t>
      </w:r>
      <w:r>
        <w:rPr>
          <w:color w:val="231F20"/>
          <w:w w:val="99"/>
        </w:rPr>
        <w:t> </w:t>
      </w:r>
      <w:r>
        <w:rPr>
          <w:color w:val="231F20"/>
        </w:rPr>
        <w:t>prices (from  $5  to  $85,  in  2018).  This  diversity </w:t>
      </w:r>
      <w:r>
        <w:rPr>
          <w:color w:val="231F20"/>
          <w:spacing w:val="39"/>
        </w:rPr>
        <w:t> </w:t>
      </w:r>
      <w:r>
        <w:rPr>
          <w:color w:val="231F20"/>
        </w:rPr>
        <w:t>provides</w:t>
      </w:r>
      <w:r>
        <w:rPr>
          <w:color w:val="231F20"/>
          <w:w w:val="99"/>
        </w:rPr>
        <w:t> </w:t>
      </w:r>
      <w:r>
        <w:rPr>
          <w:color w:val="231F20"/>
        </w:rPr>
        <w:t>a range of test subjects, but the requirement to own 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devices means our  controlled  experiment is  limited  in</w:t>
      </w:r>
      <w:r>
        <w:rPr>
          <w:color w:val="231F20"/>
          <w:spacing w:val="-19"/>
        </w:rPr>
        <w:t> </w:t>
      </w:r>
      <w:r>
        <w:rPr>
          <w:color w:val="231F20"/>
        </w:rPr>
        <w:t>size.</w:t>
      </w:r>
      <w:r>
        <w:rPr>
          <w:color w:val="231F20"/>
          <w:w w:val="99"/>
        </w:rPr>
        <w:t> </w:t>
      </w:r>
      <w:r>
        <w:rPr>
          <w:color w:val="231F20"/>
        </w:rPr>
        <w:t>In principle, we could scale up testing by by</w:t>
      </w:r>
      <w:r>
        <w:rPr>
          <w:color w:val="231F20"/>
          <w:spacing w:val="12"/>
        </w:rPr>
        <w:t> </w:t>
      </w:r>
      <w:r>
        <w:rPr>
          <w:color w:val="231F20"/>
        </w:rPr>
        <w:t>crowd-sourcing</w:t>
      </w:r>
      <w:r>
        <w:rPr>
          <w:color w:val="231F20"/>
          <w:w w:val="99"/>
        </w:rPr>
        <w:t> </w:t>
      </w:r>
      <w:r>
        <w:rPr>
          <w:color w:val="231F20"/>
        </w:rPr>
        <w:t>traffic captures, as shown in </w:t>
      </w:r>
      <w:r>
        <w:rPr>
          <w:color w:val="231F20"/>
          <w:spacing w:val="7"/>
        </w:rPr>
        <w:t> </w:t>
      </w:r>
      <w:r>
        <w:rPr>
          <w:color w:val="231F20"/>
        </w:rPr>
        <w:t>[20].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</w:rPr>
        <w:t>Our experiments also show our method correctly</w:t>
      </w:r>
      <w:r>
        <w:rPr>
          <w:color w:val="231F20"/>
          <w:spacing w:val="28"/>
        </w:rPr>
        <w:t> </w:t>
      </w:r>
      <w:r>
        <w:rPr>
          <w:color w:val="231F20"/>
        </w:rPr>
        <w:t>detects</w:t>
      </w:r>
      <w:r>
        <w:rPr>
          <w:color w:val="231F20"/>
          <w:w w:val="99"/>
        </w:rPr>
        <w:t> </w:t>
      </w:r>
      <w:r>
        <w:rPr>
          <w:color w:val="231F20"/>
        </w:rPr>
        <w:t>multiple devices from same manufacturer (3 devices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Amazon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TP-Link,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</w:rPr>
        <w:t>I)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device</w:t>
      </w:r>
      <w:r>
        <w:rPr>
          <w:color w:val="231F20"/>
          <w:spacing w:val="-10"/>
        </w:rPr>
        <w:t> </w:t>
      </w:r>
      <w:r>
        <w:rPr>
          <w:color w:val="231F20"/>
        </w:rPr>
        <w:t>merge</w:t>
      </w:r>
      <w:r>
        <w:rPr>
          <w:color w:val="231F20"/>
          <w:w w:val="99"/>
        </w:rPr>
        <w:t> </w:t>
      </w:r>
      <w:r>
        <w:rPr>
          <w:color w:val="231F20"/>
        </w:rPr>
        <w:t>and detection merge (recalling</w:t>
      </w:r>
      <w:r>
        <w:rPr>
          <w:color w:val="231F20"/>
          <w:spacing w:val="35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Accuracy of IP-Based IoT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Detection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76"/>
        <w:ind w:right="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validate the correctness and completeness 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IP-based method by controlled experiments. </w:t>
      </w:r>
      <w:r>
        <w:rPr>
          <w:color w:val="231F20"/>
          <w:spacing w:val="-10"/>
        </w:rPr>
        <w:t>We </w:t>
      </w:r>
      <w:r>
        <w:rPr>
          <w:color w:val="231F20"/>
        </w:rPr>
        <w:t>set up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experiment by  placing  our  10  IoT  devices  </w:t>
      </w:r>
      <w:r>
        <w:rPr>
          <w:color w:val="231F20"/>
          <w:spacing w:val="-4"/>
        </w:rPr>
        <w:t>(Table  </w:t>
      </w:r>
      <w:r>
        <w:rPr>
          <w:color w:val="231F20"/>
        </w:rPr>
        <w:t>I) 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15 non-IoT devices in a wireless LAN behind a home</w:t>
      </w:r>
      <w:r>
        <w:rPr>
          <w:color w:val="231F20"/>
          <w:spacing w:val="22"/>
        </w:rPr>
        <w:t> </w:t>
      </w:r>
      <w:r>
        <w:rPr>
          <w:color w:val="231F20"/>
        </w:rPr>
        <w:t>router.</w:t>
      </w:r>
      <w:r>
        <w:rPr>
          <w:color w:val="231F20"/>
          <w:w w:val="99"/>
        </w:rPr>
        <w:t> </w:t>
      </w:r>
      <w:r>
        <w:rPr>
          <w:color w:val="231F20"/>
          <w:spacing w:val="-10"/>
        </w:rPr>
        <w:t>We </w:t>
      </w:r>
      <w:r>
        <w:rPr>
          <w:color w:val="231F20"/>
        </w:rPr>
        <w:t>assign static IPs to these 25 devices. </w:t>
      </w:r>
      <w:r>
        <w:rPr>
          <w:color w:val="231F20"/>
          <w:spacing w:val="-10"/>
        </w:rPr>
        <w:t>We </w:t>
      </w:r>
      <w:r>
        <w:rPr>
          <w:color w:val="231F20"/>
        </w:rPr>
        <w:t>run</w:t>
      </w:r>
      <w:r>
        <w:rPr>
          <w:color w:val="231F20"/>
          <w:spacing w:val="12"/>
        </w:rPr>
        <w:t> </w:t>
      </w:r>
      <w:r>
        <w:rPr>
          <w:color w:val="231F20"/>
        </w:rPr>
        <w:t>tcpdump</w:t>
      </w:r>
      <w:r>
        <w:rPr>
          <w:color w:val="231F20"/>
          <w:w w:val="99"/>
        </w:rPr>
        <w:t> </w:t>
      </w:r>
      <w:r>
        <w:rPr>
          <w:color w:val="231F20"/>
        </w:rPr>
        <w:t>inside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wireless</w:t>
      </w:r>
      <w:r>
        <w:rPr>
          <w:color w:val="231F20"/>
          <w:spacing w:val="18"/>
        </w:rPr>
        <w:t> </w:t>
      </w:r>
      <w:r>
        <w:rPr>
          <w:color w:val="231F20"/>
        </w:rPr>
        <w:t>LAN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observe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21"/>
        </w:rPr>
        <w:t> </w:t>
      </w:r>
      <w:r>
        <w:rPr>
          <w:color w:val="231F20"/>
        </w:rPr>
        <w:t>traffic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LAN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to the</w:t>
      </w:r>
      <w:r>
        <w:rPr>
          <w:color w:val="231F20"/>
          <w:spacing w:val="30"/>
        </w:rPr>
        <w:t> </w:t>
      </w:r>
      <w:r>
        <w:rPr>
          <w:color w:val="231F20"/>
        </w:rPr>
        <w:t>Internet.</w:t>
      </w:r>
      <w:r>
        <w:rPr/>
      </w:r>
    </w:p>
    <w:p>
      <w:pPr>
        <w:pStyle w:val="BodyText"/>
        <w:spacing w:line="226" w:lineRule="exact" w:before="4"/>
        <w:ind w:right="4"/>
        <w:jc w:val="both"/>
      </w:pPr>
      <w:r>
        <w:rPr>
          <w:color w:val="231F20"/>
          <w:spacing w:val="-1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run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experiments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5</w:t>
      </w:r>
      <w:r>
        <w:rPr>
          <w:color w:val="231F20"/>
          <w:spacing w:val="24"/>
        </w:rPr>
        <w:t> </w:t>
      </w:r>
      <w:r>
        <w:rPr>
          <w:color w:val="231F20"/>
        </w:rPr>
        <w:t>days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simulate</w:t>
      </w:r>
      <w:r>
        <w:rPr>
          <w:color w:val="231F20"/>
          <w:spacing w:val="24"/>
        </w:rPr>
        <w:t> </w:t>
      </w:r>
      <w:r>
        <w:rPr>
          <w:color w:val="231F20"/>
        </w:rPr>
        <w:t>3</w:t>
      </w:r>
      <w:r>
        <w:rPr>
          <w:color w:val="231F20"/>
          <w:spacing w:val="24"/>
        </w:rPr>
        <w:t> </w:t>
      </w:r>
      <w:r>
        <w:rPr>
          <w:color w:val="231F20"/>
        </w:rPr>
        <w:t>possible</w:t>
      </w:r>
      <w:r>
        <w:rPr>
          <w:color w:val="231F20"/>
          <w:w w:val="99"/>
        </w:rPr>
        <w:t> </w:t>
      </w:r>
      <w:r>
        <w:rPr>
          <w:color w:val="231F20"/>
        </w:rPr>
        <w:t>cases in real-world IoT </w:t>
      </w:r>
      <w:r>
        <w:rPr>
          <w:color w:val="231F20"/>
          <w:spacing w:val="3"/>
        </w:rPr>
        <w:t> </w:t>
      </w:r>
      <w:r>
        <w:rPr>
          <w:color w:val="231F20"/>
        </w:rPr>
        <w:t>measurements.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</w:rPr>
        <w:t>On Day 1 to 2 (</w:t>
      </w:r>
      <w:r>
        <w:rPr>
          <w:rFonts w:ascii="Times New Roman" w:hAnsi="Times New Roman" w:cs="Times New Roman" w:eastAsia="Times New Roman"/>
          <w:i/>
          <w:color w:val="231F20"/>
        </w:rPr>
        <w:t>inactive  days</w:t>
      </w:r>
      <w:r>
        <w:rPr>
          <w:color w:val="231F20"/>
        </w:rPr>
        <w:t>),  we  do  not  interact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IoT devices at all. So first 2 days’ data simulates</w:t>
      </w:r>
      <w:r>
        <w:rPr>
          <w:color w:val="231F20"/>
          <w:spacing w:val="50"/>
        </w:rPr>
        <w:t> </w:t>
      </w:r>
      <w:r>
        <w:rPr>
          <w:color w:val="231F20"/>
        </w:rPr>
        <w:t>observations</w:t>
      </w:r>
      <w:r>
        <w:rPr>
          <w:color w:val="231F20"/>
          <w:w w:val="99"/>
        </w:rPr>
        <w:t> </w:t>
      </w:r>
      <w:r>
        <w:rPr>
          <w:color w:val="231F20"/>
        </w:rPr>
        <w:t>of unused devices and contains only background traffic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the devices, not user-driven traffic. On day 3 to 4</w:t>
      </w:r>
      <w:r>
        <w:rPr>
          <w:color w:val="231F20"/>
          <w:spacing w:val="21"/>
        </w:rPr>
        <w:t> </w:t>
      </w:r>
      <w:r>
        <w:rPr>
          <w:color w:val="231F20"/>
        </w:rPr>
        <w:t>(</w:t>
      </w:r>
      <w:r>
        <w:rPr>
          <w:rFonts w:ascii="Times New Roman" w:hAnsi="Times New Roman" w:cs="Times New Roman" w:eastAsia="Times New Roman"/>
          <w:i/>
          <w:color w:val="231F20"/>
        </w:rPr>
        <w:t>active</w:t>
      </w:r>
      <w:r>
        <w:rPr>
          <w:rFonts w:ascii="Times New Roman" w:hAnsi="Times New Roman" w:cs="Times New Roman" w:eastAsia="Times New Roman"/>
          <w:i/>
          <w:color w:val="231F20"/>
          <w:w w:val="9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days</w:t>
      </w:r>
      <w:r>
        <w:rPr>
          <w:color w:val="231F20"/>
        </w:rPr>
        <w:t>), we trigger the device-specific functionality of each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the 10 devices like viewing the cameras and purchasing</w:t>
      </w:r>
      <w:r>
        <w:rPr>
          <w:color w:val="231F20"/>
          <w:spacing w:val="8"/>
        </w:rPr>
        <w:t> </w:t>
      </w:r>
      <w:r>
        <w:rPr>
          <w:color w:val="231F20"/>
        </w:rPr>
        <w:t>items</w:t>
      </w:r>
      <w:r>
        <w:rPr>
          <w:color w:val="231F20"/>
          <w:w w:val="99"/>
        </w:rPr>
        <w:t> </w:t>
      </w:r>
      <w:r>
        <w:rPr>
          <w:color w:val="231F20"/>
        </w:rPr>
        <w:t>with Amazon_Button. The first 4 days’ data shows  </w:t>
      </w:r>
      <w:r>
        <w:rPr>
          <w:color w:val="231F20"/>
          <w:spacing w:val="45"/>
        </w:rPr>
        <w:t> </w:t>
      </w:r>
      <w:r>
        <w:rPr>
          <w:color w:val="231F20"/>
        </w:rPr>
        <w:t>extended</w:t>
      </w:r>
      <w:r>
        <w:rPr/>
      </w:r>
    </w:p>
    <w:p>
      <w:pPr>
        <w:pStyle w:val="BodyText"/>
        <w:spacing w:line="240" w:lineRule="auto" w:before="75"/>
        <w:ind w:right="116" w:firstLine="0"/>
        <w:jc w:val="left"/>
      </w:pPr>
      <w:r>
        <w:rPr/>
        <w:br w:type="column"/>
      </w:r>
      <w:r>
        <w:rPr>
          <w:color w:val="231F20"/>
        </w:rPr>
        <w:t>device</w:t>
      </w:r>
      <w:r>
        <w:rPr>
          <w:color w:val="231F20"/>
          <w:spacing w:val="16"/>
        </w:rPr>
        <w:t> </w:t>
      </w:r>
      <w:r>
        <w:rPr>
          <w:color w:val="231F20"/>
        </w:rPr>
        <w:t>use.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day</w:t>
      </w:r>
      <w:r>
        <w:rPr>
          <w:color w:val="231F20"/>
          <w:spacing w:val="17"/>
        </w:rPr>
        <w:t> </w:t>
      </w:r>
      <w:r>
        <w:rPr>
          <w:color w:val="231F20"/>
        </w:rPr>
        <w:t>5,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reboot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</w:rPr>
        <w:t>device,</w:t>
      </w:r>
      <w:r>
        <w:rPr>
          <w:color w:val="231F20"/>
          <w:spacing w:val="17"/>
        </w:rPr>
        <w:t> </w:t>
      </w:r>
      <w:r>
        <w:rPr>
          <w:color w:val="231F20"/>
        </w:rPr>
        <w:t>looking</w:t>
      </w:r>
      <w:r>
        <w:rPr>
          <w:color w:val="231F20"/>
          <w:spacing w:val="15"/>
        </w:rPr>
        <w:t> </w:t>
      </w:r>
      <w:r>
        <w:rPr>
          <w:color w:val="231F20"/>
        </w:rPr>
        <w:t>how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restart affects device</w:t>
      </w:r>
      <w:r>
        <w:rPr>
          <w:color w:val="231F20"/>
          <w:spacing w:val="16"/>
        </w:rPr>
        <w:t> </w:t>
      </w:r>
      <w:r>
        <w:rPr>
          <w:color w:val="231F20"/>
        </w:rPr>
        <w:t>traffic.</w:t>
      </w:r>
      <w:r>
        <w:rPr/>
      </w:r>
    </w:p>
    <w:p>
      <w:pPr>
        <w:pStyle w:val="BodyText"/>
        <w:spacing w:line="237" w:lineRule="auto"/>
        <w:ind w:right="172"/>
        <w:jc w:val="both"/>
      </w:pPr>
      <w:r>
        <w:rPr>
          <w:color w:val="231F20"/>
        </w:rPr>
        <w:t>Our detection algorithm uses the same set of device</w:t>
      </w:r>
      <w:r>
        <w:rPr>
          <w:color w:val="231F20"/>
          <w:spacing w:val="40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that we describe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III-A.1. </w:t>
      </w:r>
      <w:r>
        <w:rPr>
          <w:color w:val="231F20"/>
          <w:spacing w:val="-10"/>
        </w:rPr>
        <w:t>We </w:t>
      </w:r>
      <w:r>
        <w:rPr>
          <w:color w:val="231F20"/>
        </w:rPr>
        <w:t>collect IPv4</w:t>
      </w:r>
      <w:r>
        <w:rPr>
          <w:color w:val="231F20"/>
          <w:spacing w:val="32"/>
        </w:rPr>
        <w:t> </w:t>
      </w:r>
      <w:r>
        <w:rPr>
          <w:color w:val="231F20"/>
        </w:rPr>
        <w:t>addresses</w:t>
      </w:r>
      <w:r>
        <w:rPr>
          <w:color w:val="231F20"/>
          <w:w w:val="99"/>
        </w:rPr>
        <w:t> </w:t>
      </w:r>
      <w:r>
        <w:rPr>
          <w:color w:val="231F20"/>
        </w:rPr>
        <w:t>for these device server names (by issuing DNS queries</w:t>
      </w:r>
      <w:r>
        <w:rPr>
          <w:color w:val="231F20"/>
          <w:spacing w:val="25"/>
        </w:rPr>
        <w:t> </w:t>
      </w:r>
      <w:r>
        <w:rPr>
          <w:color w:val="231F20"/>
        </w:rPr>
        <w:t>every</w:t>
      </w:r>
      <w:r>
        <w:rPr>
          <w:color w:val="231F20"/>
          <w:w w:val="99"/>
        </w:rPr>
        <w:t> </w:t>
      </w:r>
      <w:r>
        <w:rPr>
          <w:color w:val="231F20"/>
        </w:rPr>
        <w:t>10 minutes) during the same 5-day period at the same</w:t>
      </w:r>
      <w:r>
        <w:rPr>
          <w:color w:val="231F20"/>
          <w:spacing w:val="3"/>
        </w:rPr>
        <w:t> </w:t>
      </w:r>
      <w:r>
        <w:rPr>
          <w:color w:val="231F20"/>
        </w:rPr>
        <w:t>location</w:t>
      </w:r>
      <w:r>
        <w:rPr>
          <w:color w:val="231F20"/>
          <w:w w:val="99"/>
        </w:rPr>
        <w:t> </w:t>
      </w:r>
      <w:r>
        <w:rPr>
          <w:color w:val="231F20"/>
        </w:rPr>
        <w:t>as our controlled</w:t>
      </w:r>
      <w:r>
        <w:rPr>
          <w:color w:val="231F20"/>
          <w:spacing w:val="31"/>
        </w:rPr>
        <w:t> </w:t>
      </w:r>
      <w:r>
        <w:rPr>
          <w:color w:val="231F20"/>
        </w:rPr>
        <w:t>experiments.</w:t>
      </w:r>
      <w:r>
        <w:rPr/>
      </w:r>
    </w:p>
    <w:p>
      <w:pPr>
        <w:pStyle w:val="BodyText"/>
        <w:spacing w:line="237" w:lineRule="auto"/>
        <w:ind w:right="173"/>
        <w:jc w:val="both"/>
      </w:pPr>
      <w:r>
        <w:rPr>
          <w:rFonts w:ascii="Times New Roman"/>
          <w:i/>
          <w:color w:val="231F20"/>
        </w:rPr>
        <w:t>Detection During Inactive Days:  </w:t>
      </w:r>
      <w:r>
        <w:rPr>
          <w:color w:val="231F20"/>
          <w:spacing w:val="-10"/>
        </w:rPr>
        <w:t>We  </w:t>
      </w:r>
      <w:r>
        <w:rPr>
          <w:color w:val="231F20"/>
        </w:rPr>
        <w:t>begin  with </w:t>
      </w:r>
      <w:r>
        <w:rPr>
          <w:color w:val="231F20"/>
          <w:spacing w:val="4"/>
        </w:rPr>
        <w:t> </w:t>
      </w:r>
      <w:r>
        <w:rPr>
          <w:color w:val="231F20"/>
        </w:rPr>
        <w:t>detec-</w:t>
      </w:r>
      <w:r>
        <w:rPr>
          <w:color w:val="231F20"/>
          <w:w w:val="99"/>
        </w:rPr>
        <w:t> </w:t>
      </w:r>
      <w:r>
        <w:rPr>
          <w:color w:val="231F20"/>
        </w:rPr>
        <w:t>tion using the first 2 days of data when the devices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inactive. </w:t>
      </w:r>
      <w:r>
        <w:rPr>
          <w:color w:val="231F20"/>
          <w:spacing w:val="-10"/>
        </w:rPr>
        <w:t>We </w:t>
      </w:r>
      <w:r>
        <w:rPr>
          <w:color w:val="231F20"/>
        </w:rPr>
        <w:t>detect more than half of the devices (6</w:t>
      </w:r>
      <w:r>
        <w:rPr>
          <w:color w:val="231F20"/>
          <w:spacing w:val="7"/>
        </w:rPr>
        <w:t> </w:t>
      </w:r>
      <w:r>
        <w:rPr>
          <w:color w:val="231F20"/>
        </w:rPr>
        <w:t>true</w:t>
      </w:r>
      <w:r>
        <w:rPr>
          <w:color w:val="231F20"/>
          <w:w w:val="99"/>
        </w:rPr>
        <w:t> </w:t>
      </w:r>
      <w:r>
        <w:rPr>
          <w:color w:val="231F20"/>
        </w:rPr>
        <w:t>positives out of 10 devices); we miss the remaining 4</w:t>
      </w:r>
      <w:r>
        <w:rPr>
          <w:color w:val="231F20"/>
          <w:spacing w:val="26"/>
        </w:rPr>
        <w:t> </w:t>
      </w:r>
      <w:r>
        <w:rPr>
          <w:color w:val="231F20"/>
        </w:rPr>
        <w:t>devices:</w:t>
      </w:r>
      <w:r>
        <w:rPr>
          <w:color w:val="231F20"/>
          <w:w w:val="99"/>
        </w:rPr>
        <w:t> </w:t>
      </w:r>
      <w:r>
        <w:rPr>
          <w:color w:val="231F20"/>
        </w:rPr>
        <w:t>Amazon_Button, Foscam_IPCam, Amcrest_IPCam, and</w:t>
      </w:r>
      <w:r>
        <w:rPr>
          <w:color w:val="231F20"/>
          <w:spacing w:val="-30"/>
        </w:rPr>
        <w:t> </w:t>
      </w:r>
      <w:r>
        <w:rPr>
          <w:color w:val="231F20"/>
        </w:rPr>
        <w:t>Ama-</w:t>
      </w:r>
      <w:r>
        <w:rPr>
          <w:color w:val="231F20"/>
          <w:w w:val="99"/>
        </w:rPr>
        <w:t> </w:t>
      </w:r>
      <w:r>
        <w:rPr>
          <w:color w:val="231F20"/>
        </w:rPr>
        <w:t>zon_Echo</w:t>
      </w:r>
      <w:r>
        <w:rPr>
          <w:color w:val="231F20"/>
          <w:spacing w:val="20"/>
        </w:rPr>
        <w:t> </w:t>
      </w:r>
      <w:r>
        <w:rPr>
          <w:color w:val="231F20"/>
        </w:rPr>
        <w:t>(4</w:t>
      </w:r>
      <w:r>
        <w:rPr>
          <w:color w:val="231F20"/>
          <w:spacing w:val="26"/>
        </w:rPr>
        <w:t> </w:t>
      </w:r>
      <w:r>
        <w:rPr>
          <w:color w:val="231F20"/>
        </w:rPr>
        <w:t>false</w:t>
      </w:r>
      <w:r>
        <w:rPr>
          <w:color w:val="231F20"/>
          <w:spacing w:val="26"/>
        </w:rPr>
        <w:t> </w:t>
      </w:r>
      <w:r>
        <w:rPr>
          <w:color w:val="231F20"/>
        </w:rPr>
        <w:t>negative).</w:t>
      </w:r>
      <w:r>
        <w:rPr>
          <w:color w:val="231F20"/>
          <w:spacing w:val="22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see</w:t>
      </w:r>
      <w:r>
        <w:rPr>
          <w:color w:val="231F20"/>
          <w:spacing w:val="26"/>
        </w:rPr>
        <w:t> </w:t>
      </w:r>
      <w:r>
        <w:rPr>
          <w:color w:val="231F20"/>
        </w:rPr>
        <w:t>no</w:t>
      </w:r>
      <w:r>
        <w:rPr>
          <w:color w:val="231F20"/>
          <w:spacing w:val="26"/>
        </w:rPr>
        <w:t> </w:t>
      </w:r>
      <w:r>
        <w:rPr>
          <w:color w:val="231F20"/>
        </w:rPr>
        <w:t>false</w:t>
      </w:r>
      <w:r>
        <w:rPr>
          <w:color w:val="231F20"/>
          <w:spacing w:val="26"/>
        </w:rPr>
        <w:t> </w:t>
      </w:r>
      <w:r>
        <w:rPr>
          <w:color w:val="231F20"/>
        </w:rPr>
        <w:t>positives.</w:t>
      </w:r>
      <w:r>
        <w:rPr>
          <w:color w:val="231F20"/>
          <w:spacing w:val="24"/>
        </w:rPr>
        <w:t> </w:t>
      </w:r>
      <w:r>
        <w:rPr>
          <w:color w:val="231F20"/>
        </w:rPr>
        <w:t>(All</w:t>
      </w:r>
      <w:r>
        <w:rPr>
          <w:color w:val="231F20"/>
          <w:w w:val="99"/>
        </w:rPr>
        <w:t> </w:t>
      </w:r>
      <w:r>
        <w:rPr>
          <w:color w:val="231F20"/>
        </w:rPr>
        <w:t>15 no-IoT devices are detected as non-IoT.) This result</w:t>
      </w:r>
      <w:r>
        <w:rPr>
          <w:color w:val="231F20"/>
          <w:spacing w:val="39"/>
        </w:rPr>
        <w:t> </w:t>
      </w:r>
      <w:r>
        <w:rPr>
          <w:color w:val="231F20"/>
        </w:rPr>
        <w:t>shows</w:t>
      </w:r>
      <w:r>
        <w:rPr>
          <w:color w:val="231F20"/>
          <w:w w:val="99"/>
        </w:rPr>
        <w:t> </w:t>
      </w:r>
      <w:r>
        <w:rPr>
          <w:color w:val="231F20"/>
        </w:rPr>
        <w:t>that short measurements will miss some inactive devices,</w:t>
      </w:r>
      <w:r>
        <w:rPr>
          <w:color w:val="231F20"/>
          <w:spacing w:val="15"/>
        </w:rPr>
        <w:t> </w:t>
      </w:r>
      <w:r>
        <w:rPr>
          <w:color w:val="231F20"/>
        </w:rPr>
        <w:t>but</w:t>
      </w:r>
      <w:r>
        <w:rPr>
          <w:color w:val="231F20"/>
          <w:w w:val="99"/>
        </w:rPr>
        <w:t> </w:t>
      </w:r>
      <w:r>
        <w:rPr>
          <w:color w:val="231F20"/>
        </w:rPr>
        <w:t>background traffic from even unused devices is enough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detect more than</w:t>
      </w:r>
      <w:r>
        <w:rPr>
          <w:color w:val="231F20"/>
          <w:spacing w:val="46"/>
        </w:rPr>
        <w:t> </w:t>
      </w:r>
      <w:r>
        <w:rPr>
          <w:color w:val="231F20"/>
        </w:rPr>
        <w:t>half.</w:t>
      </w:r>
      <w:r>
        <w:rPr/>
      </w:r>
    </w:p>
    <w:p>
      <w:pPr>
        <w:pStyle w:val="BodyText"/>
        <w:spacing w:line="237" w:lineRule="auto"/>
        <w:ind w:right="169"/>
        <w:jc w:val="both"/>
      </w:pPr>
      <w:r>
        <w:rPr>
          <w:rFonts w:ascii="Times New Roman"/>
          <w:i/>
          <w:color w:val="231F20"/>
        </w:rPr>
        <w:t>Detection During Inactive and Active Days: </w:t>
      </w:r>
      <w:r>
        <w:rPr>
          <w:color w:val="231F20"/>
          <w:spacing w:val="-10"/>
        </w:rPr>
        <w:t>We </w:t>
      </w:r>
      <w:r>
        <w:rPr>
          <w:color w:val="231F20"/>
        </w:rPr>
        <w:t>next</w:t>
      </w:r>
      <w:r>
        <w:rPr>
          <w:color w:val="231F20"/>
          <w:spacing w:val="35"/>
        </w:rPr>
        <w:t> </w:t>
      </w:r>
      <w:r>
        <w:rPr>
          <w:color w:val="231F20"/>
        </w:rPr>
        <w:t>con-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sider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-7"/>
        </w:rPr>
        <w:t> </w:t>
      </w:r>
      <w:r>
        <w:rPr>
          <w:color w:val="231F20"/>
        </w:rPr>
        <w:t>days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data,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inactive</w:t>
      </w:r>
      <w:r>
        <w:rPr>
          <w:color w:val="231F20"/>
          <w:spacing w:val="-5"/>
        </w:rPr>
        <w:t> </w:t>
      </w:r>
      <w:r>
        <w:rPr>
          <w:color w:val="231F20"/>
        </w:rPr>
        <w:t>periods</w:t>
      </w:r>
      <w:r>
        <w:rPr>
          <w:color w:val="231F20"/>
          <w:w w:val="99"/>
        </w:rPr>
        <w:t> </w:t>
      </w:r>
      <w:r>
        <w:rPr>
          <w:color w:val="231F20"/>
        </w:rPr>
        <w:t>and active use of the devices. When observations</w:t>
      </w:r>
      <w:r>
        <w:rPr>
          <w:color w:val="231F20"/>
          <w:spacing w:val="27"/>
        </w:rPr>
        <w:t> </w:t>
      </w:r>
      <w:r>
        <w:rPr>
          <w:color w:val="231F20"/>
        </w:rPr>
        <w:t>include</w:t>
      </w:r>
      <w:r>
        <w:rPr>
          <w:color w:val="231F20"/>
          <w:w w:val="99"/>
        </w:rPr>
        <w:t> </w:t>
      </w:r>
      <w:r>
        <w:rPr>
          <w:color w:val="231F20"/>
        </w:rPr>
        <w:t>device interactions, we find all</w:t>
      </w:r>
      <w:r>
        <w:rPr>
          <w:color w:val="231F20"/>
          <w:spacing w:val="49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5" w:lineRule="auto" w:before="2"/>
        <w:ind w:right="116"/>
        <w:jc w:val="left"/>
      </w:pPr>
      <w:r>
        <w:rPr>
          <w:color w:val="231F20"/>
          <w:spacing w:val="-10"/>
        </w:rPr>
        <w:t>We </w:t>
      </w:r>
      <w:r>
        <w:rPr>
          <w:color w:val="231F20"/>
        </w:rPr>
        <w:t>also see one false positive: a laptop is falsely </w:t>
      </w:r>
      <w:r>
        <w:rPr>
          <w:color w:val="231F20"/>
          <w:spacing w:val="15"/>
        </w:rPr>
        <w:t> </w:t>
      </w:r>
      <w:r>
        <w:rPr>
          <w:color w:val="231F20"/>
        </w:rPr>
        <w:t>classified</w:t>
      </w:r>
      <w:r>
        <w:rPr>
          <w:color w:val="231F20"/>
          <w:spacing w:val="-1"/>
          <w:w w:val="97"/>
        </w:rPr>
        <w:t> </w:t>
      </w:r>
      <w:r>
        <w:rPr>
          <w:color w:val="231F20"/>
        </w:rPr>
        <w:t>as Foscam_IPCam. </w:t>
      </w:r>
      <w:r>
        <w:rPr>
          <w:color w:val="231F20"/>
          <w:spacing w:val="-10"/>
        </w:rPr>
        <w:t>We </w:t>
      </w:r>
      <w:r>
        <w:rPr>
          <w:color w:val="231F20"/>
        </w:rPr>
        <w:t>used the laptop to configure the</w:t>
      </w:r>
      <w:r>
        <w:rPr>
          <w:color w:val="231F20"/>
          <w:spacing w:val="6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and change the device’s dynamic DNS setting. As part of</w:t>
      </w:r>
      <w:r>
        <w:rPr>
          <w:color w:val="231F20"/>
          <w:spacing w:val="22"/>
        </w:rPr>
        <w:t> </w:t>
      </w:r>
      <w:r>
        <w:rPr>
          <w:color w:val="231F20"/>
        </w:rPr>
        <w:t>this</w:t>
      </w:r>
      <w:r>
        <w:rPr>
          <w:color w:val="231F20"/>
          <w:w w:val="99"/>
        </w:rPr>
        <w:t> </w:t>
      </w:r>
      <w:r>
        <w:rPr>
          <w:color w:val="231F20"/>
        </w:rPr>
        <w:t>configuration, the laptop contacts </w:t>
      </w:r>
      <w:r>
        <w:rPr>
          <w:rFonts w:ascii="Courier New" w:hAnsi="Courier New" w:cs="Courier New" w:eastAsia="Courier New"/>
          <w:color w:val="231F20"/>
        </w:rPr>
        <w:t>ddns.myfoscam.org</w:t>
      </w:r>
      <w:r>
        <w:rPr>
          <w:color w:val="231F20"/>
        </w:rPr>
        <w:t>,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device-facing server name. Since the Foscam_IPCam has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w w:val="99"/>
        </w:rPr>
        <w:t> </w:t>
      </w:r>
      <w:r>
        <w:rPr>
          <w:color w:val="231F20"/>
        </w:rPr>
        <w:t>one device server name, this overlap is sufficient to detect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laptop as a camera. This example shows that IoT devices</w:t>
      </w:r>
      <w:r>
        <w:rPr>
          <w:color w:val="231F20"/>
          <w:spacing w:val="46"/>
        </w:rPr>
        <w:t> </w:t>
      </w:r>
      <w:r>
        <w:rPr>
          <w:color w:val="231F20"/>
        </w:rPr>
        <w:t>that</w:t>
      </w:r>
      <w:r>
        <w:rPr>
          <w:color w:val="231F20"/>
          <w:w w:val="99"/>
        </w:rPr>
        <w:t> </w:t>
      </w:r>
      <w:r>
        <w:rPr>
          <w:color w:val="231F20"/>
        </w:rPr>
        <w:t>use only a few device server names are liable to false</w:t>
      </w:r>
      <w:r>
        <w:rPr>
          <w:color w:val="231F20"/>
          <w:spacing w:val="13"/>
        </w:rPr>
        <w:t> </w:t>
      </w:r>
      <w:r>
        <w:rPr>
          <w:color w:val="231F20"/>
        </w:rPr>
        <w:t>positive.</w:t>
      </w:r>
      <w:r>
        <w:rPr/>
      </w:r>
    </w:p>
    <w:p>
      <w:pPr>
        <w:pStyle w:val="BodyText"/>
        <w:spacing w:line="237" w:lineRule="auto"/>
        <w:ind w:right="173"/>
        <w:jc w:val="both"/>
      </w:pPr>
      <w:r>
        <w:rPr>
          <w:rFonts w:ascii="Times New Roman"/>
          <w:i/>
          <w:color w:val="231F20"/>
        </w:rPr>
        <w:t>Applying Detection to All Data: </w:t>
      </w:r>
      <w:r>
        <w:rPr>
          <w:color w:val="231F20"/>
        </w:rPr>
        <w:t>When we apply </w:t>
      </w:r>
      <w:r>
        <w:rPr>
          <w:color w:val="231F20"/>
          <w:spacing w:val="16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complete</w:t>
      </w:r>
      <w:r>
        <w:rPr>
          <w:color w:val="231F20"/>
          <w:spacing w:val="25"/>
        </w:rPr>
        <w:t> </w:t>
      </w:r>
      <w:r>
        <w:rPr>
          <w:color w:val="231F20"/>
        </w:rPr>
        <w:t>dataset,</w:t>
      </w:r>
      <w:r>
        <w:rPr>
          <w:color w:val="231F20"/>
          <w:spacing w:val="26"/>
        </w:rPr>
        <w:t> </w:t>
      </w:r>
      <w:r>
        <w:rPr>
          <w:color w:val="231F20"/>
        </w:rPr>
        <w:t>including</w:t>
      </w:r>
      <w:r>
        <w:rPr>
          <w:color w:val="231F20"/>
          <w:spacing w:val="24"/>
        </w:rPr>
        <w:t> </w:t>
      </w:r>
      <w:r>
        <w:rPr>
          <w:color w:val="231F20"/>
        </w:rPr>
        <w:t>inactivity,</w:t>
      </w:r>
      <w:r>
        <w:rPr>
          <w:color w:val="231F20"/>
          <w:spacing w:val="26"/>
        </w:rPr>
        <w:t> </w:t>
      </w:r>
      <w:r>
        <w:rPr>
          <w:color w:val="231F20"/>
        </w:rPr>
        <w:t>active</w:t>
      </w:r>
      <w:r>
        <w:rPr>
          <w:color w:val="231F20"/>
          <w:spacing w:val="25"/>
        </w:rPr>
        <w:t> </w:t>
      </w:r>
      <w:r>
        <w:rPr>
          <w:color w:val="231F20"/>
        </w:rPr>
        <w:t>use,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reboots, we see the same results as without reboots.</w:t>
      </w:r>
      <w:r>
        <w:rPr>
          <w:color w:val="231F20"/>
          <w:spacing w:val="8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w w:val="99"/>
        </w:rPr>
        <w:t> </w:t>
      </w:r>
      <w:r>
        <w:rPr>
          <w:color w:val="231F20"/>
        </w:rPr>
        <w:t>conclude that user device interactions is sufficient for</w:t>
      </w:r>
      <w:r>
        <w:rPr>
          <w:color w:val="231F20"/>
          <w:spacing w:val="21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detection; we do not need to ensure observations last</w:t>
      </w:r>
      <w:r>
        <w:rPr>
          <w:color w:val="231F20"/>
          <w:spacing w:val="12"/>
        </w:rPr>
        <w:t> </w:t>
      </w:r>
      <w:r>
        <w:rPr>
          <w:color w:val="231F20"/>
        </w:rPr>
        <w:t>long</w:t>
      </w:r>
      <w:r>
        <w:rPr>
          <w:color w:val="231F20"/>
          <w:w w:val="99"/>
        </w:rPr>
        <w:t> </w:t>
      </w:r>
      <w:r>
        <w:rPr>
          <w:color w:val="231F20"/>
        </w:rPr>
        <w:t>enough to include</w:t>
      </w:r>
      <w:r>
        <w:rPr>
          <w:color w:val="231F20"/>
          <w:spacing w:val="36"/>
        </w:rPr>
        <w:t> </w:t>
      </w:r>
      <w:r>
        <w:rPr>
          <w:color w:val="231F20"/>
        </w:rPr>
        <w:t>reboots.</w:t>
      </w:r>
      <w:r>
        <w:rPr/>
      </w:r>
    </w:p>
    <w:p>
      <w:pPr>
        <w:pStyle w:val="BodyText"/>
        <w:spacing w:line="235" w:lineRule="auto"/>
        <w:ind w:right="172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Simulating Dynamic IPs: </w:t>
      </w:r>
      <w:r>
        <w:rPr>
          <w:color w:val="231F20"/>
          <w:spacing w:val="-10"/>
        </w:rPr>
        <w:t>We </w:t>
      </w:r>
      <w:r>
        <w:rPr>
          <w:color w:val="231F20"/>
        </w:rPr>
        <w:t>next show how</w:t>
      </w:r>
      <w:r>
        <w:rPr>
          <w:color w:val="231F20"/>
          <w:spacing w:val="40"/>
        </w:rPr>
        <w:t> </w:t>
      </w:r>
      <w:r>
        <w:rPr>
          <w:color w:val="231F20"/>
        </w:rPr>
        <w:t>dynamically</w:t>
      </w:r>
      <w:r>
        <w:rPr>
          <w:color w:val="231F20"/>
          <w:w w:val="99"/>
        </w:rPr>
        <w:t> </w:t>
      </w:r>
      <w:r>
        <w:rPr>
          <w:color w:val="231F20"/>
        </w:rPr>
        <w:t>assigned IPs can inflate IoT detections (both at USC,</w:t>
      </w:r>
      <w:r>
        <w:rPr>
          <w:color w:val="231F20"/>
          <w:spacing w:val="36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III-A.2</w:t>
      </w:r>
      <w:r>
        <w:rPr>
          <w:color w:val="231F20"/>
          <w:w w:val="99"/>
        </w:rPr>
        <w:t> </w:t>
      </w:r>
      <w:r>
        <w:rPr>
          <w:color w:val="231F20"/>
        </w:rPr>
        <w:t>and at an </w:t>
      </w:r>
      <w:r>
        <w:rPr>
          <w:color w:val="231F20"/>
          <w:spacing w:val="-6"/>
        </w:rPr>
        <w:t>IXP, </w:t>
      </w:r>
      <w:r>
        <w:rPr>
          <w:color w:val="231F20"/>
          <w:spacing w:val="1"/>
        </w:rPr>
        <w:t>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III-A.3).</w:t>
      </w:r>
      <w:r>
        <w:rPr/>
      </w:r>
    </w:p>
    <w:p>
      <w:pPr>
        <w:pStyle w:val="BodyText"/>
        <w:spacing w:line="237" w:lineRule="auto"/>
        <w:ind w:right="171"/>
        <w:jc w:val="both"/>
      </w:pPr>
      <w:r>
        <w:rPr>
          <w:color w:val="231F20"/>
          <w:spacing w:val="-1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simulate</w:t>
      </w:r>
      <w:r>
        <w:rPr>
          <w:color w:val="231F20"/>
          <w:spacing w:val="-12"/>
        </w:rPr>
        <w:t> </w:t>
      </w:r>
      <w:r>
        <w:rPr>
          <w:color w:val="231F20"/>
        </w:rPr>
        <w:t>dynamic-assigned</w:t>
      </w:r>
      <w:r>
        <w:rPr>
          <w:color w:val="231F20"/>
          <w:spacing w:val="-15"/>
        </w:rPr>
        <w:t> </w:t>
      </w:r>
      <w:r>
        <w:rPr>
          <w:color w:val="231F20"/>
        </w:rPr>
        <w:t>IPs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manually</w:t>
      </w:r>
      <w:r>
        <w:rPr>
          <w:color w:val="231F20"/>
          <w:spacing w:val="-13"/>
        </w:rPr>
        <w:t> </w:t>
      </w:r>
      <w:r>
        <w:rPr>
          <w:color w:val="231F20"/>
        </w:rPr>
        <w:t>re-assigning</w:t>
      </w:r>
      <w:r>
        <w:rPr>
          <w:color w:val="231F20"/>
          <w:w w:val="99"/>
        </w:rPr>
        <w:t> </w:t>
      </w:r>
      <w:r>
        <w:rPr>
          <w:color w:val="231F20"/>
        </w:rPr>
        <w:t>random</w:t>
      </w:r>
      <w:r>
        <w:rPr>
          <w:color w:val="231F20"/>
          <w:spacing w:val="-7"/>
        </w:rPr>
        <w:t> </w:t>
      </w:r>
      <w:r>
        <w:rPr>
          <w:color w:val="231F20"/>
        </w:rPr>
        <w:t>static</w:t>
      </w:r>
      <w:r>
        <w:rPr>
          <w:color w:val="231F20"/>
          <w:spacing w:val="-3"/>
        </w:rPr>
        <w:t> </w:t>
      </w:r>
      <w:r>
        <w:rPr>
          <w:color w:val="231F20"/>
        </w:rPr>
        <w:t>IPs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25</w:t>
      </w:r>
      <w:r>
        <w:rPr>
          <w:color w:val="231F20"/>
          <w:spacing w:val="-4"/>
        </w:rPr>
        <w:t> </w:t>
      </w:r>
      <w:r>
        <w:rPr>
          <w:color w:val="231F20"/>
        </w:rPr>
        <w:t>devices</w:t>
      </w:r>
      <w:r>
        <w:rPr>
          <w:color w:val="231F20"/>
          <w:spacing w:val="-6"/>
        </w:rPr>
        <w:t> </w:t>
      </w:r>
      <w:r>
        <w:rPr>
          <w:color w:val="231F20"/>
        </w:rPr>
        <w:t>every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5-day</w:t>
      </w:r>
      <w:r>
        <w:rPr>
          <w:color w:val="231F20"/>
          <w:w w:val="99"/>
        </w:rPr>
        <w:t> </w:t>
      </w:r>
      <w:r>
        <w:rPr>
          <w:color w:val="231F20"/>
        </w:rPr>
        <w:t>experiment.</w:t>
      </w:r>
      <w:r>
        <w:rPr/>
      </w:r>
    </w:p>
    <w:p>
      <w:pPr>
        <w:pStyle w:val="BodyText"/>
        <w:spacing w:line="235" w:lineRule="auto"/>
        <w:ind w:right="172"/>
        <w:jc w:val="both"/>
      </w:pPr>
      <w:r>
        <w:rPr>
          <w:color w:val="231F20"/>
        </w:rPr>
        <w:t>Our IP-based detection with this simulated 5-day</w:t>
      </w:r>
      <w:r>
        <w:rPr>
          <w:color w:val="231F20"/>
          <w:spacing w:val="20"/>
        </w:rPr>
        <w:t> </w:t>
      </w:r>
      <w:r>
        <w:rPr>
          <w:color w:val="231F20"/>
        </w:rPr>
        <w:t>dynamic-</w:t>
      </w:r>
      <w:r>
        <w:rPr>
          <w:color w:val="231F20"/>
          <w:w w:val="99"/>
        </w:rPr>
        <w:t> </w:t>
      </w:r>
      <w:r>
        <w:rPr>
          <w:color w:val="231F20"/>
        </w:rPr>
        <w:t>IP measurements finds 26 true positive IoT detections </w:t>
      </w:r>
      <w:r>
        <w:rPr>
          <w:color w:val="231F20"/>
          <w:spacing w:val="37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25 dynamic IPs. One IP is detected with two IoT</w:t>
      </w:r>
      <w:r>
        <w:rPr>
          <w:color w:val="231F20"/>
          <w:spacing w:val="-3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because they were each assigned to this IP on a different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day.</w:t>
      </w:r>
      <w:r>
        <w:rPr>
          <w:color w:val="231F20"/>
          <w:w w:val="99"/>
        </w:rPr>
        <w:t> </w:t>
      </w:r>
      <w:r>
        <w:rPr>
          <w:color w:val="231F20"/>
        </w:rPr>
        <w:t>Similar to our 4-day and 5-day static-IP detection, we see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false detection of a laptop as Foscam_IPCam, and no</w:t>
      </w:r>
      <w:r>
        <w:rPr>
          <w:color w:val="231F20"/>
          <w:spacing w:val="26"/>
        </w:rPr>
        <w:t> </w:t>
      </w:r>
      <w:r>
        <w:rPr>
          <w:color w:val="231F20"/>
        </w:rPr>
        <w:t>false</w:t>
      </w:r>
      <w:r>
        <w:rPr>
          <w:color w:val="231F20"/>
          <w:w w:val="99"/>
        </w:rPr>
        <w:t> </w:t>
      </w:r>
      <w:r>
        <w:rPr>
          <w:color w:val="231F20"/>
        </w:rPr>
        <w:t>negatives. This experiment showed </w:t>
      </w:r>
      <w:r>
        <w:rPr>
          <w:rFonts w:ascii="Tahoma" w:hAnsi="Tahoma" w:cs="Tahoma" w:eastAsia="Tahoma"/>
          <w:color w:val="231F20"/>
        </w:rPr>
        <w:t>2</w:t>
      </w:r>
      <w:r>
        <w:rPr>
          <w:rFonts w:ascii="Arial" w:hAnsi="Arial" w:cs="Arial" w:eastAsia="Arial"/>
          <w:i/>
          <w:color w:val="231F20"/>
        </w:rPr>
        <w:t>.</w:t>
      </w:r>
      <w:r>
        <w:rPr>
          <w:rFonts w:ascii="Tahoma" w:hAnsi="Tahoma" w:cs="Tahoma" w:eastAsia="Tahoma"/>
          <w:color w:val="231F20"/>
        </w:rPr>
        <w:t>6</w:t>
      </w:r>
      <w:r>
        <w:rPr>
          <w:rFonts w:ascii="Arial" w:hAnsi="Arial" w:cs="Arial" w:eastAsia="Arial"/>
          <w:i/>
          <w:color w:val="231F20"/>
        </w:rPr>
        <w:t>× </w:t>
      </w:r>
      <w:r>
        <w:rPr>
          <w:color w:val="231F20"/>
        </w:rPr>
        <w:t>more IoT</w:t>
      </w:r>
      <w:r>
        <w:rPr>
          <w:color w:val="231F20"/>
          <w:spacing w:val="27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than we have, less than the </w:t>
      </w:r>
      <w:r>
        <w:rPr>
          <w:rFonts w:ascii="Tahoma" w:hAnsi="Tahoma" w:cs="Tahoma" w:eastAsia="Tahoma"/>
          <w:color w:val="231F20"/>
        </w:rPr>
        <w:t>5</w:t>
      </w:r>
      <w:r>
        <w:rPr>
          <w:rFonts w:ascii="Arial" w:hAnsi="Arial" w:cs="Arial" w:eastAsia="Arial"/>
          <w:i/>
          <w:color w:val="231F20"/>
        </w:rPr>
        <w:t>× </w:t>
      </w:r>
      <w:r>
        <w:rPr>
          <w:color w:val="231F20"/>
        </w:rPr>
        <w:t>inflation that would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w w:val="99"/>
        </w:rPr>
        <w:t> </w:t>
      </w:r>
      <w:r>
        <w:rPr>
          <w:color w:val="231F20"/>
        </w:rPr>
        <w:t>occurred with each device being detected on a  different</w:t>
      </w:r>
      <w:r>
        <w:rPr>
          <w:color w:val="231F20"/>
          <w:spacing w:val="-9"/>
        </w:rPr>
        <w:t> </w:t>
      </w:r>
      <w:r>
        <w:rPr>
          <w:color w:val="231F20"/>
        </w:rPr>
        <w:t>IP</w:t>
      </w:r>
      <w:r>
        <w:rPr>
          <w:color w:val="231F20"/>
          <w:w w:val="99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day.</w:t>
      </w:r>
      <w:r>
        <w:rPr>
          <w:spacing w:val="-3"/>
        </w:rPr>
      </w:r>
    </w:p>
    <w:p>
      <w:pPr>
        <w:pStyle w:val="BodyText"/>
        <w:spacing w:line="240" w:lineRule="auto"/>
        <w:ind w:right="174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conclude that dynamic addresses can inflate</w:t>
      </w:r>
      <w:r>
        <w:rPr>
          <w:color w:val="231F20"/>
          <w:spacing w:val="30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counts, and the degree depends on address lease  </w:t>
      </w:r>
      <w:r>
        <w:rPr>
          <w:color w:val="231F20"/>
          <w:spacing w:val="7"/>
        </w:rPr>
        <w:t> </w:t>
      </w:r>
      <w:r>
        <w:rPr>
          <w:color w:val="231F20"/>
        </w:rPr>
        <w:t>times.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116" w:hanging="24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Accuracy of DNS-Based IoT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Detections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2"/>
        <w:ind w:right="166"/>
        <w:jc w:val="both"/>
      </w:pPr>
      <w:r>
        <w:rPr>
          <w:color w:val="231F20"/>
          <w:spacing w:val="-1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validate</w:t>
      </w:r>
      <w:r>
        <w:rPr>
          <w:color w:val="231F20"/>
          <w:spacing w:val="-10"/>
        </w:rPr>
        <w:t> </w:t>
      </w:r>
      <w:r>
        <w:rPr>
          <w:color w:val="231F20"/>
        </w:rPr>
        <w:t>correctness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completeness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DNS-based</w:t>
      </w:r>
      <w:r>
        <w:rPr>
          <w:color w:val="231F20"/>
          <w:w w:val="99"/>
        </w:rPr>
        <w:t> </w:t>
      </w:r>
      <w:r>
        <w:rPr>
          <w:color w:val="231F20"/>
        </w:rPr>
        <w:t>detection method by controlled experiments. </w:t>
      </w:r>
      <w:r>
        <w:rPr>
          <w:color w:val="231F20"/>
          <w:spacing w:val="-10"/>
        </w:rPr>
        <w:t>We </w:t>
      </w:r>
      <w:r>
        <w:rPr>
          <w:color w:val="231F20"/>
        </w:rPr>
        <w:t>use the</w:t>
      </w:r>
      <w:r>
        <w:rPr>
          <w:color w:val="231F20"/>
          <w:spacing w:val="44"/>
        </w:rPr>
        <w:t> </w:t>
      </w:r>
      <w:r>
        <w:rPr>
          <w:color w:val="231F20"/>
        </w:rPr>
        <w:t>same</w:t>
      </w:r>
      <w:r>
        <w:rPr>
          <w:color w:val="231F20"/>
          <w:w w:val="99"/>
        </w:rPr>
        <w:t> </w:t>
      </w:r>
      <w:r>
        <w:rPr>
          <w:color w:val="231F20"/>
        </w:rPr>
        <w:t>set up, devices and device server names as in </w:t>
      </w:r>
      <w:r>
        <w:rPr>
          <w:rFonts w:ascii="Arial" w:hAnsi="Arial" w:cs="Arial" w:eastAsia="Arial"/>
          <w:i/>
          <w:color w:val="231F20"/>
          <w:spacing w:val="-4"/>
        </w:rPr>
        <w:t>§</w:t>
      </w:r>
      <w:r>
        <w:rPr>
          <w:color w:val="231F20"/>
          <w:spacing w:val="-4"/>
        </w:rPr>
        <w:t>IV-A. </w:t>
      </w:r>
      <w:r>
        <w:rPr>
          <w:color w:val="231F20"/>
          <w:spacing w:val="-1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w w:val="99"/>
        </w:rPr>
        <w:t> </w:t>
      </w:r>
      <w:r>
        <w:rPr>
          <w:color w:val="231F20"/>
        </w:rPr>
        <w:t>validate our claim that  DNS-based detection can  be</w:t>
      </w:r>
      <w:r>
        <w:rPr>
          <w:color w:val="231F20"/>
          <w:spacing w:val="49"/>
        </w:rPr>
        <w:t> </w:t>
      </w:r>
      <w:r>
        <w:rPr>
          <w:color w:val="231F20"/>
        </w:rPr>
        <w:t>applied</w:t>
      </w:r>
      <w:r>
        <w:rPr>
          <w:color w:val="231F20"/>
          <w:w w:val="99"/>
        </w:rPr>
        <w:t> </w:t>
      </w:r>
      <w:r>
        <w:rPr>
          <w:color w:val="231F20"/>
        </w:rPr>
        <w:t>to old network measurements by showing IoT device-type-to-</w:t>
      </w:r>
      <w:r>
        <w:rPr>
          <w:color w:val="231F20"/>
          <w:w w:val="99"/>
        </w:rPr>
        <w:t> </w:t>
      </w:r>
      <w:r>
        <w:rPr>
          <w:color w:val="231F20"/>
        </w:rPr>
        <w:t>server-name mappings are stable over </w:t>
      </w:r>
      <w:r>
        <w:rPr>
          <w:color w:val="231F20"/>
          <w:spacing w:val="2"/>
        </w:rPr>
        <w:t> </w:t>
      </w:r>
      <w:r>
        <w:rPr>
          <w:color w:val="231F20"/>
        </w:rPr>
        <w:t>time.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00"/>
          <w:cols w:num="2" w:equalWidth="0">
            <w:col w:w="5149" w:space="112"/>
            <w:col w:w="531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42"/>
          <w:pgSz w:w="12240" w:h="15840"/>
          <w:pgMar w:header="551" w:footer="88" w:top="740" w:bottom="280" w:left="860" w:right="860"/>
        </w:sectPr>
      </w:pPr>
    </w:p>
    <w:p>
      <w:pPr>
        <w:spacing w:before="79"/>
        <w:ind w:left="808" w:right="69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TABLE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IX</w:t>
      </w:r>
      <w:r>
        <w:rPr>
          <w:rFonts w:ascii="Times New Roman"/>
          <w:sz w:val="16"/>
        </w:rPr>
      </w:r>
    </w:p>
    <w:p>
      <w:pPr>
        <w:spacing w:before="56"/>
        <w:ind w:left="808" w:right="73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pacing w:val="7"/>
          <w:w w:val="105"/>
          <w:sz w:val="16"/>
        </w:rPr>
        <w:t>R</w:t>
      </w:r>
      <w:r>
        <w:rPr>
          <w:rFonts w:ascii="Times New Roman"/>
          <w:color w:val="231F20"/>
          <w:spacing w:val="7"/>
          <w:w w:val="105"/>
          <w:sz w:val="12"/>
        </w:rPr>
        <w:t>ESILIENCE </w:t>
      </w:r>
      <w:r>
        <w:rPr>
          <w:rFonts w:ascii="Times New Roman"/>
          <w:color w:val="231F20"/>
          <w:spacing w:val="3"/>
          <w:w w:val="105"/>
          <w:sz w:val="12"/>
        </w:rPr>
        <w:t>OF  </w:t>
      </w:r>
      <w:r>
        <w:rPr>
          <w:rFonts w:ascii="Times New Roman"/>
          <w:color w:val="231F20"/>
          <w:spacing w:val="6"/>
          <w:w w:val="105"/>
          <w:sz w:val="16"/>
        </w:rPr>
        <w:t>D</w:t>
      </w:r>
      <w:r>
        <w:rPr>
          <w:rFonts w:ascii="Times New Roman"/>
          <w:color w:val="231F20"/>
          <w:spacing w:val="6"/>
          <w:w w:val="105"/>
          <w:sz w:val="12"/>
        </w:rPr>
        <w:t>ETECTION </w:t>
      </w:r>
      <w:r>
        <w:rPr>
          <w:rFonts w:ascii="Times New Roman"/>
          <w:color w:val="231F20"/>
          <w:spacing w:val="4"/>
          <w:w w:val="105"/>
          <w:sz w:val="12"/>
        </w:rPr>
        <w:t>AND  </w:t>
      </w:r>
      <w:r>
        <w:rPr>
          <w:rFonts w:ascii="Times New Roman"/>
          <w:color w:val="231F20"/>
          <w:spacing w:val="4"/>
          <w:w w:val="105"/>
          <w:sz w:val="16"/>
        </w:rPr>
        <w:t>S</w:t>
      </w:r>
      <w:r>
        <w:rPr>
          <w:rFonts w:ascii="Times New Roman"/>
          <w:color w:val="231F20"/>
          <w:spacing w:val="4"/>
          <w:w w:val="105"/>
          <w:sz w:val="12"/>
        </w:rPr>
        <w:t>ERVER</w:t>
      </w:r>
      <w:r>
        <w:rPr>
          <w:rFonts w:ascii="Times New Roman"/>
          <w:color w:val="231F20"/>
          <w:spacing w:val="16"/>
          <w:w w:val="105"/>
          <w:sz w:val="12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L</w:t>
      </w:r>
      <w:r>
        <w:rPr>
          <w:rFonts w:ascii="Times New Roman"/>
          <w:color w:val="231F20"/>
          <w:spacing w:val="6"/>
          <w:w w:val="105"/>
          <w:sz w:val="12"/>
        </w:rPr>
        <w:t>EARNING</w:t>
      </w:r>
      <w:r>
        <w:rPr>
          <w:rFonts w:ascii="Times New Roman"/>
          <w:spacing w:val="6"/>
          <w:sz w:val="1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1178" w:lineRule="exact"/>
        <w:ind w:left="49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3"/>
          <w:sz w:val="20"/>
          <w:szCs w:val="20"/>
        </w:rPr>
        <w:pict>
          <v:group style="width:213.35pt;height:58.95pt;mso-position-horizontal-relative:char;mso-position-vertical-relative:line" coordorigin="0,0" coordsize="4267,1179">
            <v:shape style="position:absolute;left:86;top:0;width:4096;height:278" type="#_x0000_t75" stroked="false">
              <v:imagedata r:id="rId43" o:title=""/>
            </v:shape>
            <v:group style="position:absolute;left:4;top:299;width:4259;height:2" coordorigin="4,299" coordsize="4259,2">
              <v:shape style="position:absolute;left:4;top:299;width:4259;height:2" coordorigin="4,299" coordsize="4259,0" path="m4,299l4263,299e" filled="false" stroked="true" strokeweight=".398pt" strokecolor="#000000">
                <v:path arrowok="t"/>
              </v:shape>
              <v:shape style="position:absolute;left:85;top:316;width:4098;height:862" type="#_x0000_t75" stroked="false">
                <v:imagedata r:id="rId44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7" w:lineRule="auto" w:before="126"/>
        <w:ind w:right="5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run our experiments for 7 days and trigger</w:t>
      </w:r>
      <w:r>
        <w:rPr>
          <w:color w:val="231F20"/>
          <w:spacing w:val="48"/>
        </w:rPr>
        <w:t> </w:t>
      </w:r>
      <w:r>
        <w:rPr>
          <w:color w:val="231F20"/>
        </w:rPr>
        <w:t>device-</w:t>
      </w:r>
      <w:r>
        <w:rPr>
          <w:color w:val="231F20"/>
          <w:w w:val="99"/>
        </w:rPr>
        <w:t> </w:t>
      </w:r>
      <w:r>
        <w:rPr>
          <w:color w:val="231F20"/>
        </w:rPr>
        <w:t>specific</w:t>
      </w:r>
      <w:r>
        <w:rPr>
          <w:color w:val="231F20"/>
          <w:spacing w:val="24"/>
        </w:rPr>
        <w:t> </w:t>
      </w:r>
      <w:r>
        <w:rPr>
          <w:color w:val="231F20"/>
        </w:rPr>
        <w:t>functionality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each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10</w:t>
      </w:r>
      <w:r>
        <w:rPr>
          <w:color w:val="231F20"/>
          <w:spacing w:val="24"/>
        </w:rPr>
        <w:t> </w:t>
      </w:r>
      <w:r>
        <w:rPr>
          <w:color w:val="231F20"/>
        </w:rPr>
        <w:t>devices</w:t>
      </w:r>
      <w:r>
        <w:rPr>
          <w:color w:val="231F20"/>
          <w:spacing w:val="20"/>
        </w:rPr>
        <w:t> </w:t>
      </w:r>
      <w:r>
        <w:rPr>
          <w:color w:val="231F20"/>
        </w:rPr>
        <w:t>every</w:t>
      </w:r>
      <w:r>
        <w:rPr>
          <w:color w:val="231F20"/>
          <w:spacing w:val="22"/>
        </w:rPr>
        <w:t> </w:t>
      </w:r>
      <w:r>
        <w:rPr>
          <w:color w:val="231F20"/>
        </w:rPr>
        <w:t>day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mitigate the effect of DNS </w:t>
      </w:r>
      <w:r>
        <w:rPr>
          <w:color w:val="231F20"/>
          <w:spacing w:val="31"/>
        </w:rPr>
        <w:t> </w:t>
      </w:r>
      <w:r>
        <w:rPr>
          <w:color w:val="231F20"/>
        </w:rPr>
        <w:t>caching.</w:t>
      </w:r>
      <w:r>
        <w:rPr/>
      </w:r>
    </w:p>
    <w:p>
      <w:pPr>
        <w:pStyle w:val="BodyText"/>
        <w:spacing w:line="237" w:lineRule="auto"/>
        <w:ind w:right="4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first apply detections with the complete set of</w:t>
      </w:r>
      <w:r>
        <w:rPr>
          <w:color w:val="231F20"/>
          <w:spacing w:val="37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 names to evaluate the detection correctness and</w:t>
      </w:r>
      <w:r>
        <w:rPr>
          <w:color w:val="231F20"/>
          <w:spacing w:val="23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learning performance of our DNS-based method. </w:t>
      </w:r>
      <w:r>
        <w:rPr>
          <w:color w:val="231F20"/>
          <w:spacing w:val="-1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then</w:t>
      </w:r>
      <w:r>
        <w:rPr>
          <w:color w:val="231F20"/>
          <w:w w:val="99"/>
        </w:rPr>
        <w:t> </w:t>
      </w:r>
      <w:r>
        <w:rPr>
          <w:color w:val="231F20"/>
        </w:rPr>
        <w:t>detect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incomplete</w:t>
      </w:r>
      <w:r>
        <w:rPr>
          <w:color w:val="231F20"/>
          <w:spacing w:val="17"/>
        </w:rPr>
        <w:t> </w:t>
      </w:r>
      <w:r>
        <w:rPr>
          <w:color w:val="231F20"/>
        </w:rPr>
        <w:t>set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device</w:t>
      </w:r>
      <w:r>
        <w:rPr>
          <w:color w:val="231F20"/>
          <w:spacing w:val="20"/>
        </w:rPr>
        <w:t> </w:t>
      </w:r>
      <w:r>
        <w:rPr>
          <w:color w:val="231F20"/>
        </w:rPr>
        <w:t>server</w:t>
      </w:r>
      <w:r>
        <w:rPr>
          <w:color w:val="231F20"/>
          <w:spacing w:val="18"/>
        </w:rPr>
        <w:t> </w:t>
      </w:r>
      <w:r>
        <w:rPr>
          <w:color w:val="231F20"/>
        </w:rPr>
        <w:t>names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test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resilience of detection and server learning to incomplete</w:t>
      </w:r>
      <w:r>
        <w:rPr>
          <w:color w:val="231F20"/>
          <w:spacing w:val="29"/>
        </w:rPr>
        <w:t> </w:t>
      </w:r>
      <w:r>
        <w:rPr>
          <w:color w:val="231F20"/>
        </w:rPr>
        <w:t>prior</w:t>
      </w:r>
      <w:r>
        <w:rPr>
          <w:color w:val="231F20"/>
          <w:w w:val="99"/>
        </w:rPr>
        <w:t> </w:t>
      </w:r>
      <w:r>
        <w:rPr>
          <w:color w:val="231F20"/>
        </w:rPr>
        <w:t>knowledge of device</w:t>
      </w:r>
      <w:r>
        <w:rPr>
          <w:color w:val="231F20"/>
          <w:spacing w:val="23"/>
        </w:rPr>
        <w:t> </w:t>
      </w:r>
      <w:r>
        <w:rPr>
          <w:color w:val="231F20"/>
        </w:rPr>
        <w:t>servers.</w:t>
      </w:r>
      <w:r>
        <w:rPr/>
      </w:r>
    </w:p>
    <w:p>
      <w:pPr>
        <w:spacing w:line="237" w:lineRule="auto" w:before="0"/>
        <w:ind w:left="119" w:right="3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Detection </w:t>
      </w:r>
      <w:r>
        <w:rPr>
          <w:rFonts w:ascii="Times New Roman"/>
          <w:i/>
          <w:color w:val="231F20"/>
          <w:spacing w:val="-4"/>
          <w:sz w:val="20"/>
        </w:rPr>
        <w:t>With </w:t>
      </w:r>
      <w:r>
        <w:rPr>
          <w:rFonts w:ascii="Times New Roman"/>
          <w:i/>
          <w:color w:val="231F20"/>
          <w:sz w:val="20"/>
        </w:rPr>
        <w:t>Complete Server Names: </w:t>
      </w:r>
      <w:r>
        <w:rPr>
          <w:rFonts w:ascii="Times New Roman"/>
          <w:color w:val="231F20"/>
          <w:sz w:val="20"/>
        </w:rPr>
        <w:t>Results 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show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100%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correctness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(10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true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positives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15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true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negatives),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with 13 new device server names learned and 1 known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type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split.</w:t>
      </w:r>
      <w:r>
        <w:rPr>
          <w:rFonts w:ascii="Times New Roman"/>
          <w:sz w:val="20"/>
        </w:rPr>
      </w:r>
    </w:p>
    <w:p>
      <w:pPr>
        <w:pStyle w:val="BodyText"/>
        <w:spacing w:line="232" w:lineRule="auto" w:before="4"/>
        <w:ind w:right="0"/>
        <w:jc w:val="both"/>
      </w:pPr>
      <w:r>
        <w:rPr>
          <w:color w:val="231F20"/>
        </w:rPr>
        <w:t>By analyzing the detection  log,  we  show  server </w:t>
      </w:r>
      <w:r>
        <w:rPr>
          <w:color w:val="231F20"/>
          <w:spacing w:val="48"/>
        </w:rPr>
        <w:t> </w:t>
      </w:r>
      <w:r>
        <w:rPr>
          <w:color w:val="231F20"/>
        </w:rPr>
        <w:t>learn-</w:t>
      </w:r>
      <w:r>
        <w:rPr>
          <w:color w:val="231F20"/>
          <w:w w:val="99"/>
        </w:rPr>
        <w:t> </w:t>
      </w:r>
      <w:r>
        <w:rPr>
          <w:color w:val="231F20"/>
        </w:rPr>
        <w:t>ing and device splitting  can  correct  incorrect </w:t>
      </w:r>
      <w:r>
        <w:rPr>
          <w:color w:val="231F20"/>
          <w:spacing w:val="7"/>
        </w:rPr>
        <w:t> </w:t>
      </w:r>
      <w:r>
        <w:rPr>
          <w:color w:val="231F20"/>
        </w:rPr>
        <w:t>device-</w:t>
      </w:r>
      <w:r>
        <w:rPr>
          <w:color w:val="231F20"/>
          <w:w w:val="99"/>
        </w:rPr>
        <w:t> </w:t>
      </w:r>
      <w:r>
        <w:rPr>
          <w:color w:val="231F20"/>
        </w:rPr>
        <w:t>merges. Recall in 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III-A.1, we merge TPLink_Plug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TPLink_LightBulb  as  one  type  (TPLink_Plug/Bulb) </w:t>
      </w:r>
      <w:r>
        <w:rPr>
          <w:color w:val="231F20"/>
          <w:spacing w:val="45"/>
        </w:rPr>
        <w:t> </w:t>
      </w:r>
      <w:r>
        <w:rPr>
          <w:color w:val="231F20"/>
        </w:rPr>
        <w:t>per</w:t>
      </w:r>
      <w:r>
        <w:rPr>
          <w:color w:val="231F20"/>
          <w:w w:val="99"/>
        </w:rPr>
        <w:t> </w:t>
      </w:r>
      <w:r>
        <w:rPr>
          <w:color w:val="231F20"/>
        </w:rPr>
        <w:t>our prior knowledge, they talk to the same server</w:t>
      </w:r>
      <w:r>
        <w:rPr>
          <w:color w:val="231F20"/>
          <w:spacing w:val="33"/>
        </w:rPr>
        <w:t> </w:t>
      </w:r>
      <w:r>
        <w:rPr>
          <w:color w:val="231F20"/>
        </w:rPr>
        <w:t>name</w:t>
      </w:r>
      <w:r>
        <w:rPr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</w:rPr>
        <w:t>devs.tplinkcloud.com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</w:rPr>
        <w:t>iteration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detection,</w:t>
      </w:r>
      <w:r>
        <w:rPr>
          <w:color w:val="231F20"/>
          <w:w w:val="99"/>
        </w:rPr>
        <w:t> </w:t>
      </w:r>
      <w:r>
        <w:rPr>
          <w:color w:val="231F20"/>
        </w:rPr>
        <w:t>we learn a new  server </w:t>
      </w:r>
      <w:r>
        <w:rPr>
          <w:color w:val="231F20"/>
          <w:spacing w:val="41"/>
        </w:rPr>
        <w:t> </w:t>
      </w:r>
      <w:r>
        <w:rPr>
          <w:rFonts w:ascii="Courier New" w:hAnsi="Courier New" w:cs="Courier New" w:eastAsia="Courier New"/>
          <w:color w:val="231F20"/>
        </w:rPr>
        <w:t>deventry.tplinkcloud.com</w:t>
      </w:r>
      <w:r>
        <w:rPr>
          <w:rFonts w:ascii="Courier New" w:hAnsi="Courier New" w:cs="Courier New" w:eastAsia="Courier New"/>
          <w:color w:val="231F20"/>
          <w:w w:val="99"/>
        </w:rPr>
        <w:t> </w:t>
      </w:r>
      <w:r>
        <w:rPr>
          <w:color w:val="231F20"/>
        </w:rPr>
        <w:t>for TPLink_Plug/Bulb (from  a  detected</w:t>
      </w:r>
      <w:r>
        <w:rPr>
          <w:color w:val="231F20"/>
          <w:spacing w:val="-4"/>
        </w:rPr>
        <w:t> </w:t>
      </w:r>
      <w:r>
        <w:rPr>
          <w:color w:val="231F20"/>
        </w:rPr>
        <w:t>TPLink_LightBulb,</w:t>
      </w:r>
      <w:r>
        <w:rPr>
          <w:color w:val="231F20"/>
          <w:w w:val="99"/>
        </w:rPr>
        <w:t> </w:t>
      </w:r>
      <w:r>
        <w:rPr>
          <w:color w:val="231F20"/>
        </w:rPr>
        <w:t>as shown by ground truth). However with now  2 </w:t>
      </w:r>
      <w:r>
        <w:rPr>
          <w:color w:val="231F20"/>
          <w:spacing w:val="31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mapped to TPLink_Plug/Bulb, we see one</w:t>
      </w:r>
      <w:r>
        <w:rPr>
          <w:color w:val="231F20"/>
          <w:spacing w:val="44"/>
        </w:rPr>
        <w:t> </w:t>
      </w:r>
      <w:r>
        <w:rPr>
          <w:color w:val="231F20"/>
        </w:rPr>
        <w:t>less</w:t>
      </w:r>
      <w:r>
        <w:rPr>
          <w:color w:val="231F20"/>
          <w:w w:val="99"/>
        </w:rPr>
        <w:t> </w:t>
      </w:r>
      <w:r>
        <w:rPr>
          <w:color w:val="231F20"/>
        </w:rPr>
        <w:t>detection of it in second iteration (ground truth shows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TPLink_Plug becomes un-detected). This reduced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suggests TPLink_LightBulb and TPLink_Plug are in</w:t>
      </w:r>
      <w:r>
        <w:rPr>
          <w:color w:val="231F20"/>
          <w:spacing w:val="15"/>
        </w:rPr>
        <w:t> </w:t>
      </w:r>
      <w:r>
        <w:rPr>
          <w:color w:val="231F20"/>
        </w:rPr>
        <w:t>fact</w:t>
      </w:r>
      <w:r>
        <w:rPr>
          <w:color w:val="231F20"/>
          <w:w w:val="99"/>
        </w:rPr>
        <w:t> </w:t>
      </w:r>
      <w:r>
        <w:rPr>
          <w:color w:val="231F20"/>
        </w:rPr>
        <w:t>different device types:  the  former  talks  to  the  updated</w:t>
      </w:r>
      <w:r>
        <w:rPr>
          <w:color w:val="231F20"/>
          <w:spacing w:val="32"/>
        </w:rPr>
        <w:t> </w:t>
      </w:r>
      <w:r>
        <w:rPr>
          <w:color w:val="231F20"/>
        </w:rPr>
        <w:t>set</w:t>
      </w:r>
      <w:r>
        <w:rPr>
          <w:color w:val="231F20"/>
          <w:w w:val="99"/>
        </w:rPr>
        <w:t> </w:t>
      </w:r>
      <w:r>
        <w:rPr>
          <w:color w:val="231F20"/>
        </w:rPr>
        <w:t>of servers (</w:t>
      </w:r>
      <w:r>
        <w:rPr>
          <w:rFonts w:ascii="Courier New" w:hAnsi="Courier New" w:cs="Courier New" w:eastAsia="Courier New"/>
          <w:color w:val="231F20"/>
        </w:rPr>
        <w:t>devs.tplinkcloud.com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rFonts w:ascii="Courier New" w:hAnsi="Courier New" w:cs="Courier New" w:eastAsia="Courier New"/>
          <w:color w:val="231F20"/>
        </w:rPr>
        <w:t>deventry.</w:t>
      </w:r>
      <w:r>
        <w:rPr>
          <w:rFonts w:ascii="Courier New" w:hAnsi="Courier New" w:cs="Courier New" w:eastAsia="Courier New"/>
          <w:color w:val="231F20"/>
          <w:w w:val="99"/>
        </w:rPr>
        <w:t> </w:t>
      </w:r>
      <w:r>
        <w:rPr>
          <w:rFonts w:ascii="Courier New" w:hAnsi="Courier New" w:cs="Courier New" w:eastAsia="Courier New"/>
          <w:color w:val="231F20"/>
        </w:rPr>
        <w:t>tplinkcloud.com</w:t>
      </w:r>
      <w:r>
        <w:rPr>
          <w:color w:val="231F20"/>
        </w:rPr>
        <w:t>) while  the  latter  talk  to  the </w:t>
      </w:r>
      <w:r>
        <w:rPr>
          <w:color w:val="231F20"/>
          <w:spacing w:val="37"/>
        </w:rPr>
        <w:t> </w:t>
      </w:r>
      <w:r>
        <w:rPr>
          <w:color w:val="231F20"/>
        </w:rPr>
        <w:t>origi-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nal set of servers (</w:t>
      </w:r>
      <w:r>
        <w:rPr>
          <w:rFonts w:ascii="Courier New" w:hAnsi="Courier New" w:cs="Courier New" w:eastAsia="Courier New"/>
          <w:color w:val="231F20"/>
        </w:rPr>
        <w:t>devs.tplinkcloud.com</w:t>
      </w:r>
      <w:r>
        <w:rPr>
          <w:color w:val="231F20"/>
        </w:rPr>
        <w:t>). </w:t>
      </w:r>
      <w:r>
        <w:rPr>
          <w:color w:val="231F20"/>
          <w:spacing w:val="-1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split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TPLink_Plug/Bulb back into two to fix this incorrect</w:t>
      </w:r>
      <w:r>
        <w:rPr>
          <w:color w:val="231F20"/>
          <w:spacing w:val="31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merge and re-discover the missed TPLink_Plug in</w:t>
      </w:r>
      <w:r>
        <w:rPr>
          <w:color w:val="231F20"/>
          <w:spacing w:val="34"/>
        </w:rPr>
        <w:t> </w:t>
      </w:r>
      <w:r>
        <w:rPr>
          <w:color w:val="231F20"/>
        </w:rPr>
        <w:t>subsequent</w:t>
      </w:r>
      <w:r>
        <w:rPr>
          <w:color w:val="231F20"/>
          <w:w w:val="99"/>
        </w:rPr>
        <w:t> </w:t>
      </w:r>
      <w:r>
        <w:rPr>
          <w:color w:val="231F20"/>
        </w:rPr>
        <w:t>detections.</w:t>
      </w:r>
      <w:r>
        <w:rPr/>
      </w:r>
    </w:p>
    <w:p>
      <w:pPr>
        <w:pStyle w:val="BodyText"/>
        <w:spacing w:line="237" w:lineRule="auto" w:before="1"/>
        <w:ind w:right="1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Detection 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With </w:t>
      </w:r>
      <w:r>
        <w:rPr>
          <w:rFonts w:ascii="Times New Roman" w:hAnsi="Times New Roman" w:cs="Times New Roman" w:eastAsia="Times New Roman"/>
          <w:i/>
          <w:color w:val="231F20"/>
        </w:rPr>
        <w:t>Incomplete Set of Server Names: </w:t>
      </w:r>
      <w:r>
        <w:rPr>
          <w:color w:val="231F20"/>
          <w:spacing w:val="-1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detect</w:t>
      </w:r>
      <w:r>
        <w:rPr>
          <w:color w:val="231F20"/>
          <w:w w:val="99"/>
        </w:rPr>
        <w:t> </w:t>
      </w:r>
      <w:r>
        <w:rPr>
          <w:color w:val="231F20"/>
        </w:rPr>
        <w:t>with incomplete set of device server names to test resilience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detection and server learning to incomplete prior</w:t>
      </w:r>
      <w:r>
        <w:rPr>
          <w:color w:val="231F20"/>
          <w:spacing w:val="17"/>
        </w:rPr>
        <w:t> </w:t>
      </w:r>
      <w:r>
        <w:rPr>
          <w:color w:val="231F20"/>
        </w:rPr>
        <w:t>knowledge.</w:t>
      </w:r>
      <w:r>
        <w:rPr>
          <w:color w:val="231F20"/>
          <w:w w:val="99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goal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simulate</w:t>
      </w:r>
      <w:r>
        <w:rPr>
          <w:color w:val="231F20"/>
          <w:spacing w:val="-3"/>
        </w:rPr>
        <w:t> </w:t>
      </w:r>
      <w:r>
        <w:rPr>
          <w:color w:val="231F20"/>
        </w:rPr>
        <w:t>cases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we 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know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servers</w:t>
      </w:r>
      <w:r>
        <w:rPr>
          <w:color w:val="231F20"/>
          <w:w w:val="99"/>
        </w:rPr>
        <w:t> </w:t>
      </w:r>
      <w:r>
        <w:rPr>
          <w:color w:val="231F20"/>
        </w:rPr>
        <w:t>devices contact. </w:t>
      </w:r>
      <w:r>
        <w:rPr>
          <w:color w:val="231F20"/>
          <w:spacing w:val="-10"/>
        </w:rPr>
        <w:t>We </w:t>
      </w:r>
      <w:r>
        <w:rPr>
          <w:color w:val="231F20"/>
        </w:rPr>
        <w:t>can have incomplete information</w:t>
      </w:r>
      <w:r>
        <w:rPr>
          <w:color w:val="231F20"/>
          <w:spacing w:val="4"/>
        </w:rPr>
        <w:t> </w:t>
      </w:r>
      <w:r>
        <w:rPr>
          <w:color w:val="231F20"/>
        </w:rPr>
        <w:t>should</w:t>
      </w:r>
      <w:r>
        <w:rPr>
          <w:color w:val="231F20"/>
          <w:w w:val="99"/>
        </w:rPr>
        <w:t> </w:t>
      </w:r>
      <w:r>
        <w:rPr>
          <w:color w:val="231F20"/>
        </w:rPr>
        <w:t>we not learn for long enough from them prior to</w:t>
      </w:r>
      <w:r>
        <w:rPr>
          <w:color w:val="231F20"/>
          <w:spacing w:val="11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(</w:t>
      </w:r>
      <w:r>
        <w:rPr>
          <w:rFonts w:ascii="Arial" w:hAnsi="Arial" w:cs="Arial" w:eastAsia="Arial"/>
          <w:i/>
          <w:color w:val="231F20"/>
        </w:rPr>
        <w:t>§</w:t>
      </w:r>
      <w:r>
        <w:rPr>
          <w:color w:val="231F20"/>
        </w:rPr>
        <w:t>II-A.1), or because they change servers over time</w:t>
      </w:r>
      <w:r>
        <w:rPr>
          <w:color w:val="231F20"/>
          <w:spacing w:val="31"/>
        </w:rPr>
        <w:t> </w:t>
      </w:r>
      <w:r>
        <w:rPr>
          <w:color w:val="231F20"/>
        </w:rPr>
        <w:t>(perhaps</w:t>
      </w:r>
      <w:r>
        <w:rPr>
          <w:color w:val="231F20"/>
          <w:w w:val="99"/>
        </w:rPr>
        <w:t> </w:t>
      </w:r>
      <w:r>
        <w:rPr>
          <w:color w:val="231F20"/>
        </w:rPr>
        <w:t>due to firmware</w:t>
      </w:r>
      <w:r>
        <w:rPr>
          <w:color w:val="231F20"/>
          <w:spacing w:val="29"/>
        </w:rPr>
        <w:t> </w:t>
      </w:r>
      <w:r>
        <w:rPr>
          <w:color w:val="231F20"/>
        </w:rPr>
        <w:t>changes).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randomly drop 10%, 20% to 50% known</w:t>
      </w:r>
      <w:r>
        <w:rPr>
          <w:color w:val="231F20"/>
          <w:spacing w:val="49"/>
        </w:rPr>
        <w:t> </w:t>
      </w:r>
      <w:r>
        <w:rPr>
          <w:color w:val="231F20"/>
        </w:rPr>
        <w:t>device-type-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to-server-name mappings while ensuring each device type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w w:val="99"/>
        </w:rPr>
        <w:t> </w:t>
      </w:r>
      <w:r>
        <w:rPr>
          <w:color w:val="231F20"/>
        </w:rPr>
        <w:t>still mapped to at least one </w:t>
      </w:r>
      <w:r>
        <w:rPr>
          <w:color w:val="231F20"/>
          <w:spacing w:val="-3"/>
        </w:rPr>
        <w:t>server. </w:t>
      </w:r>
      <w:r>
        <w:rPr>
          <w:color w:val="231F20"/>
          <w:spacing w:val="-10"/>
        </w:rPr>
        <w:t>We </w:t>
      </w:r>
      <w:r>
        <w:rPr>
          <w:color w:val="231F20"/>
        </w:rPr>
        <w:t>then compare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w w:val="99"/>
        </w:rPr>
        <w:t> </w:t>
      </w:r>
      <w:r>
        <w:rPr>
          <w:color w:val="231F20"/>
        </w:rPr>
        <w:t>detection correctness and the learn-back ratio (how</w:t>
      </w:r>
      <w:r>
        <w:rPr>
          <w:color w:val="231F20"/>
          <w:spacing w:val="17"/>
        </w:rPr>
        <w:t> </w:t>
      </w:r>
      <w:r>
        <w:rPr>
          <w:color w:val="231F20"/>
        </w:rPr>
        <w:t>many</w:t>
      </w:r>
      <w:r>
        <w:rPr>
          <w:color w:val="231F20"/>
          <w:w w:val="99"/>
        </w:rPr>
        <w:t> </w:t>
      </w:r>
      <w:r>
        <w:rPr>
          <w:color w:val="231F20"/>
        </w:rPr>
        <w:t>dropped mappings are learned back after detections) of</w:t>
      </w:r>
      <w:r>
        <w:rPr>
          <w:color w:val="231F20"/>
          <w:spacing w:val="26"/>
        </w:rPr>
        <w:t> </w:t>
      </w:r>
      <w:r>
        <w:rPr>
          <w:color w:val="231F20"/>
        </w:rPr>
        <w:t>each</w:t>
      </w:r>
      <w:r>
        <w:rPr>
          <w:color w:val="231F20"/>
          <w:w w:val="99"/>
        </w:rPr>
        <w:t> </w:t>
      </w:r>
      <w:r>
        <w:rPr>
          <w:color w:val="231F20"/>
        </w:rPr>
        <w:t>experiment.</w:t>
      </w:r>
      <w:r>
        <w:rPr/>
      </w:r>
    </w:p>
    <w:p>
      <w:pPr>
        <w:pStyle w:val="BodyText"/>
        <w:spacing w:line="237" w:lineRule="auto"/>
        <w:ind w:right="5"/>
        <w:jc w:val="both"/>
      </w:pPr>
      <w:r>
        <w:rPr>
          <w:color w:val="231F20"/>
        </w:rPr>
        <w:t>Results </w:t>
      </w:r>
      <w:r>
        <w:rPr>
          <w:color w:val="231F20"/>
          <w:spacing w:val="-3"/>
        </w:rPr>
        <w:t>(Table </w:t>
      </w:r>
      <w:r>
        <w:rPr>
          <w:color w:val="231F20"/>
        </w:rPr>
        <w:t>IX) show our detection correctness are</w:t>
      </w:r>
      <w:r>
        <w:rPr>
          <w:color w:val="231F20"/>
          <w:spacing w:val="34"/>
        </w:rPr>
        <w:t> </w:t>
      </w:r>
      <w:r>
        <w:rPr>
          <w:color w:val="231F20"/>
        </w:rPr>
        <w:t>fairly</w:t>
      </w:r>
      <w:r>
        <w:rPr>
          <w:color w:val="231F20"/>
          <w:w w:val="99"/>
        </w:rPr>
        <w:t> </w:t>
      </w:r>
      <w:r>
        <w:rPr>
          <w:color w:val="231F20"/>
        </w:rPr>
        <w:t>stable: with 50 % servers dropped we still have 96%</w:t>
      </w:r>
      <w:r>
        <w:rPr>
          <w:color w:val="231F20"/>
          <w:spacing w:val="34"/>
        </w:rPr>
        <w:t> </w:t>
      </w:r>
      <w:r>
        <w:rPr>
          <w:color w:val="231F20"/>
        </w:rPr>
        <w:t>correct-</w:t>
      </w:r>
      <w:r>
        <w:rPr>
          <w:color w:val="231F20"/>
          <w:w w:val="99"/>
        </w:rPr>
        <w:t> </w:t>
      </w:r>
      <w:r>
        <w:rPr>
          <w:color w:val="231F20"/>
        </w:rPr>
        <w:t>ness. </w:t>
      </w:r>
      <w:r>
        <w:rPr>
          <w:color w:val="231F20"/>
          <w:spacing w:val="-10"/>
        </w:rPr>
        <w:t>We </w:t>
      </w:r>
      <w:r>
        <w:rPr>
          <w:color w:val="231F20"/>
        </w:rPr>
        <w:t>believe two reasons cause this high correctness: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detection method suppress false positive (by ensuring</w:t>
      </w:r>
      <w:r>
        <w:rPr>
          <w:color w:val="231F20"/>
          <w:spacing w:val="33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likely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serve</w:t>
      </w:r>
      <w:r>
        <w:rPr>
          <w:color w:val="231F20"/>
          <w:spacing w:val="28"/>
        </w:rPr>
        <w:t> </w:t>
      </w:r>
      <w:r>
        <w:rPr>
          <w:color w:val="231F20"/>
        </w:rPr>
        <w:t>human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IoT</w:t>
      </w:r>
      <w:r>
        <w:rPr>
          <w:color w:val="231F20"/>
          <w:spacing w:val="29"/>
        </w:rPr>
        <w:t> </w:t>
      </w:r>
      <w:r>
        <w:rPr>
          <w:color w:val="231F20"/>
        </w:rPr>
        <w:t>devices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/>
      </w:r>
    </w:p>
    <w:p>
      <w:pPr>
        <w:pStyle w:val="BodyText"/>
        <w:spacing w:line="237" w:lineRule="auto" w:before="77"/>
        <w:ind w:right="112" w:firstLine="0"/>
        <w:jc w:val="both"/>
      </w:pPr>
      <w:r>
        <w:rPr/>
        <w:br w:type="column"/>
      </w:r>
      <w:r>
        <w:rPr>
          <w:color w:val="231F20"/>
        </w:rPr>
        <w:t>other manufacturers) and the way we drop servers</w:t>
      </w:r>
      <w:r>
        <w:rPr>
          <w:color w:val="231F20"/>
          <w:spacing w:val="33"/>
        </w:rPr>
        <w:t> </w:t>
      </w:r>
      <w:r>
        <w:rPr>
          <w:color w:val="231F20"/>
        </w:rPr>
        <w:t>(ensuring</w:t>
      </w:r>
      <w:r>
        <w:rPr>
          <w:color w:val="231F20"/>
          <w:w w:val="99"/>
        </w:rPr>
        <w:t> </w:t>
      </w:r>
      <w:r>
        <w:rPr>
          <w:color w:val="231F20"/>
        </w:rPr>
        <w:t>each device mapped to at least one server name) </w:t>
      </w:r>
      <w:r>
        <w:rPr>
          <w:color w:val="231F20"/>
          <w:spacing w:val="5"/>
        </w:rPr>
        <w:t> </w:t>
      </w:r>
      <w:r>
        <w:rPr>
          <w:color w:val="231F20"/>
        </w:rPr>
        <w:t>guarantee</w:t>
      </w:r>
      <w:r>
        <w:rPr>
          <w:color w:val="231F20"/>
          <w:w w:val="99"/>
        </w:rPr>
        <w:t> </w:t>
      </w:r>
      <w:r>
        <w:rPr>
          <w:color w:val="231F20"/>
        </w:rPr>
        <w:t>low false</w:t>
      </w:r>
      <w:r>
        <w:rPr>
          <w:color w:val="231F20"/>
          <w:spacing w:val="9"/>
        </w:rPr>
        <w:t> </w:t>
      </w:r>
      <w:r>
        <w:rPr>
          <w:color w:val="231F20"/>
        </w:rPr>
        <w:t>negatives.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  <w:spacing w:val="-10"/>
        </w:rPr>
        <w:t>We </w:t>
      </w:r>
      <w:r>
        <w:rPr>
          <w:color w:val="231F20"/>
        </w:rPr>
        <w:t>also find the learn-back ratio is relatively stable,</w:t>
      </w:r>
      <w:r>
        <w:rPr>
          <w:color w:val="231F20"/>
          <w:spacing w:val="21"/>
        </w:rPr>
        <w:t> </w:t>
      </w:r>
      <w:r>
        <w:rPr>
          <w:color w:val="231F20"/>
        </w:rPr>
        <w:t>fluc-</w:t>
      </w:r>
      <w:r>
        <w:rPr>
          <w:color w:val="231F20"/>
          <w:w w:val="99"/>
        </w:rPr>
        <w:t> </w:t>
      </w:r>
      <w:r>
        <w:rPr>
          <w:color w:val="231F20"/>
        </w:rPr>
        <w:t>tuating around 50%. </w:t>
      </w:r>
      <w:r>
        <w:rPr>
          <w:color w:val="231F20"/>
          <w:spacing w:val="-9"/>
        </w:rPr>
        <w:t>To </w:t>
      </w:r>
      <w:r>
        <w:rPr>
          <w:color w:val="231F20"/>
        </w:rPr>
        <w:t>explore how false detection</w:t>
      </w:r>
      <w:r>
        <w:rPr>
          <w:color w:val="231F20"/>
          <w:spacing w:val="48"/>
        </w:rPr>
        <w:t> </w:t>
      </w:r>
      <w:r>
        <w:rPr>
          <w:color w:val="231F20"/>
        </w:rPr>
        <w:t>happen</w:t>
      </w:r>
      <w:r>
        <w:rPr>
          <w:color w:val="231F20"/>
          <w:w w:val="99"/>
        </w:rPr>
        <w:t> </w:t>
      </w:r>
      <w:r>
        <w:rPr>
          <w:color w:val="231F20"/>
        </w:rPr>
        <w:t>and why about half dropped mappings cannot  be </w:t>
      </w:r>
      <w:r>
        <w:rPr>
          <w:color w:val="231F20"/>
          <w:spacing w:val="8"/>
        </w:rPr>
        <w:t> </w:t>
      </w:r>
      <w:r>
        <w:rPr>
          <w:color w:val="231F20"/>
        </w:rPr>
        <w:t>learned</w:t>
      </w:r>
      <w:r>
        <w:rPr>
          <w:color w:val="231F20"/>
          <w:w w:val="99"/>
        </w:rPr>
        <w:t> </w:t>
      </w:r>
      <w:r>
        <w:rPr>
          <w:color w:val="231F20"/>
        </w:rPr>
        <w:t>back, we closely examine the detection and server</w:t>
      </w:r>
      <w:r>
        <w:rPr>
          <w:color w:val="231F20"/>
          <w:spacing w:val="36"/>
        </w:rPr>
        <w:t> </w:t>
      </w:r>
      <w:r>
        <w:rPr>
          <w:color w:val="231F20"/>
        </w:rPr>
        <w:t>learning</w:t>
      </w:r>
      <w:r>
        <w:rPr>
          <w:color w:val="231F20"/>
          <w:w w:val="99"/>
        </w:rPr>
        <w:t> </w:t>
      </w:r>
      <w:r>
        <w:rPr>
          <w:color w:val="231F20"/>
        </w:rPr>
        <w:t>with 20% (15) mappings dropped (others are similar).</w:t>
      </w:r>
      <w:r>
        <w:rPr>
          <w:color w:val="231F20"/>
          <w:spacing w:val="20"/>
        </w:rPr>
        <w:t> </w:t>
      </w:r>
      <w:r>
        <w:rPr>
          <w:color w:val="231F20"/>
        </w:rPr>
        <w:t>This</w:t>
      </w:r>
      <w:r>
        <w:rPr>
          <w:color w:val="231F20"/>
          <w:w w:val="99"/>
        </w:rPr>
        <w:t> </w:t>
      </w:r>
      <w:r>
        <w:rPr>
          <w:color w:val="231F20"/>
        </w:rPr>
        <w:t>experiment has only one false detection: Belkin_Plug is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w w:val="99"/>
        </w:rPr>
        <w:t> </w:t>
      </w:r>
      <w:r>
        <w:rPr>
          <w:color w:val="231F20"/>
        </w:rPr>
        <w:t>detected due to 2 of its  3  server  names are dropped </w:t>
      </w:r>
      <w:r>
        <w:rPr>
          <w:color w:val="231F20"/>
          <w:spacing w:val="34"/>
        </w:rPr>
        <w:t> </w:t>
      </w:r>
      <w:r>
        <w:rPr>
          <w:color w:val="231F20"/>
        </w:rPr>
        <w:t>while</w:t>
      </w:r>
      <w:r>
        <w:rPr>
          <w:color w:val="231F20"/>
          <w:w w:val="99"/>
        </w:rPr>
        <w:t> </w:t>
      </w:r>
      <w:r>
        <w:rPr>
          <w:color w:val="231F20"/>
        </w:rPr>
        <w:t>the remaining 1 server name is not queried in validation</w:t>
      </w:r>
      <w:r>
        <w:rPr>
          <w:color w:val="231F20"/>
          <w:spacing w:val="45"/>
        </w:rPr>
        <w:t> </w:t>
      </w:r>
      <w:r>
        <w:rPr>
          <w:color w:val="231F20"/>
        </w:rPr>
        <w:t>data.</w:t>
      </w:r>
      <w:r>
        <w:rPr>
          <w:color w:val="231F20"/>
          <w:w w:val="99"/>
        </w:rPr>
        <w:t> </w:t>
      </w:r>
      <w:r>
        <w:rPr>
          <w:color w:val="231F20"/>
        </w:rPr>
        <w:t>This experiment fail to learn back 9 of 15 dropped </w:t>
      </w:r>
      <w:r>
        <w:rPr>
          <w:color w:val="231F20"/>
          <w:spacing w:val="32"/>
        </w:rPr>
        <w:t> </w:t>
      </w:r>
      <w:r>
        <w:rPr>
          <w:color w:val="231F20"/>
        </w:rPr>
        <w:t>mappings:</w:t>
      </w:r>
      <w:r>
        <w:rPr/>
      </w:r>
    </w:p>
    <w:p>
      <w:pPr>
        <w:pStyle w:val="BodyText"/>
        <w:spacing w:line="237" w:lineRule="auto"/>
        <w:ind w:right="109" w:firstLine="0"/>
        <w:jc w:val="both"/>
      </w:pPr>
      <w:r>
        <w:rPr>
          <w:color w:val="231F20"/>
        </w:rPr>
        <w:t>4 due to  server  names  not  seen  in  validation  data,  2 </w:t>
      </w:r>
      <w:r>
        <w:rPr>
          <w:color w:val="231F20"/>
          <w:spacing w:val="13"/>
        </w:rPr>
        <w:t> </w:t>
      </w:r>
      <w:r>
        <w:rPr>
          <w:color w:val="231F20"/>
        </w:rPr>
        <w:t>due</w:t>
      </w:r>
      <w:r>
        <w:rPr>
          <w:color w:val="231F20"/>
          <w:w w:val="99"/>
        </w:rPr>
        <w:t> </w:t>
      </w:r>
      <w:r>
        <w:rPr>
          <w:color w:val="231F20"/>
        </w:rPr>
        <w:t>to non-detection of Belkin_Plug (recall we only try to</w:t>
      </w:r>
      <w:r>
        <w:rPr>
          <w:color w:val="231F20"/>
          <w:spacing w:val="49"/>
        </w:rPr>
        <w:t> </w:t>
      </w:r>
      <w:r>
        <w:rPr>
          <w:color w:val="231F20"/>
        </w:rPr>
        <w:t>learn</w:t>
      </w:r>
      <w:r>
        <w:rPr>
          <w:color w:val="231F20"/>
          <w:w w:val="99"/>
        </w:rPr>
        <w:t> </w:t>
      </w:r>
      <w:r>
        <w:rPr>
          <w:color w:val="231F20"/>
        </w:rPr>
        <w:t>server from detected devices) and the rest 3 due to</w:t>
      </w:r>
      <w:r>
        <w:rPr>
          <w:color w:val="231F20"/>
          <w:spacing w:val="-17"/>
        </w:rPr>
        <w:t> </w:t>
      </w:r>
      <w:r>
        <w:rPr>
          <w:color w:val="231F20"/>
        </w:rPr>
        <w:t>server</w:t>
      </w:r>
      <w:r>
        <w:rPr>
          <w:color w:val="231F20"/>
          <w:w w:val="99"/>
        </w:rPr>
        <w:t> </w:t>
      </w:r>
      <w:r>
        <w:rPr>
          <w:color w:val="231F20"/>
        </w:rPr>
        <w:t>names are not considered unknown (recall we only try to</w:t>
      </w:r>
      <w:r>
        <w:rPr>
          <w:color w:val="231F20"/>
          <w:spacing w:val="-6"/>
        </w:rPr>
        <w:t> </w:t>
      </w:r>
      <w:r>
        <w:rPr>
          <w:color w:val="231F20"/>
        </w:rPr>
        <w:t>learn</w:t>
      </w:r>
      <w:r>
        <w:rPr>
          <w:color w:val="231F20"/>
          <w:w w:val="99"/>
        </w:rPr>
        <w:t> </w:t>
      </w:r>
      <w:r>
        <w:rPr>
          <w:color w:val="231F20"/>
        </w:rPr>
        <w:t>unknown servers) because they are originally mapped to</w:t>
      </w:r>
      <w:r>
        <w:rPr>
          <w:color w:val="231F20"/>
          <w:spacing w:val="23"/>
        </w:rPr>
        <w:t> </w:t>
      </w:r>
      <w:r>
        <w:rPr>
          <w:color w:val="231F20"/>
        </w:rPr>
        <w:t>both</w:t>
      </w:r>
      <w:r>
        <w:rPr>
          <w:color w:val="231F20"/>
          <w:w w:val="99"/>
        </w:rPr>
        <w:t> </w:t>
      </w:r>
      <w:r>
        <w:rPr>
          <w:color w:val="231F20"/>
        </w:rPr>
        <w:t>Amazon_FireTV and Amazon_Echo and we only</w:t>
      </w:r>
      <w:r>
        <w:rPr>
          <w:color w:val="231F20"/>
          <w:spacing w:val="21"/>
        </w:rPr>
        <w:t> </w:t>
      </w:r>
      <w:r>
        <w:rPr>
          <w:color w:val="231F20"/>
        </w:rPr>
        <w:t>dropped</w:t>
      </w:r>
      <w:r>
        <w:rPr>
          <w:color w:val="231F20"/>
          <w:w w:val="99"/>
        </w:rPr>
        <w:t> </w:t>
      </w:r>
      <w:r>
        <w:rPr>
          <w:color w:val="231F20"/>
        </w:rPr>
        <w:t>them from server list of </w:t>
      </w:r>
      <w:r>
        <w:rPr>
          <w:color w:val="231F20"/>
          <w:spacing w:val="24"/>
        </w:rPr>
        <w:t> </w:t>
      </w:r>
      <w:r>
        <w:rPr>
          <w:color w:val="231F20"/>
        </w:rPr>
        <w:t>Amazon_Echo.</w:t>
      </w:r>
      <w:r>
        <w:rPr/>
      </w:r>
    </w:p>
    <w:p>
      <w:pPr>
        <w:pStyle w:val="BodyText"/>
        <w:spacing w:line="237" w:lineRule="auto"/>
        <w:ind w:right="101"/>
        <w:jc w:val="both"/>
      </w:pPr>
      <w:r>
        <w:rPr>
          <w:rFonts w:ascii="Times New Roman"/>
          <w:i/>
          <w:color w:val="231F20"/>
        </w:rPr>
        <w:t>Stability of Device Server Names: </w:t>
      </w:r>
      <w:r>
        <w:rPr>
          <w:color w:val="231F20"/>
          <w:spacing w:val="-10"/>
        </w:rPr>
        <w:t>We  </w:t>
      </w:r>
      <w:r>
        <w:rPr>
          <w:color w:val="231F20"/>
        </w:rPr>
        <w:t>support  our</w:t>
      </w:r>
      <w:r>
        <w:rPr>
          <w:color w:val="231F20"/>
          <w:spacing w:val="-17"/>
        </w:rPr>
        <w:t> </w:t>
      </w:r>
      <w:r>
        <w:rPr>
          <w:color w:val="231F20"/>
        </w:rPr>
        <w:t>claim</w:t>
      </w:r>
      <w:r>
        <w:rPr>
          <w:color w:val="231F20"/>
          <w:w w:val="99"/>
        </w:rPr>
        <w:t> </w:t>
      </w:r>
      <w:r>
        <w:rPr>
          <w:color w:val="231F20"/>
        </w:rPr>
        <w:t>that DNS-based detection can be applied to old</w:t>
      </w:r>
      <w:r>
        <w:rPr>
          <w:color w:val="231F20"/>
          <w:spacing w:val="35"/>
        </w:rPr>
        <w:t> </w:t>
      </w:r>
      <w:r>
        <w:rPr>
          <w:color w:val="231F20"/>
        </w:rPr>
        <w:t>network</w:t>
      </w:r>
      <w:r>
        <w:rPr>
          <w:color w:val="231F20"/>
          <w:w w:val="99"/>
        </w:rPr>
        <w:t> </w:t>
      </w:r>
      <w:r>
        <w:rPr>
          <w:color w:val="231F20"/>
        </w:rPr>
        <w:t>measurements by verifying IoT</w:t>
      </w:r>
      <w:r>
        <w:rPr>
          <w:color w:val="231F20"/>
          <w:spacing w:val="23"/>
        </w:rPr>
        <w:t> </w:t>
      </w:r>
      <w:r>
        <w:rPr>
          <w:color w:val="231F20"/>
        </w:rPr>
        <w:t>device-type-to-server-name</w:t>
      </w:r>
      <w:r>
        <w:rPr>
          <w:color w:val="231F20"/>
          <w:w w:val="99"/>
        </w:rPr>
        <w:t> </w:t>
      </w:r>
      <w:r>
        <w:rPr>
          <w:color w:val="231F20"/>
        </w:rPr>
        <w:t>mappings are stable over time. </w:t>
      </w:r>
      <w:r>
        <w:rPr>
          <w:color w:val="231F20"/>
          <w:spacing w:val="-10"/>
        </w:rPr>
        <w:t>We </w:t>
      </w:r>
      <w:r>
        <w:rPr>
          <w:color w:val="231F20"/>
        </w:rPr>
        <w:t>show 8 of our 10</w:t>
      </w:r>
      <w:r>
        <w:rPr>
          <w:color w:val="231F20"/>
          <w:spacing w:val="14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</w:t>
      </w:r>
      <w:r>
        <w:rPr>
          <w:color w:val="231F20"/>
          <w:spacing w:val="-4"/>
        </w:rPr>
        <w:t>(Table </w:t>
      </w:r>
      <w:r>
        <w:rPr>
          <w:color w:val="231F20"/>
        </w:rPr>
        <w:t>I) and a newly purchased Samsung_IPCam</w:t>
      </w:r>
      <w:r>
        <w:rPr>
          <w:color w:val="231F20"/>
          <w:spacing w:val="-5"/>
        </w:rPr>
        <w:t> </w:t>
      </w:r>
      <w:r>
        <w:rPr>
          <w:color w:val="231F20"/>
        </w:rPr>
        <w:t>talk</w:t>
      </w:r>
      <w:r>
        <w:rPr>
          <w:color w:val="231F20"/>
          <w:w w:val="99"/>
        </w:rPr>
        <w:t> </w:t>
      </w:r>
      <w:r>
        <w:rPr>
          <w:color w:val="231F20"/>
        </w:rPr>
        <w:t>to  almost  identical  set  of  device  server  names  across  1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/>
      </w:r>
    </w:p>
    <w:p>
      <w:pPr>
        <w:pStyle w:val="ListParagraph"/>
        <w:numPr>
          <w:ilvl w:val="1"/>
          <w:numId w:val="5"/>
        </w:numPr>
        <w:tabs>
          <w:tab w:pos="468" w:val="left" w:leader="none"/>
        </w:tabs>
        <w:spacing w:line="232" w:lineRule="auto" w:before="1" w:after="0"/>
        <w:ind w:left="119" w:right="10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years.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exclude Amazon_Echo and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Amazon_FireTV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from this experiment because they talk to large number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device servers (previously measured 15 and 45) and it is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hard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track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all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them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over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time.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0"/>
          <w:sz w:val="20"/>
        </w:rPr>
        <w:t>We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update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9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latest firmwares on </w:t>
      </w:r>
      <w:r>
        <w:rPr>
          <w:rFonts w:ascii="Times New Roman"/>
          <w:color w:val="231F20"/>
          <w:spacing w:val="-3"/>
          <w:sz w:val="20"/>
        </w:rPr>
        <w:t>May, </w:t>
      </w:r>
      <w:r>
        <w:rPr>
          <w:rFonts w:ascii="Times New Roman"/>
          <w:color w:val="231F20"/>
          <w:sz w:val="20"/>
        </w:rPr>
        <w:t>2018, measure latest servers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name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they talk  to  and  compare  these  servers  name  with 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those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we used in detection  (measured on  Oct  2016  for  1</w:t>
      </w:r>
      <w:r>
        <w:rPr>
          <w:rFonts w:ascii="Times New Roman"/>
          <w:color w:val="231F20"/>
          <w:spacing w:val="-18"/>
          <w:sz w:val="20"/>
        </w:rPr>
        <w:t> </w:t>
      </w:r>
      <w:r>
        <w:rPr>
          <w:rFonts w:ascii="Times New Roman"/>
          <w:color w:val="231F20"/>
          <w:sz w:val="20"/>
        </w:rPr>
        <w:t>device,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Dec,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2016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6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devices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2017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2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devices).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pacing w:val="-10"/>
          <w:sz w:val="20"/>
        </w:rPr>
        <w:t>We </w:t>
      </w:r>
      <w:r>
        <w:rPr>
          <w:rFonts w:ascii="Times New Roman"/>
          <w:color w:val="231F20"/>
          <w:sz w:val="20"/>
        </w:rPr>
        <w:t>found these 9 devices still talk to 17 of the 18  device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server names we measured from them  1  to  1.5  years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ago.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The only difference  is  D-Link_IPCam  who  changes  1 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its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3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device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server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name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Courier New"/>
          <w:color w:val="231F20"/>
          <w:sz w:val="20"/>
        </w:rPr>
        <w:t>signal.mydlink.com</w:t>
      </w:r>
      <w:r>
        <w:rPr>
          <w:rFonts w:ascii="Courier New"/>
          <w:color w:val="231F20"/>
          <w:spacing w:val="-44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"/>
          <w:w w:val="99"/>
          <w:sz w:val="20"/>
        </w:rPr>
        <w:t> </w:t>
      </w:r>
      <w:r>
        <w:rPr>
          <w:rFonts w:ascii="Courier New"/>
          <w:color w:val="231F20"/>
          <w:sz w:val="20"/>
        </w:rPr>
        <w:t>signal.auto.mydlink.com</w:t>
      </w:r>
      <w:r>
        <w:rPr>
          <w:rFonts w:ascii="Times New Roman"/>
          <w:color w:val="231F20"/>
          <w:sz w:val="20"/>
        </w:rPr>
        <w:t>. A close inspection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shows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Courier New"/>
          <w:color w:val="231F20"/>
          <w:sz w:val="20"/>
        </w:rPr>
        <w:t>signal.auto.mydlink.com </w:t>
      </w:r>
      <w:r>
        <w:rPr>
          <w:rFonts w:ascii="Times New Roman"/>
          <w:color w:val="231F20"/>
          <w:sz w:val="20"/>
        </w:rPr>
        <w:t>is </w:t>
      </w:r>
      <w:r>
        <w:rPr>
          <w:rFonts w:ascii="Times New Roman"/>
          <w:color w:val="231F20"/>
          <w:spacing w:val="-3"/>
          <w:sz w:val="20"/>
        </w:rPr>
        <w:t>CNAME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Courier New"/>
          <w:color w:val="231F20"/>
          <w:sz w:val="20"/>
        </w:rPr>
        <w:t>signal.</w:t>
      </w:r>
      <w:r>
        <w:rPr>
          <w:rFonts w:ascii="Courier New"/>
          <w:color w:val="231F20"/>
          <w:w w:val="99"/>
          <w:sz w:val="20"/>
        </w:rPr>
        <w:t> </w:t>
      </w:r>
      <w:r>
        <w:rPr>
          <w:rFonts w:ascii="Courier New"/>
          <w:color w:val="231F20"/>
          <w:sz w:val="20"/>
        </w:rPr>
        <w:t>mydlink.com</w:t>
      </w:r>
      <w:r>
        <w:rPr>
          <w:rFonts w:ascii="Times New Roman"/>
          <w:color w:val="231F20"/>
          <w:sz w:val="20"/>
        </w:rPr>
        <w:t>, suggesting although D-Link_IPCam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change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the server names it queries (making it less detectable for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DNS-based method), it still talk to the same set of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actual</w:t>
      </w:r>
      <w:r>
        <w:rPr>
          <w:rFonts w:ascii="Times New Roman"/>
          <w:color w:val="231F20"/>
          <w:w w:val="99"/>
          <w:sz w:val="20"/>
        </w:rPr>
        <w:t> </w:t>
      </w:r>
      <w:r>
        <w:rPr>
          <w:rFonts w:ascii="Times New Roman"/>
          <w:color w:val="231F20"/>
          <w:sz w:val="20"/>
        </w:rPr>
        <w:t>servers (meaning our IP-based method is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un-affected).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143" w:after="0"/>
        <w:ind w:left="2070" w:right="47" w:hanging="28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5"/>
          <w:sz w:val="20"/>
        </w:rPr>
        <w:t>R</w:t>
      </w:r>
      <w:r>
        <w:rPr>
          <w:rFonts w:ascii="Times New Roman"/>
          <w:color w:val="231F20"/>
          <w:spacing w:val="5"/>
          <w:sz w:val="16"/>
        </w:rPr>
        <w:t>ELATED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5"/>
          <w:sz w:val="20"/>
        </w:rPr>
        <w:t>W</w:t>
      </w:r>
      <w:r>
        <w:rPr>
          <w:rFonts w:ascii="Times New Roman"/>
          <w:color w:val="231F20"/>
          <w:spacing w:val="5"/>
          <w:sz w:val="16"/>
        </w:rPr>
        <w:t>ORK</w:t>
      </w:r>
      <w:r>
        <w:rPr>
          <w:rFonts w:ascii="Times New Roman"/>
          <w:spacing w:val="5"/>
          <w:sz w:val="16"/>
        </w:rPr>
      </w:r>
    </w:p>
    <w:p>
      <w:pPr>
        <w:pStyle w:val="BodyText"/>
        <w:spacing w:line="240" w:lineRule="auto" w:before="58"/>
        <w:ind w:right="0"/>
        <w:jc w:val="both"/>
      </w:pPr>
      <w:r>
        <w:rPr>
          <w:color w:val="231F20"/>
        </w:rPr>
        <w:t>Prior groups considered detection of IoT </w:t>
      </w:r>
      <w:r>
        <w:rPr>
          <w:color w:val="231F20"/>
          <w:spacing w:val="24"/>
        </w:rPr>
        <w:t> </w:t>
      </w:r>
      <w:r>
        <w:rPr>
          <w:color w:val="231F20"/>
        </w:rPr>
        <w:t>devices: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Heuristic-Based </w:t>
      </w:r>
      <w:r>
        <w:rPr>
          <w:rFonts w:ascii="Times New Roman"/>
          <w:i/>
          <w:color w:val="231F20"/>
          <w:spacing w:val="-3"/>
          <w:sz w:val="20"/>
        </w:rPr>
        <w:t>Traffic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Analysis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2"/>
        <w:ind w:right="112"/>
        <w:jc w:val="both"/>
      </w:pPr>
      <w:r>
        <w:rPr>
          <w:color w:val="231F20"/>
        </w:rPr>
        <w:t>IoTScanner detects LAN-side devices by passive</w:t>
      </w:r>
      <w:r>
        <w:rPr>
          <w:color w:val="231F20"/>
          <w:spacing w:val="40"/>
        </w:rPr>
        <w:t> </w:t>
      </w:r>
      <w:r>
        <w:rPr>
          <w:color w:val="231F20"/>
        </w:rPr>
        <w:t>measure-</w:t>
      </w:r>
      <w:r>
        <w:rPr>
          <w:color w:val="231F20"/>
          <w:w w:val="99"/>
        </w:rPr>
        <w:t> </w:t>
      </w:r>
      <w:r>
        <w:rPr>
          <w:color w:val="231F20"/>
        </w:rPr>
        <w:t>ment within the LAN [37]. They intercept wireless</w:t>
      </w:r>
      <w:r>
        <w:rPr>
          <w:color w:val="231F20"/>
          <w:spacing w:val="19"/>
        </w:rPr>
        <w:t> </w:t>
      </w:r>
      <w:r>
        <w:rPr>
          <w:color w:val="231F20"/>
        </w:rPr>
        <w:t>signals</w:t>
      </w:r>
      <w:r>
        <w:rPr>
          <w:color w:val="231F20"/>
          <w:w w:val="99"/>
        </w:rPr>
        <w:t> </w:t>
      </w:r>
      <w:r>
        <w:rPr>
          <w:color w:val="231F20"/>
        </w:rPr>
        <w:t>such as  </w:t>
      </w:r>
      <w:r>
        <w:rPr>
          <w:color w:val="231F20"/>
          <w:spacing w:val="-3"/>
        </w:rPr>
        <w:t>WiFi  </w:t>
      </w:r>
      <w:r>
        <w:rPr>
          <w:color w:val="231F20"/>
        </w:rPr>
        <w:t>packets and identify existence of IoT </w:t>
      </w:r>
      <w:r>
        <w:rPr>
          <w:color w:val="231F20"/>
          <w:spacing w:val="15"/>
        </w:rPr>
        <w:t> </w:t>
      </w:r>
      <w:r>
        <w:rPr>
          <w:color w:val="231F20"/>
        </w:rPr>
        <w:t>devices</w:t>
      </w:r>
      <w:r>
        <w:rPr>
          <w:color w:val="231F20"/>
          <w:w w:val="99"/>
        </w:rPr>
        <w:t> </w:t>
      </w:r>
      <w:r>
        <w:rPr>
          <w:color w:val="231F20"/>
        </w:rPr>
        <w:t>by packets’ </w:t>
      </w:r>
      <w:r>
        <w:rPr>
          <w:color w:val="231F20"/>
          <w:spacing w:val="-3"/>
        </w:rPr>
        <w:t>MAC </w:t>
      </w:r>
      <w:r>
        <w:rPr>
          <w:color w:val="231F20"/>
        </w:rPr>
        <w:t>addresses. While their work require</w:t>
      </w:r>
      <w:r>
        <w:rPr>
          <w:color w:val="231F20"/>
          <w:spacing w:val="27"/>
        </w:rPr>
        <w:t> </w:t>
      </w:r>
      <w:r>
        <w:rPr>
          <w:color w:val="231F20"/>
        </w:rPr>
        <w:t>LAN</w:t>
      </w:r>
      <w:r>
        <w:rPr>
          <w:color w:val="231F20"/>
          <w:w w:val="99"/>
        </w:rPr>
        <w:t> </w:t>
      </w:r>
      <w:r>
        <w:rPr>
          <w:color w:val="231F20"/>
        </w:rPr>
        <w:t>access and cannot generalize to Internet-wide detection,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three methods apply to whatever parts of the Internet that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w w:val="99"/>
        </w:rPr>
        <w:t> </w:t>
      </w:r>
      <w:r>
        <w:rPr>
          <w:color w:val="231F20"/>
        </w:rPr>
        <w:t>visible in available network measurements, and are able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categorize device</w:t>
      </w:r>
      <w:r>
        <w:rPr>
          <w:color w:val="231F20"/>
          <w:spacing w:val="12"/>
        </w:rPr>
        <w:t> </w:t>
      </w:r>
      <w:r>
        <w:rPr>
          <w:color w:val="231F20"/>
        </w:rPr>
        <w:t>types.</w:t>
      </w:r>
      <w:r>
        <w:rPr/>
      </w:r>
    </w:p>
    <w:p>
      <w:pPr>
        <w:pStyle w:val="BodyText"/>
        <w:spacing w:line="237" w:lineRule="auto"/>
        <w:ind w:right="111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Georgia Institute of Technology detects</w:t>
      </w:r>
      <w:r>
        <w:rPr>
          <w:color w:val="231F20"/>
          <w:spacing w:val="20"/>
        </w:rPr>
        <w:t> </w:t>
      </w:r>
      <w:r>
        <w:rPr>
          <w:color w:val="231F20"/>
        </w:rPr>
        <w:t>exis-</w:t>
      </w:r>
      <w:r>
        <w:rPr>
          <w:color w:val="231F20"/>
          <w:w w:val="99"/>
        </w:rPr>
        <w:t> </w:t>
      </w:r>
      <w:r>
        <w:rPr>
          <w:color w:val="231F20"/>
        </w:rPr>
        <w:t>tence of Mirai-infected IoT devices by watching for</w:t>
      </w:r>
      <w:r>
        <w:rPr>
          <w:color w:val="231F20"/>
          <w:spacing w:val="30"/>
        </w:rPr>
        <w:t> </w:t>
      </w:r>
      <w:r>
        <w:rPr>
          <w:color w:val="231F20"/>
        </w:rPr>
        <w:t>hosts</w:t>
      </w:r>
      <w:r>
        <w:rPr>
          <w:color w:val="231F20"/>
          <w:w w:val="99"/>
        </w:rPr>
        <w:t> </w:t>
      </w:r>
      <w:r>
        <w:rPr>
          <w:color w:val="231F20"/>
        </w:rPr>
        <w:t>doing Mirai-style scanning (probes with TCP sequence</w:t>
      </w:r>
      <w:r>
        <w:rPr>
          <w:color w:val="231F20"/>
          <w:spacing w:val="7"/>
        </w:rPr>
        <w:t> </w:t>
      </w:r>
      <w:r>
        <w:rPr>
          <w:color w:val="231F20"/>
        </w:rPr>
        <w:t>num-</w:t>
      </w:r>
      <w:r>
        <w:rPr>
          <w:color w:val="231F20"/>
          <w:w w:val="99"/>
        </w:rPr>
        <w:t> </w:t>
      </w:r>
      <w:r>
        <w:rPr>
          <w:color w:val="231F20"/>
        </w:rPr>
        <w:t>bers equal to destination IP addresses) [3]. Their</w:t>
      </w:r>
      <w:r>
        <w:rPr>
          <w:color w:val="231F20"/>
          <w:spacing w:val="-11"/>
        </w:rPr>
        <w:t> </w:t>
      </w:r>
      <w:r>
        <w:rPr>
          <w:color w:val="231F20"/>
        </w:rPr>
        <w:t>detection</w:t>
      </w:r>
      <w:r>
        <w:rPr>
          <w:color w:val="231F20"/>
          <w:w w:val="99"/>
        </w:rPr>
        <w:t> </w:t>
      </w:r>
      <w:r>
        <w:rPr>
          <w:color w:val="231F20"/>
        </w:rPr>
        <w:t>reveals  existence  of  Mirai-specific  IoT  devices,  but   </w:t>
      </w:r>
      <w:r>
        <w:rPr>
          <w:color w:val="231F20"/>
          <w:spacing w:val="32"/>
        </w:rPr>
        <w:t> </w:t>
      </w:r>
      <w:r>
        <w:rPr>
          <w:color w:val="231F20"/>
        </w:rPr>
        <w:t>does</w:t>
      </w:r>
      <w:r>
        <w:rPr/>
      </w:r>
    </w:p>
    <w:p>
      <w:pPr>
        <w:spacing w:after="0" w:line="237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53" w:space="108"/>
            <w:col w:w="52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45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5"/>
        <w:ind w:right="1" w:firstLine="0"/>
        <w:jc w:val="both"/>
      </w:pPr>
      <w:r>
        <w:rPr>
          <w:color w:val="231F20"/>
        </w:rPr>
        <w:t>not further characterize device types. In  comparison, 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three detection methods reveal both existence  and  type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w w:val="99"/>
        </w:rPr>
        <w:t> </w:t>
      </w:r>
      <w:r>
        <w:rPr>
          <w:color w:val="231F20"/>
        </w:rPr>
        <w:t>IoT devices. Our IP and DNS-based  method  cover</w:t>
      </w:r>
      <w:r>
        <w:rPr>
          <w:color w:val="231F20"/>
          <w:spacing w:val="-18"/>
        </w:rPr>
        <w:t> </w:t>
      </w:r>
      <w:r>
        <w:rPr>
          <w:color w:val="231F20"/>
        </w:rPr>
        <w:t>general</w:t>
      </w:r>
      <w:r>
        <w:rPr>
          <w:color w:val="231F20"/>
          <w:w w:val="99"/>
        </w:rPr>
        <w:t> </w:t>
      </w:r>
      <w:r>
        <w:rPr>
          <w:color w:val="231F20"/>
        </w:rPr>
        <w:t>IoT</w:t>
      </w:r>
      <w:r>
        <w:rPr>
          <w:color w:val="231F20"/>
          <w:spacing w:val="29"/>
        </w:rPr>
        <w:t> </w:t>
      </w:r>
      <w:r>
        <w:rPr>
          <w:color w:val="231F20"/>
        </w:rPr>
        <w:t>devices</w:t>
      </w:r>
      <w:r>
        <w:rPr>
          <w:color w:val="231F20"/>
          <w:spacing w:val="25"/>
        </w:rPr>
        <w:t> </w:t>
      </w:r>
      <w:r>
        <w:rPr>
          <w:color w:val="231F20"/>
        </w:rPr>
        <w:t>talking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device</w:t>
      </w:r>
      <w:r>
        <w:rPr>
          <w:color w:val="231F20"/>
          <w:spacing w:val="28"/>
        </w:rPr>
        <w:t> </w:t>
      </w:r>
      <w:r>
        <w:rPr>
          <w:color w:val="231F20"/>
        </w:rPr>
        <w:t>servers</w:t>
      </w:r>
      <w:r>
        <w:rPr>
          <w:color w:val="231F20"/>
          <w:spacing w:val="25"/>
        </w:rPr>
        <w:t> </w:t>
      </w:r>
      <w:r>
        <w:rPr>
          <w:color w:val="231F20"/>
        </w:rPr>
        <w:t>rather</w:t>
      </w:r>
      <w:r>
        <w:rPr>
          <w:color w:val="231F20"/>
          <w:spacing w:val="29"/>
        </w:rPr>
        <w:t> </w:t>
      </w:r>
      <w:r>
        <w:rPr>
          <w:color w:val="231F20"/>
        </w:rPr>
        <w:t>than</w:t>
      </w:r>
      <w:r>
        <w:rPr>
          <w:color w:val="231F20"/>
          <w:spacing w:val="27"/>
        </w:rPr>
        <w:t> </w:t>
      </w:r>
      <w:r>
        <w:rPr>
          <w:color w:val="231F20"/>
        </w:rPr>
        <w:t>just</w:t>
      </w:r>
      <w:r>
        <w:rPr>
          <w:color w:val="231F20"/>
          <w:spacing w:val="30"/>
        </w:rPr>
        <w:t> </w:t>
      </w:r>
      <w:r>
        <w:rPr>
          <w:color w:val="231F20"/>
        </w:rPr>
        <w:t>Mirai-</w:t>
      </w:r>
      <w:r>
        <w:rPr>
          <w:color w:val="231F20"/>
          <w:w w:val="99"/>
        </w:rPr>
        <w:t> </w:t>
      </w:r>
      <w:r>
        <w:rPr>
          <w:color w:val="231F20"/>
        </w:rPr>
        <w:t>infected</w:t>
      </w:r>
      <w:r>
        <w:rPr>
          <w:color w:val="231F20"/>
          <w:spacing w:val="4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7" w:lineRule="auto"/>
        <w:ind w:right="1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University of Maryland detects Hajime</w:t>
      </w:r>
      <w:r>
        <w:rPr>
          <w:color w:val="231F20"/>
          <w:spacing w:val="49"/>
        </w:rPr>
        <w:t> </w:t>
      </w:r>
      <w:r>
        <w:rPr>
          <w:color w:val="231F20"/>
        </w:rPr>
        <w:t>infected</w:t>
      </w:r>
      <w:r>
        <w:rPr>
          <w:color w:val="231F20"/>
          <w:w w:val="99"/>
        </w:rPr>
        <w:t> </w:t>
      </w:r>
      <w:r>
        <w:rPr>
          <w:color w:val="231F20"/>
        </w:rPr>
        <w:t>IoT  devices  by  measuring  the  public  distributed  </w:t>
      </w:r>
      <w:r>
        <w:rPr>
          <w:color w:val="231F20"/>
          <w:spacing w:val="5"/>
        </w:rPr>
        <w:t> </w:t>
      </w:r>
      <w:r>
        <w:rPr>
          <w:color w:val="231F20"/>
        </w:rPr>
        <w:t>hash</w:t>
      </w:r>
      <w:r>
        <w:rPr>
          <w:color w:val="231F20"/>
          <w:w w:val="99"/>
        </w:rPr>
        <w:t> </w:t>
      </w:r>
      <w:r>
        <w:rPr>
          <w:color w:val="231F20"/>
        </w:rPr>
        <w:t>table (DHT) that Hajime use for C&amp;C communication</w:t>
      </w:r>
      <w:r>
        <w:rPr>
          <w:color w:val="231F20"/>
          <w:spacing w:val="23"/>
        </w:rPr>
        <w:t> </w:t>
      </w:r>
      <w:r>
        <w:rPr>
          <w:color w:val="231F20"/>
        </w:rPr>
        <w:t>[19].</w:t>
      </w:r>
      <w:r>
        <w:rPr>
          <w:color w:val="231F20"/>
          <w:w w:val="99"/>
        </w:rPr>
        <w:t> </w:t>
      </w:r>
      <w:r>
        <w:rPr>
          <w:color w:val="231F20"/>
        </w:rPr>
        <w:t>They characterize device types with Censys [9], but types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w w:val="99"/>
        </w:rPr>
        <w:t> </w:t>
      </w:r>
      <w:r>
        <w:rPr>
          <w:color w:val="231F20"/>
        </w:rPr>
        <w:t>most of their devices remain unknown. In comparison,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w w:val="99"/>
        </w:rPr>
        <w:t> </w:t>
      </w: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detection</w:t>
      </w:r>
      <w:r>
        <w:rPr>
          <w:color w:val="231F20"/>
          <w:spacing w:val="-5"/>
        </w:rPr>
        <w:t> </w:t>
      </w:r>
      <w:r>
        <w:rPr>
          <w:color w:val="231F20"/>
        </w:rPr>
        <w:t>methods</w:t>
      </w:r>
      <w:r>
        <w:rPr>
          <w:color w:val="231F20"/>
          <w:spacing w:val="-7"/>
        </w:rPr>
        <w:t> </w:t>
      </w:r>
      <w:r>
        <w:rPr>
          <w:color w:val="231F20"/>
        </w:rPr>
        <w:t>detect</w:t>
      </w:r>
      <w:r>
        <w:rPr>
          <w:color w:val="231F20"/>
          <w:spacing w:val="-4"/>
        </w:rPr>
        <w:t> </w:t>
      </w:r>
      <w:r>
        <w:rPr>
          <w:color w:val="231F20"/>
        </w:rPr>
        <w:t>existence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known</w:t>
      </w:r>
      <w:r>
        <w:rPr>
          <w:color w:val="231F20"/>
          <w:spacing w:val="-5"/>
        </w:rPr>
        <w:t> </w:t>
      </w:r>
      <w:r>
        <w:rPr>
          <w:color w:val="231F20"/>
        </w:rPr>
        <w:t>devices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always characterize their device types. Our IP and</w:t>
      </w:r>
      <w:r>
        <w:rPr>
          <w:color w:val="231F20"/>
          <w:spacing w:val="16"/>
        </w:rPr>
        <w:t> </w:t>
      </w:r>
      <w:r>
        <w:rPr>
          <w:color w:val="231F20"/>
        </w:rPr>
        <w:t>DNS-based</w:t>
      </w:r>
      <w:r>
        <w:rPr>
          <w:color w:val="231F20"/>
          <w:w w:val="99"/>
        </w:rPr>
        <w:t> </w:t>
      </w:r>
      <w:r>
        <w:rPr>
          <w:color w:val="231F20"/>
        </w:rPr>
        <w:t>methods cover general IoT devices talking to device</w:t>
      </w:r>
      <w:r>
        <w:rPr>
          <w:color w:val="231F20"/>
          <w:spacing w:val="48"/>
        </w:rPr>
        <w:t> </w:t>
      </w:r>
      <w:r>
        <w:rPr>
          <w:color w:val="231F20"/>
        </w:rPr>
        <w:t>servers</w:t>
      </w:r>
      <w:r>
        <w:rPr>
          <w:color w:val="231F20"/>
          <w:w w:val="99"/>
        </w:rPr>
        <w:t> </w:t>
      </w:r>
      <w:r>
        <w:rPr>
          <w:color w:val="231F20"/>
        </w:rPr>
        <w:t>rather than just those infected by </w:t>
      </w:r>
      <w:r>
        <w:rPr>
          <w:color w:val="231F20"/>
          <w:spacing w:val="42"/>
        </w:rPr>
        <w:t> </w:t>
      </w:r>
      <w:r>
        <w:rPr>
          <w:color w:val="231F20"/>
        </w:rPr>
        <w:t>Hajime.</w:t>
      </w:r>
      <w:r>
        <w:rPr/>
      </w:r>
    </w:p>
    <w:p>
      <w:pPr>
        <w:spacing w:before="161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Machine-Learning-Based </w:t>
      </w:r>
      <w:r>
        <w:rPr>
          <w:rFonts w:ascii="Times New Roman"/>
          <w:i/>
          <w:color w:val="231F20"/>
          <w:spacing w:val="-3"/>
          <w:sz w:val="20"/>
        </w:rPr>
        <w:t>Traffic</w:t>
      </w:r>
      <w:r>
        <w:rPr>
          <w:rFonts w:ascii="Times New Roman"/>
          <w:i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z w:val="20"/>
        </w:rPr>
        <w:t>Analysis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2"/>
        <w:ind w:right="0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Ben-Gurion University of the Negev</w:t>
      </w:r>
      <w:r>
        <w:rPr>
          <w:color w:val="231F20"/>
          <w:spacing w:val="13"/>
        </w:rPr>
        <w:t> </w:t>
      </w:r>
      <w:r>
        <w:rPr>
          <w:color w:val="231F20"/>
        </w:rPr>
        <w:t>(BGUN)</w:t>
      </w:r>
      <w:r>
        <w:rPr>
          <w:color w:val="231F20"/>
          <w:w w:val="99"/>
        </w:rPr>
        <w:t> </w:t>
      </w:r>
      <w:r>
        <w:rPr>
          <w:color w:val="231F20"/>
        </w:rPr>
        <w:t>detect</w:t>
      </w:r>
      <w:r>
        <w:rPr>
          <w:color w:val="231F20"/>
          <w:spacing w:val="-7"/>
        </w:rPr>
        <w:t> </w:t>
      </w:r>
      <w:r>
        <w:rPr>
          <w:color w:val="231F20"/>
        </w:rPr>
        <w:t>IoT</w:t>
      </w:r>
      <w:r>
        <w:rPr>
          <w:color w:val="231F20"/>
          <w:spacing w:val="-8"/>
        </w:rPr>
        <w:t> </w:t>
      </w:r>
      <w:r>
        <w:rPr>
          <w:color w:val="231F20"/>
        </w:rPr>
        <w:t>devices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LAN-side</w:t>
      </w:r>
      <w:r>
        <w:rPr>
          <w:color w:val="231F20"/>
          <w:spacing w:val="-8"/>
        </w:rPr>
        <w:t> </w:t>
      </w:r>
      <w:r>
        <w:rPr>
          <w:color w:val="231F20"/>
        </w:rPr>
        <w:t>measurement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identifying</w:t>
      </w:r>
      <w:r>
        <w:rPr>
          <w:color w:val="231F20"/>
          <w:w w:val="99"/>
        </w:rPr>
        <w:t> </w:t>
      </w:r>
      <w:r>
        <w:rPr>
          <w:color w:val="231F20"/>
        </w:rPr>
        <w:t>their traffic flow statistics with machine learning (ML) models</w:t>
      </w:r>
      <w:r>
        <w:rPr>
          <w:color w:val="231F20"/>
          <w:w w:val="99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random</w:t>
      </w:r>
      <w:r>
        <w:rPr>
          <w:color w:val="231F20"/>
          <w:spacing w:val="13"/>
        </w:rPr>
        <w:t> </w:t>
      </w:r>
      <w:r>
        <w:rPr>
          <w:color w:val="231F20"/>
        </w:rPr>
        <w:t>forest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GBM</w:t>
      </w:r>
      <w:r>
        <w:rPr>
          <w:color w:val="231F20"/>
          <w:spacing w:val="18"/>
        </w:rPr>
        <w:t> </w:t>
      </w:r>
      <w:r>
        <w:rPr>
          <w:color w:val="231F20"/>
        </w:rPr>
        <w:t>[26],</w:t>
      </w:r>
      <w:r>
        <w:rPr>
          <w:color w:val="231F20"/>
          <w:spacing w:val="13"/>
        </w:rPr>
        <w:t> </w:t>
      </w:r>
      <w:r>
        <w:rPr>
          <w:color w:val="231F20"/>
        </w:rPr>
        <w:t>[27].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16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wide</w:t>
      </w:r>
      <w:r>
        <w:rPr>
          <w:color w:val="231F20"/>
          <w:w w:val="99"/>
        </w:rPr>
        <w:t> </w:t>
      </w:r>
      <w:r>
        <w:rPr>
          <w:color w:val="231F20"/>
        </w:rPr>
        <w:t>range of features (over 300) extracted from network,</w:t>
      </w:r>
      <w:r>
        <w:rPr>
          <w:color w:val="231F20"/>
          <w:spacing w:val="20"/>
        </w:rPr>
        <w:t> </w:t>
      </w:r>
      <w:r>
        <w:rPr>
          <w:color w:val="231F20"/>
        </w:rPr>
        <w:t>transport</w:t>
      </w:r>
      <w:r>
        <w:rPr>
          <w:color w:val="231F20"/>
          <w:w w:val="99"/>
        </w:rPr>
        <w:t> </w:t>
      </w:r>
      <w:r>
        <w:rPr>
          <w:color w:val="231F20"/>
        </w:rPr>
        <w:t>and application layers, such as number of  bytes and 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w w:val="99"/>
        </w:rPr>
        <w:t> </w:t>
      </w:r>
      <w:r>
        <w:rPr>
          <w:color w:val="231F20"/>
        </w:rPr>
        <w:t>of HTTP GET</w:t>
      </w:r>
      <w:r>
        <w:rPr>
          <w:color w:val="231F20"/>
          <w:spacing w:val="44"/>
        </w:rPr>
        <w:t> </w:t>
      </w:r>
      <w:r>
        <w:rPr>
          <w:color w:val="231F20"/>
        </w:rPr>
        <w:t>requests.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</w:rPr>
        <w:t>Similarly,  work  from  the  University  of  New </w:t>
      </w:r>
      <w:r>
        <w:rPr>
          <w:color w:val="231F20"/>
          <w:spacing w:val="2"/>
        </w:rPr>
        <w:t> </w:t>
      </w:r>
      <w:r>
        <w:rPr>
          <w:color w:val="231F20"/>
        </w:rPr>
        <w:t>South</w:t>
      </w:r>
      <w:r>
        <w:rPr>
          <w:color w:val="231F20"/>
          <w:w w:val="99"/>
        </w:rPr>
        <w:t> </w:t>
      </w:r>
      <w:r>
        <w:rPr>
          <w:color w:val="231F20"/>
          <w:spacing w:val="-4"/>
        </w:rPr>
        <w:t>Wales </w:t>
      </w:r>
      <w:r>
        <w:rPr>
          <w:color w:val="231F20"/>
        </w:rPr>
        <w:t>(UNSW) characterizes the traffic statistics of 21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such as packet rates and average packet sizes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briefly</w:t>
      </w:r>
      <w:r>
        <w:rPr>
          <w:color w:val="231F20"/>
          <w:spacing w:val="33"/>
        </w:rPr>
        <w:t> </w:t>
      </w:r>
      <w:r>
        <w:rPr>
          <w:color w:val="231F20"/>
        </w:rPr>
        <w:t>discusses</w:t>
      </w:r>
      <w:r>
        <w:rPr>
          <w:color w:val="231F20"/>
          <w:spacing w:val="33"/>
        </w:rPr>
        <w:t> </w:t>
      </w:r>
      <w:r>
        <w:rPr>
          <w:color w:val="231F20"/>
        </w:rPr>
        <w:t>detecting</w:t>
      </w:r>
      <w:r>
        <w:rPr>
          <w:color w:val="231F20"/>
          <w:spacing w:val="33"/>
        </w:rPr>
        <w:t> </w:t>
      </w:r>
      <w:r>
        <w:rPr>
          <w:color w:val="231F20"/>
        </w:rPr>
        <w:t>these</w:t>
      </w:r>
      <w:r>
        <w:rPr>
          <w:color w:val="231F20"/>
          <w:spacing w:val="34"/>
        </w:rPr>
        <w:t> </w:t>
      </w:r>
      <w:r>
        <w:rPr>
          <w:color w:val="231F20"/>
        </w:rPr>
        <w:t>devices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3"/>
        </w:rPr>
        <w:t> </w:t>
      </w:r>
      <w:r>
        <w:rPr>
          <w:color w:val="231F20"/>
        </w:rPr>
        <w:t>LAN-side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w w:val="99"/>
        </w:rPr>
        <w:t> </w:t>
      </w:r>
      <w:r>
        <w:rPr>
          <w:color w:val="231F20"/>
        </w:rPr>
        <w:t>identifying their traffic statistics with ML model</w:t>
      </w:r>
      <w:r>
        <w:rPr>
          <w:color w:val="231F20"/>
          <w:spacing w:val="40"/>
        </w:rPr>
        <w:t> </w:t>
      </w:r>
      <w:r>
        <w:rPr>
          <w:color w:val="231F20"/>
        </w:rPr>
        <w:t>(random</w:t>
      </w:r>
      <w:r>
        <w:rPr>
          <w:color w:val="231F20"/>
          <w:w w:val="99"/>
        </w:rPr>
        <w:t> </w:t>
      </w:r>
      <w:r>
        <w:rPr>
          <w:color w:val="231F20"/>
        </w:rPr>
        <w:t>forest)</w:t>
      </w:r>
      <w:r>
        <w:rPr>
          <w:color w:val="231F20"/>
          <w:spacing w:val="12"/>
        </w:rPr>
        <w:t> </w:t>
      </w:r>
      <w:r>
        <w:rPr>
          <w:color w:val="231F20"/>
        </w:rPr>
        <w:t>[38].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</w:rPr>
        <w:t>Comparing to work from BGUN from </w:t>
      </w:r>
      <w:r>
        <w:rPr>
          <w:color w:val="231F20"/>
          <w:spacing w:val="-5"/>
        </w:rPr>
        <w:t>UNSW,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w w:val="99"/>
        </w:rPr>
        <w:t> </w:t>
      </w:r>
      <w:r>
        <w:rPr>
          <w:color w:val="231F20"/>
        </w:rPr>
        <w:t>uses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14"/>
        </w:rPr>
        <w:t> </w:t>
      </w:r>
      <w:r>
        <w:rPr>
          <w:color w:val="231F20"/>
        </w:rPr>
        <w:t>features:</w:t>
      </w:r>
      <w:r>
        <w:rPr>
          <w:color w:val="231F20"/>
          <w:spacing w:val="-10"/>
        </w:rPr>
        <w:t> </w:t>
      </w:r>
      <w:r>
        <w:rPr>
          <w:color w:val="231F20"/>
        </w:rPr>
        <w:t>packet</w:t>
      </w:r>
      <w:r>
        <w:rPr>
          <w:color w:val="231F20"/>
          <w:spacing w:val="-10"/>
        </w:rPr>
        <w:t> </w:t>
      </w:r>
      <w:r>
        <w:rPr>
          <w:color w:val="231F20"/>
        </w:rPr>
        <w:t>exchanges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particular</w:t>
      </w:r>
      <w:r>
        <w:rPr>
          <w:color w:val="231F20"/>
          <w:spacing w:val="-11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servers and TLS certificate for  IoT  remote  access </w:t>
      </w:r>
      <w:r>
        <w:rPr>
          <w:color w:val="231F20"/>
          <w:spacing w:val="38"/>
        </w:rPr>
        <w:t> </w:t>
      </w:r>
      <w:r>
        <w:rPr>
          <w:color w:val="231F20"/>
        </w:rPr>
        <w:t>rather</w:t>
      </w:r>
      <w:r>
        <w:rPr>
          <w:color w:val="231F20"/>
          <w:w w:val="99"/>
        </w:rPr>
        <w:t> </w:t>
      </w:r>
      <w:r>
        <w:rPr>
          <w:color w:val="231F20"/>
        </w:rPr>
        <w:t>than traffic statistics or traffic flow features. While they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w w:val="99"/>
        </w:rPr>
        <w:t> </w:t>
      </w:r>
      <w:r>
        <w:rPr>
          <w:color w:val="231F20"/>
        </w:rPr>
        <w:t>LAN-side measurement where traffic from  each  device can</w:t>
      </w:r>
      <w:r>
        <w:rPr>
          <w:color w:val="231F20"/>
          <w:w w:val="99"/>
        </w:rPr>
        <w:t> </w:t>
      </w:r>
      <w:r>
        <w:rPr>
          <w:color w:val="231F20"/>
        </w:rPr>
        <w:t>be separated by IP or </w:t>
      </w:r>
      <w:r>
        <w:rPr>
          <w:color w:val="231F20"/>
          <w:spacing w:val="-3"/>
        </w:rPr>
        <w:t>MAC </w:t>
      </w:r>
      <w:r>
        <w:rPr>
          <w:color w:val="231F20"/>
        </w:rPr>
        <w:t>addresses, our IP-based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DNS-based methods can work with aggregated traffic</w:t>
      </w:r>
      <w:r>
        <w:rPr>
          <w:color w:val="231F20"/>
          <w:spacing w:val="48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outside the </w:t>
      </w:r>
      <w:r>
        <w:rPr>
          <w:color w:val="231F20"/>
          <w:spacing w:val="-11"/>
        </w:rPr>
        <w:t>NAT </w:t>
      </w:r>
      <w:r>
        <w:rPr>
          <w:color w:val="231F20"/>
        </w:rPr>
        <w:t>and cover IoT devices both on public</w:t>
      </w:r>
      <w:r>
        <w:rPr>
          <w:color w:val="231F20"/>
          <w:spacing w:val="2"/>
        </w:rPr>
        <w:t> </w:t>
      </w:r>
      <w:r>
        <w:rPr>
          <w:color w:val="231F20"/>
        </w:rPr>
        <w:t>Internet</w:t>
      </w:r>
      <w:r>
        <w:rPr>
          <w:color w:val="231F20"/>
          <w:w w:val="99"/>
        </w:rPr>
        <w:t> </w:t>
      </w:r>
      <w:r>
        <w:rPr>
          <w:color w:val="231F20"/>
        </w:rPr>
        <w:t>and behind </w:t>
      </w:r>
      <w:r>
        <w:rPr>
          <w:color w:val="231F20"/>
          <w:spacing w:val="-12"/>
        </w:rPr>
        <w:t>NAT. </w:t>
      </w:r>
      <w:r>
        <w:rPr>
          <w:color w:val="231F20"/>
        </w:rPr>
        <w:t>Not requiring LAN-side measurement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w w:val="99"/>
        </w:rPr>
        <w:t> </w:t>
      </w:r>
      <w:r>
        <w:rPr>
          <w:color w:val="231F20"/>
        </w:rPr>
        <w:t>enables our IP-based and DNS-based methods to do</w:t>
      </w:r>
      <w:r>
        <w:rPr>
          <w:color w:val="231F20"/>
          <w:spacing w:val="41"/>
        </w:rPr>
        <w:t> </w:t>
      </w:r>
      <w:r>
        <w:rPr>
          <w:color w:val="231F20"/>
        </w:rPr>
        <w:t>Internet-</w:t>
      </w:r>
      <w:r>
        <w:rPr>
          <w:color w:val="231F20"/>
          <w:w w:val="99"/>
        </w:rPr>
        <w:t> </w:t>
      </w:r>
      <w:r>
        <w:rPr>
          <w:color w:val="231F20"/>
        </w:rPr>
        <w:t>wide detection. Our certificate-based method covers</w:t>
      </w:r>
      <w:r>
        <w:rPr>
          <w:color w:val="231F20"/>
          <w:spacing w:val="44"/>
        </w:rPr>
        <w:t> </w:t>
      </w:r>
      <w:r>
        <w:rPr>
          <w:color w:val="231F20"/>
        </w:rPr>
        <w:t>HTTPS-</w:t>
      </w:r>
      <w:r>
        <w:rPr>
          <w:color w:val="231F20"/>
          <w:w w:val="99"/>
        </w:rPr>
        <w:t> </w:t>
      </w:r>
      <w:r>
        <w:rPr>
          <w:color w:val="231F20"/>
        </w:rPr>
        <w:t>Accessible</w:t>
      </w:r>
      <w:r>
        <w:rPr>
          <w:color w:val="231F20"/>
          <w:spacing w:val="34"/>
        </w:rPr>
        <w:t> </w:t>
      </w:r>
      <w:r>
        <w:rPr>
          <w:color w:val="231F20"/>
        </w:rPr>
        <w:t>IoT</w:t>
      </w:r>
      <w:r>
        <w:rPr>
          <w:color w:val="231F20"/>
          <w:spacing w:val="33"/>
        </w:rPr>
        <w:t> </w:t>
      </w:r>
      <w:r>
        <w:rPr>
          <w:color w:val="231F20"/>
        </w:rPr>
        <w:t>devices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public</w:t>
      </w:r>
      <w:r>
        <w:rPr>
          <w:color w:val="231F20"/>
          <w:spacing w:val="32"/>
        </w:rPr>
        <w:t> </w:t>
      </w:r>
      <w:r>
        <w:rPr>
          <w:color w:val="231F20"/>
        </w:rPr>
        <w:t>Internet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crawling</w:t>
      </w:r>
      <w:r>
        <w:rPr>
          <w:color w:val="231F20"/>
          <w:spacing w:val="33"/>
        </w:rPr>
        <w:t> </w:t>
      </w:r>
      <w:r>
        <w:rPr>
          <w:color w:val="231F20"/>
        </w:rPr>
        <w:t>TLS</w:t>
      </w:r>
      <w:r>
        <w:rPr>
          <w:color w:val="231F20"/>
          <w:w w:val="99"/>
        </w:rPr>
        <w:t> </w:t>
      </w:r>
      <w:r>
        <w:rPr>
          <w:color w:val="231F20"/>
        </w:rPr>
        <w:t>certificates in IPv4</w:t>
      </w:r>
      <w:r>
        <w:rPr>
          <w:color w:val="231F20"/>
          <w:spacing w:val="35"/>
        </w:rPr>
        <w:t> </w:t>
      </w:r>
      <w:r>
        <w:rPr>
          <w:color w:val="231F20"/>
        </w:rPr>
        <w:t>space.</w:t>
      </w:r>
      <w:r>
        <w:rPr/>
      </w:r>
    </w:p>
    <w:p>
      <w:pPr>
        <w:pStyle w:val="BodyText"/>
        <w:spacing w:line="237" w:lineRule="auto"/>
        <w:ind w:right="0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IBM transforms DNS names into</w:t>
      </w:r>
      <w:r>
        <w:rPr>
          <w:color w:val="231F20"/>
          <w:spacing w:val="13"/>
        </w:rPr>
        <w:t> </w:t>
      </w:r>
      <w:r>
        <w:rPr>
          <w:color w:val="231F20"/>
        </w:rPr>
        <w:t>embeddings,</w:t>
      </w:r>
      <w:r>
        <w:rPr>
          <w:color w:val="231F20"/>
          <w:w w:val="99"/>
        </w:rPr>
        <w:t> </w:t>
      </w:r>
      <w:r>
        <w:rPr>
          <w:color w:val="231F20"/>
        </w:rPr>
        <w:t>the numeric representations that capture the semantics of</w:t>
      </w:r>
      <w:r>
        <w:rPr>
          <w:color w:val="231F20"/>
          <w:spacing w:val="8"/>
        </w:rPr>
        <w:t> </w:t>
      </w:r>
      <w:r>
        <w:rPr>
          <w:color w:val="231F20"/>
        </w:rPr>
        <w:t>DNS</w:t>
      </w:r>
      <w:r>
        <w:rPr>
          <w:color w:val="231F20"/>
          <w:w w:val="99"/>
        </w:rPr>
        <w:t> </w:t>
      </w:r>
      <w:r>
        <w:rPr>
          <w:color w:val="231F20"/>
        </w:rPr>
        <w:t>names, and classify devices as either IoT or non-IoT based</w:t>
      </w:r>
      <w:r>
        <w:rPr>
          <w:color w:val="231F20"/>
          <w:spacing w:val="47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embeddings of their DNS queries using ML model</w:t>
      </w:r>
      <w:r>
        <w:rPr>
          <w:color w:val="231F20"/>
          <w:spacing w:val="9"/>
        </w:rPr>
        <w:t> </w:t>
      </w:r>
      <w:r>
        <w:rPr>
          <w:color w:val="231F20"/>
        </w:rPr>
        <w:t>(multilayer</w:t>
      </w:r>
      <w:r>
        <w:rPr>
          <w:color w:val="231F20"/>
          <w:w w:val="99"/>
        </w:rPr>
        <w:t> </w:t>
      </w:r>
      <w:r>
        <w:rPr>
          <w:color w:val="231F20"/>
        </w:rPr>
        <w:t>perceptron) [24]. In comparison, our three methods not</w:t>
      </w:r>
      <w:r>
        <w:rPr>
          <w:color w:val="231F20"/>
          <w:spacing w:val="24"/>
        </w:rPr>
        <w:t> </w:t>
      </w:r>
      <w:r>
        <w:rPr>
          <w:color w:val="231F20"/>
        </w:rPr>
        <w:t>only</w:t>
      </w:r>
      <w:r>
        <w:rPr>
          <w:color w:val="231F20"/>
          <w:w w:val="99"/>
        </w:rPr>
        <w:t> </w:t>
      </w:r>
      <w:r>
        <w:rPr>
          <w:color w:val="231F20"/>
        </w:rPr>
        <w:t>detect</w:t>
      </w:r>
      <w:r>
        <w:rPr>
          <w:color w:val="231F20"/>
          <w:spacing w:val="-8"/>
        </w:rPr>
        <w:t> </w:t>
      </w:r>
      <w:r>
        <w:rPr>
          <w:color w:val="231F20"/>
        </w:rPr>
        <w:t>existence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IoT</w:t>
      </w:r>
      <w:r>
        <w:rPr>
          <w:color w:val="231F20"/>
          <w:spacing w:val="-9"/>
        </w:rPr>
        <w:t> </w:t>
      </w:r>
      <w:r>
        <w:rPr>
          <w:color w:val="231F20"/>
        </w:rPr>
        <w:t>devices,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categorize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device</w:t>
      </w:r>
      <w:r>
        <w:rPr>
          <w:color w:val="231F20"/>
          <w:w w:val="99"/>
        </w:rPr>
        <w:t> </w:t>
      </w:r>
      <w:r>
        <w:rPr>
          <w:color w:val="231F20"/>
        </w:rPr>
        <w:t>types. While they rely on LAN-side measurement to</w:t>
      </w:r>
      <w:r>
        <w:rPr>
          <w:color w:val="231F20"/>
          <w:spacing w:val="-19"/>
        </w:rPr>
        <w:t> </w:t>
      </w:r>
      <w:r>
        <w:rPr>
          <w:color w:val="231F20"/>
        </w:rPr>
        <w:t>aggregate</w:t>
      </w:r>
      <w:r>
        <w:rPr>
          <w:color w:val="231F20"/>
          <w:w w:val="99"/>
        </w:rPr>
        <w:t> </w:t>
      </w:r>
      <w:r>
        <w:rPr>
          <w:color w:val="231F20"/>
        </w:rPr>
        <w:t>DNS queries by device IPs, our three methods do not</w:t>
      </w:r>
      <w:r>
        <w:rPr>
          <w:color w:val="231F20"/>
          <w:spacing w:val="18"/>
        </w:rPr>
        <w:t> </w:t>
      </w:r>
      <w:r>
        <w:rPr>
          <w:color w:val="231F20"/>
        </w:rPr>
        <w:t>require</w:t>
      </w:r>
      <w:r>
        <w:rPr>
          <w:color w:val="231F20"/>
          <w:w w:val="99"/>
        </w:rPr>
        <w:t> </w:t>
      </w:r>
      <w:r>
        <w:rPr>
          <w:color w:val="231F20"/>
        </w:rPr>
        <w:t>measuring from inside the </w:t>
      </w:r>
      <w:r>
        <w:rPr>
          <w:color w:val="231F20"/>
          <w:spacing w:val="3"/>
        </w:rPr>
        <w:t> </w:t>
      </w:r>
      <w:r>
        <w:rPr>
          <w:color w:val="231F20"/>
        </w:rPr>
        <w:t>LAN.</w:t>
      </w:r>
      <w:r>
        <w:rPr/>
      </w:r>
    </w:p>
    <w:p>
      <w:pPr>
        <w:spacing w:before="164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IPv4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Scanners</w:t>
      </w:r>
      <w:r>
        <w:rPr>
          <w:rFonts w:ascii="Times New Roman"/>
          <w:sz w:val="20"/>
        </w:rPr>
      </w:r>
    </w:p>
    <w:p>
      <w:pPr>
        <w:pStyle w:val="BodyText"/>
        <w:spacing w:line="237" w:lineRule="auto" w:before="60"/>
        <w:ind w:right="0"/>
        <w:jc w:val="both"/>
      </w:pPr>
      <w:r>
        <w:rPr>
          <w:color w:val="231F20"/>
        </w:rPr>
        <w:t>Shodan is a search engine that provides information</w:t>
      </w:r>
      <w:r>
        <w:rPr>
          <w:color w:val="231F20"/>
          <w:spacing w:val="-26"/>
        </w:rPr>
        <w:t> </w:t>
      </w:r>
      <w:r>
        <w:rPr>
          <w:color w:val="231F20"/>
        </w:rPr>
        <w:t>(mainly</w:t>
      </w:r>
      <w:r>
        <w:rPr>
          <w:color w:val="231F20"/>
          <w:w w:val="99"/>
        </w:rPr>
        <w:t> </w:t>
      </w:r>
      <w:r>
        <w:rPr>
          <w:color w:val="231F20"/>
        </w:rPr>
        <w:t>service banners, the textual  information  describing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w w:val="99"/>
        </w:rPr>
        <w:t> </w:t>
      </w:r>
      <w:r>
        <w:rPr>
          <w:color w:val="231F20"/>
        </w:rPr>
        <w:t>on a device, like certificates from HTTPS  TLS </w:t>
      </w:r>
      <w:r>
        <w:rPr>
          <w:color w:val="231F20"/>
          <w:spacing w:val="49"/>
        </w:rPr>
        <w:t> </w:t>
      </w:r>
      <w:r>
        <w:rPr>
          <w:color w:val="231F20"/>
        </w:rPr>
        <w:t>Service)</w:t>
      </w:r>
      <w:r>
        <w:rPr>
          <w:color w:val="231F20"/>
          <w:w w:val="99"/>
        </w:rPr>
        <w:t> </w:t>
      </w:r>
      <w:r>
        <w:rPr>
          <w:color w:val="231F20"/>
        </w:rPr>
        <w:t>about Internet-connected devices on public IP (including</w:t>
      </w:r>
      <w:r>
        <w:rPr>
          <w:color w:val="231F20"/>
          <w:spacing w:val="49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devices) [36]. Shodan actively  crawls  all  IPv4  addresses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small</w:t>
      </w:r>
      <w:r>
        <w:rPr>
          <w:color w:val="231F20"/>
          <w:spacing w:val="17"/>
        </w:rPr>
        <w:t> </w:t>
      </w:r>
      <w:r>
        <w:rPr>
          <w:color w:val="231F20"/>
        </w:rPr>
        <w:t>set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ports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detect</w:t>
      </w:r>
      <w:r>
        <w:rPr>
          <w:color w:val="231F20"/>
          <w:spacing w:val="17"/>
        </w:rPr>
        <w:t> </w:t>
      </w:r>
      <w:r>
        <w:rPr>
          <w:color w:val="231F20"/>
        </w:rPr>
        <w:t>devices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matching</w:t>
      </w:r>
      <w:r>
        <w:rPr>
          <w:color w:val="231F20"/>
          <w:spacing w:val="14"/>
        </w:rPr>
        <w:t> </w:t>
      </w:r>
      <w:r>
        <w:rPr>
          <w:color w:val="231F20"/>
        </w:rPr>
        <w:t>texts</w:t>
      </w:r>
      <w:r>
        <w:rPr>
          <w:color w:val="231F20"/>
          <w:spacing w:val="19"/>
        </w:rPr>
        <w:t> </w:t>
      </w:r>
      <w:r>
        <w:rPr>
          <w:color w:val="231F20"/>
        </w:rPr>
        <w:t>(like</w:t>
      </w:r>
      <w:r>
        <w:rPr>
          <w:color w:val="231F20"/>
          <w:w w:val="99"/>
        </w:rPr>
        <w:t> </w:t>
      </w:r>
      <w:r>
        <w:rPr>
          <w:color w:val="231F20"/>
        </w:rPr>
        <w:t>“IP camera”) with service banners and other</w:t>
      </w:r>
      <w:r>
        <w:rPr>
          <w:color w:val="231F20"/>
          <w:spacing w:val="49"/>
        </w:rPr>
        <w:t> </w:t>
      </w:r>
      <w:r>
        <w:rPr>
          <w:color w:val="231F20"/>
        </w:rPr>
        <w:t>device-specific</w:t>
      </w:r>
      <w:r>
        <w:rPr>
          <w:color w:val="231F20"/>
          <w:w w:val="97"/>
        </w:rPr>
        <w:t> </w:t>
      </w:r>
      <w:r>
        <w:rPr>
          <w:color w:val="231F20"/>
        </w:rPr>
        <w:t>information.</w:t>
      </w:r>
      <w:r>
        <w:rPr/>
      </w:r>
    </w:p>
    <w:p>
      <w:pPr>
        <w:pStyle w:val="BodyText"/>
        <w:spacing w:line="237" w:lineRule="auto" w:before="75"/>
        <w:ind w:right="110"/>
        <w:jc w:val="both"/>
      </w:pPr>
      <w:r>
        <w:rPr/>
        <w:br w:type="column"/>
      </w:r>
      <w:r>
        <w:rPr>
          <w:color w:val="231F20"/>
        </w:rPr>
        <w:t>Censys is similar to Shodan but they also support</w:t>
      </w:r>
      <w:r>
        <w:rPr>
          <w:color w:val="231F20"/>
          <w:spacing w:val="49"/>
        </w:rPr>
        <w:t> </w:t>
      </w:r>
      <w:r>
        <w:rPr>
          <w:color w:val="231F20"/>
        </w:rPr>
        <w:t>commu-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nity maintained annotation logic that annotate</w:t>
      </w:r>
      <w:r>
        <w:rPr>
          <w:color w:val="231F20"/>
          <w:spacing w:val="5"/>
        </w:rPr>
        <w:t> </w:t>
      </w:r>
      <w:r>
        <w:rPr>
          <w:color w:val="231F20"/>
        </w:rPr>
        <w:t>manufacturer</w:t>
      </w:r>
      <w:r>
        <w:rPr>
          <w:color w:val="231F20"/>
          <w:w w:val="99"/>
        </w:rPr>
        <w:t> </w:t>
      </w:r>
      <w:r>
        <w:rPr>
          <w:color w:val="231F20"/>
        </w:rPr>
        <w:t>and model of Internet-connected devices by matching</w:t>
      </w:r>
      <w:r>
        <w:rPr>
          <w:color w:val="231F20"/>
          <w:spacing w:val="10"/>
        </w:rPr>
        <w:t> </w:t>
      </w:r>
      <w:r>
        <w:rPr>
          <w:color w:val="231F20"/>
        </w:rPr>
        <w:t>texts</w:t>
      </w:r>
      <w:r>
        <w:rPr>
          <w:color w:val="231F20"/>
          <w:w w:val="99"/>
        </w:rPr>
        <w:t> </w:t>
      </w:r>
      <w:r>
        <w:rPr>
          <w:color w:val="231F20"/>
        </w:rPr>
        <w:t>with banner information</w:t>
      </w:r>
      <w:r>
        <w:rPr>
          <w:color w:val="231F20"/>
          <w:spacing w:val="34"/>
        </w:rPr>
        <w:t> </w:t>
      </w:r>
      <w:r>
        <w:rPr>
          <w:color w:val="231F20"/>
        </w:rPr>
        <w:t>[9].</w:t>
      </w:r>
      <w:r>
        <w:rPr/>
      </w:r>
    </w:p>
    <w:p>
      <w:pPr>
        <w:pStyle w:val="BodyText"/>
        <w:spacing w:line="237" w:lineRule="auto"/>
        <w:ind w:right="112"/>
        <w:jc w:val="both"/>
      </w:pPr>
      <w:r>
        <w:rPr>
          <w:color w:val="231F20"/>
        </w:rPr>
        <w:t>Compared to Shodan and Censys, our IP-based and</w:t>
      </w:r>
      <w:r>
        <w:rPr>
          <w:color w:val="231F20"/>
          <w:spacing w:val="17"/>
        </w:rPr>
        <w:t> </w:t>
      </w:r>
      <w:r>
        <w:rPr>
          <w:color w:val="231F20"/>
        </w:rPr>
        <w:t>DNS-</w:t>
      </w:r>
      <w:r>
        <w:rPr>
          <w:color w:val="231F20"/>
          <w:w w:val="99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cover</w:t>
      </w:r>
      <w:r>
        <w:rPr>
          <w:color w:val="231F20"/>
          <w:spacing w:val="-9"/>
        </w:rPr>
        <w:t> </w:t>
      </w:r>
      <w:r>
        <w:rPr>
          <w:color w:val="231F20"/>
        </w:rPr>
        <w:t>IoT</w:t>
      </w:r>
      <w:r>
        <w:rPr>
          <w:color w:val="231F20"/>
          <w:spacing w:val="-7"/>
        </w:rPr>
        <w:t> </w:t>
      </w:r>
      <w:r>
        <w:rPr>
          <w:color w:val="231F20"/>
        </w:rPr>
        <w:t>devices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public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private</w:t>
      </w:r>
      <w:r>
        <w:rPr>
          <w:color w:val="231F20"/>
          <w:w w:val="99"/>
        </w:rPr>
        <w:t> </w:t>
      </w:r>
      <w:r>
        <w:rPr>
          <w:color w:val="231F20"/>
        </w:rPr>
        <w:t>IP addresses, because we use passive measurements to</w:t>
      </w:r>
      <w:r>
        <w:rPr>
          <w:color w:val="231F20"/>
          <w:spacing w:val="26"/>
        </w:rPr>
        <w:t> </w:t>
      </w:r>
      <w:r>
        <w:rPr>
          <w:color w:val="231F20"/>
        </w:rPr>
        <w:t>look</w:t>
      </w:r>
      <w:r>
        <w:rPr>
          <w:color w:val="231F20"/>
          <w:w w:val="99"/>
        </w:rPr>
        <w:t> </w:t>
      </w:r>
      <w:r>
        <w:rPr>
          <w:color w:val="231F20"/>
        </w:rPr>
        <w:t>for signals that work with devices behind </w:t>
      </w:r>
      <w:r>
        <w:rPr>
          <w:color w:val="231F20"/>
          <w:spacing w:val="-7"/>
        </w:rPr>
        <w:t>NATs.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two</w:t>
      </w:r>
      <w:r>
        <w:rPr>
          <w:color w:val="231F20"/>
          <w:w w:val="99"/>
        </w:rPr>
        <w:t> </w:t>
      </w:r>
      <w:r>
        <w:rPr>
          <w:color w:val="231F20"/>
        </w:rPr>
        <w:t>methods thus cover all IoT devices that exchanges</w:t>
      </w:r>
      <w:r>
        <w:rPr>
          <w:color w:val="231F20"/>
          <w:spacing w:val="17"/>
        </w:rPr>
        <w:t> </w:t>
      </w:r>
      <w:r>
        <w:rPr>
          <w:color w:val="231F20"/>
        </w:rPr>
        <w:t>packets</w:t>
      </w:r>
      <w:r>
        <w:rPr>
          <w:color w:val="231F20"/>
          <w:w w:val="99"/>
        </w:rPr>
        <w:t> </w:t>
      </w:r>
      <w:r>
        <w:rPr>
          <w:color w:val="231F20"/>
        </w:rPr>
        <w:t>with device servers during operation. Our</w:t>
      </w:r>
      <w:r>
        <w:rPr>
          <w:color w:val="231F20"/>
          <w:spacing w:val="39"/>
        </w:rPr>
        <w:t> </w:t>
      </w:r>
      <w:r>
        <w:rPr>
          <w:color w:val="231F20"/>
        </w:rPr>
        <w:t>certificate-based</w:t>
      </w:r>
      <w:r>
        <w:rPr>
          <w:color w:val="231F20"/>
          <w:w w:val="99"/>
        </w:rPr>
        <w:t> </w:t>
      </w:r>
      <w:r>
        <w:rPr>
          <w:color w:val="231F20"/>
        </w:rPr>
        <w:t>method, while also relying on TLS certificates crawled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IPv4 space, provides a better algorithm to match TLS</w:t>
      </w:r>
      <w:r>
        <w:rPr>
          <w:color w:val="231F20"/>
          <w:spacing w:val="25"/>
        </w:rPr>
        <w:t> </w:t>
      </w:r>
      <w:r>
        <w:rPr>
          <w:color w:val="231F20"/>
        </w:rPr>
        <w:t>certifi-</w:t>
      </w:r>
      <w:r>
        <w:rPr>
          <w:color w:val="231F20"/>
          <w:w w:val="97"/>
        </w:rPr>
        <w:t> </w:t>
      </w:r>
      <w:r>
        <w:rPr>
          <w:color w:val="231F20"/>
        </w:rPr>
        <w:t>cates with IoT related text strings (with multiple techniques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improve matching accuracy) and ensures matched</w:t>
      </w:r>
      <w:r>
        <w:rPr>
          <w:color w:val="231F20"/>
          <w:spacing w:val="17"/>
        </w:rPr>
        <w:t> </w:t>
      </w:r>
      <w:r>
        <w:rPr>
          <w:color w:val="231F20"/>
        </w:rPr>
        <w:t>certificates</w:t>
      </w:r>
      <w:r>
        <w:rPr>
          <w:color w:val="231F20"/>
          <w:w w:val="98"/>
        </w:rPr>
        <w:t> </w:t>
      </w:r>
      <w:r>
        <w:rPr>
          <w:color w:val="231F20"/>
        </w:rPr>
        <w:t>come from HTTPS servers running in IoT </w:t>
      </w:r>
      <w:r>
        <w:rPr>
          <w:color w:val="231F20"/>
          <w:spacing w:val="42"/>
        </w:rPr>
        <w:t> </w:t>
      </w:r>
      <w:r>
        <w:rPr>
          <w:color w:val="231F20"/>
        </w:rPr>
        <w:t>devices.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Concordia University infers compromised</w:t>
      </w:r>
      <w:r>
        <w:rPr>
          <w:color w:val="231F20"/>
          <w:spacing w:val="16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by identifying the fraction of  IoT  devices </w:t>
      </w:r>
      <w:r>
        <w:rPr>
          <w:color w:val="231F20"/>
          <w:spacing w:val="23"/>
        </w:rPr>
        <w:t> </w:t>
      </w:r>
      <w:r>
        <w:rPr>
          <w:color w:val="231F20"/>
        </w:rPr>
        <w:t>detected</w:t>
      </w:r>
      <w:r>
        <w:rPr>
          <w:color w:val="231F20"/>
          <w:w w:val="99"/>
        </w:rPr>
        <w:t> </w:t>
      </w:r>
      <w:r>
        <w:rPr>
          <w:color w:val="231F20"/>
        </w:rPr>
        <w:t>by Shodan that send packets to allocated but un-used</w:t>
      </w:r>
      <w:r>
        <w:rPr>
          <w:color w:val="231F20"/>
          <w:spacing w:val="4"/>
        </w:rPr>
        <w:t> </w:t>
      </w:r>
      <w:r>
        <w:rPr>
          <w:color w:val="231F20"/>
        </w:rPr>
        <w:t>IPs</w:t>
      </w:r>
      <w:r>
        <w:rPr>
          <w:color w:val="231F20"/>
          <w:w w:val="99"/>
        </w:rPr>
        <w:t> </w:t>
      </w:r>
      <w:r>
        <w:rPr>
          <w:color w:val="231F20"/>
        </w:rPr>
        <w:t>monitored by CAIDA [40]. Their focus on compromised</w:t>
      </w:r>
      <w:r>
        <w:rPr>
          <w:color w:val="231F20"/>
          <w:spacing w:val="8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devices is different from our focus on general IoT</w:t>
      </w:r>
      <w:r>
        <w:rPr>
          <w:color w:val="231F20"/>
          <w:spacing w:val="10"/>
        </w:rPr>
        <w:t> </w:t>
      </w:r>
      <w:r>
        <w:rPr>
          <w:color w:val="231F20"/>
        </w:rPr>
        <w:t>devices.</w:t>
      </w:r>
      <w:r>
        <w:rPr>
          <w:color w:val="231F20"/>
          <w:w w:val="99"/>
        </w:rPr>
        <w:t> </w:t>
      </w:r>
      <w:r>
        <w:rPr>
          <w:color w:val="231F20"/>
        </w:rPr>
        <w:t>Due to their reliance on Shodan data, they cover devices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public</w:t>
      </w:r>
      <w:r>
        <w:rPr>
          <w:color w:val="231F20"/>
          <w:spacing w:val="31"/>
        </w:rPr>
        <w:t> </w:t>
      </w:r>
      <w:r>
        <w:rPr>
          <w:color w:val="231F20"/>
        </w:rPr>
        <w:t>IP</w:t>
      </w:r>
      <w:r>
        <w:rPr>
          <w:color w:val="231F20"/>
          <w:spacing w:val="33"/>
        </w:rPr>
        <w:t> </w:t>
      </w:r>
      <w:r>
        <w:rPr>
          <w:color w:val="231F20"/>
        </w:rPr>
        <w:t>while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IP-based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DNS-based</w:t>
      </w:r>
      <w:r>
        <w:rPr>
          <w:color w:val="231F20"/>
          <w:spacing w:val="34"/>
        </w:rPr>
        <w:t> </w:t>
      </w:r>
      <w:r>
        <w:rPr>
          <w:color w:val="231F20"/>
        </w:rPr>
        <w:t>method</w:t>
      </w:r>
      <w:r>
        <w:rPr>
          <w:color w:val="231F20"/>
          <w:spacing w:val="29"/>
        </w:rPr>
        <w:t> </w:t>
      </w:r>
      <w:r>
        <w:rPr>
          <w:color w:val="231F20"/>
        </w:rPr>
        <w:t>cover</w:t>
      </w:r>
      <w:r>
        <w:rPr>
          <w:color w:val="231F20"/>
          <w:w w:val="99"/>
        </w:rPr>
        <w:t> </w:t>
      </w:r>
      <w:r>
        <w:rPr>
          <w:color w:val="231F20"/>
        </w:rPr>
        <w:t>devices on both public and private </w:t>
      </w:r>
      <w:r>
        <w:rPr>
          <w:color w:val="231F20"/>
          <w:spacing w:val="-8"/>
        </w:rPr>
        <w:t>IP. </w:t>
      </w:r>
      <w:r>
        <w:rPr>
          <w:color w:val="231F20"/>
          <w:spacing w:val="-10"/>
        </w:rPr>
        <w:t>We </w:t>
      </w:r>
      <w:r>
        <w:rPr>
          <w:color w:val="231F20"/>
        </w:rPr>
        <w:t>also report</w:t>
      </w:r>
      <w:r>
        <w:rPr>
          <w:color w:val="231F20"/>
          <w:spacing w:val="29"/>
        </w:rPr>
        <w:t> </w:t>
      </w:r>
      <w:r>
        <w:rPr>
          <w:color w:val="231F20"/>
        </w:rPr>
        <w:t>IoT</w:t>
      </w:r>
      <w:r>
        <w:rPr>
          <w:color w:val="231F20"/>
          <w:w w:val="99"/>
        </w:rPr>
        <w:t> </w:t>
      </w:r>
      <w:r>
        <w:rPr>
          <w:color w:val="231F20"/>
        </w:rPr>
        <w:t>deployment growth over a much longer period (6 years)</w:t>
      </w:r>
      <w:r>
        <w:rPr>
          <w:color w:val="231F20"/>
          <w:spacing w:val="21"/>
        </w:rPr>
        <w:t> </w:t>
      </w:r>
      <w:r>
        <w:rPr>
          <w:color w:val="231F20"/>
        </w:rPr>
        <w:t>than</w:t>
      </w:r>
      <w:r>
        <w:rPr>
          <w:color w:val="231F20"/>
          <w:w w:val="99"/>
        </w:rPr>
        <w:t> </w:t>
      </w:r>
      <w:r>
        <w:rPr>
          <w:color w:val="231F20"/>
        </w:rPr>
        <w:t>they do (6</w:t>
      </w:r>
      <w:r>
        <w:rPr>
          <w:color w:val="231F20"/>
          <w:spacing w:val="45"/>
        </w:rPr>
        <w:t> </w:t>
      </w:r>
      <w:r>
        <w:rPr>
          <w:color w:val="231F20"/>
        </w:rPr>
        <w:t>days).</w:t>
      </w:r>
      <w:r>
        <w:rPr/>
      </w:r>
    </w:p>
    <w:p>
      <w:pPr>
        <w:pStyle w:val="BodyText"/>
        <w:spacing w:line="237" w:lineRule="auto"/>
        <w:ind w:right="113"/>
        <w:jc w:val="both"/>
      </w:pPr>
      <w:r>
        <w:rPr>
          <w:color w:val="231F20"/>
        </w:rPr>
        <w:t>Northeastern University infers devices hosting invalid</w:t>
      </w:r>
      <w:r>
        <w:rPr>
          <w:color w:val="231F20"/>
          <w:spacing w:val="22"/>
        </w:rPr>
        <w:t> </w:t>
      </w:r>
      <w:r>
        <w:rPr>
          <w:color w:val="231F20"/>
        </w:rPr>
        <w:t>cer-</w:t>
      </w:r>
      <w:r>
        <w:rPr>
          <w:color w:val="231F20"/>
          <w:w w:val="99"/>
        </w:rPr>
        <w:t> </w:t>
      </w:r>
      <w:r>
        <w:rPr>
          <w:color w:val="231F20"/>
        </w:rPr>
        <w:t>tificates</w:t>
      </w:r>
      <w:r>
        <w:rPr>
          <w:color w:val="231F20"/>
          <w:spacing w:val="-9"/>
        </w:rPr>
        <w:t> </w:t>
      </w:r>
      <w:r>
        <w:rPr>
          <w:color w:val="231F20"/>
        </w:rPr>
        <w:t>(including</w:t>
      </w:r>
      <w:r>
        <w:rPr>
          <w:color w:val="231F20"/>
          <w:spacing w:val="-11"/>
        </w:rPr>
        <w:t> </w:t>
      </w:r>
      <w:r>
        <w:rPr>
          <w:color w:val="231F20"/>
        </w:rPr>
        <w:t>IoT</w:t>
      </w:r>
      <w:r>
        <w:rPr>
          <w:color w:val="231F20"/>
          <w:spacing w:val="-9"/>
        </w:rPr>
        <w:t> </w:t>
      </w:r>
      <w:r>
        <w:rPr>
          <w:color w:val="231F20"/>
        </w:rPr>
        <w:t>devices)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manually</w:t>
      </w:r>
      <w:r>
        <w:rPr>
          <w:color w:val="231F20"/>
          <w:spacing w:val="-11"/>
        </w:rPr>
        <w:t> </w:t>
      </w:r>
      <w:r>
        <w:rPr>
          <w:color w:val="231F20"/>
        </w:rPr>
        <w:t>looking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model</w:t>
      </w:r>
      <w:r>
        <w:rPr>
          <w:color w:val="231F20"/>
          <w:w w:val="99"/>
        </w:rPr>
        <w:t> </w:t>
      </w:r>
      <w:r>
        <w:rPr>
          <w:color w:val="231F20"/>
        </w:rPr>
        <w:t>numbers in certificates and inspecting web pages hosted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w w:val="99"/>
        </w:rPr>
        <w:t> </w:t>
      </w:r>
      <w:r>
        <w:rPr>
          <w:color w:val="231F20"/>
        </w:rPr>
        <w:t>certificates’ IP addresses [5]. In comparison, our</w:t>
      </w:r>
      <w:r>
        <w:rPr>
          <w:color w:val="231F20"/>
          <w:spacing w:val="40"/>
        </w:rPr>
        <w:t> </w:t>
      </w:r>
      <w:r>
        <w:rPr>
          <w:color w:val="231F20"/>
        </w:rPr>
        <w:t>certificate-</w:t>
      </w:r>
      <w:r>
        <w:rPr>
          <w:color w:val="231F20"/>
          <w:w w:val="99"/>
        </w:rPr>
        <w:t> </w:t>
      </w:r>
      <w:r>
        <w:rPr>
          <w:color w:val="231F20"/>
        </w:rPr>
        <w:t>based</w:t>
      </w:r>
      <w:r>
        <w:rPr>
          <w:color w:val="231F20"/>
          <w:spacing w:val="26"/>
        </w:rPr>
        <w:t> </w:t>
      </w:r>
      <w:r>
        <w:rPr>
          <w:color w:val="231F20"/>
        </w:rPr>
        <w:t>method</w:t>
      </w:r>
      <w:r>
        <w:rPr>
          <w:color w:val="231F20"/>
          <w:spacing w:val="26"/>
        </w:rPr>
        <w:t> </w:t>
      </w:r>
      <w:r>
        <w:rPr>
          <w:color w:val="231F20"/>
        </w:rPr>
        <w:t>introduces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algorithm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map</w:t>
      </w:r>
      <w:r>
        <w:rPr>
          <w:color w:val="231F20"/>
          <w:spacing w:val="26"/>
        </w:rPr>
        <w:t> </w:t>
      </w:r>
      <w:r>
        <w:rPr>
          <w:color w:val="231F20"/>
        </w:rPr>
        <w:t>certificates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w w:val="99"/>
        </w:rPr>
        <w:t> </w:t>
      </w:r>
      <w:r>
        <w:rPr>
          <w:color w:val="231F20"/>
        </w:rPr>
        <w:t>IoT devices and does not fully rely on manual  </w:t>
      </w:r>
      <w:r>
        <w:rPr>
          <w:color w:val="231F20"/>
          <w:spacing w:val="28"/>
        </w:rPr>
        <w:t> </w:t>
      </w:r>
      <w:r>
        <w:rPr>
          <w:color w:val="231F20"/>
        </w:rPr>
        <w:t>inspection.</w:t>
      </w:r>
      <w:r>
        <w:rPr/>
      </w:r>
    </w:p>
    <w:p>
      <w:pPr>
        <w:pStyle w:val="BodyText"/>
        <w:spacing w:line="237" w:lineRule="auto"/>
        <w:ind w:right="110"/>
        <w:jc w:val="both"/>
      </w:pPr>
      <w:r>
        <w:rPr>
          <w:color w:val="231F20"/>
          <w:spacing w:val="-5"/>
        </w:rPr>
        <w:t>Work </w:t>
      </w:r>
      <w:r>
        <w:rPr>
          <w:color w:val="231F20"/>
        </w:rPr>
        <w:t>from University of Michigan detects </w:t>
      </w:r>
      <w:r>
        <w:rPr>
          <w:color w:val="231F20"/>
          <w:spacing w:val="47"/>
        </w:rPr>
        <w:t> </w:t>
      </w:r>
      <w:r>
        <w:rPr>
          <w:color w:val="231F20"/>
        </w:rPr>
        <w:t>industrial</w:t>
      </w:r>
      <w:r>
        <w:rPr>
          <w:color w:val="231F20"/>
          <w:w w:val="99"/>
        </w:rPr>
        <w:t> </w:t>
      </w:r>
      <w:r>
        <w:rPr>
          <w:color w:val="231F20"/>
        </w:rPr>
        <w:t>control systems (ICS) by scanning the IPv4 space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ICS-specific  protocols  and   watching   for  </w:t>
      </w:r>
      <w:r>
        <w:rPr>
          <w:color w:val="231F20"/>
          <w:spacing w:val="12"/>
        </w:rPr>
        <w:t> </w:t>
      </w:r>
      <w:r>
        <w:rPr>
          <w:color w:val="231F20"/>
        </w:rPr>
        <w:t>positive</w:t>
      </w:r>
      <w:r>
        <w:rPr>
          <w:color w:val="231F20"/>
          <w:w w:val="99"/>
        </w:rPr>
        <w:t> </w:t>
      </w:r>
      <w:r>
        <w:rPr>
          <w:color w:val="231F20"/>
        </w:rPr>
        <w:t>responses [28]. Unlike from their focus on</w:t>
      </w:r>
      <w:r>
        <w:rPr>
          <w:color w:val="231F20"/>
          <w:spacing w:val="37"/>
        </w:rPr>
        <w:t> </w:t>
      </w:r>
      <w:r>
        <w:rPr>
          <w:color w:val="231F20"/>
        </w:rPr>
        <w:t>ICS-protocol-</w:t>
      </w:r>
      <w:r>
        <w:rPr>
          <w:color w:val="231F20"/>
          <w:w w:val="99"/>
        </w:rPr>
        <w:t> </w:t>
      </w:r>
      <w:r>
        <w:rPr>
          <w:color w:val="231F20"/>
        </w:rPr>
        <w:t>compliant devices and protocols, our approaches</w:t>
      </w:r>
      <w:r>
        <w:rPr>
          <w:color w:val="231F20"/>
          <w:spacing w:val="38"/>
        </w:rPr>
        <w:t> </w:t>
      </w:r>
      <w:r>
        <w:rPr>
          <w:color w:val="231F20"/>
        </w:rPr>
        <w:t>considers</w:t>
      </w:r>
      <w:r>
        <w:rPr>
          <w:color w:val="231F20"/>
          <w:w w:val="99"/>
        </w:rPr>
        <w:t> </w:t>
      </w:r>
      <w:r>
        <w:rPr>
          <w:color w:val="231F20"/>
        </w:rPr>
        <w:t>general IoT devices. Our approach also uses</w:t>
      </w:r>
      <w:r>
        <w:rPr>
          <w:color w:val="231F20"/>
          <w:spacing w:val="19"/>
        </w:rPr>
        <w:t> </w:t>
      </w:r>
      <w:r>
        <w:rPr>
          <w:color w:val="231F20"/>
        </w:rPr>
        <w:t>different</w:t>
      </w:r>
      <w:r>
        <w:rPr>
          <w:color w:val="231F20"/>
          <w:w w:val="99"/>
        </w:rPr>
        <w:t> </w:t>
      </w:r>
      <w:r>
        <w:rPr>
          <w:color w:val="231F20"/>
        </w:rPr>
        <w:t>measurements and signals for </w:t>
      </w:r>
      <w:r>
        <w:rPr>
          <w:color w:val="231F20"/>
          <w:spacing w:val="3"/>
        </w:rPr>
        <w:t> </w:t>
      </w:r>
      <w:r>
        <w:rPr>
          <w:color w:val="231F20"/>
        </w:rPr>
        <w:t>detection.</w:t>
      </w:r>
      <w:r>
        <w:rPr/>
      </w:r>
    </w:p>
    <w:p>
      <w:pPr>
        <w:pStyle w:val="ListParagraph"/>
        <w:numPr>
          <w:ilvl w:val="0"/>
          <w:numId w:val="1"/>
        </w:numPr>
        <w:tabs>
          <w:tab w:pos="2253" w:val="left" w:leader="none"/>
        </w:tabs>
        <w:spacing w:line="240" w:lineRule="auto" w:before="87" w:after="0"/>
        <w:ind w:left="2252" w:right="0" w:hanging="38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8"/>
          <w:sz w:val="20"/>
        </w:rPr>
        <w:t>C</w:t>
      </w:r>
      <w:r>
        <w:rPr>
          <w:rFonts w:ascii="Times New Roman"/>
          <w:color w:val="231F20"/>
          <w:spacing w:val="8"/>
          <w:sz w:val="16"/>
        </w:rPr>
        <w:t>ONCLUSION</w:t>
      </w:r>
      <w:r>
        <w:rPr>
          <w:rFonts w:ascii="Times New Roman"/>
          <w:sz w:val="16"/>
        </w:rPr>
      </w:r>
    </w:p>
    <w:p>
      <w:pPr>
        <w:pStyle w:val="BodyText"/>
        <w:spacing w:line="235" w:lineRule="auto" w:before="25"/>
        <w:ind w:right="109"/>
        <w:jc w:val="both"/>
      </w:pPr>
      <w:r>
        <w:rPr>
          <w:color w:val="231F20"/>
          <w:spacing w:val="-9"/>
        </w:rPr>
        <w:t>To </w:t>
      </w:r>
      <w:r>
        <w:rPr>
          <w:color w:val="231F20"/>
        </w:rPr>
        <w:t>understand the security threats of IoT devices</w:t>
      </w:r>
      <w:r>
        <w:rPr>
          <w:color w:val="231F20"/>
          <w:spacing w:val="21"/>
        </w:rPr>
        <w:t> </w:t>
      </w:r>
      <w:r>
        <w:rPr>
          <w:color w:val="231F20"/>
        </w:rPr>
        <w:t>requires</w:t>
      </w:r>
      <w:r>
        <w:rPr>
          <w:color w:val="231F20"/>
          <w:w w:val="99"/>
        </w:rPr>
        <w:t> </w:t>
      </w:r>
      <w:r>
        <w:rPr>
          <w:color w:val="231F20"/>
        </w:rPr>
        <w:t>knowledge of their location, distribution and growth. </w:t>
      </w:r>
      <w:r>
        <w:rPr>
          <w:color w:val="231F20"/>
          <w:spacing w:val="-9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help</w:t>
      </w:r>
      <w:r>
        <w:rPr>
          <w:color w:val="231F20"/>
          <w:w w:val="99"/>
        </w:rPr>
        <w:t> </w:t>
      </w:r>
      <w:r>
        <w:rPr>
          <w:color w:val="231F20"/>
        </w:rPr>
        <w:t>provide these knowledge, we propose two methods that</w:t>
      </w:r>
      <w:r>
        <w:rPr>
          <w:color w:val="231F20"/>
          <w:spacing w:val="20"/>
        </w:rPr>
        <w:t> </w:t>
      </w:r>
      <w:r>
        <w:rPr>
          <w:color w:val="231F20"/>
        </w:rPr>
        <w:t>detect</w:t>
      </w:r>
      <w:r>
        <w:rPr>
          <w:color w:val="231F20"/>
          <w:w w:val="99"/>
        </w:rPr>
        <w:t> </w:t>
      </w:r>
      <w:r>
        <w:rPr>
          <w:color w:val="231F20"/>
        </w:rPr>
        <w:t>general IoT devices from passive network measurements</w:t>
      </w:r>
      <w:r>
        <w:rPr>
          <w:color w:val="231F20"/>
          <w:spacing w:val="14"/>
        </w:rPr>
        <w:t> </w:t>
      </w:r>
      <w:r>
        <w:rPr>
          <w:color w:val="231F20"/>
        </w:rPr>
        <w:t>(IPs</w:t>
      </w:r>
      <w:r>
        <w:rPr>
          <w:color w:val="231F20"/>
          <w:w w:val="99"/>
        </w:rPr>
        <w:t> </w:t>
      </w:r>
      <w:r>
        <w:rPr>
          <w:color w:val="231F20"/>
        </w:rPr>
        <w:t>in network flows and stub-to-recursive  DNS  queries)</w:t>
      </w:r>
      <w:r>
        <w:rPr>
          <w:color w:val="231F20"/>
          <w:spacing w:val="43"/>
        </w:rPr>
        <w:t> </w:t>
      </w:r>
      <w:r>
        <w:rPr>
          <w:color w:val="231F20"/>
        </w:rPr>
        <w:t>with</w:t>
      </w:r>
      <w:r>
        <w:rPr>
          <w:color w:val="231F20"/>
          <w:w w:val="99"/>
        </w:rPr>
        <w:t> </w:t>
      </w:r>
      <w:r>
        <w:rPr>
          <w:color w:val="231F20"/>
        </w:rPr>
        <w:t>the knowledge of their device servers. </w:t>
      </w:r>
      <w:r>
        <w:rPr>
          <w:color w:val="231F20"/>
          <w:spacing w:val="-10"/>
        </w:rPr>
        <w:t>We  </w:t>
      </w:r>
      <w:r>
        <w:rPr>
          <w:color w:val="231F20"/>
        </w:rPr>
        <w:t>also  propose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w w:val="99"/>
        </w:rPr>
        <w:t> </w:t>
      </w:r>
      <w:r>
        <w:rPr>
          <w:color w:val="231F20"/>
        </w:rPr>
        <w:t>third method to detect HTTPS-Accessible IoT devices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their TLS Certificates. </w:t>
      </w:r>
      <w:r>
        <w:rPr>
          <w:color w:val="231F20"/>
          <w:spacing w:val="-10"/>
        </w:rPr>
        <w:t>We </w:t>
      </w:r>
      <w:r>
        <w:rPr>
          <w:color w:val="231F20"/>
        </w:rPr>
        <w:t>apply our methods to</w:t>
      </w:r>
      <w:r>
        <w:rPr>
          <w:color w:val="231F20"/>
          <w:spacing w:val="21"/>
        </w:rPr>
        <w:t> </w:t>
      </w:r>
      <w:r>
        <w:rPr>
          <w:color w:val="231F20"/>
        </w:rPr>
        <w:t>multiple</w:t>
      </w:r>
      <w:r>
        <w:rPr>
          <w:color w:val="231F20"/>
          <w:w w:val="99"/>
        </w:rPr>
        <w:t> </w:t>
      </w:r>
      <w:r>
        <w:rPr>
          <w:color w:val="231F20"/>
        </w:rPr>
        <w:t>real-world network measurements. Our IP-based</w:t>
      </w:r>
      <w:r>
        <w:rPr>
          <w:color w:val="231F20"/>
          <w:spacing w:val="25"/>
        </w:rPr>
        <w:t> </w:t>
      </w:r>
      <w:r>
        <w:rPr>
          <w:color w:val="231F20"/>
        </w:rPr>
        <w:t>algorithm</w:t>
      </w:r>
      <w:r>
        <w:rPr>
          <w:color w:val="231F20"/>
          <w:w w:val="99"/>
        </w:rPr>
        <w:t> </w:t>
      </w:r>
      <w:r>
        <w:rPr>
          <w:color w:val="231F20"/>
        </w:rPr>
        <w:t>reports detections from a university campus  over 4</w:t>
      </w:r>
      <w:r>
        <w:rPr>
          <w:color w:val="231F20"/>
          <w:spacing w:val="40"/>
        </w:rPr>
        <w:t> </w:t>
      </w:r>
      <w:r>
        <w:rPr>
          <w:color w:val="231F20"/>
        </w:rPr>
        <w:t>months</w:t>
      </w:r>
      <w:r>
        <w:rPr>
          <w:color w:val="231F20"/>
          <w:w w:val="99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traffic</w:t>
      </w:r>
      <w:r>
        <w:rPr>
          <w:color w:val="231F20"/>
          <w:spacing w:val="33"/>
        </w:rPr>
        <w:t> </w:t>
      </w:r>
      <w:r>
        <w:rPr>
          <w:color w:val="231F20"/>
        </w:rPr>
        <w:t>transiting</w:t>
      </w:r>
      <w:r>
        <w:rPr>
          <w:color w:val="231F20"/>
          <w:spacing w:val="32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</w:rPr>
        <w:t>IXP</w:t>
      </w:r>
      <w:r>
        <w:rPr>
          <w:color w:val="231F20"/>
          <w:spacing w:val="33"/>
        </w:rPr>
        <w:t> </w:t>
      </w:r>
      <w:r>
        <w:rPr>
          <w:color w:val="231F20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10</w:t>
      </w:r>
      <w:r>
        <w:rPr>
          <w:color w:val="231F20"/>
          <w:spacing w:val="32"/>
        </w:rPr>
        <w:t> </w:t>
      </w:r>
      <w:r>
        <w:rPr>
          <w:color w:val="231F20"/>
        </w:rPr>
        <w:t>days.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DNS-</w:t>
      </w:r>
      <w:r>
        <w:rPr>
          <w:color w:val="231F20"/>
          <w:w w:val="99"/>
        </w:rPr>
        <w:t> </w:t>
      </w:r>
      <w:r>
        <w:rPr>
          <w:color w:val="231F20"/>
        </w:rPr>
        <w:t>based algorithm finds about </w:t>
      </w:r>
      <w:r>
        <w:rPr>
          <w:rFonts w:ascii="Tahoma" w:hAnsi="Tahoma" w:cs="Tahoma" w:eastAsia="Tahoma"/>
          <w:color w:val="231F20"/>
        </w:rPr>
        <w:t>3</w:t>
      </w:r>
      <w:r>
        <w:rPr>
          <w:rFonts w:ascii="Arial" w:hAnsi="Arial" w:cs="Arial" w:eastAsia="Arial"/>
          <w:i/>
          <w:color w:val="231F20"/>
        </w:rPr>
        <w:t>.</w:t>
      </w:r>
      <w:r>
        <w:rPr>
          <w:rFonts w:ascii="Tahoma" w:hAnsi="Tahoma" w:cs="Tahoma" w:eastAsia="Tahoma"/>
          <w:color w:val="231F20"/>
        </w:rPr>
        <w:t>5</w:t>
      </w:r>
      <w:r>
        <w:rPr>
          <w:rFonts w:ascii="Arial" w:hAnsi="Arial" w:cs="Arial" w:eastAsia="Arial"/>
          <w:i/>
          <w:color w:val="231F20"/>
        </w:rPr>
        <w:t>× </w:t>
      </w:r>
      <w:r>
        <w:rPr>
          <w:color w:val="231F20"/>
        </w:rPr>
        <w:t>growth in  AS</w:t>
      </w:r>
      <w:r>
        <w:rPr>
          <w:color w:val="231F20"/>
          <w:spacing w:val="4"/>
        </w:rPr>
        <w:t> </w:t>
      </w:r>
      <w:r>
        <w:rPr>
          <w:color w:val="231F20"/>
        </w:rPr>
        <w:t>penetration</w:t>
      </w:r>
      <w:r>
        <w:rPr>
          <w:color w:val="231F20"/>
          <w:w w:val="99"/>
        </w:rPr>
        <w:t> </w:t>
      </w:r>
      <w:r>
        <w:rPr>
          <w:color w:val="231F20"/>
        </w:rPr>
        <w:t>for 23 device types from 2013 to 2018 and modest increase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device type density in ASes detected with these device</w:t>
      </w:r>
      <w:r>
        <w:rPr>
          <w:color w:val="231F20"/>
          <w:spacing w:val="43"/>
        </w:rPr>
        <w:t> </w:t>
      </w:r>
      <w:r>
        <w:rPr>
          <w:color w:val="231F20"/>
        </w:rPr>
        <w:t>types.</w:t>
      </w:r>
      <w:r>
        <w:rPr>
          <w:color w:val="231F20"/>
          <w:w w:val="99"/>
        </w:rPr>
        <w:t> </w:t>
      </w:r>
      <w:r>
        <w:rPr>
          <w:color w:val="231F20"/>
        </w:rPr>
        <w:t>Our DNS-based method also confirms substantial growth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w w:val="99"/>
        </w:rPr>
        <w:t> </w:t>
      </w:r>
      <w:r>
        <w:rPr>
          <w:color w:val="231F20"/>
        </w:rPr>
        <w:t>IoT deployments at household-level in a residential</w:t>
      </w:r>
      <w:r>
        <w:rPr>
          <w:color w:val="231F20"/>
          <w:spacing w:val="4"/>
        </w:rPr>
        <w:t> </w:t>
      </w:r>
      <w:r>
        <w:rPr>
          <w:color w:val="231F20"/>
        </w:rPr>
        <w:t>neighbor-</w:t>
      </w:r>
      <w:r>
        <w:rPr>
          <w:color w:val="231F20"/>
          <w:w w:val="99"/>
        </w:rPr>
        <w:t> </w:t>
      </w:r>
      <w:r>
        <w:rPr>
          <w:color w:val="231F20"/>
        </w:rPr>
        <w:t>hood.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certificate-based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11"/>
        </w:rPr>
        <w:t> </w:t>
      </w:r>
      <w:r>
        <w:rPr>
          <w:color w:val="231F20"/>
        </w:rPr>
        <w:t>find</w:t>
      </w:r>
      <w:r>
        <w:rPr>
          <w:color w:val="231F20"/>
          <w:spacing w:val="-10"/>
        </w:rPr>
        <w:t> </w:t>
      </w:r>
      <w:r>
        <w:rPr>
          <w:color w:val="231F20"/>
        </w:rPr>
        <w:t>254K</w:t>
      </w:r>
      <w:r>
        <w:rPr>
          <w:color w:val="231F20"/>
          <w:spacing w:val="-11"/>
        </w:rPr>
        <w:t> </w:t>
      </w:r>
      <w:r>
        <w:rPr>
          <w:color w:val="231F20"/>
        </w:rPr>
        <w:t>IP</w:t>
      </w:r>
      <w:r>
        <w:rPr>
          <w:color w:val="231F20"/>
          <w:spacing w:val="-9"/>
        </w:rPr>
        <w:t> </w:t>
      </w:r>
      <w:r>
        <w:rPr>
          <w:color w:val="231F20"/>
        </w:rPr>
        <w:t>camera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NVR from 199 countries around the </w:t>
      </w:r>
      <w:r>
        <w:rPr>
          <w:color w:val="231F20"/>
          <w:spacing w:val="32"/>
        </w:rPr>
        <w:t> </w:t>
      </w:r>
      <w:r>
        <w:rPr>
          <w:color w:val="231F20"/>
        </w:rPr>
        <w:t>world.</w:t>
      </w:r>
      <w:r>
        <w:rPr/>
      </w:r>
    </w:p>
    <w:p>
      <w:pPr>
        <w:spacing w:before="87"/>
        <w:ind w:left="271" w:right="27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7"/>
          <w:sz w:val="20"/>
        </w:rPr>
        <w:t>A</w:t>
      </w:r>
      <w:r>
        <w:rPr>
          <w:rFonts w:ascii="Times New Roman"/>
          <w:color w:val="231F20"/>
          <w:spacing w:val="7"/>
          <w:sz w:val="16"/>
        </w:rPr>
        <w:t>CKNOWLEDGMENT</w:t>
      </w:r>
      <w:r>
        <w:rPr>
          <w:rFonts w:ascii="Times New Roman"/>
          <w:spacing w:val="7"/>
          <w:sz w:val="16"/>
        </w:rPr>
      </w:r>
    </w:p>
    <w:p>
      <w:pPr>
        <w:pStyle w:val="BodyText"/>
        <w:spacing w:line="240" w:lineRule="auto" w:before="19"/>
        <w:ind w:right="114"/>
        <w:jc w:val="both"/>
      </w:pPr>
      <w:r>
        <w:rPr>
          <w:color w:val="231F20"/>
        </w:rPr>
        <w:t>The authors would like  to  thank  Arunan  Sivanathan 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w w:val="99"/>
        </w:rPr>
        <w:t> </w:t>
      </w:r>
      <w:r>
        <w:rPr>
          <w:color w:val="231F20"/>
        </w:rPr>
        <w:t>the  University  of  New  South  </w:t>
      </w:r>
      <w:r>
        <w:rPr>
          <w:color w:val="231F20"/>
          <w:spacing w:val="-4"/>
        </w:rPr>
        <w:t>Wales  </w:t>
      </w:r>
      <w:r>
        <w:rPr>
          <w:color w:val="231F20"/>
        </w:rPr>
        <w:t>for  sharing  their </w:t>
      </w:r>
      <w:r>
        <w:rPr>
          <w:color w:val="231F20"/>
          <w:spacing w:val="43"/>
        </w:rPr>
        <w:t> </w:t>
      </w:r>
      <w:r>
        <w:rPr>
          <w:color w:val="231F20"/>
        </w:rPr>
        <w:t>IoT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740" w:bottom="280" w:left="860" w:right="860"/>
          <w:cols w:num="2" w:equalWidth="0">
            <w:col w:w="5148" w:space="113"/>
            <w:col w:w="52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46"/>
          <w:pgSz w:w="12240" w:h="15840"/>
          <w:pgMar w:header="551" w:footer="88" w:top="740" w:bottom="280" w:left="860" w:right="860"/>
        </w:sectPr>
      </w:pPr>
    </w:p>
    <w:p>
      <w:pPr>
        <w:pStyle w:val="BodyText"/>
        <w:spacing w:line="237" w:lineRule="auto" w:before="75"/>
        <w:ind w:right="0" w:firstLine="0"/>
        <w:jc w:val="both"/>
      </w:pPr>
      <w:r>
        <w:rPr>
          <w:color w:val="231F20"/>
        </w:rPr>
        <w:t>device data with us [38]. They thank Paul </w:t>
      </w:r>
      <w:r>
        <w:rPr>
          <w:color w:val="231F20"/>
          <w:spacing w:val="-3"/>
        </w:rPr>
        <w:t>Vixie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providing</w:t>
      </w:r>
      <w:r>
        <w:rPr>
          <w:color w:val="231F20"/>
          <w:w w:val="99"/>
        </w:rPr>
        <w:t> </w:t>
      </w:r>
      <w:r>
        <w:rPr>
          <w:color w:val="231F20"/>
        </w:rPr>
        <w:t>historical DNS data from Farsight [35]. They also</w:t>
      </w:r>
      <w:r>
        <w:rPr>
          <w:color w:val="231F20"/>
          <w:spacing w:val="3"/>
        </w:rPr>
        <w:t> </w:t>
      </w:r>
      <w:r>
        <w:rPr>
          <w:color w:val="231F20"/>
        </w:rPr>
        <w:t>especially</w:t>
      </w:r>
      <w:r>
        <w:rPr>
          <w:color w:val="231F20"/>
          <w:w w:val="99"/>
        </w:rPr>
        <w:t> </w:t>
      </w:r>
      <w:r>
        <w:rPr>
          <w:color w:val="231F20"/>
        </w:rPr>
        <w:t>thank Mark Allman for sharing his CCZ DNS</w:t>
      </w:r>
      <w:r>
        <w:rPr>
          <w:color w:val="231F20"/>
          <w:spacing w:val="11"/>
        </w:rPr>
        <w:t> </w:t>
      </w:r>
      <w:r>
        <w:rPr>
          <w:color w:val="231F20"/>
        </w:rPr>
        <w:t>Transactions</w:t>
      </w:r>
      <w:r>
        <w:rPr>
          <w:color w:val="231F20"/>
          <w:w w:val="99"/>
        </w:rPr>
        <w:t> </w:t>
      </w:r>
      <w:r>
        <w:rPr>
          <w:color w:val="231F20"/>
        </w:rPr>
        <w:t>datasets</w:t>
      </w:r>
      <w:r>
        <w:rPr>
          <w:color w:val="231F20"/>
          <w:spacing w:val="23"/>
        </w:rPr>
        <w:t> </w:t>
      </w:r>
      <w:r>
        <w:rPr>
          <w:color w:val="231F20"/>
        </w:rPr>
        <w:t>[2]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help</w:t>
      </w:r>
      <w:r>
        <w:rPr>
          <w:color w:val="231F20"/>
          <w:spacing w:val="24"/>
        </w:rPr>
        <w:t> </w:t>
      </w:r>
      <w:r>
        <w:rPr>
          <w:color w:val="231F20"/>
        </w:rPr>
        <w:t>run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code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partially</w:t>
      </w:r>
      <w:r>
        <w:rPr>
          <w:color w:val="231F20"/>
          <w:spacing w:val="22"/>
        </w:rPr>
        <w:t> </w:t>
      </w:r>
      <w:r>
        <w:rPr>
          <w:color w:val="231F20"/>
        </w:rPr>
        <w:t>un-encrypted</w:t>
      </w:r>
      <w:r>
        <w:rPr>
          <w:color w:val="231F20"/>
          <w:w w:val="99"/>
        </w:rPr>
        <w:t> </w:t>
      </w:r>
      <w:r>
        <w:rPr>
          <w:color w:val="231F20"/>
        </w:rPr>
        <w:t>version of this</w:t>
      </w:r>
      <w:r>
        <w:rPr>
          <w:color w:val="231F20"/>
          <w:spacing w:val="41"/>
        </w:rPr>
        <w:t> </w:t>
      </w:r>
      <w:r>
        <w:rPr>
          <w:color w:val="231F20"/>
        </w:rPr>
        <w:t>dataset.</w:t>
      </w:r>
      <w:r>
        <w:rPr/>
      </w:r>
    </w:p>
    <w:p>
      <w:pPr>
        <w:pStyle w:val="BodyText"/>
        <w:spacing w:line="228" w:lineRule="exact"/>
        <w:ind w:right="4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8"/>
        </w:rPr>
        <w:t> </w:t>
      </w:r>
      <w:r>
        <w:rPr>
          <w:color w:val="231F20"/>
        </w:rPr>
        <w:t>Government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authorized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reproduce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distrib-</w:t>
      </w:r>
      <w:r>
        <w:rPr>
          <w:color w:val="231F20"/>
          <w:w w:val="99"/>
        </w:rPr>
        <w:t> </w:t>
      </w:r>
      <w:r>
        <w:rPr>
          <w:color w:val="231F20"/>
        </w:rPr>
        <w:t>ute reprints for Governmental purposes notwithstanding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w w:val="99"/>
        </w:rPr>
        <w:t> </w:t>
      </w:r>
      <w:r>
        <w:rPr>
          <w:color w:val="231F20"/>
        </w:rPr>
        <w:t>copyright notation</w:t>
      </w:r>
      <w:r>
        <w:rPr>
          <w:color w:val="231F20"/>
          <w:spacing w:val="17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8"/>
          <w:sz w:val="20"/>
        </w:rPr>
        <w:t>R</w:t>
      </w:r>
      <w:r>
        <w:rPr>
          <w:rFonts w:ascii="Times New Roman"/>
          <w:color w:val="231F20"/>
          <w:spacing w:val="8"/>
          <w:sz w:val="16"/>
        </w:rPr>
        <w:t>EFERENCES</w:t>
      </w:r>
      <w:r>
        <w:rPr>
          <w:rFonts w:ascii="Times New Roman"/>
          <w:spacing w:val="8"/>
          <w:sz w:val="16"/>
        </w:rPr>
      </w:r>
    </w:p>
    <w:p>
      <w:pPr>
        <w:spacing w:line="182" w:lineRule="exact" w:before="112"/>
        <w:ind w:left="1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[1]  G.   Acar,   N.   Apthorpe,   N.   Feamster,   D.   </w:t>
      </w:r>
      <w:r>
        <w:rPr>
          <w:rFonts w:ascii="Times New Roman"/>
          <w:color w:val="231F20"/>
          <w:spacing w:val="-12"/>
          <w:sz w:val="16"/>
        </w:rPr>
        <w:t>Y.    </w:t>
      </w:r>
      <w:r>
        <w:rPr>
          <w:rFonts w:ascii="Times New Roman"/>
          <w:color w:val="231F20"/>
          <w:sz w:val="16"/>
        </w:rPr>
        <w:t>Huang,   Frank, 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sz w:val="16"/>
        </w:rPr>
      </w:r>
    </w:p>
    <w:p>
      <w:pPr>
        <w:pStyle w:val="ListParagraph"/>
        <w:numPr>
          <w:ilvl w:val="2"/>
          <w:numId w:val="5"/>
        </w:numPr>
        <w:tabs>
          <w:tab w:pos="791" w:val="left" w:leader="none"/>
        </w:tabs>
        <w:spacing w:line="232" w:lineRule="auto" w:before="2" w:after="0"/>
        <w:ind w:left="484" w:right="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Narayanan.  </w:t>
      </w:r>
      <w:r>
        <w:rPr>
          <w:rFonts w:ascii="Times New Roman"/>
          <w:i/>
          <w:color w:val="231F20"/>
          <w:sz w:val="16"/>
        </w:rPr>
        <w:t>IoT   Inspector   Project   </w:t>
      </w:r>
      <w:r>
        <w:rPr>
          <w:rFonts w:ascii="Times New Roman"/>
          <w:i/>
          <w:color w:val="231F20"/>
          <w:spacing w:val="-3"/>
          <w:sz w:val="16"/>
        </w:rPr>
        <w:t>from   </w:t>
      </w:r>
      <w:r>
        <w:rPr>
          <w:rFonts w:ascii="Times New Roman"/>
          <w:i/>
          <w:color w:val="231F20"/>
          <w:sz w:val="16"/>
        </w:rPr>
        <w:t>Princeton </w:t>
      </w:r>
      <w:r>
        <w:rPr>
          <w:rFonts w:ascii="Times New Roman"/>
          <w:i/>
          <w:color w:val="231F20"/>
          <w:spacing w:val="17"/>
          <w:sz w:val="16"/>
        </w:rPr>
        <w:t> </w:t>
      </w:r>
      <w:r>
        <w:rPr>
          <w:rFonts w:ascii="Times New Roman"/>
          <w:i/>
          <w:color w:val="231F20"/>
          <w:sz w:val="16"/>
        </w:rPr>
        <w:t>Univer-</w:t>
      </w:r>
      <w:r>
        <w:rPr>
          <w:rFonts w:ascii="Times New Roman"/>
          <w:i/>
          <w:color w:val="231F20"/>
          <w:w w:val="99"/>
          <w:sz w:val="16"/>
        </w:rPr>
        <w:t> </w:t>
      </w:r>
      <w:r>
        <w:rPr>
          <w:rFonts w:ascii="Times New Roman"/>
          <w:i/>
          <w:color w:val="231F20"/>
          <w:sz w:val="16"/>
        </w:rPr>
        <w:t>sity</w:t>
      </w:r>
      <w:r>
        <w:rPr>
          <w:rFonts w:ascii="Times New Roman"/>
          <w:color w:val="231F20"/>
          <w:sz w:val="16"/>
        </w:rPr>
        <w:t>. Accessed: </w:t>
      </w:r>
      <w:r>
        <w:rPr>
          <w:rFonts w:ascii="Times New Roman"/>
          <w:color w:val="231F20"/>
          <w:spacing w:val="-4"/>
          <w:sz w:val="16"/>
        </w:rPr>
        <w:t>Nov. </w:t>
      </w:r>
      <w:r>
        <w:rPr>
          <w:rFonts w:ascii="Times New Roman"/>
          <w:color w:val="231F20"/>
          <w:sz w:val="16"/>
        </w:rPr>
        <w:t>2019. 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https://iot-inspector.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princeton.edu/</w:t>
      </w:r>
      <w:r>
        <w:rPr>
          <w:rFonts w:ascii="Times New Roman"/>
          <w:sz w:val="16"/>
        </w:rPr>
      </w:r>
    </w:p>
    <w:p>
      <w:pPr>
        <w:spacing w:line="180" w:lineRule="exact" w:before="2"/>
        <w:ind w:left="483" w:right="13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[2] M. Allman. (Jan. 2018). </w:t>
      </w:r>
      <w:r>
        <w:rPr>
          <w:rFonts w:ascii="Times New Roman"/>
          <w:i/>
          <w:color w:val="231F20"/>
          <w:sz w:val="16"/>
        </w:rPr>
        <w:t>Case Connection Zone DNS</w:t>
      </w:r>
      <w:r>
        <w:rPr>
          <w:rFonts w:ascii="Times New Roman"/>
          <w:i/>
          <w:color w:val="231F20"/>
          <w:spacing w:val="31"/>
          <w:sz w:val="16"/>
        </w:rPr>
        <w:t> </w:t>
      </w:r>
      <w:r>
        <w:rPr>
          <w:rFonts w:ascii="Times New Roman"/>
          <w:i/>
          <w:color w:val="231F20"/>
          <w:sz w:val="16"/>
        </w:rPr>
        <w:t>Transactions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20"/>
          <w:sz w:val="16"/>
        </w:rPr>
        <w:t> </w:t>
      </w:r>
      <w:hyperlink r:id="rId47">
        <w:r>
          <w:rPr>
            <w:rFonts w:ascii="Times New Roman"/>
            <w:color w:val="231F20"/>
            <w:sz w:val="16"/>
          </w:rPr>
          <w:t>http://www.icir.org/mallman/data.html</w:t>
        </w:r>
        <w:r>
          <w:rPr>
            <w:rFonts w:ascii="Times New Roman"/>
            <w:sz w:val="16"/>
          </w:rPr>
        </w:r>
      </w:hyperlink>
    </w:p>
    <w:p>
      <w:pPr>
        <w:spacing w:line="180" w:lineRule="exact" w:before="0"/>
        <w:ind w:left="483" w:right="10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[3] M. Antonakakis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 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“Understanding the mirai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botnet,”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26th</w:t>
      </w:r>
      <w:r>
        <w:rPr>
          <w:rFonts w:ascii="Times New Roman" w:hAnsi="Times New Roman" w:cs="Times New Roman" w:eastAsia="Times New Roman"/>
          <w:i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USENIX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Symp.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2017, pp. </w:t>
      </w:r>
      <w:r>
        <w:rPr>
          <w:rFonts w:ascii="Times New Roman" w:hAnsi="Times New Roman" w:cs="Times New Roman" w:eastAsia="Times New Roman"/>
          <w:color w:val="231F20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1093–1110.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1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[4]  CAIDA.   </w:t>
      </w:r>
      <w:r>
        <w:rPr>
          <w:rFonts w:ascii="Times New Roman"/>
          <w:i/>
          <w:color w:val="231F20"/>
          <w:sz w:val="16"/>
        </w:rPr>
        <w:t>Routeviews   Prefix    to    AS    Mappings   </w:t>
      </w:r>
      <w:r>
        <w:rPr>
          <w:rFonts w:ascii="Times New Roman"/>
          <w:i/>
          <w:color w:val="231F20"/>
          <w:spacing w:val="28"/>
          <w:sz w:val="16"/>
        </w:rPr>
        <w:t> </w:t>
      </w:r>
      <w:r>
        <w:rPr>
          <w:rFonts w:ascii="Times New Roman"/>
          <w:i/>
          <w:color w:val="231F20"/>
          <w:sz w:val="16"/>
        </w:rPr>
        <w:t>Dataset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Accessed: </w:t>
      </w:r>
      <w:r>
        <w:rPr>
          <w:rFonts w:ascii="Times New Roman"/>
          <w:color w:val="231F20"/>
          <w:spacing w:val="-4"/>
          <w:sz w:val="16"/>
        </w:rPr>
        <w:t>Mar. </w:t>
      </w:r>
      <w:r>
        <w:rPr>
          <w:rFonts w:ascii="Times New Roman"/>
          <w:color w:val="231F20"/>
          <w:sz w:val="16"/>
        </w:rPr>
        <w:t>2019. 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48">
        <w:r>
          <w:rPr>
            <w:rFonts w:ascii="Times New Roman"/>
            <w:color w:val="231F20"/>
            <w:sz w:val="16"/>
          </w:rPr>
          <w:t>://w</w:t>
        </w:r>
      </w:hyperlink>
      <w:r>
        <w:rPr>
          <w:rFonts w:ascii="Times New Roman"/>
          <w:color w:val="231F20"/>
          <w:sz w:val="16"/>
        </w:rPr>
        <w:t>ww.</w:t>
      </w:r>
      <w:hyperlink r:id="rId48">
        <w:r>
          <w:rPr>
            <w:rFonts w:ascii="Times New Roman"/>
            <w:color w:val="231F20"/>
            <w:sz w:val="16"/>
          </w:rPr>
          <w:t>caida.org/data/</w:t>
        </w:r>
      </w:hyperlink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routing/routeviews-prefix2as.xml</w:t>
      </w:r>
      <w:r>
        <w:rPr>
          <w:rFonts w:ascii="Times New Roman"/>
          <w:sz w:val="16"/>
        </w:rPr>
      </w:r>
    </w:p>
    <w:p>
      <w:pPr>
        <w:spacing w:line="180" w:lineRule="exact" w:before="2"/>
        <w:ind w:left="483" w:right="6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[5] 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T.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Chung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  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 “Measuring  and  applying 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invalid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SSL </w:t>
      </w:r>
      <w:r>
        <w:rPr>
          <w:rFonts w:ascii="Times New Roman" w:hAnsi="Times New Roman" w:cs="Times New Roman" w:eastAsia="Times New Roman"/>
          <w:color w:val="231F20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certificates: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The silent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majority,”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 Internet Meas. Conf.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2016, pp.  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527–541.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6" w:hanging="28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[6] Cloudflare. </w:t>
      </w:r>
      <w:r>
        <w:rPr>
          <w:rFonts w:ascii="Times New Roman"/>
          <w:i/>
          <w:color w:val="231F20"/>
          <w:sz w:val="16"/>
        </w:rPr>
        <w:t>What is an IXP</w:t>
      </w:r>
      <w:r>
        <w:rPr>
          <w:rFonts w:ascii="Times New Roman"/>
          <w:color w:val="231F20"/>
          <w:sz w:val="16"/>
        </w:rPr>
        <w:t>. Accessed: </w:t>
      </w:r>
      <w:r>
        <w:rPr>
          <w:rFonts w:ascii="Times New Roman"/>
          <w:color w:val="231F20"/>
          <w:spacing w:val="-4"/>
          <w:sz w:val="16"/>
        </w:rPr>
        <w:t>Nov. </w:t>
      </w:r>
      <w:r>
        <w:rPr>
          <w:rFonts w:ascii="Times New Roman"/>
          <w:color w:val="231F20"/>
          <w:sz w:val="16"/>
        </w:rPr>
        <w:t>2019. [Online].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49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.c</w:t>
      </w:r>
      <w:hyperlink r:id="rId49">
        <w:r>
          <w:rPr>
            <w:rFonts w:ascii="Times New Roman"/>
            <w:color w:val="231F20"/>
            <w:sz w:val="16"/>
          </w:rPr>
          <w:t>loudflare.com/learn</w:t>
        </w:r>
      </w:hyperlink>
      <w:r>
        <w:rPr>
          <w:rFonts w:ascii="Times New Roman"/>
          <w:color w:val="231F20"/>
          <w:sz w:val="16"/>
        </w:rPr>
        <w:t>i</w:t>
      </w:r>
      <w:hyperlink r:id="rId49">
        <w:r>
          <w:rPr>
            <w:rFonts w:ascii="Times New Roman"/>
            <w:color w:val="231F20"/>
            <w:sz w:val="16"/>
          </w:rPr>
          <w:t>ng/cdn/glossary/internet-exchange-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point-ixp/</w:t>
      </w:r>
      <w:r>
        <w:rPr>
          <w:rFonts w:ascii="Times New Roman"/>
          <w:sz w:val="16"/>
        </w:rPr>
      </w:r>
    </w:p>
    <w:p>
      <w:pPr>
        <w:spacing w:line="232" w:lineRule="auto" w:before="4"/>
        <w:ind w:left="483" w:right="8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[7] Dahua. </w:t>
      </w:r>
      <w:r>
        <w:rPr>
          <w:rFonts w:ascii="Times New Roman"/>
          <w:i/>
          <w:color w:val="231F20"/>
          <w:sz w:val="16"/>
        </w:rPr>
        <w:t>Important Message </w:t>
      </w:r>
      <w:r>
        <w:rPr>
          <w:rFonts w:ascii="Times New Roman"/>
          <w:i/>
          <w:color w:val="231F20"/>
          <w:spacing w:val="-3"/>
          <w:sz w:val="16"/>
        </w:rPr>
        <w:t>from </w:t>
      </w:r>
      <w:r>
        <w:rPr>
          <w:rFonts w:ascii="Times New Roman"/>
          <w:i/>
          <w:color w:val="231F20"/>
          <w:spacing w:val="-4"/>
          <w:sz w:val="16"/>
        </w:rPr>
        <w:t>Foscam </w:t>
      </w:r>
      <w:r>
        <w:rPr>
          <w:rFonts w:ascii="Times New Roman"/>
          <w:i/>
          <w:color w:val="231F20"/>
          <w:sz w:val="16"/>
        </w:rPr>
        <w:t>Digital </w:t>
      </w:r>
      <w:r>
        <w:rPr>
          <w:rFonts w:ascii="Times New Roman"/>
          <w:i/>
          <w:color w:val="231F20"/>
          <w:spacing w:val="-3"/>
          <w:sz w:val="16"/>
        </w:rPr>
        <w:t>Technologies </w:t>
      </w:r>
      <w:r>
        <w:rPr>
          <w:rFonts w:ascii="Times New Roman"/>
          <w:i/>
          <w:color w:val="231F20"/>
          <w:spacing w:val="30"/>
          <w:sz w:val="16"/>
        </w:rPr>
        <w:t> </w:t>
      </w:r>
      <w:r>
        <w:rPr>
          <w:rFonts w:ascii="Times New Roman"/>
          <w:i/>
          <w:color w:val="231F20"/>
          <w:spacing w:val="-3"/>
          <w:sz w:val="16"/>
        </w:rPr>
        <w:t>Regard-</w:t>
      </w:r>
      <w:r>
        <w:rPr>
          <w:rFonts w:ascii="Times New Roman"/>
          <w:i/>
          <w:color w:val="231F20"/>
          <w:spacing w:val="-1"/>
          <w:w w:val="99"/>
          <w:sz w:val="16"/>
        </w:rPr>
        <w:t> </w:t>
      </w:r>
      <w:r>
        <w:rPr>
          <w:rFonts w:ascii="Times New Roman"/>
          <w:i/>
          <w:color w:val="231F20"/>
          <w:sz w:val="16"/>
        </w:rPr>
        <w:t>ing US Sales and Service</w:t>
      </w:r>
      <w:r>
        <w:rPr>
          <w:rFonts w:ascii="Times New Roman"/>
          <w:color w:val="231F20"/>
          <w:sz w:val="16"/>
        </w:rPr>
        <w:t>. Accessed: Jul. 2018. [Online].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hyperlink r:id="rId50">
        <w:r>
          <w:rPr>
            <w:rFonts w:ascii="Times New Roman"/>
            <w:color w:val="231F20"/>
            <w:spacing w:val="-1"/>
            <w:w w:val="99"/>
            <w:sz w:val="16"/>
          </w:rPr>
          <w:t> </w:t>
        </w:r>
        <w:r>
          <w:rPr>
            <w:rFonts w:ascii="Times New Roman"/>
            <w:color w:val="231F20"/>
            <w:sz w:val="16"/>
          </w:rPr>
          <w:t>http://foscam.us/products.html/</w:t>
        </w:r>
        <w:r>
          <w:rPr>
            <w:rFonts w:ascii="Times New Roman"/>
            <w:sz w:val="16"/>
          </w:rPr>
        </w:r>
      </w:hyperlink>
    </w:p>
    <w:p>
      <w:pPr>
        <w:spacing w:line="180" w:lineRule="exact" w:before="2"/>
        <w:ind w:left="483" w:right="11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[8] </w:t>
      </w:r>
      <w:r>
        <w:rPr>
          <w:rFonts w:ascii="Times New Roman"/>
          <w:color w:val="231F20"/>
          <w:spacing w:val="-6"/>
          <w:sz w:val="16"/>
        </w:rPr>
        <w:t>T. </w:t>
      </w:r>
      <w:r>
        <w:rPr>
          <w:rFonts w:ascii="Times New Roman"/>
          <w:color w:val="231F20"/>
          <w:sz w:val="16"/>
        </w:rPr>
        <w:t>Dierks and E. Rescorla, </w:t>
      </w:r>
      <w:r>
        <w:rPr>
          <w:rFonts w:ascii="Times New Roman"/>
          <w:i/>
          <w:color w:val="231F20"/>
          <w:sz w:val="16"/>
        </w:rPr>
        <w:t>The Transport Layer Security (TLS)</w:t>
      </w:r>
      <w:r>
        <w:rPr>
          <w:rFonts w:ascii="Times New Roman"/>
          <w:i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Protocol</w:t>
      </w:r>
      <w:r>
        <w:rPr>
          <w:rFonts w:ascii="Times New Roman"/>
          <w:color w:val="231F20"/>
          <w:sz w:val="16"/>
        </w:rPr>
        <w:t>,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document RFC 4346, Internet Request For Comments, 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2006.</w:t>
      </w:r>
      <w:r>
        <w:rPr>
          <w:rFonts w:ascii="Times New Roman"/>
          <w:sz w:val="16"/>
        </w:rPr>
      </w:r>
    </w:p>
    <w:p>
      <w:pPr>
        <w:spacing w:line="232" w:lineRule="auto" w:before="0"/>
        <w:ind w:left="483" w:right="7" w:hanging="28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[9] Z. Durumeric, D. Adrian, A. Mirian,  M.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Bailey,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and J. A. 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Halderman,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16"/>
          <w:szCs w:val="16"/>
        </w:rPr>
        <w:t>“A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search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engine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backed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color w:val="231F20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Internet-wide scanning,”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22nd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ACM</w:t>
      </w:r>
      <w:r>
        <w:rPr>
          <w:rFonts w:ascii="Times New Roman" w:hAnsi="Times New Roman" w:cs="Times New Roman" w:eastAsia="Times New Roman"/>
          <w:i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SIGSAC Conf. Comput. Commun.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(CCS)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2015, pp.  </w:t>
      </w:r>
      <w:r>
        <w:rPr>
          <w:rFonts w:ascii="Times New Roman" w:hAnsi="Times New Roman" w:cs="Times New Roman" w:eastAsia="Times New Roman"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542–553.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2"/>
        <w:ind w:left="483" w:right="12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[10] Dyn. </w:t>
      </w:r>
      <w:r>
        <w:rPr>
          <w:rFonts w:ascii="Times New Roman"/>
          <w:i/>
          <w:color w:val="231F20"/>
          <w:sz w:val="16"/>
        </w:rPr>
        <w:t>Analysis of October 21 Attack</w:t>
      </w:r>
      <w:r>
        <w:rPr>
          <w:rFonts w:ascii="Times New Roman"/>
          <w:color w:val="231F20"/>
          <w:sz w:val="16"/>
        </w:rPr>
        <w:t>. Accessed: Jul. 2018.</w:t>
      </w:r>
      <w:r>
        <w:rPr>
          <w:rFonts w:ascii="Times New Roman"/>
          <w:color w:val="231F20"/>
          <w:spacing w:val="36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5"/>
          <w:sz w:val="16"/>
        </w:rPr>
        <w:t> </w:t>
      </w:r>
      <w:hyperlink r:id="rId51">
        <w:r>
          <w:rPr>
            <w:rFonts w:ascii="Times New Roman"/>
            <w:color w:val="231F20"/>
            <w:sz w:val="16"/>
          </w:rPr>
          <w:t>http://dyn.com/blog/dyn-analysis-summary-of-friday-october-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21-attack/</w:t>
      </w:r>
      <w:r>
        <w:rPr>
          <w:rFonts w:ascii="Times New Roman"/>
          <w:sz w:val="16"/>
        </w:rPr>
      </w:r>
    </w:p>
    <w:p>
      <w:pPr>
        <w:spacing w:line="178" w:lineRule="exact" w:before="1"/>
        <w:ind w:left="483" w:right="6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[11] K. Egevang and </w:t>
      </w:r>
      <w:r>
        <w:rPr>
          <w:rFonts w:ascii="Times New Roman"/>
          <w:color w:val="231F20"/>
          <w:spacing w:val="-9"/>
          <w:sz w:val="16"/>
        </w:rPr>
        <w:t>P. </w:t>
      </w:r>
      <w:r>
        <w:rPr>
          <w:rFonts w:ascii="Times New Roman"/>
          <w:color w:val="231F20"/>
          <w:sz w:val="16"/>
        </w:rPr>
        <w:t>Francis, </w:t>
      </w:r>
      <w:r>
        <w:rPr>
          <w:rFonts w:ascii="Times New Roman"/>
          <w:i/>
          <w:color w:val="231F20"/>
          <w:sz w:val="16"/>
        </w:rPr>
        <w:t>The IP Network Address Translator</w:t>
      </w:r>
      <w:r>
        <w:rPr>
          <w:rFonts w:ascii="Times New Roman"/>
          <w:i/>
          <w:color w:val="231F20"/>
          <w:spacing w:val="30"/>
          <w:sz w:val="16"/>
        </w:rPr>
        <w:t> </w:t>
      </w:r>
      <w:r>
        <w:rPr>
          <w:rFonts w:ascii="Times New Roman"/>
          <w:i/>
          <w:color w:val="231F20"/>
          <w:spacing w:val="-3"/>
          <w:sz w:val="16"/>
        </w:rPr>
        <w:t>(NAT)</w:t>
      </w:r>
      <w:r>
        <w:rPr>
          <w:rFonts w:ascii="Times New Roman"/>
          <w:color w:val="231F20"/>
          <w:spacing w:val="-3"/>
          <w:sz w:val="16"/>
        </w:rPr>
        <w:t>,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document RFC 1631, Internet Request For Comments, 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1994.</w:t>
      </w:r>
      <w:r>
        <w:rPr>
          <w:rFonts w:ascii="Times New Roman"/>
          <w:sz w:val="16"/>
        </w:rPr>
      </w:r>
    </w:p>
    <w:p>
      <w:pPr>
        <w:spacing w:line="232" w:lineRule="auto" w:before="2"/>
        <w:ind w:left="483" w:right="11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[12] </w:t>
      </w:r>
      <w:r>
        <w:rPr>
          <w:rFonts w:ascii="Times New Roman"/>
          <w:color w:val="231F20"/>
          <w:spacing w:val="-3"/>
          <w:sz w:val="16"/>
        </w:rPr>
        <w:t>Gartner. </w:t>
      </w:r>
      <w:r>
        <w:rPr>
          <w:rFonts w:ascii="Times New Roman"/>
          <w:i/>
          <w:color w:val="231F20"/>
          <w:sz w:val="16"/>
        </w:rPr>
        <w:t>IoT Installed Base </w:t>
      </w:r>
      <w:r>
        <w:rPr>
          <w:rFonts w:ascii="Times New Roman"/>
          <w:i/>
          <w:color w:val="231F20"/>
          <w:spacing w:val="-4"/>
          <w:sz w:val="16"/>
        </w:rPr>
        <w:t>Forcast</w:t>
      </w:r>
      <w:r>
        <w:rPr>
          <w:rFonts w:ascii="Times New Roman"/>
          <w:color w:val="231F20"/>
          <w:spacing w:val="-4"/>
          <w:sz w:val="16"/>
        </w:rPr>
        <w:t>. </w:t>
      </w:r>
      <w:r>
        <w:rPr>
          <w:rFonts w:ascii="Times New Roman"/>
          <w:color w:val="231F20"/>
          <w:sz w:val="16"/>
        </w:rPr>
        <w:t>Accessed: </w:t>
      </w:r>
      <w:r>
        <w:rPr>
          <w:rFonts w:ascii="Times New Roman"/>
          <w:color w:val="231F20"/>
          <w:spacing w:val="-4"/>
          <w:sz w:val="16"/>
        </w:rPr>
        <w:t>Mar. </w:t>
      </w:r>
      <w:r>
        <w:rPr>
          <w:rFonts w:ascii="Times New Roman"/>
          <w:color w:val="231F20"/>
          <w:sz w:val="16"/>
        </w:rPr>
        <w:t>2019.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52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.s</w:t>
      </w:r>
      <w:hyperlink r:id="rId52">
        <w:r>
          <w:rPr>
            <w:rFonts w:ascii="Times New Roman"/>
            <w:color w:val="231F20"/>
            <w:sz w:val="16"/>
          </w:rPr>
          <w:t>tatista.</w:t>
        </w:r>
      </w:hyperlink>
      <w:r>
        <w:rPr>
          <w:rFonts w:ascii="Times New Roman"/>
          <w:color w:val="231F20"/>
          <w:sz w:val="16"/>
        </w:rPr>
        <w:t>c</w:t>
      </w:r>
      <w:hyperlink r:id="rId52">
        <w:r>
          <w:rPr>
            <w:rFonts w:ascii="Times New Roman"/>
            <w:color w:val="231F20"/>
            <w:sz w:val="16"/>
          </w:rPr>
          <w:t>om/statistics/370350/internet-of-things-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installed-base-by-category/</w:t>
      </w:r>
      <w:r>
        <w:rPr>
          <w:rFonts w:ascii="Times New Roman"/>
          <w:sz w:val="16"/>
        </w:rPr>
      </w:r>
    </w:p>
    <w:p>
      <w:pPr>
        <w:spacing w:line="179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[13]  B.   Gleeson,   A.  Lin,   J.  Heinanen,   </w:t>
      </w:r>
      <w:r>
        <w:rPr>
          <w:rFonts w:ascii="Times New Roman"/>
          <w:color w:val="231F20"/>
          <w:spacing w:val="-6"/>
          <w:sz w:val="16"/>
        </w:rPr>
        <w:t>T.   </w:t>
      </w:r>
      <w:r>
        <w:rPr>
          <w:rFonts w:ascii="Times New Roman"/>
          <w:color w:val="231F20"/>
          <w:sz w:val="16"/>
        </w:rPr>
        <w:t>Finland,   G.  Armitage,  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178" w:lineRule="exact" w:before="5"/>
        <w:ind w:left="483" w:right="11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A. Malis, </w:t>
      </w:r>
      <w:r>
        <w:rPr>
          <w:rFonts w:ascii="Times New Roman"/>
          <w:i/>
          <w:color w:val="231F20"/>
          <w:sz w:val="16"/>
        </w:rPr>
        <w:t>A </w:t>
      </w:r>
      <w:r>
        <w:rPr>
          <w:rFonts w:ascii="Times New Roman"/>
          <w:i/>
          <w:color w:val="231F20"/>
          <w:spacing w:val="-3"/>
          <w:sz w:val="16"/>
        </w:rPr>
        <w:t>Framework </w:t>
      </w:r>
      <w:r>
        <w:rPr>
          <w:rFonts w:ascii="Times New Roman"/>
          <w:i/>
          <w:color w:val="231F20"/>
          <w:sz w:val="16"/>
        </w:rPr>
        <w:t>for IP Based </w:t>
      </w:r>
      <w:r>
        <w:rPr>
          <w:rFonts w:ascii="Times New Roman"/>
          <w:i/>
          <w:color w:val="231F20"/>
          <w:spacing w:val="-3"/>
          <w:sz w:val="16"/>
        </w:rPr>
        <w:t>Virtual </w:t>
      </w:r>
      <w:r>
        <w:rPr>
          <w:rFonts w:ascii="Times New Roman"/>
          <w:i/>
          <w:color w:val="231F20"/>
          <w:sz w:val="16"/>
        </w:rPr>
        <w:t>Private</w:t>
      </w:r>
      <w:r>
        <w:rPr>
          <w:rFonts w:ascii="Times New Roman"/>
          <w:i/>
          <w:color w:val="231F20"/>
          <w:spacing w:val="36"/>
          <w:sz w:val="16"/>
        </w:rPr>
        <w:t> </w:t>
      </w:r>
      <w:r>
        <w:rPr>
          <w:rFonts w:ascii="Times New Roman"/>
          <w:i/>
          <w:color w:val="231F20"/>
          <w:sz w:val="16"/>
        </w:rPr>
        <w:t>Networks</w:t>
      </w:r>
      <w:r>
        <w:rPr>
          <w:rFonts w:ascii="Times New Roman"/>
          <w:color w:val="231F20"/>
          <w:sz w:val="16"/>
        </w:rPr>
        <w:t>,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document RFC 2764, Internet Request For Comments, 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2000.</w:t>
      </w:r>
      <w:r>
        <w:rPr>
          <w:rFonts w:ascii="Times New Roman"/>
          <w:sz w:val="16"/>
        </w:rPr>
      </w:r>
    </w:p>
    <w:p>
      <w:pPr>
        <w:spacing w:line="180" w:lineRule="exact" w:before="0"/>
        <w:ind w:left="483" w:right="9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[14] GlobalInfoResearch. </w:t>
      </w:r>
      <w:r>
        <w:rPr>
          <w:rFonts w:ascii="Times New Roman"/>
          <w:i/>
          <w:color w:val="231F20"/>
          <w:sz w:val="16"/>
        </w:rPr>
        <w:t>IP Cam Market Report</w:t>
      </w:r>
      <w:r>
        <w:rPr>
          <w:rFonts w:ascii="Times New Roman"/>
          <w:color w:val="231F20"/>
          <w:sz w:val="16"/>
        </w:rPr>
        <w:t>. Accessed: Jul.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https://goo.gl/254g2M</w:t>
      </w:r>
      <w:r>
        <w:rPr>
          <w:rFonts w:ascii="Times New Roman"/>
          <w:sz w:val="16"/>
        </w:rPr>
      </w:r>
    </w:p>
    <w:p>
      <w:pPr>
        <w:spacing w:line="177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[15]  GlobalInfoResearch. </w:t>
      </w:r>
      <w:r>
        <w:rPr>
          <w:rFonts w:ascii="Times New Roman"/>
          <w:i/>
          <w:color w:val="231F20"/>
          <w:sz w:val="16"/>
        </w:rPr>
        <w:t>NVR Market Report</w:t>
      </w:r>
      <w:r>
        <w:rPr>
          <w:rFonts w:ascii="Times New Roman"/>
          <w:color w:val="231F20"/>
          <w:sz w:val="16"/>
        </w:rPr>
        <w:t>. Accessed: Jul. 2018.</w:t>
      </w:r>
      <w:r>
        <w:rPr>
          <w:rFonts w:ascii="Times New Roman"/>
          <w:color w:val="231F20"/>
          <w:spacing w:val="-21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sz w:val="16"/>
        </w:rPr>
      </w:r>
    </w:p>
    <w:p>
      <w:pPr>
        <w:spacing w:line="180" w:lineRule="exact" w:before="0"/>
        <w:ind w:left="48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https://goo.gl/sxQRis</w:t>
      </w:r>
      <w:r>
        <w:rPr>
          <w:rFonts w:ascii="Times New Roman"/>
          <w:sz w:val="16"/>
        </w:rPr>
      </w:r>
    </w:p>
    <w:p>
      <w:pPr>
        <w:spacing w:line="180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[16] 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H.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Guo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J.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Heidemann.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i/>
          <w:color w:val="231F20"/>
          <w:sz w:val="16"/>
        </w:rPr>
        <w:t>IoT</w:t>
      </w:r>
      <w:r>
        <w:rPr>
          <w:rFonts w:ascii="Times New Roman"/>
          <w:i/>
          <w:color w:val="231F20"/>
          <w:spacing w:val="10"/>
          <w:sz w:val="16"/>
        </w:rPr>
        <w:t> </w:t>
      </w:r>
      <w:r>
        <w:rPr>
          <w:rFonts w:ascii="Times New Roman"/>
          <w:i/>
          <w:color w:val="231F20"/>
          <w:spacing w:val="-3"/>
          <w:sz w:val="16"/>
        </w:rPr>
        <w:t>Traces</w:t>
      </w:r>
      <w:r>
        <w:rPr>
          <w:rFonts w:ascii="Times New Roman"/>
          <w:i/>
          <w:color w:val="231F20"/>
          <w:spacing w:val="10"/>
          <w:sz w:val="16"/>
        </w:rPr>
        <w:t> </w:t>
      </w:r>
      <w:r>
        <w:rPr>
          <w:rFonts w:ascii="Times New Roman"/>
          <w:i/>
          <w:color w:val="231F20"/>
          <w:spacing w:val="-5"/>
          <w:sz w:val="16"/>
        </w:rPr>
        <w:t>From</w:t>
      </w:r>
      <w:r>
        <w:rPr>
          <w:rFonts w:ascii="Times New Roman"/>
          <w:i/>
          <w:color w:val="231F20"/>
          <w:spacing w:val="8"/>
          <w:sz w:val="16"/>
        </w:rPr>
        <w:t> </w:t>
      </w:r>
      <w:r>
        <w:rPr>
          <w:rFonts w:ascii="Times New Roman"/>
          <w:i/>
          <w:color w:val="231F20"/>
          <w:sz w:val="16"/>
        </w:rPr>
        <w:t>10</w:t>
      </w:r>
      <w:r>
        <w:rPr>
          <w:rFonts w:ascii="Times New Roman"/>
          <w:i/>
          <w:color w:val="231F20"/>
          <w:spacing w:val="9"/>
          <w:sz w:val="16"/>
        </w:rPr>
        <w:t> </w:t>
      </w:r>
      <w:r>
        <w:rPr>
          <w:rFonts w:ascii="Times New Roman"/>
          <w:i/>
          <w:color w:val="231F20"/>
          <w:sz w:val="16"/>
        </w:rPr>
        <w:t>Devices</w:t>
      </w:r>
      <w:r>
        <w:rPr>
          <w:rFonts w:ascii="Times New Roman"/>
          <w:i/>
          <w:color w:val="231F20"/>
          <w:spacing w:val="13"/>
          <w:sz w:val="16"/>
        </w:rPr>
        <w:t> </w:t>
      </w:r>
      <w:r>
        <w:rPr>
          <w:rFonts w:ascii="Times New Roman"/>
          <w:i/>
          <w:color w:val="231F20"/>
          <w:sz w:val="16"/>
        </w:rPr>
        <w:t>we</w:t>
      </w:r>
      <w:r>
        <w:rPr>
          <w:rFonts w:ascii="Times New Roman"/>
          <w:i/>
          <w:color w:val="231F20"/>
          <w:spacing w:val="9"/>
          <w:sz w:val="16"/>
        </w:rPr>
        <w:t> </w:t>
      </w:r>
      <w:r>
        <w:rPr>
          <w:rFonts w:ascii="Times New Roman"/>
          <w:i/>
          <w:color w:val="231F20"/>
          <w:sz w:val="16"/>
        </w:rPr>
        <w:t>Purchased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180" w:lineRule="exact" w:before="3"/>
        <w:ind w:left="119" w:right="8" w:firstLine="364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Accessed: Jul. 2018. [Online].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color w:val="231F20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https://ant.isi.edu/datasets/iot/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[17] H. Guo and J. Heidemann, “Detecting IoT devices in the</w:t>
      </w:r>
      <w:r>
        <w:rPr>
          <w:rFonts w:ascii="Times New Roman" w:hAnsi="Times New Roman" w:cs="Times New Roman" w:eastAsia="Times New Roman"/>
          <w:color w:val="231F20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Internet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(extended),”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USC/ISI,  Marina del  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Rey,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CA, USA,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Tech.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Rep.</w:t>
      </w:r>
      <w:r>
        <w:rPr>
          <w:rFonts w:ascii="Times New Roman" w:hAnsi="Times New Roman" w:cs="Times New Roman" w:eastAsia="Times New Roman"/>
          <w:color w:val="231F20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ISI-TR-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4" w:lineRule="exact" w:before="0"/>
        <w:ind w:left="48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726B,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sz w:val="16"/>
        </w:rPr>
      </w:r>
    </w:p>
    <w:p>
      <w:pPr>
        <w:spacing w:line="180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[18]  H. Guo and J. Heidemann,  “IP-based  IoT device  detection,”  in  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0"/>
        <w:ind w:left="48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Workshop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IoT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 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Privacy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2018, pp. 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36–42.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2"/>
        <w:ind w:left="483" w:right="11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[19] S. Herwig, K.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Harvey,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G.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Hughey,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R. Roberts, and D. Levin,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“Measure-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ment and analysis of Hajime, a peer-to-peer IoT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botnet,”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Netw.</w:t>
      </w:r>
      <w:r>
        <w:rPr>
          <w:rFonts w:ascii="Times New Roman" w:hAnsi="Times New Roman" w:cs="Times New Roman" w:eastAsia="Times New Roman"/>
          <w:i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Distrib. Syst.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Symp.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2019, pp. </w:t>
      </w:r>
      <w:r>
        <w:rPr>
          <w:rFonts w:ascii="Times New Roman" w:hAnsi="Times New Roman" w:cs="Times New Roman" w:eastAsia="Times New Roman"/>
          <w:color w:val="231F20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1–15.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4"/>
        <w:ind w:left="483" w:right="5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[20] D. 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Y.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Huang, N. Apthorpe, G. Acar, 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F.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Li, and N. Feamster,</w:t>
      </w:r>
      <w:r>
        <w:rPr>
          <w:rFonts w:ascii="Times New Roman" w:hAnsi="Times New Roman" w:cs="Times New Roman" w:eastAsia="Times New Roman"/>
          <w:color w:val="231F20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“IoT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inspector: Crowdsourcing labeled network traffic from smart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home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devices at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scale,”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Sep. 2019,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arXiv:1909.09848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 [Online].</w:t>
      </w:r>
      <w:r>
        <w:rPr>
          <w:rFonts w:ascii="Times New Roman" w:hAnsi="Times New Roman" w:cs="Times New Roman" w:eastAsia="Times New Roman"/>
          <w:color w:val="231F20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color w:val="231F20"/>
          <w:spacing w:val="-2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https://arxiv.org/abs/1909.09848.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1"/>
        <w:ind w:left="484" w:right="13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[21] B. Krebs. </w:t>
      </w:r>
      <w:r>
        <w:rPr>
          <w:rFonts w:ascii="Times New Roman"/>
          <w:i/>
          <w:color w:val="231F20"/>
          <w:sz w:val="16"/>
        </w:rPr>
        <w:t>Krebs Hit </w:t>
      </w:r>
      <w:r>
        <w:rPr>
          <w:rFonts w:ascii="Times New Roman"/>
          <w:i/>
          <w:color w:val="231F20"/>
          <w:spacing w:val="-4"/>
          <w:sz w:val="16"/>
        </w:rPr>
        <w:t>With </w:t>
      </w:r>
      <w:r>
        <w:rPr>
          <w:rFonts w:ascii="Times New Roman"/>
          <w:i/>
          <w:color w:val="231F20"/>
          <w:sz w:val="16"/>
        </w:rPr>
        <w:t>DDoS</w:t>
      </w:r>
      <w:r>
        <w:rPr>
          <w:rFonts w:ascii="Times New Roman"/>
          <w:color w:val="231F20"/>
          <w:sz w:val="16"/>
        </w:rPr>
        <w:t>. Accessed: Jul. 2018. [Online].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pacing w:val="-4"/>
          <w:sz w:val="16"/>
        </w:rPr>
        <w:t>Avail-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able: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https://krebsonsecurity.com/2016/09/krebsonsecurity-hit-with-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record-ddos/</w:t>
      </w:r>
      <w:r>
        <w:rPr>
          <w:rFonts w:ascii="Times New Roman"/>
          <w:sz w:val="16"/>
        </w:rPr>
      </w:r>
    </w:p>
    <w:p>
      <w:pPr>
        <w:spacing w:line="180" w:lineRule="exact" w:before="2"/>
        <w:ind w:left="484" w:right="12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[22] </w:t>
      </w:r>
      <w:r>
        <w:rPr>
          <w:rFonts w:ascii="Times New Roman"/>
          <w:color w:val="231F20"/>
          <w:spacing w:val="-9"/>
          <w:sz w:val="16"/>
        </w:rPr>
        <w:t>P.  </w:t>
      </w:r>
      <w:r>
        <w:rPr>
          <w:rFonts w:ascii="Times New Roman"/>
          <w:color w:val="231F20"/>
          <w:sz w:val="16"/>
        </w:rPr>
        <w:t>Krzyzanowski.  </w:t>
      </w:r>
      <w:r>
        <w:rPr>
          <w:rFonts w:ascii="Times New Roman"/>
          <w:i/>
          <w:color w:val="231F20"/>
          <w:sz w:val="16"/>
        </w:rPr>
        <w:t>Understanding  Autonomous  Systems</w:t>
      </w:r>
      <w:r>
        <w:rPr>
          <w:rFonts w:ascii="Times New Roman"/>
          <w:color w:val="231F20"/>
          <w:sz w:val="16"/>
        </w:rPr>
        <w:t>. 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Accessed: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pacing w:val="-4"/>
          <w:sz w:val="16"/>
        </w:rPr>
        <w:t>Nov. </w:t>
      </w:r>
      <w:r>
        <w:rPr>
          <w:rFonts w:ascii="Times New Roman"/>
          <w:color w:val="231F20"/>
          <w:sz w:val="16"/>
        </w:rPr>
        <w:t>2019. 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53">
        <w:r>
          <w:rPr>
            <w:rFonts w:ascii="Times New Roman"/>
            <w:color w:val="231F20"/>
            <w:sz w:val="16"/>
          </w:rPr>
          <w:t>://w</w:t>
        </w:r>
      </w:hyperlink>
      <w:r>
        <w:rPr>
          <w:rFonts w:ascii="Times New Roman"/>
          <w:color w:val="231F20"/>
          <w:sz w:val="16"/>
        </w:rPr>
        <w:t>ww.</w:t>
      </w:r>
      <w:hyperlink r:id="rId53">
        <w:r>
          <w:rPr>
            <w:rFonts w:ascii="Times New Roman"/>
            <w:color w:val="231F20"/>
            <w:sz w:val="16"/>
          </w:rPr>
          <w:t>cs.rutgers.edu/~pxk/352/</w:t>
        </w:r>
      </w:hyperlink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notes/autonomous_systems.html</w:t>
      </w:r>
      <w:r>
        <w:rPr>
          <w:rFonts w:ascii="Times New Roman"/>
          <w:sz w:val="16"/>
        </w:rPr>
      </w:r>
    </w:p>
    <w:p>
      <w:pPr>
        <w:spacing w:line="178" w:lineRule="exact" w:before="1"/>
        <w:ind w:left="483" w:right="17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[23] J. Kurkowski. </w:t>
      </w:r>
      <w:r>
        <w:rPr>
          <w:rFonts w:ascii="Times New Roman"/>
          <w:i/>
          <w:color w:val="231F20"/>
          <w:sz w:val="16"/>
        </w:rPr>
        <w:t>Lib Tldextract</w:t>
      </w:r>
      <w:r>
        <w:rPr>
          <w:rFonts w:ascii="Times New Roman"/>
          <w:color w:val="231F20"/>
          <w:sz w:val="16"/>
        </w:rPr>
        <w:t>. Accessed: Jul. 2018. [Online].</w:t>
      </w:r>
      <w:r>
        <w:rPr>
          <w:rFonts w:ascii="Times New Roman"/>
          <w:color w:val="231F20"/>
          <w:spacing w:val="28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https://pypi.python.org/pypi/tldextract</w:t>
      </w:r>
      <w:r>
        <w:rPr>
          <w:rFonts w:ascii="Times New Roman"/>
          <w:sz w:val="16"/>
        </w:rPr>
      </w:r>
    </w:p>
    <w:p>
      <w:pPr>
        <w:spacing w:line="180" w:lineRule="exact" w:before="0"/>
        <w:ind w:left="483" w:right="9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[24] 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F.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Le, M. Srivatsa, and D.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Verma,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“Unearthing and exploiting</w:t>
      </w:r>
      <w:r>
        <w:rPr>
          <w:rFonts w:ascii="Times New Roman" w:hAnsi="Times New Roman" w:cs="Times New Roman" w:eastAsia="Times New Roman"/>
          <w:color w:val="231F20"/>
          <w:spacing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latent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semantics behind DNS domains for deep network traffic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analysis,”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Workshop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AI for Internet of Things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2019, pp.  </w:t>
      </w:r>
      <w:r>
        <w:rPr>
          <w:rFonts w:ascii="Times New Roman" w:hAnsi="Times New Roman" w:cs="Times New Roman" w:eastAsia="Times New Roman"/>
          <w:color w:val="231F20"/>
          <w:spacing w:val="3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1–6.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116"/>
        <w:ind w:left="483" w:right="122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color w:val="231F20"/>
          <w:sz w:val="16"/>
        </w:rPr>
        <w:t>[25] </w:t>
      </w:r>
      <w:r>
        <w:rPr>
          <w:rFonts w:ascii="Times New Roman"/>
          <w:color w:val="231F20"/>
          <w:spacing w:val="-9"/>
          <w:sz w:val="16"/>
        </w:rPr>
        <w:t>P. </w:t>
      </w:r>
      <w:r>
        <w:rPr>
          <w:rFonts w:ascii="Times New Roman"/>
          <w:color w:val="231F20"/>
          <w:sz w:val="16"/>
        </w:rPr>
        <w:t>Loshin. (2016). </w:t>
      </w:r>
      <w:r>
        <w:rPr>
          <w:rFonts w:ascii="Times New Roman"/>
          <w:i/>
          <w:color w:val="231F20"/>
          <w:sz w:val="16"/>
        </w:rPr>
        <w:t>Details Emerging on Dyn DDoS Attack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0"/>
          <w:sz w:val="16"/>
        </w:rPr>
        <w:t> </w:t>
      </w:r>
      <w:hyperlink r:id="rId54">
        <w:r>
          <w:rPr>
            <w:rFonts w:ascii="Times New Roman"/>
            <w:color w:val="231F20"/>
            <w:sz w:val="16"/>
          </w:rPr>
          <w:t>http://searchsecurity.techtarget.com/news/450401962/Details-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emerging-on-Dyn-DNS-DDoS-attack-Mirai-IoT-botnet</w:t>
      </w:r>
      <w:r>
        <w:rPr>
          <w:rFonts w:ascii="Times New Roman"/>
          <w:sz w:val="16"/>
        </w:rPr>
      </w:r>
    </w:p>
    <w:p>
      <w:pPr>
        <w:spacing w:line="167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[26] </w:t>
      </w:r>
      <w:r>
        <w:rPr>
          <w:rFonts w:ascii="Times New Roman" w:hAnsi="Times New Roman" w:cs="Times New Roman" w:eastAsia="Times New Roman"/>
          <w:color w:val="231F20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Y.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Meidan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i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“ProfilIoT: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machine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learning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approach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IoT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device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8" w:lineRule="exact" w:before="5"/>
        <w:ind w:left="483" w:right="12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identification based on network traffic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analysis,”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 SAC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2017,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506–509.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21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[27] 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Y.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Meidan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 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“Detection of unauthorized IoT devices using</w:t>
      </w:r>
      <w:r>
        <w:rPr>
          <w:rFonts w:ascii="Times New Roman" w:hAnsi="Times New Roman" w:cs="Times New Roman" w:eastAsia="Times New Roman"/>
          <w:color w:val="231F20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machine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learning techniques,” 2017,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arXiv:1709.04647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 [Online].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color w:val="231F20"/>
          <w:spacing w:val="-2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https://arxiv.org/abs/1709.04647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19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[28]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A.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Mirian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“An</w:t>
      </w:r>
      <w:r>
        <w:rPr>
          <w:rFonts w:ascii="Times New Roman" w:hAnsi="Times New Roman" w:cs="Times New Roman" w:eastAsia="Times New Roman"/>
          <w:color w:val="231F20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Internet-wide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view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ICS</w:t>
      </w:r>
      <w:r>
        <w:rPr>
          <w:rFonts w:ascii="Times New Roman" w:hAnsi="Times New Roman" w:cs="Times New Roman" w:eastAsia="Times New Roman"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devices,”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14th</w:t>
      </w:r>
      <w:r>
        <w:rPr>
          <w:rFonts w:ascii="Times New Roman" w:hAnsi="Times New Roman" w:cs="Times New Roman" w:eastAsia="Times New Roman"/>
          <w:i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Annu. Conf. Privacy,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Trust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(PST)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Dec. 2016, pp.  </w:t>
      </w:r>
      <w:r>
        <w:rPr>
          <w:rFonts w:ascii="Times New Roman" w:hAnsi="Times New Roman" w:cs="Times New Roman" w:eastAsia="Times New Roman"/>
          <w:color w:val="231F20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96–103.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23" w:hanging="36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[29] Motherboard. </w:t>
      </w:r>
      <w:r>
        <w:rPr>
          <w:rFonts w:ascii="Times New Roman"/>
          <w:i/>
          <w:color w:val="231F20"/>
          <w:sz w:val="16"/>
        </w:rPr>
        <w:t>1.5 Million Hijacked Cameras Make an</w:t>
      </w:r>
      <w:r>
        <w:rPr>
          <w:rFonts w:ascii="Times New Roman"/>
          <w:i/>
          <w:color w:val="231F20"/>
          <w:spacing w:val="17"/>
          <w:sz w:val="16"/>
        </w:rPr>
        <w:t> </w:t>
      </w:r>
      <w:r>
        <w:rPr>
          <w:rFonts w:ascii="Times New Roman"/>
          <w:i/>
          <w:color w:val="231F20"/>
          <w:sz w:val="16"/>
        </w:rPr>
        <w:t>Unprecedented</w:t>
      </w:r>
      <w:r>
        <w:rPr>
          <w:rFonts w:ascii="Times New Roman"/>
          <w:i/>
          <w:color w:val="231F20"/>
          <w:spacing w:val="-1"/>
          <w:w w:val="99"/>
          <w:sz w:val="16"/>
        </w:rPr>
        <w:t> </w:t>
      </w:r>
      <w:r>
        <w:rPr>
          <w:rFonts w:ascii="Times New Roman"/>
          <w:i/>
          <w:color w:val="231F20"/>
          <w:sz w:val="16"/>
        </w:rPr>
        <w:t>Botnet</w:t>
      </w:r>
      <w:r>
        <w:rPr>
          <w:rFonts w:ascii="Times New Roman"/>
          <w:color w:val="231F20"/>
          <w:sz w:val="16"/>
        </w:rPr>
        <w:t>. Accessed: Jul. 2018. 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https://motherboard.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vice.com/en_us/article/8q8dab/15-million-connected-cameras-ddos-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botnet-brian-krebs</w:t>
      </w:r>
      <w:r>
        <w:rPr>
          <w:rFonts w:ascii="Times New Roman"/>
          <w:sz w:val="16"/>
        </w:rPr>
      </w:r>
    </w:p>
    <w:p>
      <w:pPr>
        <w:spacing w:line="235" w:lineRule="auto" w:before="0"/>
        <w:ind w:left="483" w:right="126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[30] Mozilla. </w:t>
      </w:r>
      <w:r>
        <w:rPr>
          <w:rFonts w:ascii="Times New Roman"/>
          <w:i/>
          <w:color w:val="231F20"/>
          <w:sz w:val="16"/>
        </w:rPr>
        <w:t>Public Suffix List</w:t>
      </w:r>
      <w:r>
        <w:rPr>
          <w:rFonts w:ascii="Times New Roman"/>
          <w:color w:val="231F20"/>
          <w:sz w:val="16"/>
        </w:rPr>
        <w:t>. Accessed: Jul. 2018. [Online].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55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</w:t>
      </w:r>
      <w:hyperlink r:id="rId55">
        <w:r>
          <w:rPr>
            <w:rFonts w:ascii="Times New Roman"/>
            <w:color w:val="231F20"/>
            <w:sz w:val="16"/>
          </w:rPr>
          <w:t>publics</w:t>
        </w:r>
      </w:hyperlink>
      <w:r>
        <w:rPr>
          <w:rFonts w:ascii="Times New Roman"/>
          <w:color w:val="231F20"/>
          <w:sz w:val="16"/>
        </w:rPr>
        <w:t>uf</w:t>
      </w:r>
      <w:hyperlink r:id="rId55">
        <w:r>
          <w:rPr>
            <w:rFonts w:ascii="Times New Roman"/>
            <w:color w:val="231F20"/>
            <w:sz w:val="16"/>
          </w:rPr>
          <w:t>fix.org/</w:t>
        </w:r>
        <w:r>
          <w:rPr>
            <w:rFonts w:ascii="Times New Roman"/>
            <w:sz w:val="16"/>
          </w:rPr>
        </w:r>
      </w:hyperlink>
    </w:p>
    <w:p>
      <w:pPr>
        <w:spacing w:line="235" w:lineRule="auto" w:before="0"/>
        <w:ind w:left="483" w:right="119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[31]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Müller,</w:t>
      </w:r>
      <w:r>
        <w:rPr>
          <w:rFonts w:ascii="Times New Roman" w:hAnsi="Times New Roman" w:cs="Times New Roman" w:eastAsia="Times New Roman"/>
          <w:color w:val="231F20"/>
          <w:spacing w:val="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G.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Moura,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color w:val="231F20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Schmidt,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color w:val="231F20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J.</w:t>
      </w:r>
      <w:r>
        <w:rPr>
          <w:rFonts w:ascii="Times New Roman" w:hAnsi="Times New Roman" w:cs="Times New Roman" w:eastAsia="Times New Roman"/>
          <w:color w:val="231F20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Heidemann,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“Recursives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color w:val="231F20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wild:</w:t>
      </w:r>
      <w:r>
        <w:rPr>
          <w:rFonts w:ascii="Times New Roman" w:hAnsi="Times New Roman" w:cs="Times New Roman" w:eastAsia="Times New Roman"/>
          <w:color w:val="231F20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Engineering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authoritative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DNS</w:t>
      </w:r>
      <w:r>
        <w:rPr>
          <w:rFonts w:ascii="Times New Roman" w:hAnsi="Times New Roman" w:cs="Times New Roman" w:eastAsia="Times New Roman"/>
          <w:color w:val="231F20"/>
          <w:spacing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servers,”</w:t>
      </w:r>
      <w:r>
        <w:rPr>
          <w:rFonts w:ascii="Times New Roman" w:hAnsi="Times New Roman" w:cs="Times New Roman" w:eastAsia="Times New Roman"/>
          <w:color w:val="231F20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ACM Internet Meas. Conf.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2017, pp. </w:t>
      </w:r>
      <w:r>
        <w:rPr>
          <w:rFonts w:ascii="Times New Roman" w:hAnsi="Times New Roman" w:cs="Times New Roman" w:eastAsia="Times New Roman"/>
          <w:color w:val="231F20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489–495.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9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[32] 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pacing w:val="-4"/>
          <w:sz w:val="16"/>
        </w:rPr>
        <w:t>No-IP.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Domain</w:t>
      </w:r>
      <w:r>
        <w:rPr>
          <w:rFonts w:ascii="Times New Roman"/>
          <w:i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Names</w:t>
      </w:r>
      <w:r>
        <w:rPr>
          <w:rFonts w:ascii="Times New Roman"/>
          <w:i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Provided</w:t>
      </w:r>
      <w:r>
        <w:rPr>
          <w:rFonts w:ascii="Times New Roman"/>
          <w:i/>
          <w:color w:val="231F20"/>
          <w:spacing w:val="-7"/>
          <w:sz w:val="16"/>
        </w:rPr>
        <w:t> </w:t>
      </w:r>
      <w:r>
        <w:rPr>
          <w:rFonts w:ascii="Times New Roman"/>
          <w:i/>
          <w:color w:val="231F20"/>
          <w:sz w:val="16"/>
        </w:rPr>
        <w:t>by</w:t>
      </w:r>
      <w:r>
        <w:rPr>
          <w:rFonts w:ascii="Times New Roman"/>
          <w:i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No-IP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Accessed: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Jul.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sz w:val="16"/>
        </w:rPr>
      </w:r>
    </w:p>
    <w:p>
      <w:pPr>
        <w:tabs>
          <w:tab w:pos="1124" w:val="left" w:leader="none"/>
          <w:tab w:pos="1776" w:val="left" w:leader="none"/>
          <w:tab w:pos="2418" w:val="left" w:leader="none"/>
          <w:tab w:pos="3056" w:val="left" w:leader="none"/>
          <w:tab w:pos="3647" w:val="left" w:leader="none"/>
          <w:tab w:pos="4491" w:val="left" w:leader="none"/>
        </w:tabs>
        <w:spacing w:line="170" w:lineRule="exact" w:before="11"/>
        <w:ind w:left="119" w:right="126" w:firstLine="36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color w:val="231F20"/>
          <w:spacing w:val="-10"/>
          <w:sz w:val="16"/>
          <w:szCs w:val="16"/>
        </w:rPr>
        <w:t> </w:t>
      </w:r>
      <w:hyperlink r:id="rId56">
        <w:r>
          <w:rPr>
            <w:rFonts w:ascii="Times New Roman" w:hAnsi="Times New Roman" w:cs="Times New Roman" w:eastAsia="Times New Roman"/>
            <w:color w:val="231F20"/>
            <w:sz w:val="16"/>
            <w:szCs w:val="16"/>
          </w:rPr>
          <w:t>http://www.noip.com/support/faq/free-dynamic-dns-domains/</w:t>
        </w:r>
      </w:hyperlink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[33]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OVH.</w:t>
        <w:tab/>
      </w:r>
      <w:r>
        <w:rPr>
          <w:rFonts w:ascii="Times New Roman" w:hAnsi="Times New Roman" w:cs="Times New Roman" w:eastAsia="Times New Roman"/>
          <w:i/>
          <w:color w:val="231F20"/>
          <w:spacing w:val="-1"/>
          <w:w w:val="95"/>
          <w:sz w:val="16"/>
          <w:szCs w:val="16"/>
        </w:rPr>
        <w:t>DDoS</w:t>
        <w:tab/>
      </w:r>
      <w:r>
        <w:rPr>
          <w:rFonts w:ascii="Times New Roman" w:hAnsi="Times New Roman" w:cs="Times New Roman" w:eastAsia="Times New Roman"/>
          <w:i/>
          <w:color w:val="231F20"/>
          <w:spacing w:val="-2"/>
          <w:sz w:val="16"/>
          <w:szCs w:val="16"/>
        </w:rPr>
        <w:t>didn’t</w:t>
        <w:tab/>
        <w:t>Break</w:t>
        <w:tab/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VAC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.</w:t>
        <w:tab/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[Online].</w:t>
        <w:tab/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Available: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2"/>
        <w:ind w:left="483" w:right="202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https</w:t>
      </w:r>
      <w:hyperlink r:id="rId57">
        <w:r>
          <w:rPr>
            <w:rFonts w:ascii="Times New Roman"/>
            <w:color w:val="231F20"/>
            <w:spacing w:val="-1"/>
            <w:sz w:val="16"/>
          </w:rPr>
          <w:t>://www</w:t>
        </w:r>
      </w:hyperlink>
      <w:r>
        <w:rPr>
          <w:rFonts w:ascii="Times New Roman"/>
          <w:color w:val="231F20"/>
          <w:spacing w:val="-1"/>
          <w:sz w:val="16"/>
        </w:rPr>
        <w:t>.o</w:t>
      </w:r>
      <w:hyperlink r:id="rId57">
        <w:r>
          <w:rPr>
            <w:rFonts w:ascii="Times New Roman"/>
            <w:color w:val="231F20"/>
            <w:spacing w:val="-1"/>
            <w:sz w:val="16"/>
          </w:rPr>
          <w:t>vh.com</w:t>
        </w:r>
      </w:hyperlink>
      <w:r>
        <w:rPr>
          <w:rFonts w:ascii="Times New Roman"/>
          <w:color w:val="231F20"/>
          <w:spacing w:val="-1"/>
          <w:sz w:val="16"/>
        </w:rPr>
        <w:t>/</w:t>
      </w:r>
      <w:hyperlink r:id="rId57">
        <w:r>
          <w:rPr>
            <w:rFonts w:ascii="Times New Roman"/>
            <w:color w:val="231F20"/>
            <w:spacing w:val="-1"/>
            <w:sz w:val="16"/>
          </w:rPr>
          <w:t>us/news/articles/a2367.the-ddos-that-didnt-break-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the-camels-vac</w:t>
      </w:r>
      <w:r>
        <w:rPr>
          <w:rFonts w:ascii="Times New Roman"/>
          <w:sz w:val="16"/>
        </w:rPr>
      </w:r>
    </w:p>
    <w:p>
      <w:pPr>
        <w:spacing w:line="167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[34]  </w:t>
      </w:r>
      <w:r>
        <w:rPr>
          <w:rFonts w:ascii="Times New Roman"/>
          <w:color w:val="231F20"/>
          <w:spacing w:val="-5"/>
          <w:sz w:val="16"/>
        </w:rPr>
        <w:t>SCIP.        </w:t>
      </w:r>
      <w:r>
        <w:rPr>
          <w:rFonts w:ascii="Times New Roman"/>
          <w:i/>
          <w:color w:val="231F20"/>
          <w:sz w:val="16"/>
        </w:rPr>
        <w:t>Belkin       </w:t>
      </w:r>
      <w:r>
        <w:rPr>
          <w:rFonts w:ascii="Times New Roman"/>
          <w:i/>
          <w:color w:val="231F20"/>
          <w:spacing w:val="-5"/>
          <w:sz w:val="16"/>
        </w:rPr>
        <w:t>WeMo        </w:t>
      </w:r>
      <w:r>
        <w:rPr>
          <w:rFonts w:ascii="Times New Roman"/>
          <w:i/>
          <w:color w:val="231F20"/>
          <w:sz w:val="16"/>
        </w:rPr>
        <w:t>Switch       Communications      </w:t>
      </w:r>
      <w:r>
        <w:rPr>
          <w:rFonts w:ascii="Times New Roman"/>
          <w:i/>
          <w:color w:val="231F20"/>
          <w:spacing w:val="2"/>
          <w:sz w:val="16"/>
        </w:rPr>
        <w:t> </w:t>
      </w:r>
      <w:r>
        <w:rPr>
          <w:rFonts w:ascii="Times New Roman"/>
          <w:i/>
          <w:color w:val="231F20"/>
          <w:sz w:val="16"/>
        </w:rPr>
        <w:t>Analysis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180" w:lineRule="exact" w:before="3"/>
        <w:ind w:left="483" w:right="131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Accessed: Jul. 2018. 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58">
        <w:r>
          <w:rPr>
            <w:rFonts w:ascii="Times New Roman"/>
            <w:color w:val="231F20"/>
            <w:sz w:val="16"/>
          </w:rPr>
          <w:t>://w</w:t>
        </w:r>
      </w:hyperlink>
      <w:r>
        <w:rPr>
          <w:rFonts w:ascii="Times New Roman"/>
          <w:color w:val="231F20"/>
          <w:sz w:val="16"/>
        </w:rPr>
        <w:t>ww.</w:t>
      </w:r>
      <w:hyperlink r:id="rId58">
        <w:r>
          <w:rPr>
            <w:rFonts w:ascii="Times New Roman"/>
            <w:color w:val="231F20"/>
            <w:sz w:val="16"/>
          </w:rPr>
          <w:t>scip.ch/en/?labs.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20160218</w:t>
      </w:r>
      <w:r>
        <w:rPr>
          <w:rFonts w:ascii="Times New Roman"/>
          <w:sz w:val="16"/>
        </w:rPr>
      </w:r>
    </w:p>
    <w:p>
      <w:pPr>
        <w:spacing w:line="167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[35]  Farsight    </w:t>
      </w:r>
      <w:r>
        <w:rPr>
          <w:rFonts w:ascii="Times New Roman"/>
          <w:color w:val="231F20"/>
          <w:spacing w:val="-3"/>
          <w:sz w:val="16"/>
        </w:rPr>
        <w:t>Security.    </w:t>
      </w:r>
      <w:r>
        <w:rPr>
          <w:rFonts w:ascii="Times New Roman"/>
          <w:i/>
          <w:color w:val="231F20"/>
          <w:spacing w:val="-3"/>
          <w:sz w:val="16"/>
        </w:rPr>
        <w:t>Passive    </w:t>
      </w:r>
      <w:r>
        <w:rPr>
          <w:rFonts w:ascii="Times New Roman"/>
          <w:i/>
          <w:color w:val="231F20"/>
          <w:sz w:val="16"/>
        </w:rPr>
        <w:t>DNS    Historical    Internet    </w:t>
      </w:r>
      <w:r>
        <w:rPr>
          <w:rFonts w:ascii="Times New Roman"/>
          <w:i/>
          <w:color w:val="231F20"/>
          <w:spacing w:val="8"/>
          <w:sz w:val="16"/>
        </w:rPr>
        <w:t> </w:t>
      </w:r>
      <w:r>
        <w:rPr>
          <w:rFonts w:ascii="Times New Roman"/>
          <w:i/>
          <w:color w:val="231F20"/>
          <w:sz w:val="16"/>
        </w:rPr>
        <w:t>Database:</w:t>
      </w:r>
      <w:r>
        <w:rPr>
          <w:rFonts w:ascii="Times New Roman"/>
          <w:sz w:val="16"/>
        </w:rPr>
      </w:r>
    </w:p>
    <w:p>
      <w:pPr>
        <w:spacing w:line="180" w:lineRule="exact" w:before="3"/>
        <w:ind w:left="483" w:right="126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color w:val="231F20"/>
          <w:spacing w:val="-3"/>
          <w:sz w:val="16"/>
        </w:rPr>
        <w:t>Farsight </w:t>
      </w:r>
      <w:r>
        <w:rPr>
          <w:rFonts w:ascii="Times New Roman"/>
          <w:i/>
          <w:color w:val="231F20"/>
          <w:sz w:val="16"/>
        </w:rPr>
        <w:t>DNSDB</w:t>
      </w:r>
      <w:r>
        <w:rPr>
          <w:rFonts w:ascii="Times New Roman"/>
          <w:color w:val="231F20"/>
          <w:sz w:val="16"/>
        </w:rPr>
        <w:t>. Accessed: Jul. 2018. [Online].</w:t>
      </w:r>
      <w:r>
        <w:rPr>
          <w:rFonts w:ascii="Times New Roman"/>
          <w:color w:val="231F20"/>
          <w:spacing w:val="28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59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.f</w:t>
      </w:r>
      <w:hyperlink r:id="rId59">
        <w:r>
          <w:rPr>
            <w:rFonts w:ascii="Times New Roman"/>
            <w:color w:val="231F20"/>
            <w:sz w:val="16"/>
          </w:rPr>
          <w:t>ars</w:t>
        </w:r>
      </w:hyperlink>
      <w:r>
        <w:rPr>
          <w:rFonts w:ascii="Times New Roman"/>
          <w:color w:val="231F20"/>
          <w:sz w:val="16"/>
        </w:rPr>
        <w:t>i</w:t>
      </w:r>
      <w:hyperlink r:id="rId59">
        <w:r>
          <w:rPr>
            <w:rFonts w:ascii="Times New Roman"/>
            <w:color w:val="231F20"/>
            <w:sz w:val="16"/>
          </w:rPr>
          <w:t>ghtsecurity.com/solutions/dnsdb/</w:t>
        </w:r>
        <w:r>
          <w:rPr>
            <w:rFonts w:ascii="Times New Roman"/>
            <w:sz w:val="16"/>
          </w:rPr>
        </w:r>
      </w:hyperlink>
    </w:p>
    <w:p>
      <w:pPr>
        <w:spacing w:line="167" w:lineRule="exact" w:before="0"/>
        <w:ind w:left="483" w:right="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[36]  Shodan.   </w:t>
      </w:r>
      <w:r>
        <w:rPr>
          <w:rFonts w:ascii="Times New Roman"/>
          <w:i/>
          <w:color w:val="231F20"/>
          <w:sz w:val="16"/>
        </w:rPr>
        <w:t>Shodan  </w:t>
      </w:r>
      <w:r>
        <w:rPr>
          <w:rFonts w:ascii="Times New Roman"/>
          <w:i/>
          <w:color w:val="231F20"/>
          <w:spacing w:val="-2"/>
          <w:sz w:val="16"/>
        </w:rPr>
        <w:t>Search </w:t>
      </w:r>
      <w:r>
        <w:rPr>
          <w:rFonts w:ascii="Times New Roman"/>
          <w:i/>
          <w:color w:val="231F20"/>
          <w:spacing w:val="36"/>
          <w:sz w:val="16"/>
        </w:rPr>
        <w:t> </w:t>
      </w:r>
      <w:r>
        <w:rPr>
          <w:rFonts w:ascii="Times New Roman"/>
          <w:i/>
          <w:color w:val="231F20"/>
          <w:sz w:val="16"/>
        </w:rPr>
        <w:t>Engine  </w:t>
      </w:r>
      <w:r>
        <w:rPr>
          <w:rFonts w:ascii="Times New Roman"/>
          <w:i/>
          <w:color w:val="231F20"/>
          <w:spacing w:val="-4"/>
          <w:sz w:val="16"/>
        </w:rPr>
        <w:t>Front   Page</w:t>
      </w:r>
      <w:r>
        <w:rPr>
          <w:rFonts w:ascii="Times New Roman"/>
          <w:color w:val="231F20"/>
          <w:spacing w:val="-4"/>
          <w:sz w:val="16"/>
        </w:rPr>
        <w:t>.   </w:t>
      </w:r>
      <w:r>
        <w:rPr>
          <w:rFonts w:ascii="Times New Roman"/>
          <w:color w:val="231F20"/>
          <w:sz w:val="16"/>
        </w:rPr>
        <w:t>Accessed:   Jul. 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sz w:val="16"/>
        </w:rPr>
      </w:r>
    </w:p>
    <w:p>
      <w:pPr>
        <w:spacing w:line="175" w:lineRule="exact" w:before="0"/>
        <w:ind w:left="48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60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.s</w:t>
      </w:r>
      <w:hyperlink r:id="rId60">
        <w:r>
          <w:rPr>
            <w:rFonts w:ascii="Times New Roman"/>
            <w:color w:val="231F20"/>
            <w:sz w:val="16"/>
          </w:rPr>
          <w:t>hodan.io/</w:t>
        </w:r>
        <w:r>
          <w:rPr>
            <w:rFonts w:ascii="Times New Roman"/>
            <w:sz w:val="16"/>
          </w:rPr>
        </w:r>
      </w:hyperlink>
    </w:p>
    <w:p>
      <w:pPr>
        <w:spacing w:line="235" w:lineRule="auto" w:before="0"/>
        <w:ind w:left="483" w:right="123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[37] S.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Siby,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R. R. Maiti, and N. O. Tippenhauer, “IoTscanner:</w:t>
      </w:r>
      <w:r>
        <w:rPr>
          <w:rFonts w:ascii="Times New Roman" w:hAnsi="Times New Roman" w:cs="Times New Roman" w:eastAsia="Times New Roman"/>
          <w:color w:val="231F20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Detecting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privacy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threats in IoT neighborhoods,” in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Workshop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IoT</w:t>
      </w:r>
      <w:r>
        <w:rPr>
          <w:rFonts w:ascii="Times New Roman" w:hAnsi="Times New Roman" w:cs="Times New Roman" w:eastAsia="Times New Roman"/>
          <w:i/>
          <w:color w:val="231F20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Privacy,</w:t>
      </w:r>
      <w:r>
        <w:rPr>
          <w:rFonts w:ascii="Times New Roman" w:hAnsi="Times New Roman" w:cs="Times New Roman" w:eastAsia="Times New Roman"/>
          <w:i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Trust,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Secur.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, 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2017, pp.</w:t>
      </w:r>
      <w:r>
        <w:rPr>
          <w:rFonts w:ascii="Times New Roman" w:hAnsi="Times New Roman" w:cs="Times New Roman" w:eastAsia="Times New Roman"/>
          <w:color w:val="231F20"/>
          <w:spacing w:val="3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23–30.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18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[38] A. Sivanathan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et al.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“Characterizing and classifying IoT traffic in</w:t>
      </w:r>
      <w:r>
        <w:rPr>
          <w:rFonts w:ascii="Times New Roman" w:hAnsi="Times New Roman" w:cs="Times New Roman" w:eastAsia="Times New Roman"/>
          <w:color w:val="231F20"/>
          <w:spacing w:val="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smart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cities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campuses,”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Proc.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IEEE</w:t>
      </w:r>
      <w:r>
        <w:rPr>
          <w:rFonts w:ascii="Times New Roman" w:hAnsi="Times New Roman" w:cs="Times New Roman" w:eastAsia="Times New Roman"/>
          <w:i/>
          <w:color w:val="231F20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Conf.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Comput.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Commun.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Workshops</w:t>
      </w:r>
      <w:r>
        <w:rPr>
          <w:rFonts w:ascii="Times New Roman" w:hAnsi="Times New Roman" w:cs="Times New Roman" w:eastAsia="Times New Roman"/>
          <w:i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(INFOCOM WKSHPS)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May 2017, pp. 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559–564.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2" w:lineRule="auto" w:before="0"/>
        <w:ind w:left="483" w:right="122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[39] ThousandEyes. </w:t>
      </w:r>
      <w:r>
        <w:rPr>
          <w:rFonts w:ascii="Times New Roman"/>
          <w:i/>
          <w:color w:val="231F20"/>
          <w:sz w:val="16"/>
        </w:rPr>
        <w:t>What is an ISP? </w:t>
      </w:r>
      <w:r>
        <w:rPr>
          <w:rFonts w:ascii="Times New Roman"/>
          <w:color w:val="231F20"/>
          <w:sz w:val="16"/>
        </w:rPr>
        <w:t>Accessed: </w:t>
      </w:r>
      <w:r>
        <w:rPr>
          <w:rFonts w:ascii="Times New Roman"/>
          <w:color w:val="231F20"/>
          <w:spacing w:val="-4"/>
          <w:sz w:val="16"/>
        </w:rPr>
        <w:t>Nov. </w:t>
      </w:r>
      <w:r>
        <w:rPr>
          <w:rFonts w:ascii="Times New Roman"/>
          <w:color w:val="231F20"/>
          <w:sz w:val="16"/>
        </w:rPr>
        <w:t>2019.</w:t>
      </w:r>
      <w:r>
        <w:rPr>
          <w:rFonts w:ascii="Times New Roman"/>
          <w:color w:val="231F20"/>
          <w:spacing w:val="31"/>
          <w:sz w:val="16"/>
        </w:rPr>
        <w:t> </w:t>
      </w:r>
      <w:r>
        <w:rPr>
          <w:rFonts w:ascii="Times New Roman"/>
          <w:color w:val="231F20"/>
          <w:sz w:val="16"/>
        </w:rPr>
        <w:t>[Online].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18"/>
          <w:sz w:val="16"/>
        </w:rPr>
        <w:t> </w:t>
      </w:r>
      <w:r>
        <w:rPr>
          <w:rFonts w:ascii="Times New Roman"/>
          <w:color w:val="231F20"/>
          <w:sz w:val="16"/>
        </w:rPr>
        <w:t>https</w:t>
      </w:r>
      <w:hyperlink r:id="rId61">
        <w:r>
          <w:rPr>
            <w:rFonts w:ascii="Times New Roman"/>
            <w:color w:val="231F20"/>
            <w:sz w:val="16"/>
          </w:rPr>
          <w:t>://www</w:t>
        </w:r>
      </w:hyperlink>
      <w:r>
        <w:rPr>
          <w:rFonts w:ascii="Times New Roman"/>
          <w:color w:val="231F20"/>
          <w:sz w:val="16"/>
        </w:rPr>
        <w:t>.t</w:t>
      </w:r>
      <w:hyperlink r:id="rId61">
        <w:r>
          <w:rPr>
            <w:rFonts w:ascii="Times New Roman"/>
            <w:color w:val="231F20"/>
            <w:sz w:val="16"/>
          </w:rPr>
          <w:t>housandeyes</w:t>
        </w:r>
      </w:hyperlink>
      <w:r>
        <w:rPr>
          <w:rFonts w:ascii="Times New Roman"/>
          <w:color w:val="231F20"/>
          <w:sz w:val="16"/>
        </w:rPr>
        <w:t>.</w:t>
      </w:r>
      <w:hyperlink r:id="rId61">
        <w:r>
          <w:rPr>
            <w:rFonts w:ascii="Times New Roman"/>
            <w:color w:val="231F20"/>
            <w:sz w:val="16"/>
          </w:rPr>
          <w:t>com/learning/glossary/isp-internet-</w:t>
        </w:r>
      </w:hyperlink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service-provider</w:t>
      </w:r>
      <w:r>
        <w:rPr>
          <w:rFonts w:ascii="Times New Roman"/>
          <w:sz w:val="16"/>
        </w:rPr>
      </w:r>
    </w:p>
    <w:p>
      <w:pPr>
        <w:spacing w:line="171" w:lineRule="exact" w:before="0"/>
        <w:ind w:left="119" w:right="123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[40]  S.  </w:t>
      </w:r>
      <w:r>
        <w:rPr>
          <w:rFonts w:ascii="Times New Roman"/>
          <w:color w:val="231F20"/>
          <w:spacing w:val="-3"/>
          <w:sz w:val="16"/>
        </w:rPr>
        <w:t>Torabi,  </w:t>
      </w:r>
      <w:r>
        <w:rPr>
          <w:rFonts w:ascii="Times New Roman"/>
          <w:color w:val="231F20"/>
          <w:sz w:val="16"/>
        </w:rPr>
        <w:t>E.  Bou-Harb,  C.  Assi,  M.  Galluscio,  A.  Boukhtouta,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sz w:val="16"/>
        </w:rPr>
      </w:r>
    </w:p>
    <w:p>
      <w:pPr>
        <w:spacing w:line="232" w:lineRule="auto" w:before="1"/>
        <w:ind w:left="483" w:right="118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M. Debbabi, “Inferring, characterizing, and investigating</w:t>
      </w:r>
      <w:r>
        <w:rPr>
          <w:rFonts w:ascii="Times New Roman" w:hAnsi="Times New Roman" w:cs="Times New Roman" w:eastAsia="Times New Roman"/>
          <w:color w:val="231F20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Internet-scale</w:t>
      </w:r>
      <w:r>
        <w:rPr>
          <w:rFonts w:ascii="Times New Roman" w:hAnsi="Times New Roman" w:cs="Times New Roman" w:eastAsia="Times New Roman"/>
          <w:color w:val="231F20"/>
          <w:spacing w:val="-1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malicious IoT device activities: A network telescope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perspective,”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16"/>
          <w:szCs w:val="16"/>
        </w:rPr>
        <w:t>Proc.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48th Annu. IEEE/IFIP Int. Conf. Dependable Syst.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16"/>
          <w:szCs w:val="16"/>
        </w:rPr>
        <w:t>Netw.</w:t>
      </w:r>
      <w:r>
        <w:rPr>
          <w:rFonts w:ascii="Times New Roman" w:hAnsi="Times New Roman" w:cs="Times New Roman" w:eastAsia="Times New Roman"/>
          <w:i/>
          <w:color w:val="231F20"/>
          <w:spacing w:val="2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16"/>
          <w:szCs w:val="16"/>
        </w:rPr>
        <w:t>(DSN)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Jun. 2018, pp.</w:t>
      </w:r>
      <w:r>
        <w:rPr>
          <w:rFonts w:ascii="Times New Roman" w:hAnsi="Times New Roman" w:cs="Times New Roman" w:eastAsia="Times New Roman"/>
          <w:color w:val="231F20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562-573.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5" w:lineRule="auto" w:before="0"/>
        <w:ind w:left="484" w:right="12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[41] USC/LANDER. (May 19, 2015). </w:t>
      </w:r>
      <w:r>
        <w:rPr>
          <w:rFonts w:ascii="Times New Roman"/>
          <w:i/>
          <w:color w:val="231F20"/>
          <w:sz w:val="16"/>
        </w:rPr>
        <w:t>FRGP Continuous Flow</w:t>
      </w:r>
      <w:r>
        <w:rPr>
          <w:rFonts w:ascii="Times New Roman"/>
          <w:i/>
          <w:color w:val="231F20"/>
          <w:spacing w:val="29"/>
          <w:sz w:val="16"/>
        </w:rPr>
        <w:t> </w:t>
      </w:r>
      <w:r>
        <w:rPr>
          <w:rFonts w:ascii="Times New Roman"/>
          <w:i/>
          <w:color w:val="231F20"/>
          <w:sz w:val="16"/>
        </w:rPr>
        <w:t>Dataset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6"/>
          <w:sz w:val="16"/>
        </w:rPr>
        <w:t> </w:t>
      </w:r>
      <w:hyperlink r:id="rId62">
        <w:r>
          <w:rPr>
            <w:rFonts w:ascii="Times New Roman"/>
            <w:color w:val="231F20"/>
            <w:sz w:val="16"/>
          </w:rPr>
          <w:t>http://www.isi.edu/ant/lander</w:t>
        </w:r>
        <w:r>
          <w:rPr>
            <w:rFonts w:ascii="Times New Roman"/>
            <w:sz w:val="16"/>
          </w:rPr>
        </w:r>
      </w:hyperlink>
    </w:p>
    <w:p>
      <w:pPr>
        <w:spacing w:line="232" w:lineRule="auto" w:before="0"/>
        <w:ind w:left="484" w:right="12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[42] Wikipedia. </w:t>
      </w:r>
      <w:r>
        <w:rPr>
          <w:rFonts w:ascii="Times New Roman"/>
          <w:i/>
          <w:color w:val="231F20"/>
          <w:sz w:val="16"/>
        </w:rPr>
        <w:t>Autonomous System (Internet)</w:t>
      </w:r>
      <w:r>
        <w:rPr>
          <w:rFonts w:ascii="Times New Roman"/>
          <w:color w:val="231F20"/>
          <w:sz w:val="16"/>
        </w:rPr>
        <w:t>. Accessed: </w:t>
      </w:r>
      <w:r>
        <w:rPr>
          <w:rFonts w:ascii="Times New Roman"/>
          <w:color w:val="231F20"/>
          <w:spacing w:val="-4"/>
          <w:sz w:val="16"/>
        </w:rPr>
        <w:t>Mar.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2019.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https://en.wikipedia.org/wiki/Autonomous_system_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(Internet)</w:t>
      </w:r>
      <w:r>
        <w:rPr>
          <w:rFonts w:ascii="Times New Roman"/>
          <w:sz w:val="16"/>
        </w:rPr>
      </w:r>
    </w:p>
    <w:p>
      <w:pPr>
        <w:spacing w:line="235" w:lineRule="auto" w:before="0"/>
        <w:ind w:left="484" w:right="120" w:hanging="36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[43] ZMap. </w:t>
      </w:r>
      <w:r>
        <w:rPr>
          <w:rFonts w:ascii="Times New Roman"/>
          <w:i/>
          <w:color w:val="231F20"/>
          <w:sz w:val="16"/>
        </w:rPr>
        <w:t>ZMap 443 HTTPS SSL Full IPv4 Datasets</w:t>
      </w:r>
      <w:r>
        <w:rPr>
          <w:rFonts w:ascii="Times New Roman"/>
          <w:color w:val="231F20"/>
          <w:sz w:val="16"/>
        </w:rPr>
        <w:t>. Accessed: Jul.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2018.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[Online]. </w:t>
      </w:r>
      <w:r>
        <w:rPr>
          <w:rFonts w:ascii="Times New Roman"/>
          <w:color w:val="231F20"/>
          <w:spacing w:val="-3"/>
          <w:sz w:val="16"/>
        </w:rPr>
        <w:t>Available: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https://censys.io/data/443-https-ssl_3-full_ipv4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32" w:lineRule="auto" w:before="0"/>
        <w:ind w:left="1760" w:right="118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12pt;margin-top:3.884691pt;width:72pt;height:90pt;mso-position-horizontal-relative:page;mso-position-vertical-relative:paragraph;z-index:2416" type="#_x0000_t75" stroked="false">
            <v:imagedata r:id="rId63" o:title=""/>
          </v:shape>
        </w:pict>
      </w:r>
      <w:r>
        <w:rPr>
          <w:rFonts w:ascii="Times New Roman"/>
          <w:b/>
          <w:color w:val="231F20"/>
          <w:sz w:val="16"/>
        </w:rPr>
        <w:t>Hang Guo </w:t>
      </w:r>
      <w:r>
        <w:rPr>
          <w:rFonts w:ascii="Times New Roman"/>
          <w:color w:val="231F20"/>
          <w:sz w:val="16"/>
        </w:rPr>
        <w:t>received the B.S. degree from the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Bei-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jing University of  Posts  and</w:t>
      </w:r>
      <w:r>
        <w:rPr>
          <w:rFonts w:ascii="Times New Roman"/>
          <w:color w:val="231F20"/>
          <w:spacing w:val="27"/>
          <w:sz w:val="16"/>
        </w:rPr>
        <w:t> </w:t>
      </w:r>
      <w:r>
        <w:rPr>
          <w:rFonts w:ascii="Times New Roman"/>
          <w:color w:val="231F20"/>
          <w:sz w:val="16"/>
        </w:rPr>
        <w:t>Telecommunications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in 2014 and the Ph.D. degree from the University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Southern California in 2020. His research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interests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include Internet traffic analysis, network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security,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and the Internet of Things (IoT). In 2020, he</w:t>
      </w:r>
      <w:r>
        <w:rPr>
          <w:rFonts w:ascii="Times New Roman"/>
          <w:color w:val="231F20"/>
          <w:spacing w:val="36"/>
          <w:sz w:val="16"/>
        </w:rPr>
        <w:t> </w:t>
      </w:r>
      <w:r>
        <w:rPr>
          <w:rFonts w:ascii="Times New Roman"/>
          <w:color w:val="231F20"/>
          <w:sz w:val="16"/>
        </w:rPr>
        <w:t>joined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Microsoft Azure </w:t>
      </w:r>
      <w:r>
        <w:rPr>
          <w:rFonts w:ascii="Times New Roman"/>
          <w:color w:val="231F20"/>
          <w:spacing w:val="-3"/>
          <w:sz w:val="16"/>
        </w:rPr>
        <w:t>Team, </w:t>
      </w:r>
      <w:r>
        <w:rPr>
          <w:rFonts w:ascii="Times New Roman"/>
          <w:color w:val="231F20"/>
          <w:sz w:val="16"/>
        </w:rPr>
        <w:t>as a Software 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Engineer.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32" w:lineRule="auto" w:before="0"/>
        <w:ind w:left="1760" w:right="11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12pt;margin-top:4.004694pt;width:72pt;height:90pt;mso-position-horizontal-relative:page;mso-position-vertical-relative:paragraph;z-index:2440" type="#_x0000_t75" stroked="false">
            <v:imagedata r:id="rId64" o:title=""/>
          </v:shape>
        </w:pict>
      </w:r>
      <w:r>
        <w:rPr>
          <w:rFonts w:ascii="Times New Roman"/>
          <w:b/>
          <w:color w:val="231F20"/>
          <w:sz w:val="16"/>
        </w:rPr>
        <w:t>John Heidemann </w:t>
      </w:r>
      <w:r>
        <w:rPr>
          <w:rFonts w:ascii="Times New Roman"/>
          <w:color w:val="231F20"/>
          <w:spacing w:val="-3"/>
          <w:sz w:val="16"/>
        </w:rPr>
        <w:t>(Fellow, </w:t>
      </w:r>
      <w:r>
        <w:rPr>
          <w:rFonts w:ascii="Times New Roman"/>
          <w:color w:val="231F20"/>
          <w:sz w:val="16"/>
        </w:rPr>
        <w:t>IEEE) received the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B.S.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degree from  the  University  of 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Nebraska-Lincoln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in 1989, and  the  M.S.  and  Ph.D.  degrees 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the   University   of   California   at   Los  </w:t>
      </w:r>
      <w:r>
        <w:rPr>
          <w:rFonts w:ascii="Times New Roman"/>
          <w:color w:val="231F20"/>
          <w:spacing w:val="31"/>
          <w:sz w:val="16"/>
        </w:rPr>
        <w:t> </w:t>
      </w:r>
      <w:r>
        <w:rPr>
          <w:rFonts w:ascii="Times New Roman"/>
          <w:color w:val="231F20"/>
          <w:sz w:val="16"/>
        </w:rPr>
        <w:t>Angeles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in 1991 and 1995, </w:t>
      </w:r>
      <w:r>
        <w:rPr>
          <w:rFonts w:ascii="Times New Roman"/>
          <w:color w:val="231F20"/>
          <w:spacing w:val="-3"/>
          <w:sz w:val="16"/>
        </w:rPr>
        <w:t>respectively. </w:t>
      </w:r>
      <w:r>
        <w:rPr>
          <w:rFonts w:ascii="Times New Roman"/>
          <w:color w:val="231F20"/>
          <w:sz w:val="16"/>
        </w:rPr>
        <w:t>He is currently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Principal Scientist at the University of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Southern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California/Information Sciences Institute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(USC/ISI)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and a Research Professor at USC in</w:t>
      </w:r>
      <w:r>
        <w:rPr>
          <w:rFonts w:ascii="Times New Roman"/>
          <w:color w:val="231F20"/>
          <w:spacing w:val="35"/>
          <w:sz w:val="16"/>
        </w:rPr>
        <w:t> </w:t>
      </w:r>
      <w:r>
        <w:rPr>
          <w:rFonts w:ascii="Times New Roman"/>
          <w:color w:val="231F20"/>
          <w:sz w:val="16"/>
        </w:rPr>
        <w:t>computer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science. At ISI, he leads the Analysis of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Network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Traffic (ANT) Lab, observing and analyzing</w:t>
      </w:r>
      <w:r>
        <w:rPr>
          <w:rFonts w:ascii="Times New Roman"/>
          <w:color w:val="231F20"/>
          <w:spacing w:val="-26"/>
          <w:sz w:val="16"/>
        </w:rPr>
        <w:t> </w:t>
      </w:r>
      <w:r>
        <w:rPr>
          <w:rFonts w:ascii="Times New Roman"/>
          <w:color w:val="231F20"/>
          <w:sz w:val="16"/>
        </w:rPr>
        <w:t>Internet</w:t>
      </w:r>
      <w:r>
        <w:rPr>
          <w:rFonts w:ascii="Times New Roman"/>
          <w:color w:val="231F20"/>
          <w:spacing w:val="-1"/>
          <w:w w:val="99"/>
          <w:sz w:val="16"/>
        </w:rPr>
        <w:t> </w:t>
      </w:r>
      <w:r>
        <w:rPr>
          <w:rFonts w:ascii="Times New Roman"/>
          <w:color w:val="231F20"/>
          <w:sz w:val="16"/>
        </w:rPr>
        <w:t>topology and traffic to improve network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reliability,</w:t>
      </w:r>
      <w:r>
        <w:rPr>
          <w:rFonts w:ascii="Times New Roman"/>
          <w:sz w:val="16"/>
        </w:rPr>
      </w:r>
    </w:p>
    <w:p>
      <w:pPr>
        <w:spacing w:line="181" w:lineRule="exact" w:before="0"/>
        <w:ind w:left="119" w:right="123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security, protocols, and critical services. He is a Senior Member of the 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ACM.</w:t>
      </w:r>
      <w:r>
        <w:rPr>
          <w:rFonts w:ascii="Times New Roman"/>
          <w:spacing w:val="-3"/>
          <w:sz w:val="16"/>
        </w:rPr>
      </w:r>
    </w:p>
    <w:sectPr>
      <w:type w:val="continuous"/>
      <w:pgSz w:w="12240" w:h="15840"/>
      <w:pgMar w:top="740" w:bottom="280" w:left="860" w:right="860"/>
      <w:cols w:num="2" w:equalWidth="0">
        <w:col w:w="5151" w:space="110"/>
        <w:col w:w="52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 Black">
    <w:altName w:val="Segoe UI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419998pt;margin-top:776.587769pt;width:501.2pt;height:9pt;mso-position-horizontal-relative:page;mso-position-vertical-relative:page;z-index:-5543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sz w:val="14"/>
                  </w:rPr>
                  <w:t>Authorized licensed use limited to: Institute of Information EngineeringCAS. Downloaded on April 02,2022 at 06:34:40 UTC from IEEE Xplore.  Restrictions apply.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959999pt;margin-top:29.568365pt;width:256.3500pt;height:9pt;mso-position-horizontal-relative:page;mso-position-vertical-relative:page;z-index:-554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OL.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28,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5,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OBER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2020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8367pt;margin-top:29.568365pt;width:15.95pt;height:9pt;mso-position-horizontal-relative:page;mso-position-vertical-relative:page;z-index:-554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2323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50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2332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50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49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49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2333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49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2334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49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48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48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2335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48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2336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48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54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2324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53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53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53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2325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53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2326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52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52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52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2327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52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2328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51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51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51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2329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15.95pt;height:9pt;mso-position-horizontal-relative:page;mso-position-vertical-relative:page;z-index:-551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07.639221pt;margin-top:29.568365pt;width:256.45pt;height:9pt;mso-position-horizontal-relative:page;mso-position-vertical-relative:page;z-index:-550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EEE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/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CM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TR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S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A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ONS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ON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ET</w:t>
                </w:r>
                <w:r>
                  <w:rPr>
                    <w:rFonts w:ascii="Times New Roman"/>
                    <w:color w:val="231F20"/>
                    <w:spacing w:val="-3"/>
                    <w:w w:val="99"/>
                    <w:sz w:val="14"/>
                  </w:rPr>
                  <w:t>W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ORK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5"/>
                    <w:w w:val="99"/>
                    <w:sz w:val="14"/>
                  </w:rPr>
                  <w:t>V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.</w:t>
                </w:r>
                <w:r>
                  <w:rPr>
                    <w:rFonts w:ascii="Times New Roman"/>
                    <w:color w:val="231F20"/>
                    <w:spacing w:val="9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28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NO.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5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,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OC</w:t>
                </w:r>
                <w:r>
                  <w:rPr>
                    <w:rFonts w:ascii="Times New Roman"/>
                    <w:color w:val="231F20"/>
                    <w:spacing w:val="-2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O</w:t>
                </w:r>
                <w:r>
                  <w:rPr>
                    <w:rFonts w:ascii="Times New Roman"/>
                    <w:color w:val="231F20"/>
                    <w:spacing w:val="1"/>
                    <w:w w:val="99"/>
                    <w:sz w:val="14"/>
                  </w:rPr>
                  <w:t>BE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R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202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0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959999pt;margin-top:29.568365pt;width:229.75pt;height:9pt;mso-position-horizontal-relative:page;mso-position-vertical-relative:page;z-index:-550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GUO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AND</w:t>
                </w:r>
                <w:r>
                  <w:rPr>
                    <w:rFonts w:ascii="Times New Roman"/>
                    <w:color w:val="231F20"/>
                    <w:spacing w:val="13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HE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DEMANN: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DETECT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NG</w:t>
                </w:r>
                <w:r>
                  <w:rPr>
                    <w:rFonts w:ascii="Times New Roman"/>
                    <w:color w:val="231F20"/>
                    <w:spacing w:val="8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Io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</w:t>
                </w:r>
                <w:r>
                  <w:rPr>
                    <w:rFonts w:ascii="Times New Roman"/>
                    <w:color w:val="231F20"/>
                    <w:spacing w:val="14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DEV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CES</w:t>
                </w:r>
                <w:r>
                  <w:rPr>
                    <w:rFonts w:ascii="Times New Roman"/>
                    <w:color w:val="231F20"/>
                    <w:spacing w:val="12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</w:t>
                </w:r>
                <w:r>
                  <w:rPr>
                    <w:rFonts w:ascii="Times New Roman"/>
                    <w:color w:val="231F20"/>
                    <w:spacing w:val="15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THE</w:t>
                </w:r>
                <w:r>
                  <w:rPr>
                    <w:rFonts w:ascii="Times New Roman"/>
                    <w:color w:val="231F20"/>
                    <w:spacing w:val="11"/>
                    <w:sz w:val="14"/>
                  </w:rPr>
                  <w:t> </w:t>
                </w: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I</w:t>
                </w:r>
                <w:r>
                  <w:rPr>
                    <w:rFonts w:ascii="Times New Roman"/>
                    <w:color w:val="231F20"/>
                    <w:w w:val="99"/>
                    <w:sz w:val="14"/>
                  </w:rPr>
                  <w:t>NTERNET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8.135559pt;margin-top:29.568365pt;width:15.95pt;height:9pt;mso-position-horizontal-relative:page;mso-position-vertical-relative:page;z-index:-550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color w:val="231F20"/>
                    <w:spacing w:val="-1"/>
                    <w:w w:val="99"/>
                    <w:sz w:val="14"/>
                  </w:rPr>
                  <w:t>2331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left="119" w:hanging="34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9" w:hanging="348"/>
        <w:jc w:val="left"/>
      </w:pPr>
      <w:rPr>
        <w:rFonts w:hint="default" w:ascii="Times New Roman" w:hAnsi="Times New Roman" w:eastAsia="Times New Roman"/>
        <w:color w:val="231F20"/>
        <w:w w:val="99"/>
        <w:sz w:val="20"/>
        <w:szCs w:val="20"/>
      </w:rPr>
    </w:lvl>
    <w:lvl w:ilvl="2">
      <w:start w:val="1"/>
      <w:numFmt w:val="upperLetter"/>
      <w:lvlText w:val="%3."/>
      <w:lvlJc w:val="left"/>
      <w:pPr>
        <w:ind w:left="484" w:hanging="307"/>
        <w:jc w:val="left"/>
      </w:pPr>
      <w:rPr>
        <w:rFonts w:hint="default" w:ascii="Times New Roman" w:hAnsi="Times New Roman" w:eastAsia="Times New Roman"/>
        <w:color w:val="231F20"/>
        <w:spacing w:val="-1"/>
        <w:w w:val="99"/>
        <w:sz w:val="16"/>
        <w:szCs w:val="16"/>
      </w:rPr>
    </w:lvl>
    <w:lvl w:ilvl="3">
      <w:start w:val="1"/>
      <w:numFmt w:val="bullet"/>
      <w:lvlText w:val="•"/>
      <w:lvlJc w:val="left"/>
      <w:pPr>
        <w:ind w:left="348" w:hanging="3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3" w:hanging="3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7" w:hanging="3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1" w:hanging="3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" w:hanging="3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" w:hanging="307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3"/>
        <w:jc w:val="left"/>
      </w:pPr>
      <w:rPr>
        <w:rFonts w:hint="default" w:ascii="Times New Roman" w:hAnsi="Times New Roman" w:eastAsia="Times New Roman"/>
        <w:i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17" w:hanging="2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6" w:hanging="2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54" w:hanging="2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33" w:hanging="2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1" w:hanging="2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90" w:hanging="243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3"/>
        <w:jc w:val="left"/>
      </w:pPr>
      <w:rPr>
        <w:rFonts w:hint="default" w:ascii="Times New Roman" w:hAnsi="Times New Roman" w:eastAsia="Times New Roman"/>
        <w:i/>
        <w:color w:val="231F2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i/>
        <w:color w:val="231F20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74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4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9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255" w:hanging="238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3"/>
        <w:jc w:val="left"/>
      </w:pPr>
      <w:rPr>
        <w:rFonts w:hint="default" w:ascii="Times New Roman" w:hAnsi="Times New Roman" w:eastAsia="Times New Roman"/>
        <w:i/>
        <w:color w:val="231F2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i/>
        <w:color w:val="231F20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07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5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7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7" w:hanging="236"/>
        <w:jc w:val="right"/>
      </w:pPr>
      <w:rPr>
        <w:rFonts w:hint="default" w:ascii="Times New Roman" w:hAnsi="Times New Roman" w:eastAsia="Times New Roman"/>
        <w:color w:val="231F20"/>
        <w:spacing w:val="1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500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1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33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5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7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84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1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18" w:hanging="23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 w:firstLine="199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eee.org/publications/rights/index.html" TargetMode="Externa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/" TargetMode="External"/><Relationship Id="rId20" Type="http://schemas.openxmlformats.org/officeDocument/2006/relationships/hyperlink" Target="http://www.amcrest.com/" TargetMode="External"/><Relationship Id="rId21" Type="http://schemas.openxmlformats.org/officeDocument/2006/relationships/header" Target="header6.xm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eader" Target="header7.xml"/><Relationship Id="rId27" Type="http://schemas.openxmlformats.org/officeDocument/2006/relationships/image" Target="media/image12.png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header" Target="header10.xml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header" Target="header11.xml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header" Target="header12.xml"/><Relationship Id="rId43" Type="http://schemas.openxmlformats.org/officeDocument/2006/relationships/image" Target="media/image23.png"/><Relationship Id="rId44" Type="http://schemas.openxmlformats.org/officeDocument/2006/relationships/image" Target="media/image24.png"/><Relationship Id="rId45" Type="http://schemas.openxmlformats.org/officeDocument/2006/relationships/header" Target="header13.xml"/><Relationship Id="rId46" Type="http://schemas.openxmlformats.org/officeDocument/2006/relationships/header" Target="header14.xml"/><Relationship Id="rId47" Type="http://schemas.openxmlformats.org/officeDocument/2006/relationships/hyperlink" Target="http://www.icir.org/mallman/data.html" TargetMode="External"/><Relationship Id="rId48" Type="http://schemas.openxmlformats.org/officeDocument/2006/relationships/hyperlink" Target="http://www.caida.org/data/" TargetMode="External"/><Relationship Id="rId49" Type="http://schemas.openxmlformats.org/officeDocument/2006/relationships/hyperlink" Target="http://www.cloudflare.com/learning/cdn/glossary/internet-exchange-" TargetMode="External"/><Relationship Id="rId50" Type="http://schemas.openxmlformats.org/officeDocument/2006/relationships/hyperlink" Target="http://foscam.us/products.html/" TargetMode="External"/><Relationship Id="rId51" Type="http://schemas.openxmlformats.org/officeDocument/2006/relationships/hyperlink" Target="http://dyn.com/blog/dyn-analysis-summary-of-friday-october-" TargetMode="External"/><Relationship Id="rId52" Type="http://schemas.openxmlformats.org/officeDocument/2006/relationships/hyperlink" Target="http://www.statista.com/statistics/370350/internet-of-things-" TargetMode="External"/><Relationship Id="rId53" Type="http://schemas.openxmlformats.org/officeDocument/2006/relationships/hyperlink" Target="http://www.cs.rutgers.edu/%7Epxk/352/" TargetMode="External"/><Relationship Id="rId54" Type="http://schemas.openxmlformats.org/officeDocument/2006/relationships/hyperlink" Target="http://searchsecurity.techtarget.com/news/450401962/Details-" TargetMode="External"/><Relationship Id="rId55" Type="http://schemas.openxmlformats.org/officeDocument/2006/relationships/hyperlink" Target="http://www.publicsuffix.org/" TargetMode="External"/><Relationship Id="rId56" Type="http://schemas.openxmlformats.org/officeDocument/2006/relationships/hyperlink" Target="http://www.noip.com/support/faq/free-dynamic-dns-domains/" TargetMode="External"/><Relationship Id="rId57" Type="http://schemas.openxmlformats.org/officeDocument/2006/relationships/hyperlink" Target="http://www.ovh.com/us/news/articles/a2367.the-ddos-that-didnt-break-" TargetMode="External"/><Relationship Id="rId58" Type="http://schemas.openxmlformats.org/officeDocument/2006/relationships/hyperlink" Target="http://www.scip.ch/en/?labs" TargetMode="External"/><Relationship Id="rId59" Type="http://schemas.openxmlformats.org/officeDocument/2006/relationships/hyperlink" Target="http://www.farsightsecurity.com/solutions/dnsdb/" TargetMode="External"/><Relationship Id="rId60" Type="http://schemas.openxmlformats.org/officeDocument/2006/relationships/hyperlink" Target="http://www.shodan.io/" TargetMode="External"/><Relationship Id="rId61" Type="http://schemas.openxmlformats.org/officeDocument/2006/relationships/hyperlink" Target="http://www.thousandeyes.com/learning/glossary/isp-internet-" TargetMode="External"/><Relationship Id="rId62" Type="http://schemas.openxmlformats.org/officeDocument/2006/relationships/hyperlink" Target="http://www.isi.edu/ant/lander" TargetMode="External"/><Relationship Id="rId63" Type="http://schemas.openxmlformats.org/officeDocument/2006/relationships/image" Target="media/image25.jpeg"/><Relationship Id="rId64" Type="http://schemas.openxmlformats.org/officeDocument/2006/relationships/image" Target="media/image26.jpeg"/><Relationship Id="rId6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Internet-of-Things (IoT); measurement techniques</cp:keywords>
  <dc:subject>IEEE/ACM Transactions on Networking;2020;28;5;10.1109/TNET.2020.3009425</dc:subject>
  <dc:title>Detecting IoT Devices in the Internet</dc:title>
  <dcterms:created xsi:type="dcterms:W3CDTF">2022-04-04T21:44:42Z</dcterms:created>
  <dcterms:modified xsi:type="dcterms:W3CDTF">2022-04-04T21:44:42Z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2022-04-04T00:00:00Z</vt:filetime>
  </property>
</Properties>
</file>